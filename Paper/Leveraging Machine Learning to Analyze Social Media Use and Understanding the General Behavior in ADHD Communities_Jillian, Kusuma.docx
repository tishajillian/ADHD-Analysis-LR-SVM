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BDAE6" w14:textId="77777777" w:rsidR="0034454B" w:rsidRPr="00E97061" w:rsidRDefault="0034454B" w:rsidP="0034454B">
      <w:pPr>
        <w:pStyle w:val="DocHead"/>
        <w:spacing w:before="0" w:line="240" w:lineRule="exact"/>
        <w:ind w:left="-119" w:right="-136" w:firstLine="119"/>
        <w:rPr>
          <w:szCs w:val="24"/>
        </w:rPr>
      </w:pPr>
      <w:bookmarkStart w:id="0" w:name="_Hlk167828165"/>
      <w:bookmarkEnd w:id="0"/>
      <w:r w:rsidRPr="00E97061">
        <w:rPr>
          <w:color w:val="000000"/>
          <w:sz w:val="20"/>
          <w:shd w:val="clear" w:color="auto" w:fill="FFFFFF"/>
        </w:rPr>
        <w:t>9th International Conference on Computer Science and Computational Intelligence 2024 (ICCSCI 2024)</w:t>
      </w:r>
    </w:p>
    <w:p w14:paraId="109E1EA7" w14:textId="0B1C2AD6" w:rsidR="00BB69F2" w:rsidRPr="00621C61" w:rsidRDefault="00C847D0">
      <w:pPr>
        <w:pStyle w:val="Els-Title"/>
      </w:pPr>
      <w:r>
        <w:t>Leveraging Machine Learning to Analyze Social Media Use and Understanding the General Behavior in ADHD Communities</w:t>
      </w:r>
    </w:p>
    <w:p w14:paraId="2E1F77D0" w14:textId="77777777" w:rsidR="005F64CD" w:rsidRDefault="005F64CD" w:rsidP="005F64CD">
      <w:pPr>
        <w:spacing w:before="240" w:after="240"/>
        <w:jc w:val="center"/>
        <w:rPr>
          <w:noProof/>
          <w:sz w:val="26"/>
          <w:szCs w:val="26"/>
          <w:lang w:val="fi-FI"/>
        </w:rPr>
      </w:pPr>
      <w:r>
        <w:rPr>
          <w:noProof/>
          <w:sz w:val="26"/>
          <w:szCs w:val="26"/>
          <w:lang w:val="fi-FI"/>
        </w:rPr>
        <w:t>Tisha Jillian</w:t>
      </w:r>
      <w:r>
        <w:rPr>
          <w:noProof/>
          <w:sz w:val="26"/>
          <w:szCs w:val="26"/>
          <w:vertAlign w:val="superscript"/>
          <w:lang w:val="fi-FI"/>
        </w:rPr>
        <w:t>a</w:t>
      </w:r>
      <w:r>
        <w:rPr>
          <w:noProof/>
          <w:sz w:val="26"/>
          <w:szCs w:val="26"/>
          <w:lang w:val="fi-FI"/>
        </w:rPr>
        <w:t>, Tara Nirmala Kusuma</w:t>
      </w:r>
      <w:r>
        <w:rPr>
          <w:noProof/>
          <w:sz w:val="26"/>
          <w:szCs w:val="26"/>
          <w:vertAlign w:val="superscript"/>
          <w:lang w:val="fi-FI"/>
        </w:rPr>
        <w:t>a</w:t>
      </w:r>
      <w:r>
        <w:rPr>
          <w:noProof/>
          <w:sz w:val="26"/>
          <w:szCs w:val="26"/>
          <w:lang w:val="fi-FI"/>
        </w:rPr>
        <w:t>, Ghinaa Zain Nabiilah</w:t>
      </w:r>
      <w:r>
        <w:rPr>
          <w:noProof/>
          <w:sz w:val="26"/>
          <w:szCs w:val="26"/>
          <w:vertAlign w:val="superscript"/>
          <w:lang w:val="fi-FI"/>
        </w:rPr>
        <w:t>a</w:t>
      </w:r>
      <w:r>
        <w:rPr>
          <w:noProof/>
          <w:sz w:val="26"/>
          <w:szCs w:val="26"/>
          <w:lang w:val="fi-FI"/>
        </w:rPr>
        <w:t>*, Jurike V Moniaga</w:t>
      </w:r>
      <w:r>
        <w:rPr>
          <w:noProof/>
          <w:sz w:val="26"/>
          <w:szCs w:val="26"/>
          <w:vertAlign w:val="superscript"/>
          <w:lang w:val="fi-FI"/>
        </w:rPr>
        <w:t>a</w:t>
      </w:r>
      <w:r>
        <w:rPr>
          <w:noProof/>
          <w:sz w:val="26"/>
          <w:szCs w:val="26"/>
          <w:lang w:val="fi-FI"/>
        </w:rPr>
        <w:t xml:space="preserve"> </w:t>
      </w:r>
    </w:p>
    <w:p w14:paraId="3E850C18" w14:textId="77777777" w:rsidR="005F64CD" w:rsidRDefault="005F64CD" w:rsidP="005F64CD">
      <w:pPr>
        <w:pStyle w:val="Els-Affiliation"/>
      </w:pPr>
      <w:r>
        <w:rPr>
          <w:vertAlign w:val="superscript"/>
        </w:rPr>
        <w:t>a</w:t>
      </w:r>
      <w:r>
        <w:t>Computer Science Department, School of Computer Science, Bina Nusantara University, Jakarta 11480, Indonesia</w:t>
      </w:r>
    </w:p>
    <w:p w14:paraId="109E1EAB" w14:textId="77777777" w:rsidR="00BB69F2" w:rsidRPr="00621C61" w:rsidRDefault="00BB69F2">
      <w:pPr>
        <w:pStyle w:val="Els-Abstract-head"/>
        <w:spacing w:before="200"/>
      </w:pPr>
      <w:r w:rsidRPr="00621C61">
        <w:t>Abstract</w:t>
      </w:r>
    </w:p>
    <w:p w14:paraId="0315D936" w14:textId="3303EF64" w:rsidR="00C847D0" w:rsidRDefault="4C97E2A2" w:rsidP="000B58B4">
      <w:pPr>
        <w:pStyle w:val="Els-Abstract-text"/>
      </w:pPr>
      <w:r w:rsidRPr="62716978">
        <w:t xml:space="preserve">Social media is an online platform that allows people to connect, share information, and create communities. It is a way for individuals, groups, and organizations to interact and engage with one another through the internet. ADHD (attention deficit hyperactivity disorder) also known as one of the most common neurodevelopmental disorders of childhood, mostly diagnosed in childhood and lasts into adulthood. People with ADHD have trouble paying attention, controlling their impulsive behavior, and being overly active. ADHD and social media often associate with one another because social media users are more likely to experience new ADHD symptoms. The symptoms are frequently seen in adults who often use social media and they tend to have short attention spans. This study interpreted a survey of active social media users on a likert scale involving the hours of social media usage and questions directed to ADHD symptoms. Classification method is used to elucidate how social media can be used to see how likely someone to have ADHD based on the survey. </w:t>
      </w:r>
      <w:r w:rsidR="00A5511C" w:rsidRPr="62716978">
        <w:t>The result</w:t>
      </w:r>
      <w:r w:rsidRPr="62716978">
        <w:t xml:space="preserve"> is </w:t>
      </w:r>
      <w:r w:rsidR="00A5511C">
        <w:t>the link between</w:t>
      </w:r>
      <w:r w:rsidRPr="62716978">
        <w:t xml:space="preserve"> social media use </w:t>
      </w:r>
      <w:r w:rsidR="00A5511C">
        <w:t xml:space="preserve">and </w:t>
      </w:r>
      <w:r w:rsidRPr="62716978">
        <w:t>ADHD</w:t>
      </w:r>
      <w:r w:rsidR="00A5511C">
        <w:t xml:space="preserve"> </w:t>
      </w:r>
      <w:r w:rsidRPr="62716978">
        <w:t>in individuals</w:t>
      </w:r>
      <w:r w:rsidR="4F6016DD" w:rsidRPr="62716978">
        <w:t xml:space="preserve"> and </w:t>
      </w:r>
      <w:r w:rsidR="00A5511C">
        <w:t>which</w:t>
      </w:r>
      <w:r w:rsidR="4F6016DD" w:rsidRPr="62716978">
        <w:t xml:space="preserve"> classifier would be the best to be used</w:t>
      </w:r>
      <w:r w:rsidRPr="62716978">
        <w:t>.</w:t>
      </w:r>
      <w:r w:rsidR="521A7CA4" w:rsidRPr="62716978">
        <w:t xml:space="preserve"> Using Classification type of models as we are using supervised learning, we conclude that </w:t>
      </w:r>
      <w:r w:rsidR="00FE5B0E">
        <w:t>Support Vector Machines</w:t>
      </w:r>
      <w:r w:rsidR="312CC2D7" w:rsidRPr="62716978">
        <w:t xml:space="preserve"> (</w:t>
      </w:r>
      <w:r w:rsidR="521A7CA4" w:rsidRPr="62716978">
        <w:t>SVM</w:t>
      </w:r>
      <w:r w:rsidR="3A82E36B" w:rsidRPr="62716978">
        <w:t>)</w:t>
      </w:r>
      <w:r w:rsidR="00A5511C">
        <w:t xml:space="preserve">, </w:t>
      </w:r>
      <w:r w:rsidR="00FE5B0E">
        <w:t>Logistic Regression</w:t>
      </w:r>
      <w:r w:rsidR="24BCE6EE" w:rsidRPr="62716978">
        <w:t xml:space="preserve"> (LR)</w:t>
      </w:r>
      <w:r w:rsidR="00A5511C">
        <w:t xml:space="preserve">, and </w:t>
      </w:r>
      <w:r w:rsidR="00F552AF">
        <w:t>G</w:t>
      </w:r>
      <w:r w:rsidR="00A5511C" w:rsidRPr="62716978">
        <w:t xml:space="preserve">aussian </w:t>
      </w:r>
      <w:r w:rsidR="00F552AF">
        <w:t>N</w:t>
      </w:r>
      <w:r w:rsidR="00A5511C" w:rsidRPr="62716978">
        <w:t xml:space="preserve">aïve </w:t>
      </w:r>
      <w:r w:rsidR="00F552AF">
        <w:t>B</w:t>
      </w:r>
      <w:r w:rsidR="00A5511C" w:rsidRPr="62716978">
        <w:t>ayes</w:t>
      </w:r>
      <w:r w:rsidR="24BCE6EE" w:rsidRPr="62716978">
        <w:t xml:space="preserve"> have the stable performance</w:t>
      </w:r>
      <w:r w:rsidR="00A5511C">
        <w:t xml:space="preserve"> without overfitting or underfitting conditions </w:t>
      </w:r>
      <w:r w:rsidR="24BCE6EE" w:rsidRPr="62716978">
        <w:t xml:space="preserve">compared to </w:t>
      </w:r>
      <w:r w:rsidR="00F552AF">
        <w:t>R</w:t>
      </w:r>
      <w:r w:rsidR="24BCE6EE" w:rsidRPr="62716978">
        <w:t xml:space="preserve">andom </w:t>
      </w:r>
      <w:r w:rsidR="00F552AF">
        <w:t>F</w:t>
      </w:r>
      <w:r w:rsidR="24BCE6EE" w:rsidRPr="62716978">
        <w:t>orest (RF)</w:t>
      </w:r>
      <w:r w:rsidR="00A5511C">
        <w:t xml:space="preserve"> that </w:t>
      </w:r>
      <w:r w:rsidR="710C3081" w:rsidRPr="62716978">
        <w:t>have the highest accuracy</w:t>
      </w:r>
      <w:r w:rsidR="00EE3965">
        <w:t xml:space="preserve"> in training</w:t>
      </w:r>
      <w:r w:rsidR="710C3081" w:rsidRPr="62716978">
        <w:t xml:space="preserve"> </w:t>
      </w:r>
      <w:r w:rsidR="00A5511C">
        <w:t>but then dropped on validation and testing</w:t>
      </w:r>
      <w:r w:rsidR="710C3081" w:rsidRPr="62716978">
        <w:t xml:space="preserve"> </w:t>
      </w:r>
      <w:r w:rsidR="00A5511C">
        <w:t>leading to potential</w:t>
      </w:r>
      <w:r w:rsidR="710C3081" w:rsidRPr="62716978">
        <w:t xml:space="preserve"> </w:t>
      </w:r>
      <w:r w:rsidR="00F01FFC">
        <w:t xml:space="preserve">overfitting </w:t>
      </w:r>
      <w:r w:rsidR="14E5EC8E" w:rsidRPr="62716978">
        <w:t>conditions.</w:t>
      </w:r>
    </w:p>
    <w:p w14:paraId="21FC291A" w14:textId="77777777" w:rsidR="005620CB" w:rsidRDefault="005620CB" w:rsidP="00D83401">
      <w:pPr>
        <w:spacing w:line="240" w:lineRule="exact"/>
        <w:ind w:firstLine="245"/>
        <w:rPr>
          <w:sz w:val="18"/>
          <w:szCs w:val="18"/>
        </w:rPr>
      </w:pPr>
    </w:p>
    <w:sdt>
      <w:sdtPr>
        <w:rPr>
          <w:rFonts w:ascii="Courier New" w:eastAsiaTheme="minorEastAsia" w:hAnsi="Courier New" w:cs="Courier New"/>
          <w:sz w:val="18"/>
          <w:szCs w:val="18"/>
          <w:lang w:val="en-US"/>
        </w:rPr>
        <w:id w:val="1317155158"/>
        <w:placeholder>
          <w:docPart w:val="DefaultPlaceholder_1082065158"/>
        </w:placeholder>
      </w:sdtPr>
      <w:sdtEndPr>
        <w:rPr>
          <w:rFonts w:ascii="Times New Roman" w:hAnsi="Times New Roman" w:cs="Times New Roman"/>
        </w:rPr>
      </w:sdtEndPr>
      <w:sdtContent>
        <w:sdt>
          <w:sdtPr>
            <w:rPr>
              <w:rFonts w:ascii="Courier New" w:eastAsiaTheme="minorEastAsia" w:hAnsi="Courier New" w:cs="Courier New"/>
              <w:sz w:val="18"/>
              <w:szCs w:val="18"/>
              <w:lang w:val="en-US"/>
            </w:rPr>
            <w:id w:val="1994976236"/>
            <w:placeholder>
              <w:docPart w:val="F7358C82D3E44842B5ADBC8AFFA1AA2F"/>
            </w:placeholder>
          </w:sdtPr>
          <w:sdtContent>
            <w:p w14:paraId="109E1EAD" w14:textId="08C9A3DA" w:rsidR="00BB2C7A" w:rsidRPr="00D83401" w:rsidRDefault="00BB2C7A" w:rsidP="00BB2C7A">
              <w:pPr>
                <w:rPr>
                  <w:rFonts w:eastAsia="Times New Roman"/>
                  <w:color w:val="000000"/>
                  <w:sz w:val="18"/>
                  <w:szCs w:val="18"/>
                </w:rPr>
              </w:pPr>
              <w:r w:rsidRPr="00D83401">
                <w:rPr>
                  <w:rFonts w:eastAsia="Times New Roman"/>
                  <w:color w:val="000000"/>
                  <w:sz w:val="18"/>
                  <w:szCs w:val="18"/>
                </w:rPr>
                <w:t>© 202</w:t>
              </w:r>
              <w:r w:rsidR="004735EE" w:rsidRPr="00D83401">
                <w:rPr>
                  <w:rFonts w:eastAsia="Times New Roman"/>
                  <w:color w:val="000000"/>
                  <w:sz w:val="18"/>
                  <w:szCs w:val="18"/>
                </w:rPr>
                <w:t>4</w:t>
              </w:r>
              <w:r w:rsidRPr="00D83401">
                <w:rPr>
                  <w:rFonts w:eastAsia="Times New Roman"/>
                  <w:color w:val="000000"/>
                  <w:sz w:val="18"/>
                  <w:szCs w:val="18"/>
                </w:rPr>
                <w:t xml:space="preserve"> The Authors. Published by ELSEVIER B.V. </w:t>
              </w:r>
              <w:r w:rsidRPr="00D83401">
                <w:rPr>
                  <w:rFonts w:eastAsia="Times New Roman"/>
                  <w:color w:val="000000"/>
                  <w:sz w:val="18"/>
                  <w:szCs w:val="18"/>
                </w:rPr>
                <w:br/>
                <w:t>This is an open access article under the CC BY-NC-ND license (</w:t>
              </w:r>
              <w:hyperlink r:id="rId11" w:tgtFrame="_blank" w:tooltip="Original URL: https://creativecommons.org/licenses/by-nc-nd/4.0. Click or tap if you trust this link." w:history="1">
                <w:r w:rsidR="0037305C" w:rsidRPr="00E97061">
                  <w:rPr>
                    <w:rStyle w:val="Hyperlink"/>
                    <w:rFonts w:ascii="Tahoma" w:eastAsia="Times New Roman" w:hAnsi="Tahoma" w:cs="Tahoma"/>
                    <w:color w:val="576AF3"/>
                    <w:sz w:val="18"/>
                    <w:szCs w:val="18"/>
                  </w:rPr>
                  <w:t>https://creativecommons.org/licenses/by-nc-nd/4.0</w:t>
                </w:r>
              </w:hyperlink>
              <w:r w:rsidRPr="00D83401">
                <w:rPr>
                  <w:rFonts w:eastAsia="Times New Roman"/>
                  <w:color w:val="000000"/>
                  <w:sz w:val="18"/>
                  <w:szCs w:val="18"/>
                </w:rPr>
                <w:t>)</w:t>
              </w:r>
            </w:p>
            <w:p w14:paraId="109E1EAE" w14:textId="34CFD598" w:rsidR="00BB69F2" w:rsidRPr="00D83401" w:rsidRDefault="00BB2C7A" w:rsidP="00BB2C7A">
              <w:pPr>
                <w:pStyle w:val="HTMLPreformatted"/>
                <w:rPr>
                  <w:rFonts w:ascii="Times New Roman" w:hAnsi="Times New Roman" w:cs="Times New Roman"/>
                  <w:sz w:val="18"/>
                  <w:szCs w:val="18"/>
                </w:rPr>
              </w:pPr>
              <w:r w:rsidRPr="00D83401">
                <w:rPr>
                  <w:rFonts w:ascii="Times New Roman" w:eastAsia="Times New Roman" w:hAnsi="Times New Roman" w:cs="Times New Roman"/>
                  <w:color w:val="000000"/>
                  <w:sz w:val="18"/>
                  <w:szCs w:val="18"/>
                </w:rPr>
                <w:t xml:space="preserve">Peer-review under responsibility of the scientific committee of the </w:t>
              </w:r>
              <w:r w:rsidR="004735EE" w:rsidRPr="00D83401">
                <w:rPr>
                  <w:rFonts w:ascii="Times New Roman" w:eastAsia="Times New Roman" w:hAnsi="Times New Roman" w:cs="Times New Roman"/>
                  <w:color w:val="000000"/>
                  <w:sz w:val="18"/>
                  <w:szCs w:val="18"/>
                </w:rPr>
                <w:t>9</w:t>
              </w:r>
              <w:r w:rsidRPr="00D83401">
                <w:rPr>
                  <w:rFonts w:ascii="Times New Roman" w:eastAsia="Times New Roman" w:hAnsi="Times New Roman" w:cs="Times New Roman"/>
                  <w:color w:val="000000"/>
                  <w:sz w:val="18"/>
                  <w:szCs w:val="18"/>
                </w:rPr>
                <w:t>th International Conference on Computer Science and Computational Intelligence 202</w:t>
              </w:r>
              <w:r w:rsidR="004735EE" w:rsidRPr="00D83401">
                <w:rPr>
                  <w:rFonts w:ascii="Times New Roman" w:eastAsia="Times New Roman" w:hAnsi="Times New Roman" w:cs="Times New Roman"/>
                  <w:color w:val="000000"/>
                  <w:sz w:val="18"/>
                  <w:szCs w:val="18"/>
                </w:rPr>
                <w:t>4</w:t>
              </w:r>
            </w:p>
          </w:sdtContent>
        </w:sdt>
      </w:sdtContent>
    </w:sdt>
    <w:p w14:paraId="31B598B0" w14:textId="4DBA498D" w:rsidR="00D83401" w:rsidRDefault="00D831AA" w:rsidP="00D83401">
      <w:pPr>
        <w:pStyle w:val="Els-keywords"/>
        <w:rPr>
          <w:szCs w:val="16"/>
        </w:rPr>
      </w:pPr>
      <w:r w:rsidRPr="00621C61">
        <w:rPr>
          <w:i/>
        </w:rPr>
        <w:t>Keywords:</w:t>
      </w:r>
      <w:r w:rsidR="00C847D0">
        <w:t xml:space="preserve"> social media; ADHD; likert scale; classification; attention span; </w:t>
      </w:r>
      <w:r w:rsidR="00F552AF">
        <w:t>R</w:t>
      </w:r>
      <w:r w:rsidR="00C847D0">
        <w:t xml:space="preserve">andom </w:t>
      </w:r>
      <w:r w:rsidR="00F552AF">
        <w:t>F</w:t>
      </w:r>
      <w:r w:rsidR="00C847D0">
        <w:t>orest (RF)</w:t>
      </w:r>
      <w:r w:rsidR="00EE3965">
        <w:t xml:space="preserve">, </w:t>
      </w:r>
      <w:r w:rsidR="00FE5B0E">
        <w:t>Support Vector Machines</w:t>
      </w:r>
      <w:r w:rsidR="00EE3965">
        <w:t xml:space="preserve"> (SVM), </w:t>
      </w:r>
      <w:r w:rsidR="00FE5B0E">
        <w:t>Logistic Regression (LR)</w:t>
      </w:r>
      <w:r w:rsidR="00EE3965" w:rsidRPr="00EE3965">
        <w:rPr>
          <w:szCs w:val="16"/>
        </w:rPr>
        <w:t xml:space="preserve">, </w:t>
      </w:r>
      <w:r w:rsidR="00F552AF">
        <w:rPr>
          <w:szCs w:val="16"/>
        </w:rPr>
        <w:t>G</w:t>
      </w:r>
      <w:r w:rsidR="00EE3965" w:rsidRPr="00EE3965">
        <w:rPr>
          <w:szCs w:val="16"/>
        </w:rPr>
        <w:t xml:space="preserve">aussian </w:t>
      </w:r>
      <w:r w:rsidR="00F552AF">
        <w:rPr>
          <w:szCs w:val="16"/>
        </w:rPr>
        <w:t>N</w:t>
      </w:r>
      <w:r w:rsidR="00EE3965" w:rsidRPr="00EE3965">
        <w:rPr>
          <w:szCs w:val="16"/>
        </w:rPr>
        <w:t xml:space="preserve">aïve </w:t>
      </w:r>
      <w:r w:rsidR="00F552AF">
        <w:rPr>
          <w:szCs w:val="16"/>
        </w:rPr>
        <w:t>B</w:t>
      </w:r>
      <w:r w:rsidR="00EE3965" w:rsidRPr="00EE3965">
        <w:rPr>
          <w:szCs w:val="16"/>
        </w:rPr>
        <w:t>ayes, machine learning</w:t>
      </w:r>
    </w:p>
    <w:p w14:paraId="57E37589" w14:textId="7D39780B" w:rsidR="0037305C" w:rsidRDefault="0037305C" w:rsidP="00731FFA">
      <w:pPr>
        <w:pStyle w:val="Els-footnote"/>
        <w:ind w:firstLine="0"/>
      </w:pPr>
    </w:p>
    <w:p w14:paraId="265FD84D" w14:textId="53745F2A" w:rsidR="0037305C" w:rsidRDefault="00731FFA" w:rsidP="00731FFA">
      <w:pPr>
        <w:pStyle w:val="Els-footnote"/>
        <w:ind w:left="-142" w:firstLine="120"/>
      </w:pPr>
      <w:r>
        <w:rPr>
          <w:noProof/>
          <w:lang w:val="en-IN" w:eastAsia="en-IN"/>
        </w:rPr>
        <w:drawing>
          <wp:inline distT="0" distB="0" distL="0" distR="0" wp14:anchorId="3273B98E" wp14:editId="1CA25AA0">
            <wp:extent cx="560705" cy="26035"/>
            <wp:effectExtent l="0" t="0" r="0" b="0"/>
            <wp:docPr id="599105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p>
    <w:p w14:paraId="2798E104" w14:textId="7A3DA131" w:rsidR="00731FFA" w:rsidRDefault="00731FFA" w:rsidP="00D83401">
      <w:pPr>
        <w:pStyle w:val="Els-footnote"/>
        <w:ind w:firstLine="120"/>
      </w:pPr>
    </w:p>
    <w:p w14:paraId="106E090D" w14:textId="77777777" w:rsidR="00731FFA" w:rsidRDefault="00731FFA" w:rsidP="00D83401">
      <w:pPr>
        <w:pStyle w:val="Els-footnote"/>
        <w:ind w:firstLine="120"/>
      </w:pPr>
    </w:p>
    <w:p w14:paraId="36C538BB" w14:textId="0A7D07C0" w:rsidR="00D83401" w:rsidRDefault="00D83401" w:rsidP="00D83401">
      <w:pPr>
        <w:pStyle w:val="Els-footnote"/>
        <w:ind w:firstLine="120"/>
      </w:pPr>
      <w:r>
        <w:t>* Corresponding author.</w:t>
      </w:r>
      <w:r w:rsidR="00731FFA">
        <w:t xml:space="preserve"> </w:t>
      </w:r>
    </w:p>
    <w:p w14:paraId="1F015F01" w14:textId="69880504" w:rsidR="00731FFA" w:rsidRPr="0037305C" w:rsidRDefault="00D83401" w:rsidP="00731FFA">
      <w:pPr>
        <w:ind w:firstLine="245"/>
        <w:rPr>
          <w:sz w:val="16"/>
          <w:szCs w:val="16"/>
        </w:rPr>
      </w:pPr>
      <w:r w:rsidRPr="00D83401">
        <w:rPr>
          <w:i/>
          <w:iCs/>
          <w:sz w:val="16"/>
          <w:szCs w:val="16"/>
        </w:rPr>
        <w:t>E-mail address:</w:t>
      </w:r>
      <w:r w:rsidRPr="00D83401">
        <w:rPr>
          <w:sz w:val="16"/>
          <w:szCs w:val="16"/>
        </w:rPr>
        <w:t xml:space="preserve"> </w:t>
      </w:r>
      <w:hyperlink r:id="rId13" w:history="1">
        <w:r w:rsidR="005F64CD">
          <w:rPr>
            <w:rStyle w:val="Hyperlink"/>
            <w:szCs w:val="16"/>
          </w:rPr>
          <w:t>ghinaa.nabiilah@binus.ac.id</w:t>
        </w:r>
      </w:hyperlink>
    </w:p>
    <w:p w14:paraId="3A8BCC8C" w14:textId="2022FD2D" w:rsidR="00E71F90" w:rsidRDefault="4C97E2A2" w:rsidP="005F0F09">
      <w:pPr>
        <w:pStyle w:val="Els-1storder-head"/>
      </w:pPr>
      <w:r w:rsidRPr="005F0F09">
        <w:lastRenderedPageBreak/>
        <w:t>Introduction</w:t>
      </w:r>
    </w:p>
    <w:p w14:paraId="4C391376" w14:textId="512D812E" w:rsidR="004B6228" w:rsidRPr="00660E61" w:rsidRDefault="7370907E" w:rsidP="00660E61">
      <w:pPr>
        <w:pStyle w:val="Els-body-text"/>
      </w:pPr>
      <w:r w:rsidRPr="78BDF342">
        <w:t xml:space="preserve">The relationship between social media use and Attention Deficit Hyperactivity Disorder (ADHD) has been a topic of growing interest in recent years.  Social media use has become a major problem for someone who is diagnosed with ADHD implies </w:t>
      </w:r>
      <w:sdt>
        <w:sdtPr>
          <w:tag w:val="MENDELEY_CITATION_v3_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"/>
          <w:id w:val="329225475"/>
          <w:placeholder>
            <w:docPart w:val="DefaultPlaceholder_1082065158"/>
          </w:placeholder>
        </w:sdtPr>
        <w:sdtContent>
          <w:r w:rsidR="0158A28E" w:rsidRPr="78BDF342">
            <w:t>(Panagiotidi &amp; Overton, 2022)</w:t>
          </w:r>
        </w:sdtContent>
      </w:sdt>
      <w:r w:rsidRPr="78BDF342">
        <w:t xml:space="preserve"> [</w:t>
      </w:r>
      <w:r w:rsidR="00205062">
        <w:t>1</w:t>
      </w:r>
      <w:r w:rsidR="00621144">
        <w:t>6</w:t>
      </w:r>
      <w:r w:rsidRPr="78BDF342">
        <w:t xml:space="preserve">]. Short attention span can be seen when social media users eagerly scroll their smartphones to access other types of content, this behavior eventually leads to being overly active, trouble paying attention, and suffers from memory loss implies </w:t>
      </w:r>
      <w:sdt>
        <w:sdtPr>
          <w:tag w:val="MENDELEY_CITATION_v3_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"/>
          <w:id w:val="203990951"/>
          <w:placeholder>
            <w:docPart w:val="DefaultPlaceholder_1082065158"/>
          </w:placeholder>
        </w:sdtPr>
        <w:sdtContent>
          <w:r w:rsidR="78BDF342" w:rsidRPr="78BDF342">
            <w:t>(Thorell et al., 2022)</w:t>
          </w:r>
        </w:sdtContent>
      </w:sdt>
      <w:r w:rsidRPr="78BDF342">
        <w:t xml:space="preserve"> [</w:t>
      </w:r>
      <w:r w:rsidR="00205062">
        <w:t>2</w:t>
      </w:r>
      <w:r w:rsidR="00621144">
        <w:t>1</w:t>
      </w:r>
      <w:r w:rsidRPr="78BDF342">
        <w:t xml:space="preserve">].  This behavior will slowly change people’s life and their habits. Especially in 2020, at the beginning of the COVID-19 pandemic, social media and the internet was rapidly used. A study by </w:t>
      </w:r>
      <w:sdt>
        <w:sdtPr>
          <w:tag w:val="MENDELEY_CITATION_v3_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"/>
          <w:id w:val="493273931"/>
          <w:placeholder>
            <w:docPart w:val="DefaultPlaceholder_1082065158"/>
          </w:placeholder>
        </w:sdtPr>
        <w:sdtContent>
          <w:r w:rsidR="78BDF342" w:rsidRPr="78BDF342">
            <w:t>(Bozzola et al., 2022)</w:t>
          </w:r>
        </w:sdtContent>
      </w:sdt>
      <w:r w:rsidRPr="78BDF342">
        <w:t xml:space="preserve"> implies that social media health related problems are frequently found in this period of time, with depression, anxiety, and addiction as their main issues [</w:t>
      </w:r>
      <w:r w:rsidR="00205062">
        <w:t>6</w:t>
      </w:r>
      <w:r w:rsidRPr="78BDF342">
        <w:t xml:space="preserve">].  </w:t>
      </w:r>
    </w:p>
    <w:p w14:paraId="0F61067C" w14:textId="59C1994D" w:rsidR="004B6228" w:rsidRPr="00660E61" w:rsidRDefault="7370907E" w:rsidP="00660E61">
      <w:pPr>
        <w:pStyle w:val="Els-body-text"/>
      </w:pPr>
      <w:r w:rsidRPr="78BDF342">
        <w:t xml:space="preserve">As found in the study done by </w:t>
      </w:r>
      <w:sdt>
        <w:sdtPr>
          <w:tag w:val="MENDELEY_CITATION_v3_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"/>
          <w:id w:val="484314853"/>
          <w:placeholder>
            <w:docPart w:val="DefaultPlaceholder_1082065158"/>
          </w:placeholder>
        </w:sdtPr>
        <w:sdtContent>
          <w:r w:rsidR="78BDF342" w:rsidRPr="78BDF342">
            <w:t>(Núñez-Jaramillo et al., 2021)</w:t>
          </w:r>
        </w:sdtContent>
      </w:sdt>
      <w:r w:rsidRPr="78BDF342">
        <w:t>, the development of ADHD appears to arise from complex gene-environment interactions influencing neurodevelopment, with certain genetic, environmental, and physiological risk factors converging primarily during sensitive prenatal and early life periods. Sleep disturbances may worsen inattention, impulsivity and hyperactivity as means to remain awake. The study denote that chronic sleep disorders may be one of the main causes of ADHD symptoms [</w:t>
      </w:r>
      <w:r w:rsidR="00205062">
        <w:t>1</w:t>
      </w:r>
      <w:r w:rsidR="00621144">
        <w:t>5</w:t>
      </w:r>
      <w:r w:rsidRPr="78BDF342">
        <w:t xml:space="preserve">]. </w:t>
      </w:r>
    </w:p>
    <w:p w14:paraId="4ABB0DFA" w14:textId="732305C5" w:rsidR="004B6228" w:rsidRPr="00660E61" w:rsidRDefault="7370907E" w:rsidP="00660E61">
      <w:pPr>
        <w:pStyle w:val="Els-body-text"/>
      </w:pPr>
      <w:r w:rsidRPr="78BDF342">
        <w:t>According to</w:t>
      </w:r>
      <w:r w:rsidR="63570515" w:rsidRPr="78BDF342">
        <w:t xml:space="preserve"> </w:t>
      </w:r>
      <w:sdt>
        <w:sdtPr>
          <w:tag w:val="MENDELEY_CITATION_v3_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"/>
          <w:id w:val="1108430288"/>
          <w:placeholder>
            <w:docPart w:val="DefaultPlaceholder_1082065158"/>
          </w:placeholder>
        </w:sdtPr>
        <w:sdtContent>
          <w:r w:rsidR="78BDF342" w:rsidRPr="78BDF342">
            <w:t>(Ríssola et al., 2020)</w:t>
          </w:r>
        </w:sdtContent>
      </w:sdt>
      <w:r w:rsidRPr="78BDF342">
        <w:t xml:space="preserve"> there is some potential link between social media use and ADHD symptoms has been examined in several studies. The health problem regarding depression, anxiety, and addiction is primarily found in subjects </w:t>
      </w:r>
      <w:r w:rsidR="076446B0" w:rsidRPr="78BDF342">
        <w:t>whose</w:t>
      </w:r>
      <w:r w:rsidRPr="78BDF342">
        <w:t xml:space="preserve"> adolescents have been exposed to social media use in their daily life [</w:t>
      </w:r>
      <w:r w:rsidR="00205062">
        <w:t>1</w:t>
      </w:r>
      <w:r w:rsidR="00621144">
        <w:t>8</w:t>
      </w:r>
      <w:r w:rsidRPr="78BDF342">
        <w:t xml:space="preserve">]. The conditions regarding social media use have been found the same as someone who have an ADHD, </w:t>
      </w:r>
      <w:sdt>
        <w:sdtPr>
          <w:tag w:val="MENDELEY_CITATION_v3_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"/>
          <w:id w:val="1230499035"/>
          <w:placeholder>
            <w:docPart w:val="DefaultPlaceholder_1082065158"/>
          </w:placeholder>
        </w:sdtPr>
        <w:sdtContent>
          <w:r w:rsidR="78BDF342" w:rsidRPr="78BDF342">
            <w:t>(Thorell et al., 2022)</w:t>
          </w:r>
        </w:sdtContent>
      </w:sdt>
      <w:r w:rsidRPr="78BDF342">
        <w:t xml:space="preserve"> implies there are significant associations between social media use and </w:t>
      </w:r>
      <w:r w:rsidR="00F552AF" w:rsidRPr="78BDF342">
        <w:t>higher-level</w:t>
      </w:r>
      <w:r w:rsidRPr="78BDF342">
        <w:t xml:space="preserve"> ADHD symptoms with the majority results of 74% from other studies, this symptoms level can directly and indirectly affect their daily life problems [</w:t>
      </w:r>
      <w:r w:rsidR="00205062">
        <w:t>2</w:t>
      </w:r>
      <w:r w:rsidR="00621144">
        <w:t>1</w:t>
      </w:r>
      <w:r w:rsidRPr="78BDF342">
        <w:t xml:space="preserve">]. Another notable study by </w:t>
      </w:r>
      <w:sdt>
        <w:sdtPr>
          <w:tag w:val="MENDELEY_CITATION_v3_eyJjaXRhdGlvbklEIjoiTUVOREVMRVlfQ0lUQVRJT05fOTU0YTMxZmItOWE1Ni00NDRiLWI2MGItYWM1Y2ZiZWFkZDk3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583386758"/>
          <w:placeholder>
            <w:docPart w:val="DefaultPlaceholder_1082065158"/>
          </w:placeholder>
        </w:sdtPr>
        <w:sdtContent>
          <w:r w:rsidR="0158A28E" w:rsidRPr="78BDF342">
            <w:t>(Dekkers &amp; van Hoorn, 2022)</w:t>
          </w:r>
        </w:sdtContent>
      </w:sdt>
      <w:r w:rsidRPr="78BDF342">
        <w:t xml:space="preserve"> declared the association between ADHD and social media is not specific to cause ADHD symptoms, instead the higher intensity of social media use appears to be related to higher levels of ADHD, along with anxiety and fear of missing out. Hence, rather than causing ADHD as in a disorder, findings indicate that social media use potentially can cause enhanced symptoms of hyperactivity, impulsivity, and inattention [</w:t>
      </w:r>
      <w:r w:rsidR="00205062">
        <w:t>9</w:t>
      </w:r>
      <w:r w:rsidRPr="78BDF342">
        <w:t xml:space="preserve">]. </w:t>
      </w:r>
    </w:p>
    <w:p w14:paraId="6F166F4B" w14:textId="21A15EDD" w:rsidR="004B6228" w:rsidRPr="00660E61" w:rsidRDefault="7370907E" w:rsidP="00660E61">
      <w:pPr>
        <w:pStyle w:val="Els-body-text"/>
      </w:pPr>
      <w:r w:rsidRPr="78BDF342">
        <w:t xml:space="preserve">Study conducts by </w:t>
      </w:r>
      <w:sdt>
        <w:sdtPr>
          <w:tag w:val="MENDELEY_CITATION_v3_eyJjaXRhdGlvbklEIjoiTUVOREVMRVlfQ0lUQVRJT05fNzBlY2RiYWItMzIwYy00NjEwLTk3ZTUtZmU0NGZkMjlhYmM2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595291977"/>
          <w:placeholder>
            <w:docPart w:val="DefaultPlaceholder_1082065158"/>
          </w:placeholder>
        </w:sdtPr>
        <w:sdtContent>
          <w:r w:rsidR="0158A28E" w:rsidRPr="78BDF342">
            <w:t>(Dekkers &amp; van Hoorn, 2022)</w:t>
          </w:r>
        </w:sdtContent>
      </w:sdt>
      <w:r w:rsidRPr="78BDF342">
        <w:t xml:space="preserve"> implicate that adolescents with ADHD frequently struggle with offline social problems like rejection by peers and difficulties maintaining close friendships</w:t>
      </w:r>
      <w:r w:rsidR="00205062">
        <w:t xml:space="preserve"> </w:t>
      </w:r>
      <w:r w:rsidRPr="78BDF342">
        <w:t>[</w:t>
      </w:r>
      <w:r w:rsidR="00205062">
        <w:t>9</w:t>
      </w:r>
      <w:r w:rsidRPr="78BDF342">
        <w:t xml:space="preserve">]. ADHD may use excessive social media </w:t>
      </w:r>
      <w:r w:rsidR="00205062" w:rsidRPr="78BDF342">
        <w:t>to</w:t>
      </w:r>
      <w:r w:rsidRPr="78BDF342">
        <w:t xml:space="preserve"> escape from unpleasant family situations or may project their negative feelings onto social media interactions implies </w:t>
      </w:r>
      <w:sdt>
        <w:sdtPr>
          <w:tag w:val="MENDELEY_CITATION_v3_eyJjaXRhdGlvbklEIjoiTUVOREVMRVlfQ0lUQVRJT05fYjBmOTFjYTMtNmQyNS00NDk1LWE2NDktZTA4MGYyZDNjNTUw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174533402"/>
          <w:placeholder>
            <w:docPart w:val="DefaultPlaceholder_1082065158"/>
          </w:placeholder>
        </w:sdtPr>
        <w:sdtContent>
          <w:r w:rsidR="0158A28E" w:rsidRPr="78BDF342">
            <w:t>(Dekkers &amp; van Hoorn, 2022)</w:t>
          </w:r>
        </w:sdtContent>
      </w:sdt>
      <w:r w:rsidRPr="78BDF342">
        <w:t xml:space="preserve"> [</w:t>
      </w:r>
      <w:r w:rsidR="00205062">
        <w:t>9</w:t>
      </w:r>
      <w:r w:rsidRPr="78BDF342">
        <w:t xml:space="preserve">]. </w:t>
      </w:r>
    </w:p>
    <w:p w14:paraId="241D4DE0" w14:textId="46C10759" w:rsidR="004B6228" w:rsidRPr="00660E61" w:rsidRDefault="00000000" w:rsidP="00660E61">
      <w:pPr>
        <w:pStyle w:val="Els-body-text"/>
      </w:pPr>
      <w:sdt>
        <w:sdtPr>
          <w:tag w:val="MENDELEY_CITATION_v3_eyJjaXRhdGlvbklEIjoiTUVOREVMRVlfQ0lUQVRJT05fYTBjZjUyNmEtODBjNS00NDMzLTk2NjMtNTIwZjg4MGFhMDgy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300574769"/>
          <w:placeholder>
            <w:docPart w:val="DefaultPlaceholder_1082065158"/>
          </w:placeholder>
        </w:sdtPr>
        <w:sdtContent>
          <w:r w:rsidR="0158A28E" w:rsidRPr="78BDF342">
            <w:t>(Dekkers &amp; van Hoorn, 2022)</w:t>
          </w:r>
        </w:sdtContent>
      </w:sdt>
      <w:r w:rsidR="7370907E" w:rsidRPr="78BDF342">
        <w:t xml:space="preserve"> emphasize they may minimize the imbalance between reward and cognitive control systems, which could lead to a decrease in problematic social media habits, although their real impact on social media use have not been evaluated [</w:t>
      </w:r>
      <w:r w:rsidR="007842CC">
        <w:t>9</w:t>
      </w:r>
      <w:r w:rsidR="7370907E" w:rsidRPr="78BDF342">
        <w:t xml:space="preserve">]. However, some patients may experience negative side effects from these medications stated by </w:t>
      </w:r>
      <w:sdt>
        <w:sdtPr>
          <w:tag w:val="MENDELEY_CITATION_v3_eyJjaXRhdGlvbklEIjoiTUVOREVMRVlfQ0lUQVRJT05fM2IwYzY5YTgtZTVkMi00NGNkLTkzZGQtOTNkM2MyM2NmMjQ5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876090218"/>
          <w:placeholder>
            <w:docPart w:val="DefaultPlaceholder_1082065158"/>
          </w:placeholder>
        </w:sdtPr>
        <w:sdtContent>
          <w:r w:rsidR="0158A28E" w:rsidRPr="78BDF342">
            <w:t>(Dekkers &amp; van Hoorn, 2022)</w:t>
          </w:r>
        </w:sdtContent>
      </w:sdt>
      <w:r w:rsidR="7370907E" w:rsidRPr="78BDF342">
        <w:t xml:space="preserve"> [</w:t>
      </w:r>
      <w:r w:rsidR="007842CC">
        <w:t>9</w:t>
      </w:r>
      <w:r w:rsidR="7370907E" w:rsidRPr="78BDF342">
        <w:t xml:space="preserve">]. </w:t>
      </w:r>
    </w:p>
    <w:p w14:paraId="6BA16420" w14:textId="7643AA9C" w:rsidR="000B58B4" w:rsidRDefault="7370907E" w:rsidP="00660E61">
      <w:pPr>
        <w:pStyle w:val="Els-body-text"/>
      </w:pPr>
      <w:r w:rsidRPr="78BDF342">
        <w:t xml:space="preserve">This interest has led many people to question and wonder if that is the case nowadays and starting to </w:t>
      </w:r>
      <w:r w:rsidR="00205062" w:rsidRPr="78BDF342">
        <w:t>analyse</w:t>
      </w:r>
      <w:r w:rsidRPr="78BDF342">
        <w:t xml:space="preserve"> the relation between ADHD and people's behavior leading to understanding how machine learning could help them to track and </w:t>
      </w:r>
      <w:r w:rsidR="00205062" w:rsidRPr="78BDF342">
        <w:t>analyse</w:t>
      </w:r>
      <w:r w:rsidRPr="78BDF342">
        <w:t xml:space="preserve"> those behaviors regarding ADHD symptoms. A study conducted by </w:t>
      </w:r>
      <w:sdt>
        <w:sdtPr>
          <w:tag w:val="MENDELEY_CITATION_v3_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"/>
          <w:id w:val="1846729737"/>
          <w:placeholder>
            <w:docPart w:val="DefaultPlaceholder_1082065158"/>
          </w:placeholder>
        </w:sdtPr>
        <w:sdtContent>
          <w:r w:rsidR="78BDF342" w:rsidRPr="78BDF342">
            <w:t>(Chen et al., 2021)</w:t>
          </w:r>
        </w:sdtContent>
      </w:sdt>
      <w:r w:rsidRPr="78BDF342">
        <w:t xml:space="preserve"> </w:t>
      </w:r>
      <w:r w:rsidR="00205062" w:rsidRPr="78BDF342">
        <w:t>tries</w:t>
      </w:r>
      <w:r w:rsidRPr="78BDF342">
        <w:t xml:space="preserve"> to demonstrate and analyze the demographics information from ADHD patients related to predicting ADHD diagnosis. By using 5 types of machine learning method, the experiment evaluates the potential patient historical behavior might be related to the occurrence of ADHD with the average accuracy of ~74.15%, supported by highest accuracy from Decision Tree method that reach 85.507% accuracy and lowest accuracy from K-Nearest Neighbor that reach 59.420% [</w:t>
      </w:r>
      <w:r w:rsidR="007842CC">
        <w:t>7</w:t>
      </w:r>
      <w:r w:rsidRPr="78BDF342">
        <w:t xml:space="preserve">]. A study by </w:t>
      </w:r>
      <w:sdt>
        <w:sdtPr>
          <w:tag w:val="MENDELEY_CITATION_v3_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"/>
          <w:id w:val="83261402"/>
          <w:placeholder>
            <w:docPart w:val="DefaultPlaceholder_1082065158"/>
          </w:placeholder>
        </w:sdtPr>
        <w:sdtContent>
          <w:r w:rsidR="0158A28E" w:rsidRPr="78BDF342">
            <w:t>(Anitha &amp; Thomas Geroge, 2021)</w:t>
          </w:r>
        </w:sdtContent>
      </w:sdt>
      <w:r w:rsidRPr="78BDF342">
        <w:t xml:space="preserve"> investigating ADHD diagnosis from fMRI data using SoftMax regression and </w:t>
      </w:r>
      <w:r w:rsidR="005E4C87">
        <w:t xml:space="preserve">Support Vector Machines (SVM) </w:t>
      </w:r>
      <w:r w:rsidRPr="78BDF342">
        <w:t xml:space="preserve">to tune data feature extraction as a combined for ADHD identification process. The proposed </w:t>
      </w:r>
      <w:r w:rsidR="005E4C87">
        <w:t xml:space="preserve">Support Vector Machines (SVM) </w:t>
      </w:r>
      <w:r w:rsidRPr="78BDF342">
        <w:t>model yields an accuracy of 94% using 200 holdout data, concluding it is feasible to diagnose ADHD subjects [</w:t>
      </w:r>
      <w:r w:rsidR="007842CC">
        <w:t>3</w:t>
      </w:r>
      <w:r w:rsidRPr="78BDF342">
        <w:t xml:space="preserve">]. Another study by </w:t>
      </w:r>
      <w:sdt>
        <w:sdtPr>
          <w:tag w:val="MENDELEY_CITATION_v3_eyJjaXRhdGlvbklEIjoiTUVOREVMRVlfQ0lUQVRJT05fM2RlN2JmM2UtNmE5ZC00M2RjLThhNTgtYmI2MDA5NTk3YzQ0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291253089"/>
          <w:placeholder>
            <w:docPart w:val="DefaultPlaceholder_1082065158"/>
          </w:placeholder>
        </w:sdtPr>
        <w:sdtContent>
          <w:r w:rsidR="0158A28E" w:rsidRPr="78BDF342">
            <w:t>(Dekkers &amp; van Hoorn, 2022)</w:t>
          </w:r>
        </w:sdtContent>
      </w:sdt>
      <w:r w:rsidRPr="78BDF342">
        <w:t xml:space="preserve"> summarized that adolescents with ADHD are likely to display a high intensity and problematic use of social media. Strengthening the correlation between ADHD and social media use by conducting a meta-analysis and consequently presenting an integrative framework and empirical work to show the most consistent evidence [</w:t>
      </w:r>
      <w:r w:rsidR="007842CC">
        <w:t>9</w:t>
      </w:r>
      <w:r w:rsidRPr="78BDF342">
        <w:t xml:space="preserve">]. </w:t>
      </w:r>
    </w:p>
    <w:p w14:paraId="4C8F1C18" w14:textId="1CF5153D" w:rsidR="004B6228" w:rsidRPr="00660E61" w:rsidRDefault="7370907E" w:rsidP="00660E61">
      <w:pPr>
        <w:pStyle w:val="Els-body-text"/>
      </w:pPr>
      <w:r w:rsidRPr="78BDF342">
        <w:t xml:space="preserve">Most of the research that has been conducted doesn’t emphasize the relation between social media use and triggering ADHD directly, and it’s difficult to find the same topic of interest as our research to some degree. There’s some inadequate solution regarding the study that has been conducted, the conclusion doesn’t come out identifying </w:t>
      </w:r>
      <w:r w:rsidRPr="78BDF342">
        <w:lastRenderedPageBreak/>
        <w:t xml:space="preserve">the relation between social media use and ADHD by using machine learning methods. Study conducted by </w:t>
      </w:r>
      <w:sdt>
        <w:sdtPr>
          <w:tag w:val="MENDELEY_CITATION_v3_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"/>
          <w:id w:val="1259129388"/>
          <w:placeholder>
            <w:docPart w:val="DefaultPlaceholder_1082065158"/>
          </w:placeholder>
        </w:sdtPr>
        <w:sdtContent>
          <w:r w:rsidR="78BDF342" w:rsidRPr="78BDF342">
            <w:t>(Chen et al., 2021)</w:t>
          </w:r>
        </w:sdtContent>
      </w:sdt>
      <w:r w:rsidRPr="78BDF342">
        <w:t xml:space="preserve"> proving that even using 5 types of methods, the highest result accuracy they could get from experimental on tha main assessment data are 82.609% by using Decision Tree continued by Random Forest </w:t>
      </w:r>
      <w:r w:rsidR="00FE5B0E">
        <w:t xml:space="preserve">(RF) </w:t>
      </w:r>
      <w:r w:rsidRPr="78BDF342">
        <w:t>with accuracy of 81.159% [</w:t>
      </w:r>
      <w:r w:rsidR="007842CC">
        <w:t>7</w:t>
      </w:r>
      <w:r w:rsidRPr="78BDF342">
        <w:t xml:space="preserve">]. Implying that none of these methods could reach 100% accuracy with those data. Another problem occurs in research conducted by </w:t>
      </w:r>
      <w:sdt>
        <w:sdtPr>
          <w:tag w:val="MENDELEY_CITATION_v3_eyJjaXRhdGlvbklEIjoiTUVOREVMRVlfQ0lUQVRJT05fN2M2MDY3N2UtN2M5My00OGQxLTk3ZjYtZDYxOWZlYjYzYWFm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
          <w:id w:val="1142657984"/>
          <w:placeholder>
            <w:docPart w:val="DefaultPlaceholder_1082065158"/>
          </w:placeholder>
        </w:sdtPr>
        <w:sdtContent>
          <w:r w:rsidR="0158A28E" w:rsidRPr="78BDF342">
            <w:t>(Dekkers &amp; van Hoorn, 2022)</w:t>
          </w:r>
        </w:sdtContent>
      </w:sdt>
      <w:r w:rsidRPr="78BDF342">
        <w:t xml:space="preserve"> discussing longitudinal studies and meta-analyses rather than machine learning methods [</w:t>
      </w:r>
      <w:r w:rsidR="007842CC">
        <w:t>9</w:t>
      </w:r>
      <w:r w:rsidRPr="78BDF342">
        <w:t>]. These problems arise from the difference of the dataset and the difference between methods used to find the best accuracy for this topic.</w:t>
      </w:r>
    </w:p>
    <w:p w14:paraId="0ABCF25B" w14:textId="013C94AA" w:rsidR="004B6228" w:rsidRPr="00660E61" w:rsidRDefault="7370907E" w:rsidP="00660E61">
      <w:pPr>
        <w:pStyle w:val="Els-body-text"/>
      </w:pPr>
      <w:r w:rsidRPr="78BDF342">
        <w:t xml:space="preserve">One notable study by </w:t>
      </w:r>
      <w:sdt>
        <w:sdtPr>
          <w:tag w:val="MENDELEY_CITATION_v3_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"/>
          <w:id w:val="640312841"/>
          <w:placeholder>
            <w:docPart w:val="DefaultPlaceholder_1082065158"/>
          </w:placeholder>
        </w:sdtPr>
        <w:sdtContent>
          <w:r w:rsidR="78BDF342" w:rsidRPr="78BDF342">
            <w:t>(Maniruzzaman et al., 2022)</w:t>
          </w:r>
        </w:sdtContent>
      </w:sdt>
      <w:r w:rsidRPr="78BDF342">
        <w:t xml:space="preserve"> applied machine learning </w:t>
      </w:r>
      <w:r w:rsidR="007842CC" w:rsidRPr="78BDF342">
        <w:t>to</w:t>
      </w:r>
      <w:r w:rsidRPr="78BDF342">
        <w:t xml:space="preserve"> predict children with ADHD using behavioral activity data.  The data utilized for the study is a nationally representative survey based on child health and well-being. The authors used </w:t>
      </w:r>
      <w:r w:rsidR="00FE5B0E">
        <w:t xml:space="preserve">Logistic Regression (LR) </w:t>
      </w:r>
      <w:r w:rsidRPr="78BDF342">
        <w:t xml:space="preserve">as feature selection method and compared eight machine learning classifiers including </w:t>
      </w:r>
      <w:r w:rsidR="00FE5B0E">
        <w:t>R</w:t>
      </w:r>
      <w:r w:rsidRPr="78BDF342">
        <w:t xml:space="preserve">andom </w:t>
      </w:r>
      <w:r w:rsidR="00FE5B0E">
        <w:t>F</w:t>
      </w:r>
      <w:r w:rsidRPr="78BDF342">
        <w:t xml:space="preserve">orest (RF) and found that </w:t>
      </w:r>
      <w:r w:rsidR="00FE5B0E">
        <w:t>R</w:t>
      </w:r>
      <w:r w:rsidRPr="78BDF342">
        <w:t xml:space="preserve">andom </w:t>
      </w:r>
      <w:r w:rsidR="00FE5B0E">
        <w:t>F</w:t>
      </w:r>
      <w:r w:rsidRPr="78BDF342">
        <w:t>orest</w:t>
      </w:r>
      <w:r w:rsidR="00FE5B0E">
        <w:t xml:space="preserve"> (RF)</w:t>
      </w:r>
      <w:r w:rsidRPr="78BDF342">
        <w:t xml:space="preserve"> classifier achieved the highest accuracy of ~87% in predicting ADHD [</w:t>
      </w:r>
      <w:r w:rsidR="007842CC">
        <w:t>1</w:t>
      </w:r>
      <w:r w:rsidR="00D00EBE">
        <w:t>4</w:t>
      </w:r>
      <w:r w:rsidRPr="78BDF342">
        <w:t xml:space="preserve">]. </w:t>
      </w:r>
    </w:p>
    <w:p w14:paraId="7E7AA855" w14:textId="3F0AE25D" w:rsidR="78BDF342" w:rsidRDefault="7370907E" w:rsidP="00E372B9">
      <w:pPr>
        <w:pStyle w:val="Els-body-text"/>
      </w:pPr>
      <w:r w:rsidRPr="78BDF342">
        <w:t xml:space="preserve">Future research may focus on interventions that specifically target problematic social media use in individuals with ADHD and adapting existing evidence-based ADHD treatments to address this issue. </w:t>
      </w:r>
      <w:sdt>
        <w:sdtPr>
          <w:tag w:val="MENDELEY_CITATION_v3_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"/>
          <w:id w:val="418664068"/>
          <w:placeholder>
            <w:docPart w:val="DefaultPlaceholder_1082065158"/>
          </w:placeholder>
        </w:sdtPr>
        <w:sdtContent>
          <w:r w:rsidR="78BDF342" w:rsidRPr="78BDF342">
            <w:t>(Maniruzzaman et al., 2022)</w:t>
          </w:r>
        </w:sdtContent>
      </w:sdt>
      <w:r w:rsidRPr="78BDF342">
        <w:t xml:space="preserve"> applied machine learning </w:t>
      </w:r>
      <w:r w:rsidRPr="00E372B9">
        <w:t>algorithms</w:t>
      </w:r>
      <w:r w:rsidRPr="78BDF342">
        <w:t xml:space="preserve"> such as </w:t>
      </w:r>
      <w:r w:rsidR="00FE5B0E">
        <w:t xml:space="preserve">Logistic Regression </w:t>
      </w:r>
      <w:r w:rsidR="00F552AF">
        <w:t>(LR)</w:t>
      </w:r>
      <w:r w:rsidRPr="78BDF342">
        <w:t xml:space="preserve"> and </w:t>
      </w:r>
      <w:r w:rsidR="00FE5B0E">
        <w:t>R</w:t>
      </w:r>
      <w:r w:rsidRPr="78BDF342">
        <w:t xml:space="preserve">andom </w:t>
      </w:r>
      <w:r w:rsidR="00FE5B0E">
        <w:t>F</w:t>
      </w:r>
      <w:r w:rsidRPr="78BDF342">
        <w:t>orest</w:t>
      </w:r>
      <w:r w:rsidR="00FE5B0E">
        <w:t xml:space="preserve"> (RF)</w:t>
      </w:r>
      <w:r w:rsidRPr="78BDF342">
        <w:t xml:space="preserve"> to predict children with ADHD using behavioral activity data. In this research, our focus will be on applying machine learning algorithms, namely </w:t>
      </w:r>
      <w:r w:rsidR="00FE5B0E">
        <w:t>Logistic Regression (LR)</w:t>
      </w:r>
      <w:r w:rsidRPr="78BDF342">
        <w:t xml:space="preserve">, </w:t>
      </w:r>
      <w:r w:rsidR="00FE5B0E">
        <w:t>R</w:t>
      </w:r>
      <w:r w:rsidRPr="78BDF342">
        <w:t xml:space="preserve">andom </w:t>
      </w:r>
      <w:r w:rsidR="00FE5B0E">
        <w:t>F</w:t>
      </w:r>
      <w:r w:rsidRPr="78BDF342">
        <w:t>orest</w:t>
      </w:r>
      <w:r w:rsidR="00FE5B0E">
        <w:t xml:space="preserve"> (RF)</w:t>
      </w:r>
      <w:r w:rsidRPr="78BDF342">
        <w:t xml:space="preserve">, </w:t>
      </w:r>
      <w:r w:rsidR="005E4C87">
        <w:rPr>
          <w:sz w:val="18"/>
          <w:szCs w:val="18"/>
        </w:rPr>
        <w:t>G</w:t>
      </w:r>
      <w:r w:rsidR="005E4C87" w:rsidRPr="62716978">
        <w:rPr>
          <w:sz w:val="18"/>
          <w:szCs w:val="18"/>
        </w:rPr>
        <w:t xml:space="preserve">aussian </w:t>
      </w:r>
      <w:r w:rsidR="005E4C87">
        <w:rPr>
          <w:sz w:val="18"/>
          <w:szCs w:val="18"/>
        </w:rPr>
        <w:t>N</w:t>
      </w:r>
      <w:r w:rsidR="005E4C87" w:rsidRPr="62716978">
        <w:rPr>
          <w:sz w:val="18"/>
          <w:szCs w:val="18"/>
        </w:rPr>
        <w:t xml:space="preserve">aïve </w:t>
      </w:r>
      <w:r w:rsidR="005E4C87">
        <w:rPr>
          <w:sz w:val="18"/>
          <w:szCs w:val="18"/>
        </w:rPr>
        <w:t>B</w:t>
      </w:r>
      <w:r w:rsidR="005E4C87" w:rsidRPr="62716978">
        <w:rPr>
          <w:sz w:val="18"/>
          <w:szCs w:val="18"/>
        </w:rPr>
        <w:t>ayes</w:t>
      </w:r>
      <w:r w:rsidRPr="78BDF342">
        <w:t xml:space="preserve">, and </w:t>
      </w:r>
      <w:r w:rsidR="00FE5B0E">
        <w:t>Support Vector Machines (SVM)</w:t>
      </w:r>
      <w:r w:rsidRPr="78BDF342">
        <w:t xml:space="preserve"> on social media behavior survey data, then comparing them based on their effectiveness [</w:t>
      </w:r>
      <w:r w:rsidR="007842CC">
        <w:t>1</w:t>
      </w:r>
      <w:r w:rsidR="00D00EBE">
        <w:t>4</w:t>
      </w:r>
      <w:r w:rsidRPr="78BDF342">
        <w:t>].</w:t>
      </w:r>
    </w:p>
    <w:p w14:paraId="16686CE2" w14:textId="77777777" w:rsidR="00937791" w:rsidRPr="00937791" w:rsidRDefault="00937791" w:rsidP="00937791">
      <w:pPr>
        <w:shd w:val="clear" w:color="auto" w:fill="FFFFFF" w:themeFill="background1"/>
        <w:ind w:firstLine="240"/>
        <w:jc w:val="both"/>
        <w:rPr>
          <w:rFonts w:eastAsia="Times New Roman"/>
          <w:color w:val="000000" w:themeColor="text1"/>
        </w:rPr>
      </w:pPr>
    </w:p>
    <w:p w14:paraId="45CA25CE" w14:textId="00F21E97" w:rsidR="00331B15" w:rsidRDefault="7B43FC21" w:rsidP="005F0F09">
      <w:pPr>
        <w:pStyle w:val="Els-1storder-head"/>
      </w:pPr>
      <w:r w:rsidRPr="005F0F09">
        <w:t>Methodology</w:t>
      </w:r>
    </w:p>
    <w:p w14:paraId="61263C7A" w14:textId="7F3346BA" w:rsidR="00331B15" w:rsidRDefault="003474D7" w:rsidP="00E372B9">
      <w:pPr>
        <w:pStyle w:val="Els-body-text"/>
      </w:pPr>
      <w:r>
        <w:t>To</w:t>
      </w:r>
      <w:r w:rsidR="006F4786">
        <w:t xml:space="preserve"> find out how social media use affects an individual; this se</w:t>
      </w:r>
      <w:r w:rsidR="008F59DC">
        <w:t>ction</w:t>
      </w:r>
      <w:r w:rsidR="006F4786">
        <w:t xml:space="preserve"> outlines the process of analyzing social media use dataset by</w:t>
      </w:r>
      <w:r w:rsidR="008F59DC">
        <w:t xml:space="preserve"> using a </w:t>
      </w:r>
      <w:r w:rsidR="008F59DC" w:rsidRPr="00E372B9">
        <w:t>classification</w:t>
      </w:r>
      <w:r w:rsidR="008F59DC">
        <w:t xml:space="preserve"> model to predict and </w:t>
      </w:r>
      <w:r w:rsidR="7C4F2F56">
        <w:t>find</w:t>
      </w:r>
      <w:r w:rsidR="008F59DC">
        <w:t xml:space="preserve"> the patterns of the likelihood of an individual experiences ADHD</w:t>
      </w:r>
      <w:r>
        <w:t xml:space="preserve"> symptoms</w:t>
      </w:r>
      <w:r w:rsidR="008F59DC">
        <w:t xml:space="preserve">. </w:t>
      </w:r>
      <w:r w:rsidR="00DE3DBE">
        <w:t>Furthermore</w:t>
      </w:r>
      <w:r w:rsidR="0345FC40">
        <w:t>, this section</w:t>
      </w:r>
      <w:r w:rsidR="00DE3DBE">
        <w:t xml:space="preserve"> also</w:t>
      </w:r>
      <w:r w:rsidR="0345FC40">
        <w:t xml:space="preserve"> provide</w:t>
      </w:r>
      <w:r w:rsidR="00354CEC">
        <w:t>s</w:t>
      </w:r>
      <w:r w:rsidR="0345FC40">
        <w:t xml:space="preserve"> more information about the dataset used and the detailed method.</w:t>
      </w:r>
    </w:p>
    <w:p w14:paraId="413BF61A" w14:textId="77777777" w:rsidR="00C8285A" w:rsidRDefault="00C8285A" w:rsidP="00331B15">
      <w:pPr>
        <w:pStyle w:val="Els-body-text"/>
      </w:pPr>
    </w:p>
    <w:p w14:paraId="11853649" w14:textId="276A4274" w:rsidR="00331B15" w:rsidRDefault="007A2233" w:rsidP="00205062">
      <w:pPr>
        <w:pStyle w:val="Els-body-text"/>
        <w:ind w:firstLine="0"/>
        <w:rPr>
          <w:i/>
          <w:iCs/>
        </w:rPr>
      </w:pPr>
      <w:r>
        <w:rPr>
          <w:i/>
          <w:iCs/>
        </w:rPr>
        <w:t>2</w:t>
      </w:r>
      <w:r w:rsidR="00331B15" w:rsidRPr="00C8285A">
        <w:rPr>
          <w:i/>
          <w:iCs/>
        </w:rPr>
        <w:t>.1 Dataset</w:t>
      </w:r>
    </w:p>
    <w:p w14:paraId="682862FA" w14:textId="77777777" w:rsidR="00121A3F" w:rsidRPr="00205062" w:rsidRDefault="00121A3F" w:rsidP="00205062">
      <w:pPr>
        <w:pStyle w:val="Els-body-text"/>
        <w:ind w:firstLine="0"/>
        <w:rPr>
          <w:i/>
          <w:iCs/>
        </w:rPr>
      </w:pPr>
    </w:p>
    <w:p w14:paraId="38C22B34" w14:textId="668FA4AE" w:rsidR="008617B4" w:rsidRDefault="4E38AFA4" w:rsidP="00660E61">
      <w:pPr>
        <w:pStyle w:val="Els-body-text"/>
      </w:pPr>
      <w:r>
        <w:t xml:space="preserve">The dataset used in this research is collected through a questionnaire done </w:t>
      </w:r>
      <w:r w:rsidR="24E7EB50">
        <w:t xml:space="preserve">originally </w:t>
      </w:r>
      <w:r>
        <w:t>in purpose of finding</w:t>
      </w:r>
      <w:r w:rsidR="24E7EB50">
        <w:t xml:space="preserve"> potential </w:t>
      </w:r>
      <w:r>
        <w:t>relationship between social media use and user psychological well-being</w:t>
      </w:r>
      <w:r w:rsidR="02DE52CB">
        <w:t xml:space="preserve"> </w:t>
      </w:r>
      <w:sdt>
        <w:sdtPr>
          <w:tag w:val="MENDELEY_CITATION_v3_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"/>
          <w:id w:val="2003620427"/>
          <w:placeholder>
            <w:docPart w:val="DefaultPlaceholder_1082065158"/>
          </w:placeholder>
        </w:sdtPr>
        <w:sdtContent>
          <w:r w:rsidR="78BDF342" w:rsidRPr="78BDF342">
            <w:rPr>
              <w:color w:val="000000" w:themeColor="text1"/>
            </w:rPr>
            <w:t>(Ahmed, 2022)</w:t>
          </w:r>
        </w:sdtContent>
      </w:sdt>
      <w:r w:rsidR="24E7EB50">
        <w:t xml:space="preserve"> [1]</w:t>
      </w:r>
      <w:r>
        <w:t xml:space="preserve">. The questionnaire itself consists of 7 </w:t>
      </w:r>
      <w:r w:rsidR="63C6069F">
        <w:t>features</w:t>
      </w:r>
      <w:r>
        <w:t xml:space="preserve"> related to individual’s identity, and 12 </w:t>
      </w:r>
      <w:r w:rsidR="085ECE2E">
        <w:t>Likert</w:t>
      </w:r>
      <w:r>
        <w:t xml:space="preserve"> scale-based questions measuring the intensity of various aspects of mental health. In the scale of 1 to 5, higher scores equal worse mental health conditions and lower scores equal better mental health conditions.</w:t>
      </w:r>
    </w:p>
    <w:p w14:paraId="58A415E6" w14:textId="77777777" w:rsidR="006D5F2C" w:rsidRDefault="006D5F2C" w:rsidP="006D5F2C">
      <w:pPr>
        <w:pStyle w:val="Els-body-text"/>
      </w:pPr>
      <w:r>
        <w:t xml:space="preserve">Each question collected crucial data to be worked on in our research. Each individual identity remains anonymous, collected data is not personal. Questions regarding the individual identity are age, gender, relationship status, occupation status, organizations affiliated, commonly used social media, and time spent on social media per day. Table 1 provides the questions related to mental health in the dataset. </w:t>
      </w:r>
    </w:p>
    <w:p w14:paraId="0CE4F440" w14:textId="77777777" w:rsidR="00660E61" w:rsidRPr="00660E61" w:rsidRDefault="00660E61" w:rsidP="00660E61">
      <w:pPr>
        <w:pStyle w:val="Els-body-text"/>
      </w:pPr>
    </w:p>
    <w:p w14:paraId="7BDD02EC" w14:textId="30A3C5B8" w:rsidR="008617B4" w:rsidRPr="001313F9" w:rsidRDefault="002F6061" w:rsidP="001313F9">
      <w:pPr>
        <w:widowControl/>
        <w:rPr>
          <w:sz w:val="16"/>
          <w:szCs w:val="16"/>
        </w:rPr>
      </w:pPr>
      <w:r>
        <w:rPr>
          <w:sz w:val="16"/>
          <w:szCs w:val="16"/>
        </w:rPr>
        <w:t xml:space="preserve">Table 1. Visualization of </w:t>
      </w:r>
      <w:r w:rsidR="00CC294D">
        <w:rPr>
          <w:sz w:val="16"/>
          <w:szCs w:val="16"/>
        </w:rPr>
        <w:t>t</w:t>
      </w:r>
      <w:r>
        <w:rPr>
          <w:sz w:val="16"/>
          <w:szCs w:val="16"/>
        </w:rPr>
        <w:t xml:space="preserve">he </w:t>
      </w:r>
      <w:r w:rsidR="00CC294D">
        <w:rPr>
          <w:sz w:val="16"/>
          <w:szCs w:val="16"/>
        </w:rPr>
        <w:t>mental health related questions on the dataset</w:t>
      </w:r>
      <w:r w:rsidR="00CC294D">
        <w:t>.</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720"/>
        <w:gridCol w:w="861"/>
        <w:gridCol w:w="629"/>
        <w:gridCol w:w="760"/>
        <w:gridCol w:w="703"/>
        <w:gridCol w:w="726"/>
        <w:gridCol w:w="922"/>
        <w:gridCol w:w="956"/>
        <w:gridCol w:w="775"/>
        <w:gridCol w:w="765"/>
        <w:gridCol w:w="790"/>
        <w:gridCol w:w="748"/>
      </w:tblGrid>
      <w:tr w:rsidR="008617B4" w:rsidRPr="008617B4" w14:paraId="15CDBD70" w14:textId="77777777" w:rsidTr="006972F1">
        <w:trPr>
          <w:trHeight w:val="2244"/>
        </w:trPr>
        <w:tc>
          <w:tcPr>
            <w:tcW w:w="385" w:type="pct"/>
            <w:tcBorders>
              <w:bottom w:val="single" w:sz="4" w:space="0" w:color="auto"/>
            </w:tcBorders>
            <w:shd w:val="clear" w:color="auto" w:fill="auto"/>
            <w:vAlign w:val="center"/>
            <w:hideMark/>
          </w:tcPr>
          <w:p w14:paraId="68C6056D"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9. How often do you find yourself using Social media without a specific purpose?</w:t>
            </w:r>
          </w:p>
        </w:tc>
        <w:tc>
          <w:tcPr>
            <w:tcW w:w="460" w:type="pct"/>
            <w:tcBorders>
              <w:bottom w:val="single" w:sz="4" w:space="0" w:color="auto"/>
            </w:tcBorders>
            <w:shd w:val="clear" w:color="auto" w:fill="auto"/>
            <w:vAlign w:val="center"/>
            <w:hideMark/>
          </w:tcPr>
          <w:p w14:paraId="0FCB23CE"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10. How often do you get distracted by Social media when you are busy doing something?</w:t>
            </w:r>
          </w:p>
        </w:tc>
        <w:tc>
          <w:tcPr>
            <w:tcW w:w="336" w:type="pct"/>
            <w:tcBorders>
              <w:bottom w:val="single" w:sz="4" w:space="0" w:color="auto"/>
            </w:tcBorders>
            <w:shd w:val="clear" w:color="auto" w:fill="auto"/>
            <w:vAlign w:val="center"/>
            <w:hideMark/>
          </w:tcPr>
          <w:p w14:paraId="7F295D50"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11. Do you feel restless if you haven't used Social media in a while?</w:t>
            </w:r>
          </w:p>
        </w:tc>
        <w:tc>
          <w:tcPr>
            <w:tcW w:w="406" w:type="pct"/>
            <w:tcBorders>
              <w:bottom w:val="single" w:sz="4" w:space="0" w:color="auto"/>
            </w:tcBorders>
            <w:shd w:val="clear" w:color="auto" w:fill="auto"/>
            <w:vAlign w:val="center"/>
            <w:hideMark/>
          </w:tcPr>
          <w:p w14:paraId="70EDD134"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12. On a scale of 1 to 5, how easily distracted are you?</w:t>
            </w:r>
          </w:p>
        </w:tc>
        <w:tc>
          <w:tcPr>
            <w:tcW w:w="376" w:type="pct"/>
            <w:tcBorders>
              <w:bottom w:val="single" w:sz="4" w:space="0" w:color="auto"/>
            </w:tcBorders>
            <w:shd w:val="clear" w:color="auto" w:fill="auto"/>
            <w:vAlign w:val="center"/>
            <w:hideMark/>
          </w:tcPr>
          <w:p w14:paraId="6E7F9D91"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13. On a scale of 1 to 5, how much are you bothered by worries?</w:t>
            </w:r>
          </w:p>
        </w:tc>
        <w:tc>
          <w:tcPr>
            <w:tcW w:w="388" w:type="pct"/>
            <w:tcBorders>
              <w:bottom w:val="single" w:sz="4" w:space="0" w:color="auto"/>
            </w:tcBorders>
            <w:shd w:val="clear" w:color="auto" w:fill="auto"/>
            <w:vAlign w:val="center"/>
            <w:hideMark/>
          </w:tcPr>
          <w:p w14:paraId="30CCB040"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14. Do you find it difficult to concentrate on things?</w:t>
            </w:r>
          </w:p>
        </w:tc>
        <w:tc>
          <w:tcPr>
            <w:tcW w:w="493" w:type="pct"/>
            <w:tcBorders>
              <w:bottom w:val="single" w:sz="4" w:space="0" w:color="auto"/>
            </w:tcBorders>
            <w:shd w:val="clear" w:color="auto" w:fill="auto"/>
            <w:vAlign w:val="center"/>
            <w:hideMark/>
          </w:tcPr>
          <w:p w14:paraId="3792425F"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15. On a scale of 1-5, how often do you compare yourself to other successful people through the use of social media?</w:t>
            </w:r>
          </w:p>
        </w:tc>
        <w:tc>
          <w:tcPr>
            <w:tcW w:w="511" w:type="pct"/>
            <w:tcBorders>
              <w:bottom w:val="single" w:sz="4" w:space="0" w:color="auto"/>
            </w:tcBorders>
            <w:shd w:val="clear" w:color="auto" w:fill="auto"/>
            <w:vAlign w:val="center"/>
            <w:hideMark/>
          </w:tcPr>
          <w:p w14:paraId="0108F60E"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16. Following the previous question, how do you feel about these comparisons, generally speaking?</w:t>
            </w:r>
          </w:p>
        </w:tc>
        <w:tc>
          <w:tcPr>
            <w:tcW w:w="414" w:type="pct"/>
            <w:tcBorders>
              <w:bottom w:val="single" w:sz="4" w:space="0" w:color="auto"/>
            </w:tcBorders>
            <w:shd w:val="clear" w:color="auto" w:fill="auto"/>
            <w:vAlign w:val="center"/>
            <w:hideMark/>
          </w:tcPr>
          <w:p w14:paraId="4FD42BC3"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17. How often do you look to seek validation from features of social media?</w:t>
            </w:r>
          </w:p>
        </w:tc>
        <w:tc>
          <w:tcPr>
            <w:tcW w:w="409" w:type="pct"/>
            <w:tcBorders>
              <w:bottom w:val="single" w:sz="4" w:space="0" w:color="auto"/>
            </w:tcBorders>
            <w:shd w:val="clear" w:color="auto" w:fill="auto"/>
            <w:vAlign w:val="center"/>
            <w:hideMark/>
          </w:tcPr>
          <w:p w14:paraId="199FA5EB"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18. How often do you feel depressed or down?</w:t>
            </w:r>
          </w:p>
        </w:tc>
        <w:tc>
          <w:tcPr>
            <w:tcW w:w="422" w:type="pct"/>
            <w:tcBorders>
              <w:bottom w:val="single" w:sz="4" w:space="0" w:color="auto"/>
            </w:tcBorders>
            <w:shd w:val="clear" w:color="auto" w:fill="auto"/>
            <w:vAlign w:val="center"/>
            <w:hideMark/>
          </w:tcPr>
          <w:p w14:paraId="1CACF1A7"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19. On a scale of 1 to 5, how frequently does your interest in daily activities fluctuate?</w:t>
            </w:r>
          </w:p>
        </w:tc>
        <w:tc>
          <w:tcPr>
            <w:tcW w:w="400" w:type="pct"/>
            <w:tcBorders>
              <w:bottom w:val="single" w:sz="4" w:space="0" w:color="auto"/>
            </w:tcBorders>
            <w:shd w:val="clear" w:color="auto" w:fill="auto"/>
            <w:vAlign w:val="center"/>
            <w:hideMark/>
          </w:tcPr>
          <w:p w14:paraId="31BF5FDF" w14:textId="77777777" w:rsidR="008617B4" w:rsidRPr="008617B4" w:rsidRDefault="008617B4" w:rsidP="008617B4">
            <w:pPr>
              <w:widowControl/>
              <w:jc w:val="center"/>
              <w:rPr>
                <w:rFonts w:eastAsia="Times New Roman"/>
                <w:color w:val="000000"/>
                <w:sz w:val="16"/>
                <w:szCs w:val="16"/>
                <w:lang w:val="en-US"/>
              </w:rPr>
            </w:pPr>
            <w:r w:rsidRPr="008617B4">
              <w:rPr>
                <w:rFonts w:eastAsia="Times New Roman"/>
                <w:color w:val="000000"/>
                <w:sz w:val="16"/>
                <w:szCs w:val="16"/>
                <w:lang w:val="en-US"/>
              </w:rPr>
              <w:t>20. On a scale of 1 to 5, how often do you face issues regarding sleep?</w:t>
            </w:r>
          </w:p>
        </w:tc>
      </w:tr>
    </w:tbl>
    <w:p w14:paraId="54459900" w14:textId="77777777" w:rsidR="003433B4" w:rsidRDefault="003433B4" w:rsidP="00616788">
      <w:pPr>
        <w:pStyle w:val="Els-body-text"/>
        <w:ind w:firstLine="0"/>
      </w:pPr>
    </w:p>
    <w:p w14:paraId="5253E4A6" w14:textId="0DD05726" w:rsidR="00C8285A" w:rsidRDefault="7421E23E" w:rsidP="434B2248">
      <w:pPr>
        <w:pStyle w:val="Els-body-text"/>
        <w:numPr>
          <w:ilvl w:val="0"/>
          <w:numId w:val="33"/>
        </w:numPr>
        <w:ind w:left="245" w:hanging="245"/>
      </w:pPr>
      <w:r>
        <w:t>Questio</w:t>
      </w:r>
      <w:r w:rsidR="077E8A0E">
        <w:t xml:space="preserve">ns 9, 10, 12, 14 assess symptoms of ADHD such as purposeless social media use, </w:t>
      </w:r>
      <w:r w:rsidR="36AEADB6">
        <w:t>being easily distracted</w:t>
      </w:r>
      <w:r w:rsidR="077E8A0E">
        <w:t xml:space="preserve">, and difficulty </w:t>
      </w:r>
      <w:r w:rsidR="62597898">
        <w:t>concentrating.</w:t>
      </w:r>
    </w:p>
    <w:p w14:paraId="0EFFE2B2" w14:textId="521F2620" w:rsidR="003238FC" w:rsidRDefault="62597898" w:rsidP="434B2248">
      <w:pPr>
        <w:pStyle w:val="Els-body-text"/>
        <w:numPr>
          <w:ilvl w:val="0"/>
          <w:numId w:val="33"/>
        </w:numPr>
        <w:ind w:left="245" w:hanging="245"/>
      </w:pPr>
      <w:r>
        <w:t xml:space="preserve">Questions 11 and 13 </w:t>
      </w:r>
      <w:r w:rsidR="36AEADB6">
        <w:t>evaluate characteristics of</w:t>
      </w:r>
      <w:r>
        <w:t xml:space="preserve"> anxiety</w:t>
      </w:r>
      <w:r w:rsidR="54A94388">
        <w:t xml:space="preserve"> by asking questions about restlessness </w:t>
      </w:r>
      <w:r w:rsidR="2FC09811">
        <w:t>when not using social media and being bothered by worries.</w:t>
      </w:r>
    </w:p>
    <w:p w14:paraId="46D70FC6" w14:textId="294980E5" w:rsidR="00582C8C" w:rsidRDefault="5FF1AB34" w:rsidP="434B2248">
      <w:pPr>
        <w:pStyle w:val="Els-body-text"/>
        <w:numPr>
          <w:ilvl w:val="0"/>
          <w:numId w:val="33"/>
        </w:numPr>
        <w:ind w:left="245" w:hanging="245"/>
      </w:pPr>
      <w:r>
        <w:t>Questions 15, 16, 17 explore concerns related to self-esteem issues</w:t>
      </w:r>
      <w:r w:rsidR="5C878B72">
        <w:t xml:space="preserve">, </w:t>
      </w:r>
      <w:r w:rsidR="2ECC57BE">
        <w:t xml:space="preserve">comparing </w:t>
      </w:r>
      <w:r w:rsidR="6BB3ED86">
        <w:t>themselves</w:t>
      </w:r>
      <w:r w:rsidR="2ECC57BE">
        <w:t xml:space="preserve"> to </w:t>
      </w:r>
      <w:r w:rsidR="6BB3ED86">
        <w:t>others</w:t>
      </w:r>
      <w:r w:rsidR="2ECC57BE">
        <w:t xml:space="preserve"> on social media,</w:t>
      </w:r>
      <w:r w:rsidR="6BB3ED86">
        <w:t xml:space="preserve"> </w:t>
      </w:r>
      <w:r w:rsidR="6B92388C">
        <w:t>how those comparisons affect their feelings,</w:t>
      </w:r>
      <w:r w:rsidR="004EAD15">
        <w:t xml:space="preserve"> and seeking validation through social media.</w:t>
      </w:r>
    </w:p>
    <w:p w14:paraId="173E26E6" w14:textId="0253FD55" w:rsidR="00FE6CD4" w:rsidRDefault="004EAD15" w:rsidP="008617B4">
      <w:pPr>
        <w:pStyle w:val="Els-body-text"/>
        <w:numPr>
          <w:ilvl w:val="0"/>
          <w:numId w:val="33"/>
        </w:numPr>
        <w:ind w:left="245" w:hanging="245"/>
      </w:pPr>
      <w:r>
        <w:t xml:space="preserve">Question 18, 19, 20 check for signs of depression, </w:t>
      </w:r>
      <w:r w:rsidR="1627AB86">
        <w:t>including feeling of depression, loss of interest, and trouble sleeping.</w:t>
      </w:r>
    </w:p>
    <w:p w14:paraId="53CC7D0F" w14:textId="77777777" w:rsidR="008617B4" w:rsidRDefault="008617B4" w:rsidP="008617B4">
      <w:pPr>
        <w:pStyle w:val="Els-body-text"/>
        <w:ind w:left="245" w:firstLine="0"/>
      </w:pPr>
    </w:p>
    <w:p w14:paraId="62D23325" w14:textId="08549B1D" w:rsidR="00331B15" w:rsidRDefault="007A2233" w:rsidP="00205062">
      <w:pPr>
        <w:pStyle w:val="Els-body-text"/>
        <w:ind w:firstLine="0"/>
        <w:rPr>
          <w:i/>
          <w:iCs/>
        </w:rPr>
      </w:pPr>
      <w:r>
        <w:rPr>
          <w:i/>
          <w:iCs/>
        </w:rPr>
        <w:t>2</w:t>
      </w:r>
      <w:r w:rsidR="00331B15" w:rsidRPr="00C8285A">
        <w:rPr>
          <w:i/>
          <w:iCs/>
        </w:rPr>
        <w:t xml:space="preserve">.2 Outlined </w:t>
      </w:r>
      <w:r w:rsidR="00CC294D">
        <w:rPr>
          <w:i/>
          <w:iCs/>
        </w:rPr>
        <w:t>m</w:t>
      </w:r>
      <w:r w:rsidR="00C8285A">
        <w:rPr>
          <w:i/>
          <w:iCs/>
        </w:rPr>
        <w:t>ethod</w:t>
      </w:r>
      <w:r w:rsidR="002879CB">
        <w:rPr>
          <w:i/>
          <w:iCs/>
        </w:rPr>
        <w:t>s</w:t>
      </w:r>
    </w:p>
    <w:p w14:paraId="2E6384CC" w14:textId="77777777" w:rsidR="00FF1764" w:rsidRPr="00205062" w:rsidRDefault="00FF1764" w:rsidP="00205062">
      <w:pPr>
        <w:pStyle w:val="Els-body-text"/>
        <w:ind w:firstLine="0"/>
        <w:rPr>
          <w:i/>
          <w:iCs/>
        </w:rPr>
      </w:pPr>
    </w:p>
    <w:p w14:paraId="452952F7" w14:textId="34A82D6B" w:rsidR="006972F1" w:rsidRDefault="00EE7F63" w:rsidP="00CC294D">
      <w:pPr>
        <w:pStyle w:val="Els-body-text"/>
      </w:pPr>
      <w:r w:rsidRPr="00EE7F63">
        <w:t>T</w:t>
      </w:r>
      <w:r>
        <w:t>h</w:t>
      </w:r>
      <w:r w:rsidR="000B0DD6">
        <w:t>e</w:t>
      </w:r>
      <w:r w:rsidRPr="00EE7F63">
        <w:t xml:space="preserve"> research flow </w:t>
      </w:r>
      <w:r w:rsidR="000B0DD6">
        <w:t xml:space="preserve">done in this research </w:t>
      </w:r>
      <w:r w:rsidRPr="00EE7F63">
        <w:t>is represented in Fig. 1.</w:t>
      </w:r>
      <w:r w:rsidR="006E67A1">
        <w:t xml:space="preserve"> </w:t>
      </w:r>
      <w:r w:rsidR="00A71136">
        <w:t xml:space="preserve">Begins with data preprocessing that </w:t>
      </w:r>
      <w:r w:rsidR="00DF19D4">
        <w:t>is</w:t>
      </w:r>
      <w:r w:rsidR="007516D8">
        <w:t xml:space="preserve"> segmented</w:t>
      </w:r>
      <w:r w:rsidR="007B6950">
        <w:t xml:space="preserve"> into smaller steps</w:t>
      </w:r>
      <w:r w:rsidR="00A71136">
        <w:t>,</w:t>
      </w:r>
      <w:r w:rsidR="004349CF">
        <w:t xml:space="preserve"> followed by model development,</w:t>
      </w:r>
      <w:r w:rsidR="004349CF" w:rsidRPr="004349CF">
        <w:t xml:space="preserve"> training, evaluation, testing, performance comparison</w:t>
      </w:r>
      <w:r w:rsidR="004349CF">
        <w:t xml:space="preserve"> </w:t>
      </w:r>
      <w:r w:rsidR="004349CF" w:rsidRPr="004349CF">
        <w:t>an</w:t>
      </w:r>
      <w:r w:rsidR="00311EA6">
        <w:t xml:space="preserve">d </w:t>
      </w:r>
      <w:r w:rsidR="004349CF" w:rsidRPr="004349CF">
        <w:t>analysis.</w:t>
      </w:r>
    </w:p>
    <w:p w14:paraId="7E710EF3" w14:textId="44D84C46" w:rsidR="00803BB1" w:rsidRDefault="008617B4" w:rsidP="00D06D4E">
      <w:pPr>
        <w:pStyle w:val="Default"/>
        <w:jc w:val="center"/>
        <w:rPr>
          <w:sz w:val="16"/>
          <w:szCs w:val="16"/>
        </w:rPr>
      </w:pPr>
      <w:r>
        <w:rPr>
          <w:noProof/>
        </w:rPr>
        <w:drawing>
          <wp:inline distT="0" distB="0" distL="0" distR="0" wp14:anchorId="09B902AC" wp14:editId="31C9F6F3">
            <wp:extent cx="5867400" cy="3413481"/>
            <wp:effectExtent l="0" t="0" r="0" b="0"/>
            <wp:docPr id="512615261" name="Picture 5" descr="The flowchart for this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15261" name="Picture 5" descr="The flowchart for this research"/>
                    <pic:cNvPicPr/>
                  </pic:nvPicPr>
                  <pic:blipFill rotWithShape="1">
                    <a:blip r:embed="rId14" cstate="print">
                      <a:extLst>
                        <a:ext uri="{28A0092B-C50C-407E-A947-70E740481C1C}">
                          <a14:useLocalDpi xmlns:a14="http://schemas.microsoft.com/office/drawing/2010/main" val="0"/>
                        </a:ext>
                      </a:extLst>
                    </a:blip>
                    <a:srcRect l="-1" t="6056" r="-410" b="7251"/>
                    <a:stretch/>
                  </pic:blipFill>
                  <pic:spPr bwMode="auto">
                    <a:xfrm>
                      <a:off x="0" y="0"/>
                      <a:ext cx="5874110" cy="3417384"/>
                    </a:xfrm>
                    <a:prstGeom prst="rect">
                      <a:avLst/>
                    </a:prstGeom>
                    <a:ln>
                      <a:noFill/>
                    </a:ln>
                    <a:extLst>
                      <a:ext uri="{53640926-AAD7-44D8-BBD7-CCE9431645EC}">
                        <a14:shadowObscured xmlns:a14="http://schemas.microsoft.com/office/drawing/2010/main"/>
                      </a:ext>
                    </a:extLst>
                  </pic:spPr>
                </pic:pic>
              </a:graphicData>
            </a:graphic>
          </wp:inline>
        </w:drawing>
      </w:r>
    </w:p>
    <w:p w14:paraId="039E501E" w14:textId="77777777" w:rsidR="008617B4" w:rsidRDefault="008617B4" w:rsidP="00C93680">
      <w:pPr>
        <w:pStyle w:val="Default"/>
        <w:jc w:val="center"/>
        <w:rPr>
          <w:sz w:val="16"/>
          <w:szCs w:val="16"/>
        </w:rPr>
      </w:pPr>
    </w:p>
    <w:p w14:paraId="01B6D5A8" w14:textId="4CBDF3ED" w:rsidR="00787A4E" w:rsidRDefault="00C93680" w:rsidP="00DA3227">
      <w:pPr>
        <w:pStyle w:val="Default"/>
        <w:jc w:val="center"/>
        <w:rPr>
          <w:sz w:val="16"/>
          <w:szCs w:val="16"/>
        </w:rPr>
      </w:pPr>
      <w:r>
        <w:rPr>
          <w:sz w:val="16"/>
          <w:szCs w:val="16"/>
        </w:rPr>
        <w:t xml:space="preserve">Fig. 1. </w:t>
      </w:r>
      <w:r w:rsidRPr="009F6F78">
        <w:rPr>
          <w:sz w:val="16"/>
          <w:szCs w:val="16"/>
        </w:rPr>
        <w:t>The flowchart for this research</w:t>
      </w:r>
      <w:r>
        <w:rPr>
          <w:sz w:val="16"/>
          <w:szCs w:val="16"/>
        </w:rPr>
        <w:t>.</w:t>
      </w:r>
    </w:p>
    <w:p w14:paraId="15D9CF27" w14:textId="77777777" w:rsidR="00762E87" w:rsidRPr="00DA3227" w:rsidRDefault="00762E87" w:rsidP="00DA3227">
      <w:pPr>
        <w:pStyle w:val="Default"/>
        <w:jc w:val="center"/>
        <w:rPr>
          <w:sz w:val="16"/>
          <w:szCs w:val="16"/>
        </w:rPr>
      </w:pPr>
    </w:p>
    <w:p w14:paraId="492EBCCA" w14:textId="77D15C03" w:rsidR="005F0F09" w:rsidRDefault="0D7600E4" w:rsidP="00660E61">
      <w:pPr>
        <w:pStyle w:val="Els-body-text"/>
      </w:pPr>
      <w:r w:rsidRPr="78BDF342">
        <w:t xml:space="preserve">Based on the dataset, we aim to classify by using machine learning model that is known and has been demonstrated by most of the researchers, </w:t>
      </w:r>
      <w:sdt>
        <w:sdtPr>
          <w:rPr>
            <w:color w:val="000000"/>
          </w:rPr>
          <w:tag w:val="MENDELEY_CITATION_v3_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"/>
          <w:id w:val="751563415"/>
          <w:placeholder>
            <w:docPart w:val="DefaultPlaceholder_1082065158"/>
          </w:placeholder>
        </w:sdtPr>
        <w:sdtContent>
          <w:r w:rsidR="00D00EBE" w:rsidRPr="00D00EBE">
            <w:rPr>
              <w:color w:val="000000"/>
            </w:rPr>
            <w:t>(Sheykhmousa et al., 2020)</w:t>
          </w:r>
        </w:sdtContent>
      </w:sdt>
      <w:r w:rsidRPr="78BDF342">
        <w:t xml:space="preserve"> implies it might be impossible to find the best classification accuracy by only performing a single classifier rather than building an ensemble of classifiers [</w:t>
      </w:r>
      <w:r w:rsidR="007842CC">
        <w:t>1</w:t>
      </w:r>
      <w:r w:rsidR="00621144">
        <w:t>9</w:t>
      </w:r>
      <w:r w:rsidRPr="78BDF342">
        <w:t xml:space="preserve">]. Naive </w:t>
      </w:r>
      <w:r w:rsidR="005E4C87">
        <w:t>B</w:t>
      </w:r>
      <w:r w:rsidRPr="78BDF342">
        <w:t xml:space="preserve">ayes, </w:t>
      </w:r>
      <w:r w:rsidR="00FE5B0E">
        <w:t>Logistic Regression (LR)</w:t>
      </w:r>
      <w:r w:rsidRPr="78BDF342">
        <w:t xml:space="preserve">, </w:t>
      </w:r>
      <w:r w:rsidR="005E4C87">
        <w:t>Support Vector Machines (SVM)</w:t>
      </w:r>
      <w:r w:rsidRPr="78BDF342">
        <w:t xml:space="preserve">, and RF are commonly used for supervised learning and uses a training set to teach models to yield the desired output; the dataset used are labeled data sets used in supervised learning. </w:t>
      </w:r>
    </w:p>
    <w:p w14:paraId="6E97F69C" w14:textId="3D1B2BA8" w:rsidR="0D7600E4" w:rsidRDefault="0D7600E4" w:rsidP="00E372B9">
      <w:pPr>
        <w:pStyle w:val="Els-body-text"/>
      </w:pPr>
      <w:r w:rsidRPr="78BDF342">
        <w:t xml:space="preserve">Each of these machine learning models have different approaches, they play an essential role to identify and </w:t>
      </w:r>
      <w:r w:rsidR="597B790F" w:rsidRPr="78BDF342">
        <w:t>classify</w:t>
      </w:r>
      <w:r w:rsidRPr="78BDF342">
        <w:t xml:space="preserve"> dataset to reach the best accuracy and avoid any overfitting and underfitting. Stated by </w:t>
      </w:r>
      <w:sdt>
        <w:sdtPr>
          <w:tag w:val="MENDELEY_CITATION_v3_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"/>
          <w:id w:val="68576646"/>
          <w:placeholder>
            <w:docPart w:val="DefaultPlaceholder_1082065158"/>
          </w:placeholder>
        </w:sdtPr>
        <w:sdtContent>
          <w:r w:rsidR="0158A28E" w:rsidRPr="78BDF342">
            <w:t>(Ibrahim &amp; Abdulazeez, 2021)</w:t>
          </w:r>
        </w:sdtContent>
      </w:sdt>
      <w:r w:rsidRPr="78BDF342">
        <w:t xml:space="preserve"> many algorithms have good accuracy for predicting and classifying but those algorithms accuracy may change due to many aspects such as datasets, feature selection</w:t>
      </w:r>
      <w:r w:rsidR="00F552AF">
        <w:t>, and any other aspects</w:t>
      </w:r>
      <w:r w:rsidRPr="78BDF342">
        <w:t xml:space="preserve"> [</w:t>
      </w:r>
      <w:r w:rsidR="007842CC">
        <w:t>1</w:t>
      </w:r>
      <w:r w:rsidR="00621144">
        <w:t>2</w:t>
      </w:r>
      <w:r w:rsidRPr="78BDF342">
        <w:t>].</w:t>
      </w:r>
    </w:p>
    <w:p w14:paraId="1FBD5535" w14:textId="77777777" w:rsidR="006D5F2C" w:rsidRDefault="006D5F2C" w:rsidP="006D5F2C">
      <w:pPr>
        <w:pStyle w:val="Els-body-text"/>
        <w:ind w:firstLine="0"/>
      </w:pPr>
    </w:p>
    <w:p w14:paraId="0527DD62" w14:textId="16926B9E" w:rsidR="008D7BB1" w:rsidRDefault="007A2233" w:rsidP="00E372B9">
      <w:pPr>
        <w:pStyle w:val="Els-body-text"/>
        <w:ind w:firstLine="0"/>
        <w:rPr>
          <w:i/>
          <w:iCs/>
        </w:rPr>
      </w:pPr>
      <w:r>
        <w:rPr>
          <w:i/>
          <w:iCs/>
        </w:rPr>
        <w:lastRenderedPageBreak/>
        <w:t>2</w:t>
      </w:r>
      <w:r w:rsidR="001D176F" w:rsidRPr="006A259C">
        <w:rPr>
          <w:i/>
          <w:iCs/>
        </w:rPr>
        <w:t xml:space="preserve">.2.1 Data </w:t>
      </w:r>
      <w:r w:rsidR="00CC294D">
        <w:rPr>
          <w:i/>
          <w:iCs/>
        </w:rPr>
        <w:t>p</w:t>
      </w:r>
      <w:r w:rsidR="001D176F" w:rsidRPr="006A259C">
        <w:rPr>
          <w:i/>
          <w:iCs/>
        </w:rPr>
        <w:t>reprocessing</w:t>
      </w:r>
    </w:p>
    <w:p w14:paraId="7C0B54AD" w14:textId="77777777" w:rsidR="00FF1764" w:rsidRPr="006A259C" w:rsidRDefault="00FF1764" w:rsidP="00E372B9">
      <w:pPr>
        <w:pStyle w:val="Els-body-text"/>
        <w:ind w:firstLine="0"/>
        <w:rPr>
          <w:i/>
          <w:iCs/>
        </w:rPr>
      </w:pPr>
    </w:p>
    <w:p w14:paraId="60E528D8" w14:textId="592B2843" w:rsidR="001D176F" w:rsidRDefault="67B885C7" w:rsidP="00E372B9">
      <w:pPr>
        <w:pStyle w:val="Els-body-text"/>
      </w:pPr>
      <w:r>
        <w:t xml:space="preserve">Data preprocessing is crucial to be done </w:t>
      </w:r>
      <w:r w:rsidR="19CD3B38">
        <w:t>to</w:t>
      </w:r>
      <w:r w:rsidR="6D776D8A">
        <w:t xml:space="preserve"> improve data quality for </w:t>
      </w:r>
      <w:r w:rsidR="7426538A">
        <w:t>better mo</w:t>
      </w:r>
      <w:r w:rsidR="43D04187">
        <w:t>del</w:t>
      </w:r>
      <w:r w:rsidR="7426538A">
        <w:t xml:space="preserve"> performance</w:t>
      </w:r>
      <w:r w:rsidR="761763CA">
        <w:t xml:space="preserve"> </w:t>
      </w:r>
      <w:sdt>
        <w:sdtPr>
          <w:tag w:val="MENDELEY_CITATION_v3_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"/>
          <w:id w:val="314929891"/>
          <w:placeholder>
            <w:docPart w:val="DefaultPlaceholder_1082065158"/>
          </w:placeholder>
        </w:sdtPr>
        <w:sdtContent>
          <w:r w:rsidR="00D00EBE">
            <w:rPr>
              <w:rFonts w:eastAsia="Times New Roman"/>
            </w:rPr>
            <w:t>(Duong &amp; Nguyen-Thi, 2021)</w:t>
          </w:r>
        </w:sdtContent>
      </w:sdt>
      <w:r w:rsidR="007842CC">
        <w:t xml:space="preserve"> </w:t>
      </w:r>
      <w:r w:rsidR="0A2856D0">
        <w:t>[1</w:t>
      </w:r>
      <w:r w:rsidR="007842CC">
        <w:t>0</w:t>
      </w:r>
      <w:r w:rsidR="761763CA">
        <w:t>]</w:t>
      </w:r>
      <w:r w:rsidR="7426538A">
        <w:t>.</w:t>
      </w:r>
      <w:r>
        <w:t xml:space="preserve"> </w:t>
      </w:r>
      <w:r w:rsidR="48B18632">
        <w:t xml:space="preserve">The dataset used in this research is not yet pre-processed or can be named as raw. </w:t>
      </w:r>
      <w:r w:rsidR="55EFA86E">
        <w:t xml:space="preserve">Hence, data preprocessing is necessary to be done to </w:t>
      </w:r>
      <w:r w:rsidR="3597BACB">
        <w:t xml:space="preserve">get a good result. As represented in the Fig. 1., </w:t>
      </w:r>
      <w:r w:rsidR="1D329714">
        <w:t>steps involved inside data preprocessing in this research include:</w:t>
      </w:r>
    </w:p>
    <w:p w14:paraId="24BAEA9E" w14:textId="77777777" w:rsidR="005F0F09" w:rsidRDefault="005F0F09" w:rsidP="00E372B9">
      <w:pPr>
        <w:pStyle w:val="Els-body-text"/>
      </w:pPr>
    </w:p>
    <w:p w14:paraId="6DE0F15F" w14:textId="03C307DD" w:rsidR="00A7595E" w:rsidRDefault="00A7595E" w:rsidP="62716978">
      <w:pPr>
        <w:pStyle w:val="Els-body-text"/>
        <w:numPr>
          <w:ilvl w:val="0"/>
          <w:numId w:val="35"/>
        </w:numPr>
        <w:ind w:left="576"/>
      </w:pPr>
      <w:r>
        <w:t>Data Cleaning</w:t>
      </w:r>
      <w:r w:rsidR="00807CFE">
        <w:t xml:space="preserve"> </w:t>
      </w:r>
      <w:r w:rsidR="003F75EC">
        <w:t xml:space="preserve">covers </w:t>
      </w:r>
      <w:r w:rsidR="4DAD690A">
        <w:t>features</w:t>
      </w:r>
      <w:r w:rsidR="007243AE">
        <w:t xml:space="preserve"> </w:t>
      </w:r>
      <w:r w:rsidR="004B209B">
        <w:t xml:space="preserve">rearrangement, irrelevant </w:t>
      </w:r>
      <w:r w:rsidR="007243AE">
        <w:t>features removal</w:t>
      </w:r>
      <w:r w:rsidR="004B209B">
        <w:t xml:space="preserve">, </w:t>
      </w:r>
      <w:r w:rsidR="00E22A38">
        <w:t>missing values handling, remove duplication, and fixing inconsistencies.</w:t>
      </w:r>
    </w:p>
    <w:p w14:paraId="6E1B5986" w14:textId="0A90F96E" w:rsidR="00A7595E" w:rsidRDefault="00A7595E" w:rsidP="62716978">
      <w:pPr>
        <w:pStyle w:val="Els-body-text"/>
        <w:numPr>
          <w:ilvl w:val="0"/>
          <w:numId w:val="35"/>
        </w:numPr>
        <w:ind w:left="576"/>
      </w:pPr>
      <w:r>
        <w:t>Data Transformation</w:t>
      </w:r>
      <w:r w:rsidR="00E22A38">
        <w:t xml:space="preserve"> involves </w:t>
      </w:r>
      <w:r w:rsidR="007243AE">
        <w:t xml:space="preserve">data normalization and </w:t>
      </w:r>
      <w:r w:rsidR="001B3915">
        <w:t>perform feature scaling to</w:t>
      </w:r>
      <w:r w:rsidR="00E5028E">
        <w:t xml:space="preserve"> </w:t>
      </w:r>
      <w:r w:rsidR="008E0541">
        <w:t>convert</w:t>
      </w:r>
      <w:r w:rsidR="00E5028E">
        <w:t xml:space="preserve"> </w:t>
      </w:r>
      <w:r w:rsidR="008E0541">
        <w:t>features values to a similar scale</w:t>
      </w:r>
      <w:r w:rsidR="007243AE">
        <w:t>.</w:t>
      </w:r>
    </w:p>
    <w:p w14:paraId="2DE32149" w14:textId="06356BAB" w:rsidR="00A7595E" w:rsidRDefault="00A7595E" w:rsidP="62716978">
      <w:pPr>
        <w:pStyle w:val="Els-body-text"/>
        <w:numPr>
          <w:ilvl w:val="0"/>
          <w:numId w:val="35"/>
        </w:numPr>
        <w:ind w:left="576"/>
      </w:pPr>
      <w:r>
        <w:t>Data Aggregation</w:t>
      </w:r>
      <w:r w:rsidR="007243AE">
        <w:t xml:space="preserve"> </w:t>
      </w:r>
      <w:r w:rsidR="00782907">
        <w:t>creates new features from existing ones to improve model performance.</w:t>
      </w:r>
      <w:r w:rsidR="004D7B10">
        <w:t xml:space="preserve"> The raw data</w:t>
      </w:r>
      <w:r w:rsidR="004669C8">
        <w:t xml:space="preserve">set contains questions other than ADHD, but for this research purpose, </w:t>
      </w:r>
      <w:r w:rsidR="00D6590A">
        <w:t>only ADHD questions are taken.</w:t>
      </w:r>
    </w:p>
    <w:p w14:paraId="32802064" w14:textId="5448B7B5" w:rsidR="00A7595E" w:rsidRDefault="00A7595E" w:rsidP="62716978">
      <w:pPr>
        <w:pStyle w:val="Els-body-text"/>
        <w:numPr>
          <w:ilvl w:val="0"/>
          <w:numId w:val="35"/>
        </w:numPr>
        <w:ind w:left="576"/>
      </w:pPr>
      <w:r>
        <w:t>Data Visualization</w:t>
      </w:r>
      <w:r w:rsidR="00045F43">
        <w:t xml:space="preserve"> </w:t>
      </w:r>
      <w:r w:rsidR="00A65C61">
        <w:t>uses plots to visualize features and their relationships.</w:t>
      </w:r>
    </w:p>
    <w:p w14:paraId="0E8C4BD9" w14:textId="77777777" w:rsidR="005F0F09" w:rsidRDefault="005F0F09" w:rsidP="00E372B9">
      <w:pPr>
        <w:pStyle w:val="Els-body-text"/>
      </w:pPr>
    </w:p>
    <w:p w14:paraId="0778BE94" w14:textId="29E8D11E" w:rsidR="006972F1" w:rsidRDefault="00A7595E" w:rsidP="00164196">
      <w:pPr>
        <w:pStyle w:val="Els-body-text"/>
      </w:pPr>
      <w:r>
        <w:t>Data Splitting</w:t>
      </w:r>
      <w:r w:rsidR="00A65C61">
        <w:t xml:space="preserve"> </w:t>
      </w:r>
      <w:r w:rsidR="00071011">
        <w:t xml:space="preserve">splits the dataset into training, validation, and testing </w:t>
      </w:r>
      <w:r w:rsidR="00AA501F">
        <w:t>datas</w:t>
      </w:r>
      <w:r w:rsidR="00071011">
        <w:t xml:space="preserve">ets </w:t>
      </w:r>
      <w:r w:rsidR="0014254E">
        <w:t xml:space="preserve">done with </w:t>
      </w:r>
      <w:r w:rsidR="008F0E25">
        <w:t>“</w:t>
      </w:r>
      <w:r w:rsidR="0014254E">
        <w:t>sklearn.model_selection</w:t>
      </w:r>
      <w:r w:rsidR="008F0E25">
        <w:t xml:space="preserve">” </w:t>
      </w:r>
      <w:r w:rsidR="00C25730">
        <w:t xml:space="preserve">libraries “train_test_split”, </w:t>
      </w:r>
      <w:r w:rsidR="00577104">
        <w:t>applying the random</w:t>
      </w:r>
      <w:r w:rsidR="004D2752">
        <w:t xml:space="preserve"> </w:t>
      </w:r>
      <w:r w:rsidR="00577104">
        <w:t xml:space="preserve">state of </w:t>
      </w:r>
      <w:r w:rsidR="004D2752">
        <w:t>42, with splitted dataset portions</w:t>
      </w:r>
      <w:r w:rsidR="00745428">
        <w:t xml:space="preserve"> of 80% for training </w:t>
      </w:r>
      <w:r w:rsidR="00D94288">
        <w:t>data</w:t>
      </w:r>
      <w:r w:rsidR="00745428">
        <w:t xml:space="preserve">set, 10% for validation </w:t>
      </w:r>
      <w:r w:rsidR="00863FA6">
        <w:t>dataset</w:t>
      </w:r>
      <w:r w:rsidR="00745428">
        <w:t xml:space="preserve">, and 10% for test </w:t>
      </w:r>
      <w:r w:rsidR="00D94288">
        <w:t>data</w:t>
      </w:r>
      <w:r w:rsidR="00745428">
        <w:t>set.</w:t>
      </w:r>
      <w:r w:rsidR="006E26A4">
        <w:t xml:space="preserve"> The models are going to predict</w:t>
      </w:r>
      <w:r w:rsidR="002B602C">
        <w:t xml:space="preserve"> </w:t>
      </w:r>
      <w:r w:rsidR="00823009">
        <w:t>less to no or higher to severe</w:t>
      </w:r>
      <w:r w:rsidR="009D120F">
        <w:t xml:space="preserve"> </w:t>
      </w:r>
      <w:r w:rsidR="00A36AA1">
        <w:t>ADHD symptoms experience,</w:t>
      </w:r>
      <w:r w:rsidR="006E26A4">
        <w:t xml:space="preserve"> based on features namely Age, Gender, and Time Spent </w:t>
      </w:r>
      <w:r w:rsidR="00673F3E">
        <w:t xml:space="preserve">per Day </w:t>
      </w:r>
      <w:r w:rsidR="006E26A4">
        <w:t>on Social Media</w:t>
      </w:r>
      <w:r w:rsidR="002E69AE">
        <w:t xml:space="preserve">. Hence, the target class is </w:t>
      </w:r>
      <w:r w:rsidR="00DE3C9C">
        <w:t xml:space="preserve">either 0 (less to no ADHD symptoms) and 1 (higher </w:t>
      </w:r>
      <w:r w:rsidR="0084283A">
        <w:t>to</w:t>
      </w:r>
      <w:r w:rsidR="00DE3C9C">
        <w:t xml:space="preserve"> severe ADHD symptoms).</w:t>
      </w:r>
      <w:r w:rsidR="006E26A4">
        <w:t xml:space="preserve"> </w:t>
      </w:r>
      <w:r w:rsidR="00A161BE">
        <w:t>Table 2</w:t>
      </w:r>
      <w:r w:rsidR="00906CF0">
        <w:t xml:space="preserve"> presents the amount of each </w:t>
      </w:r>
      <w:r w:rsidR="008F0E25">
        <w:t>portion</w:t>
      </w:r>
      <w:r w:rsidR="00906CF0">
        <w:t xml:space="preserve"> of splitted dataset</w:t>
      </w:r>
      <w:r w:rsidR="00187102">
        <w:t>.</w:t>
      </w:r>
    </w:p>
    <w:p w14:paraId="128F9B06" w14:textId="77777777" w:rsidR="00164196" w:rsidRDefault="00164196" w:rsidP="00164196">
      <w:pPr>
        <w:pStyle w:val="Els-body-text"/>
      </w:pPr>
    </w:p>
    <w:p w14:paraId="0AB811C9" w14:textId="50D9922E" w:rsidR="00D01B58" w:rsidRDefault="00CE7BA2" w:rsidP="00CC294D">
      <w:pPr>
        <w:pStyle w:val="Els-body-text"/>
        <w:ind w:left="2160" w:firstLine="720"/>
        <w:rPr>
          <w:sz w:val="16"/>
          <w:szCs w:val="16"/>
        </w:rPr>
      </w:pPr>
      <w:r>
        <w:rPr>
          <w:sz w:val="16"/>
          <w:szCs w:val="16"/>
        </w:rPr>
        <w:t>Table 2. Dataset</w:t>
      </w:r>
      <w:r w:rsidR="00CC294D">
        <w:rPr>
          <w:sz w:val="16"/>
          <w:szCs w:val="16"/>
        </w:rPr>
        <w:t xml:space="preserve"> split distribution.</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134"/>
        <w:gridCol w:w="1134"/>
        <w:gridCol w:w="1134"/>
      </w:tblGrid>
      <w:tr w:rsidR="00A161BE" w14:paraId="25F5BB46" w14:textId="77777777" w:rsidTr="008F0E25">
        <w:trPr>
          <w:jc w:val="center"/>
        </w:trPr>
        <w:tc>
          <w:tcPr>
            <w:tcW w:w="1134" w:type="dxa"/>
          </w:tcPr>
          <w:p w14:paraId="35A8BF66" w14:textId="2AD5E7DC" w:rsidR="00A161BE" w:rsidRPr="007F0C1A" w:rsidRDefault="00A161BE" w:rsidP="00CE7BA2">
            <w:pPr>
              <w:pStyle w:val="Els-body-text"/>
              <w:ind w:firstLine="0"/>
              <w:jc w:val="center"/>
              <w:rPr>
                <w:sz w:val="16"/>
                <w:szCs w:val="16"/>
              </w:rPr>
            </w:pPr>
            <w:r w:rsidRPr="007F0C1A">
              <w:rPr>
                <w:sz w:val="16"/>
                <w:szCs w:val="16"/>
              </w:rPr>
              <w:t>Train</w:t>
            </w:r>
          </w:p>
        </w:tc>
        <w:tc>
          <w:tcPr>
            <w:tcW w:w="1134" w:type="dxa"/>
          </w:tcPr>
          <w:p w14:paraId="25C36B72" w14:textId="14133BCE" w:rsidR="00A161BE" w:rsidRPr="007F0C1A" w:rsidRDefault="00906CF0" w:rsidP="00CE7BA2">
            <w:pPr>
              <w:pStyle w:val="Els-body-text"/>
              <w:ind w:firstLine="0"/>
              <w:jc w:val="center"/>
              <w:rPr>
                <w:sz w:val="16"/>
                <w:szCs w:val="16"/>
              </w:rPr>
            </w:pPr>
            <w:r w:rsidRPr="007F0C1A">
              <w:rPr>
                <w:sz w:val="16"/>
                <w:szCs w:val="16"/>
              </w:rPr>
              <w:t>Validation</w:t>
            </w:r>
          </w:p>
        </w:tc>
        <w:tc>
          <w:tcPr>
            <w:tcW w:w="1134" w:type="dxa"/>
          </w:tcPr>
          <w:p w14:paraId="54FDC184" w14:textId="3384816D" w:rsidR="00A161BE" w:rsidRPr="007F0C1A" w:rsidRDefault="00906CF0" w:rsidP="00CE7BA2">
            <w:pPr>
              <w:pStyle w:val="Els-body-text"/>
              <w:ind w:firstLine="0"/>
              <w:jc w:val="center"/>
              <w:rPr>
                <w:sz w:val="16"/>
                <w:szCs w:val="16"/>
              </w:rPr>
            </w:pPr>
            <w:r w:rsidRPr="007F0C1A">
              <w:rPr>
                <w:sz w:val="16"/>
                <w:szCs w:val="16"/>
              </w:rPr>
              <w:t>Test</w:t>
            </w:r>
          </w:p>
        </w:tc>
      </w:tr>
      <w:tr w:rsidR="00A161BE" w14:paraId="0D113517" w14:textId="77777777" w:rsidTr="008F0E25">
        <w:trPr>
          <w:jc w:val="center"/>
        </w:trPr>
        <w:tc>
          <w:tcPr>
            <w:tcW w:w="1134" w:type="dxa"/>
          </w:tcPr>
          <w:p w14:paraId="5F1E297F" w14:textId="02A6CD38" w:rsidR="00A161BE" w:rsidRPr="007F0C1A" w:rsidRDefault="00DF0947" w:rsidP="00CE7BA2">
            <w:pPr>
              <w:pStyle w:val="Els-body-text"/>
              <w:ind w:firstLine="0"/>
              <w:jc w:val="center"/>
              <w:rPr>
                <w:sz w:val="16"/>
                <w:szCs w:val="16"/>
              </w:rPr>
            </w:pPr>
            <w:r w:rsidRPr="007F0C1A">
              <w:rPr>
                <w:sz w:val="16"/>
                <w:szCs w:val="16"/>
              </w:rPr>
              <w:t>384</w:t>
            </w:r>
          </w:p>
        </w:tc>
        <w:tc>
          <w:tcPr>
            <w:tcW w:w="1134" w:type="dxa"/>
          </w:tcPr>
          <w:p w14:paraId="232AC867" w14:textId="4917C5BC" w:rsidR="00A161BE" w:rsidRPr="007F0C1A" w:rsidRDefault="00E22658" w:rsidP="00CE7BA2">
            <w:pPr>
              <w:pStyle w:val="Els-body-text"/>
              <w:ind w:firstLine="0"/>
              <w:jc w:val="center"/>
              <w:rPr>
                <w:sz w:val="16"/>
                <w:szCs w:val="16"/>
              </w:rPr>
            </w:pPr>
            <w:r w:rsidRPr="007F0C1A">
              <w:rPr>
                <w:sz w:val="16"/>
                <w:szCs w:val="16"/>
              </w:rPr>
              <w:t>48</w:t>
            </w:r>
          </w:p>
        </w:tc>
        <w:tc>
          <w:tcPr>
            <w:tcW w:w="1134" w:type="dxa"/>
          </w:tcPr>
          <w:p w14:paraId="3B56D409" w14:textId="3CD4ABAA" w:rsidR="00A161BE" w:rsidRPr="007F0C1A" w:rsidRDefault="00E22658" w:rsidP="00CE7BA2">
            <w:pPr>
              <w:pStyle w:val="Els-body-text"/>
              <w:ind w:firstLine="0"/>
              <w:jc w:val="center"/>
              <w:rPr>
                <w:sz w:val="16"/>
                <w:szCs w:val="16"/>
              </w:rPr>
            </w:pPr>
            <w:r w:rsidRPr="007F0C1A">
              <w:rPr>
                <w:sz w:val="16"/>
                <w:szCs w:val="16"/>
              </w:rPr>
              <w:t>48</w:t>
            </w:r>
          </w:p>
        </w:tc>
      </w:tr>
    </w:tbl>
    <w:p w14:paraId="633CD412" w14:textId="77777777" w:rsidR="00187102" w:rsidRDefault="00187102" w:rsidP="00187102">
      <w:pPr>
        <w:pStyle w:val="Default"/>
        <w:rPr>
          <w:sz w:val="16"/>
          <w:szCs w:val="16"/>
        </w:rPr>
      </w:pPr>
    </w:p>
    <w:p w14:paraId="4041F4E4" w14:textId="3F84C315" w:rsidR="00187102" w:rsidRDefault="00187102" w:rsidP="00187102">
      <w:pPr>
        <w:pStyle w:val="Default"/>
        <w:rPr>
          <w:sz w:val="16"/>
          <w:szCs w:val="16"/>
        </w:rPr>
      </w:pPr>
      <w:r>
        <w:rPr>
          <w:noProof/>
        </w:rPr>
        <w:drawing>
          <wp:inline distT="0" distB="0" distL="0" distR="0" wp14:anchorId="4B568D2F" wp14:editId="3628B375">
            <wp:extent cx="5940425" cy="3543300"/>
            <wp:effectExtent l="0" t="0" r="3175" b="0"/>
            <wp:docPr id="641331722" name="Picture 1" descr="A group of blue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31722" name="Picture 1" descr="A group of blue and green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43300"/>
                    </a:xfrm>
                    <a:prstGeom prst="rect">
                      <a:avLst/>
                    </a:prstGeom>
                    <a:noFill/>
                    <a:ln>
                      <a:noFill/>
                    </a:ln>
                  </pic:spPr>
                </pic:pic>
              </a:graphicData>
            </a:graphic>
          </wp:inline>
        </w:drawing>
      </w:r>
    </w:p>
    <w:p w14:paraId="3D5CAC44" w14:textId="77777777" w:rsidR="00187102" w:rsidRDefault="00187102" w:rsidP="00187102">
      <w:pPr>
        <w:pStyle w:val="Default"/>
        <w:rPr>
          <w:sz w:val="16"/>
          <w:szCs w:val="16"/>
        </w:rPr>
      </w:pPr>
    </w:p>
    <w:p w14:paraId="4F055F1C" w14:textId="2FA08F68" w:rsidR="00FF1764" w:rsidRPr="009B19FD" w:rsidRDefault="00187102" w:rsidP="00187102">
      <w:pPr>
        <w:pStyle w:val="Default"/>
        <w:jc w:val="center"/>
        <w:rPr>
          <w:sz w:val="16"/>
          <w:szCs w:val="16"/>
        </w:rPr>
      </w:pPr>
      <w:r>
        <w:rPr>
          <w:sz w:val="16"/>
          <w:szCs w:val="16"/>
        </w:rPr>
        <w:t>Fig. 2. Frequency</w:t>
      </w:r>
      <w:r w:rsidRPr="00E30204">
        <w:rPr>
          <w:sz w:val="16"/>
          <w:szCs w:val="16"/>
        </w:rPr>
        <w:t xml:space="preserve"> </w:t>
      </w:r>
      <w:r w:rsidRPr="00217F93">
        <w:rPr>
          <w:sz w:val="16"/>
          <w:szCs w:val="16"/>
        </w:rPr>
        <w:t>of target class in each dataset split.</w:t>
      </w:r>
    </w:p>
    <w:p w14:paraId="5443879A" w14:textId="12A89F43" w:rsidR="00F348C5" w:rsidRDefault="007A2233" w:rsidP="00E372B9">
      <w:pPr>
        <w:pStyle w:val="Els-body-text"/>
        <w:ind w:firstLine="0"/>
        <w:rPr>
          <w:i/>
          <w:iCs/>
        </w:rPr>
      </w:pPr>
      <w:r>
        <w:rPr>
          <w:i/>
          <w:iCs/>
        </w:rPr>
        <w:lastRenderedPageBreak/>
        <w:t>2</w:t>
      </w:r>
      <w:r w:rsidR="00D01B58" w:rsidRPr="006A259C">
        <w:rPr>
          <w:i/>
          <w:iCs/>
        </w:rPr>
        <w:t>.2.</w:t>
      </w:r>
      <w:r w:rsidR="00243DDD">
        <w:rPr>
          <w:i/>
          <w:iCs/>
        </w:rPr>
        <w:t>2</w:t>
      </w:r>
      <w:r w:rsidR="00D01B58" w:rsidRPr="006A259C">
        <w:rPr>
          <w:i/>
          <w:iCs/>
        </w:rPr>
        <w:t xml:space="preserve"> Model </w:t>
      </w:r>
      <w:r w:rsidR="00CC294D">
        <w:rPr>
          <w:i/>
          <w:iCs/>
        </w:rPr>
        <w:t>d</w:t>
      </w:r>
      <w:r w:rsidR="00D01B58" w:rsidRPr="006A259C">
        <w:rPr>
          <w:i/>
          <w:iCs/>
        </w:rPr>
        <w:t>evelopment</w:t>
      </w:r>
    </w:p>
    <w:p w14:paraId="5A5BA387" w14:textId="77777777" w:rsidR="00FF1764" w:rsidRDefault="00FF1764" w:rsidP="00E372B9">
      <w:pPr>
        <w:pStyle w:val="Els-body-text"/>
        <w:ind w:firstLine="0"/>
        <w:rPr>
          <w:i/>
          <w:iCs/>
        </w:rPr>
      </w:pPr>
    </w:p>
    <w:p w14:paraId="40674E06" w14:textId="18383638" w:rsidR="00187102" w:rsidRPr="00187102" w:rsidRDefault="1613EEC2" w:rsidP="00187102">
      <w:pPr>
        <w:pStyle w:val="Els-body-text"/>
      </w:pPr>
      <w:r>
        <w:t xml:space="preserve">Likert scale dataset was used in this topic, this type of dataset </w:t>
      </w:r>
      <w:r w:rsidRPr="62716978">
        <w:rPr>
          <w:rFonts w:eastAsia="Times New Roman"/>
          <w:color w:val="000000" w:themeColor="text1"/>
        </w:rPr>
        <w:t xml:space="preserve">for the most part uses classification as it is the most appropriate to apply </w:t>
      </w:r>
      <w:r w:rsidR="6946CF5C" w:rsidRPr="62716978">
        <w:rPr>
          <w:rFonts w:eastAsia="Times New Roman"/>
          <w:color w:val="000000" w:themeColor="text1"/>
        </w:rPr>
        <w:t xml:space="preserve">implies </w:t>
      </w:r>
      <w:sdt>
        <w:sdtPr>
          <w:tag w:val="MENDELEY_CITATION_v3_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"/>
          <w:id w:val="713612779"/>
        </w:sdtPr>
        <w:sdtContent>
          <w:r w:rsidR="0158A28E" w:rsidRPr="62716978">
            <w:rPr>
              <w:rFonts w:eastAsia="Times New Roman"/>
            </w:rPr>
            <w:t>(Janda &amp; Endresen, 2017)</w:t>
          </w:r>
        </w:sdtContent>
      </w:sdt>
      <w:r w:rsidR="12C8C9E9">
        <w:t xml:space="preserve"> </w:t>
      </w:r>
      <w:r>
        <w:t>[</w:t>
      </w:r>
      <w:r w:rsidR="007842CC">
        <w:t>1</w:t>
      </w:r>
      <w:r w:rsidR="00D00EBE">
        <w:t>3</w:t>
      </w:r>
      <w:r>
        <w:t xml:space="preserve">]. There are a few models that have been used for this classification algorithm in machine learning, for instance there are </w:t>
      </w:r>
      <w:r w:rsidR="00FE5B0E">
        <w:t>Logistic Regression (LR)</w:t>
      </w:r>
      <w:r>
        <w:t xml:space="preserve">, </w:t>
      </w:r>
      <w:r w:rsidR="005E4C87">
        <w:t>N</w:t>
      </w:r>
      <w:r>
        <w:t xml:space="preserve">aive </w:t>
      </w:r>
      <w:r w:rsidR="005E4C87">
        <w:t>B</w:t>
      </w:r>
      <w:r>
        <w:t xml:space="preserve">ayes, </w:t>
      </w:r>
      <w:r w:rsidR="005E4C87">
        <w:t>K</w:t>
      </w:r>
      <w:r>
        <w:t>-</w:t>
      </w:r>
      <w:r w:rsidR="005E4C87">
        <w:t>N</w:t>
      </w:r>
      <w:r>
        <w:t xml:space="preserve">earest </w:t>
      </w:r>
      <w:r w:rsidR="005E4C87">
        <w:t>N</w:t>
      </w:r>
      <w:r>
        <w:t xml:space="preserve">eighbors, </w:t>
      </w:r>
      <w:r w:rsidR="00FE5B0E">
        <w:t>R</w:t>
      </w:r>
      <w:r>
        <w:t xml:space="preserve">andom </w:t>
      </w:r>
      <w:r w:rsidR="00FE5B0E">
        <w:t>F</w:t>
      </w:r>
      <w:r>
        <w:t>orest</w:t>
      </w:r>
      <w:r w:rsidR="00FE5B0E">
        <w:t xml:space="preserve"> </w:t>
      </w:r>
      <w:r w:rsidR="00FE5B0E">
        <w:rPr>
          <w:rFonts w:eastAsia="Times New Roman"/>
          <w:color w:val="000000" w:themeColor="text1"/>
        </w:rPr>
        <w:t>(RF)</w:t>
      </w:r>
      <w:r>
        <w:t xml:space="preserve">, and </w:t>
      </w:r>
      <w:r w:rsidR="00FE5B0E">
        <w:t>Support Vector Machines</w:t>
      </w:r>
      <w:r>
        <w:t xml:space="preserve"> (SVM). These models have </w:t>
      </w:r>
      <w:r w:rsidRPr="62716978">
        <w:rPr>
          <w:rFonts w:eastAsia="Times New Roman"/>
          <w:color w:val="000000" w:themeColor="text1"/>
        </w:rPr>
        <w:t>different types of approaches to maximize their accuracy and their training test, most of the models use scarce data. These types of models are commonly used for supervised learning algorithms as we use spam detection models by train databases to recognize patterns or anomalies in new data to organize spam and non-spam-related correspondences effectively.</w:t>
      </w:r>
      <w:r w:rsidR="33F2A1B8" w:rsidRPr="62716978">
        <w:rPr>
          <w:i/>
          <w:iCs/>
        </w:rPr>
        <w:t xml:space="preserve"> </w:t>
      </w:r>
      <w:r w:rsidR="0DF6E96E">
        <w:t>This research uses models and supporting tools imported from sklearn library.</w:t>
      </w:r>
    </w:p>
    <w:p w14:paraId="021905AA" w14:textId="77777777" w:rsidR="00187102" w:rsidRPr="00205062" w:rsidRDefault="00187102" w:rsidP="00205062">
      <w:pPr>
        <w:ind w:left="216" w:firstLine="238"/>
        <w:rPr>
          <w:i/>
          <w:iCs/>
        </w:rPr>
      </w:pPr>
    </w:p>
    <w:p w14:paraId="133861D1" w14:textId="1E327F1B" w:rsidR="005C1D43" w:rsidRDefault="00243DDD" w:rsidP="00E372B9">
      <w:pPr>
        <w:pStyle w:val="Els-body-text"/>
        <w:ind w:firstLine="0"/>
        <w:rPr>
          <w:i/>
          <w:iCs/>
        </w:rPr>
      </w:pPr>
      <w:r w:rsidRPr="00E372B9">
        <w:rPr>
          <w:i/>
          <w:iCs/>
        </w:rPr>
        <w:t xml:space="preserve">2.2.2.1 </w:t>
      </w:r>
      <w:r w:rsidR="00FE5B0E" w:rsidRPr="00E372B9">
        <w:rPr>
          <w:i/>
          <w:iCs/>
        </w:rPr>
        <w:t>Logistic Regression (LR)</w:t>
      </w:r>
    </w:p>
    <w:p w14:paraId="19D8DC36" w14:textId="77777777" w:rsidR="00FF1764" w:rsidRPr="00E372B9" w:rsidRDefault="00FF1764" w:rsidP="00E372B9">
      <w:pPr>
        <w:pStyle w:val="Els-body-text"/>
        <w:ind w:firstLine="0"/>
        <w:rPr>
          <w:i/>
          <w:iCs/>
        </w:rPr>
      </w:pPr>
    </w:p>
    <w:p w14:paraId="4E9597F1" w14:textId="375FA64D" w:rsidR="005F0F09" w:rsidRDefault="00FE5B0E" w:rsidP="00660E61">
      <w:pPr>
        <w:pStyle w:val="Els-body-text"/>
      </w:pPr>
      <w:r>
        <w:t xml:space="preserve">Logistic </w:t>
      </w:r>
      <w:r w:rsidRPr="00E372B9">
        <w:t>Regression</w:t>
      </w:r>
      <w:r>
        <w:t xml:space="preserve"> (LR)</w:t>
      </w:r>
      <w:r w:rsidR="1C89E68E" w:rsidRPr="62716978">
        <w:t xml:space="preserve"> finds the correlation between features and the probability of a particular outcome by</w:t>
      </w:r>
      <w:r w:rsidR="3E8521D1" w:rsidRPr="62716978">
        <w:t xml:space="preserve"> </w:t>
      </w:r>
      <w:r w:rsidR="1C89E68E" w:rsidRPr="62716978">
        <w:t xml:space="preserve">using classification algorithms. </w:t>
      </w:r>
      <w:sdt>
        <w:sdtPr>
          <w:rPr>
            <w:color w:val="000000"/>
          </w:rPr>
          <w:tag w:val="MENDELEY_CITATION_v3_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"/>
          <w:id w:val="1634583553"/>
        </w:sdtPr>
        <w:sdtContent>
          <w:r w:rsidR="00D00EBE" w:rsidRPr="00D00EBE">
            <w:rPr>
              <w:color w:val="000000"/>
            </w:rPr>
            <w:t>(Choi et al., 2020)</w:t>
          </w:r>
        </w:sdtContent>
      </w:sdt>
      <w:r w:rsidR="7B5D7FEE">
        <w:t xml:space="preserve"> stated that </w:t>
      </w:r>
      <w:r>
        <w:t>Logistic Regression (LR)</w:t>
      </w:r>
      <w:r w:rsidR="1C89E68E">
        <w:t xml:space="preserve"> uses sigmoidal curves to estimate </w:t>
      </w:r>
      <w:r w:rsidR="11DC98DE" w:rsidRPr="62716978">
        <w:t>probability and</w:t>
      </w:r>
      <w:r w:rsidR="1C89E68E" w:rsidRPr="62716978">
        <w:t xml:space="preserve"> can</w:t>
      </w:r>
      <w:r w:rsidR="3E8521D1" w:rsidRPr="62716978">
        <w:t xml:space="preserve"> </w:t>
      </w:r>
      <w:r w:rsidR="1C89E68E" w:rsidRPr="62716978">
        <w:t>be used as an analytic tool for testing hypotheses [</w:t>
      </w:r>
      <w:r w:rsidR="007842CC">
        <w:t>8</w:t>
      </w:r>
      <w:r w:rsidR="1C89E68E" w:rsidRPr="62716978">
        <w:t>].</w:t>
      </w:r>
    </w:p>
    <w:p w14:paraId="2230CF7F" w14:textId="549D7EDB" w:rsidR="009E55F3" w:rsidRDefault="00E817B5" w:rsidP="00E372B9">
      <w:pPr>
        <w:pStyle w:val="Els-body-text"/>
      </w:pPr>
      <w:r>
        <w:t>This research</w:t>
      </w:r>
      <w:r w:rsidR="007C29C2">
        <w:t xml:space="preserve"> </w:t>
      </w:r>
      <w:r w:rsidR="00FE5B0E">
        <w:t>Logistic Regression (LR)</w:t>
      </w:r>
      <w:r w:rsidR="007C29C2">
        <w:t xml:space="preserve"> model</w:t>
      </w:r>
      <w:r>
        <w:t xml:space="preserve"> use</w:t>
      </w:r>
      <w:r w:rsidR="00EA3716">
        <w:t>d</w:t>
      </w:r>
      <w:r>
        <w:t xml:space="preserve"> lbfgs (Limited-memory Broyden–Fletcher–Goldfarb–Shanno) solver </w:t>
      </w:r>
      <w:r w:rsidR="00AB2BD3">
        <w:t>to find the optimal coefficients</w:t>
      </w:r>
      <w:r w:rsidR="004E767C">
        <w:t xml:space="preserve"> </w:t>
      </w:r>
      <w:r w:rsidR="00AB2BD3">
        <w:t xml:space="preserve">for </w:t>
      </w:r>
      <w:r w:rsidR="00FE5B0E">
        <w:t>Logistic Regression (LR)</w:t>
      </w:r>
      <w:r w:rsidR="00AB2BD3">
        <w:t>, with max</w:t>
      </w:r>
      <w:r w:rsidR="00C10DE8">
        <w:t>imum</w:t>
      </w:r>
      <w:r w:rsidR="00AB2BD3">
        <w:t xml:space="preserve"> iterations of 100.</w:t>
      </w:r>
      <w:r w:rsidR="00F53EDA">
        <w:t xml:space="preserve"> The choice of </w:t>
      </w:r>
      <w:r w:rsidR="000D0EC2" w:rsidRPr="00E372B9">
        <w:t>lbfgs</w:t>
      </w:r>
      <w:r w:rsidR="000D0EC2">
        <w:t xml:space="preserve"> solver </w:t>
      </w:r>
      <w:r w:rsidR="003B2D16">
        <w:t xml:space="preserve">for </w:t>
      </w:r>
      <w:r w:rsidR="00FE5B0E">
        <w:t>Logistic Regression (LR)</w:t>
      </w:r>
      <w:r w:rsidR="003B2D16">
        <w:t xml:space="preserve"> in this research is justified by its efficiency.</w:t>
      </w:r>
      <w:r w:rsidR="00FF299C">
        <w:t xml:space="preserve"> The iterations limit choice is made 100 </w:t>
      </w:r>
      <w:r w:rsidR="00904CA4">
        <w:t>to manage</w:t>
      </w:r>
      <w:r w:rsidR="00E27368">
        <w:t xml:space="preserve"> </w:t>
      </w:r>
      <w:r w:rsidR="00C93DD5">
        <w:t>computational cost and prevents the algorithm from running indefinitely</w:t>
      </w:r>
      <w:r w:rsidR="00B169D4">
        <w:t>.</w:t>
      </w:r>
    </w:p>
    <w:p w14:paraId="036F08A1" w14:textId="77777777" w:rsidR="00A60BE0" w:rsidRDefault="00A60BE0" w:rsidP="00205062">
      <w:pPr>
        <w:pStyle w:val="Els-body-text"/>
        <w:ind w:left="216"/>
      </w:pPr>
    </w:p>
    <w:p w14:paraId="1A3A69C3" w14:textId="14FAF77E" w:rsidR="005C1D43" w:rsidRPr="00164196" w:rsidRDefault="00243DDD" w:rsidP="00164196">
      <w:pPr>
        <w:widowControl/>
        <w:rPr>
          <w:lang w:val="en-US"/>
        </w:rPr>
      </w:pPr>
      <w:r w:rsidRPr="00E372B9">
        <w:rPr>
          <w:i/>
          <w:iCs/>
        </w:rPr>
        <w:t xml:space="preserve">2.2.2.2 </w:t>
      </w:r>
      <w:r w:rsidR="004E6786" w:rsidRPr="00E372B9">
        <w:rPr>
          <w:i/>
          <w:iCs/>
        </w:rPr>
        <w:t>Random Forest</w:t>
      </w:r>
      <w:r w:rsidR="00FE5B0E" w:rsidRPr="00E372B9">
        <w:rPr>
          <w:i/>
          <w:iCs/>
        </w:rPr>
        <w:t xml:space="preserve"> </w:t>
      </w:r>
      <w:r w:rsidR="00FE5B0E" w:rsidRPr="00E372B9">
        <w:rPr>
          <w:rFonts w:eastAsia="Times New Roman"/>
          <w:i/>
          <w:iCs/>
          <w:color w:val="000000" w:themeColor="text1"/>
        </w:rPr>
        <w:t>(RF)</w:t>
      </w:r>
    </w:p>
    <w:p w14:paraId="613341E0" w14:textId="77777777" w:rsidR="00FF1764" w:rsidRPr="00E372B9" w:rsidRDefault="00FF1764" w:rsidP="00E372B9">
      <w:pPr>
        <w:pStyle w:val="Els-body-text"/>
        <w:ind w:firstLine="0"/>
        <w:rPr>
          <w:i/>
          <w:iCs/>
        </w:rPr>
      </w:pPr>
    </w:p>
    <w:p w14:paraId="73F17A2E" w14:textId="636F38B3" w:rsidR="009E55F3" w:rsidRDefault="7F4B7D36" w:rsidP="00E372B9">
      <w:pPr>
        <w:pStyle w:val="Els-body-text"/>
      </w:pPr>
      <w:r w:rsidRPr="62716978">
        <w:t xml:space="preserve">A study </w:t>
      </w:r>
      <w:r w:rsidR="6BEBC5D3" w:rsidRPr="62716978">
        <w:t>conducts</w:t>
      </w:r>
      <w:r w:rsidRPr="62716978">
        <w:t xml:space="preserve"> by</w:t>
      </w:r>
      <w:r w:rsidR="2194DD88" w:rsidRPr="62716978">
        <w:t xml:space="preserve"> </w:t>
      </w:r>
      <w:sdt>
        <w:sdtPr>
          <w:rPr>
            <w:color w:val="000000"/>
          </w:rPr>
          <w:tag w:val="MENDELEY_CITATION_v3_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"/>
          <w:id w:val="1741253380"/>
        </w:sdtPr>
        <w:sdtContent>
          <w:r w:rsidR="00D00EBE" w:rsidRPr="00D00EBE">
            <w:rPr>
              <w:color w:val="000000"/>
            </w:rPr>
            <w:t>(Sheykhmousa et al., 2020)</w:t>
          </w:r>
        </w:sdtContent>
      </w:sdt>
      <w:r w:rsidR="3C74171A">
        <w:t xml:space="preserve"> d</w:t>
      </w:r>
      <w:r w:rsidR="47A70F3A">
        <w:t xml:space="preserve">eveloped by </w:t>
      </w:r>
      <w:r w:rsidR="47A70F3A" w:rsidRPr="62716978">
        <w:t xml:space="preserve">Brieman, Random Forest (RF) solves </w:t>
      </w:r>
      <w:r w:rsidR="47A70F3A" w:rsidRPr="00E372B9">
        <w:t>classification</w:t>
      </w:r>
      <w:r w:rsidR="47A70F3A" w:rsidRPr="62716978">
        <w:t xml:space="preserve"> and regression problems and is known as an ensemble learning approach by integrating multiple models to boost accuracy. </w:t>
      </w:r>
      <w:r w:rsidR="00205062">
        <w:t>B</w:t>
      </w:r>
      <w:r w:rsidR="47A70F3A" w:rsidRPr="62716978">
        <w:t xml:space="preserve">oosting </w:t>
      </w:r>
      <w:r w:rsidR="007C5FAA" w:rsidRPr="62716978">
        <w:t>reform</w:t>
      </w:r>
      <w:r w:rsidR="007C5FAA">
        <w:t xml:space="preserve"> </w:t>
      </w:r>
      <w:r w:rsidR="47A70F3A" w:rsidRPr="62716978">
        <w:t>the previous error sequence from each model, also known as the process of building a sequence model while bagging is designed to improve the stability and accuracy while reducing variance</w:t>
      </w:r>
      <w:r w:rsidR="1C89E68E" w:rsidRPr="62716978">
        <w:t xml:space="preserve"> [</w:t>
      </w:r>
      <w:r w:rsidR="007842CC">
        <w:t>1</w:t>
      </w:r>
      <w:r w:rsidR="00621144">
        <w:t>9</w:t>
      </w:r>
      <w:r w:rsidR="1C89E68E" w:rsidRPr="62716978">
        <w:t>]</w:t>
      </w:r>
      <w:r w:rsidR="47A70F3A" w:rsidRPr="62716978">
        <w:t>.</w:t>
      </w:r>
    </w:p>
    <w:p w14:paraId="4958D9B4" w14:textId="7E85C955" w:rsidR="007C29C2" w:rsidRDefault="007C29C2" w:rsidP="00E372B9">
      <w:pPr>
        <w:pStyle w:val="Els-body-text"/>
      </w:pPr>
      <w:r>
        <w:t>The crucial</w:t>
      </w:r>
      <w:r w:rsidR="003E4EC4">
        <w:t xml:space="preserve"> </w:t>
      </w:r>
      <w:r w:rsidR="003E4EC4" w:rsidRPr="00E372B9">
        <w:t>hyperparameter</w:t>
      </w:r>
      <w:r w:rsidR="003E4EC4">
        <w:t xml:space="preserve"> </w:t>
      </w:r>
      <w:r w:rsidR="00EA3716">
        <w:t xml:space="preserve">“n_estimators” used for this research </w:t>
      </w:r>
      <w:r>
        <w:t>R</w:t>
      </w:r>
      <w:r w:rsidR="00EA3716">
        <w:t xml:space="preserve">andom </w:t>
      </w:r>
      <w:r>
        <w:t>F</w:t>
      </w:r>
      <w:r w:rsidR="00EA3716">
        <w:t>orest</w:t>
      </w:r>
      <w:r w:rsidR="00FE5B0E">
        <w:t xml:space="preserve"> </w:t>
      </w:r>
      <w:r w:rsidR="00FE5B0E">
        <w:rPr>
          <w:rFonts w:eastAsia="Times New Roman"/>
          <w:color w:val="000000" w:themeColor="text1"/>
        </w:rPr>
        <w:t>(RF)</w:t>
      </w:r>
      <w:r w:rsidR="00EA3716">
        <w:t xml:space="preserve"> </w:t>
      </w:r>
      <w:r>
        <w:t>model</w:t>
      </w:r>
      <w:r w:rsidR="009A2352">
        <w:t xml:space="preserve"> is </w:t>
      </w:r>
      <w:r w:rsidR="00CB7120">
        <w:t>5</w:t>
      </w:r>
      <w:r w:rsidR="009A2352">
        <w:t>00</w:t>
      </w:r>
      <w:r w:rsidR="00CB7120">
        <w:t>.</w:t>
      </w:r>
      <w:r w:rsidR="00D43F74">
        <w:t xml:space="preserve"> The choice of </w:t>
      </w:r>
      <w:r w:rsidR="00913A28">
        <w:t>5</w:t>
      </w:r>
      <w:r w:rsidR="00D43F74">
        <w:t xml:space="preserve">00 trees is </w:t>
      </w:r>
      <w:r w:rsidR="00492CC0">
        <w:t xml:space="preserve">to </w:t>
      </w:r>
      <w:r w:rsidR="0088776A">
        <w:t xml:space="preserve">improve </w:t>
      </w:r>
      <w:r w:rsidR="00492CC0">
        <w:t xml:space="preserve">accuracy </w:t>
      </w:r>
      <w:r w:rsidR="0088776A">
        <w:t xml:space="preserve">and stability </w:t>
      </w:r>
      <w:r w:rsidR="006C22D3">
        <w:t>in predictions.</w:t>
      </w:r>
    </w:p>
    <w:p w14:paraId="0F2564FF" w14:textId="77777777" w:rsidR="00A60BE0" w:rsidRDefault="00A60BE0" w:rsidP="00205062">
      <w:pPr>
        <w:pStyle w:val="Els-body-text"/>
        <w:ind w:left="216"/>
      </w:pPr>
    </w:p>
    <w:p w14:paraId="4426FAC8" w14:textId="7EB79FF0" w:rsidR="005C1D43" w:rsidRDefault="00243DDD" w:rsidP="00E372B9">
      <w:pPr>
        <w:pStyle w:val="Els-body-text"/>
        <w:ind w:firstLine="0"/>
        <w:rPr>
          <w:i/>
          <w:iCs/>
        </w:rPr>
      </w:pPr>
      <w:r w:rsidRPr="00E372B9">
        <w:rPr>
          <w:i/>
          <w:iCs/>
        </w:rPr>
        <w:t xml:space="preserve">2.2.2.3 </w:t>
      </w:r>
      <w:r w:rsidR="004E6786" w:rsidRPr="00E372B9">
        <w:rPr>
          <w:i/>
          <w:iCs/>
        </w:rPr>
        <w:t>Gaussian Naïve Bayes</w:t>
      </w:r>
    </w:p>
    <w:p w14:paraId="0AE5DFEB" w14:textId="77777777" w:rsidR="00FF1764" w:rsidRPr="00E372B9" w:rsidRDefault="00FF1764" w:rsidP="00E372B9">
      <w:pPr>
        <w:pStyle w:val="Els-body-text"/>
        <w:ind w:firstLine="0"/>
        <w:rPr>
          <w:i/>
          <w:iCs/>
        </w:rPr>
      </w:pPr>
    </w:p>
    <w:p w14:paraId="1508D147" w14:textId="30952A8B" w:rsidR="006E19CC" w:rsidRPr="00E372B9" w:rsidRDefault="40A42EDC" w:rsidP="00E372B9">
      <w:pPr>
        <w:pStyle w:val="Els-body-text"/>
      </w:pPr>
      <w:r w:rsidRPr="62716978">
        <w:t xml:space="preserve">Gaussian </w:t>
      </w:r>
      <w:r w:rsidR="4758CB2A" w:rsidRPr="62716978">
        <w:t xml:space="preserve">Naïve </w:t>
      </w:r>
      <w:r w:rsidRPr="62716978">
        <w:t xml:space="preserve">Bayes is a simple method for creating classifiers based on probabilistic approaches that assume each class follows a normal distribution; </w:t>
      </w:r>
      <w:r w:rsidR="4F6DC408" w:rsidRPr="62716978">
        <w:t>naïve</w:t>
      </w:r>
      <w:r w:rsidRPr="62716978">
        <w:t xml:space="preserve"> bayes can be trained effectively </w:t>
      </w:r>
      <w:r w:rsidR="33322DE7" w:rsidRPr="62716978">
        <w:t xml:space="preserve">implies </w:t>
      </w:r>
      <w:sdt>
        <w:sdtPr>
          <w:rPr>
            <w:color w:val="000000"/>
          </w:rPr>
          <w:tag w:val="MENDELEY_CITATION_v3_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"/>
          <w:id w:val="1789124494"/>
        </w:sdtPr>
        <w:sdtContent>
          <w:r w:rsidR="00D00EBE" w:rsidRPr="00D00EBE">
            <w:rPr>
              <w:color w:val="000000"/>
            </w:rPr>
            <w:t>(Tan, 2021)</w:t>
          </w:r>
        </w:sdtContent>
      </w:sdt>
      <w:r>
        <w:t xml:space="preserve"> [</w:t>
      </w:r>
      <w:r w:rsidR="00621144">
        <w:t>20</w:t>
      </w:r>
      <w:r>
        <w:t>].</w:t>
      </w:r>
    </w:p>
    <w:p w14:paraId="26D1EC54" w14:textId="77777777" w:rsidR="00A60BE0" w:rsidRPr="00205062" w:rsidRDefault="00A60BE0" w:rsidP="00205062">
      <w:pPr>
        <w:pStyle w:val="Els-body-text"/>
        <w:ind w:left="216"/>
        <w:rPr>
          <w:color w:val="000000"/>
        </w:rPr>
      </w:pPr>
    </w:p>
    <w:p w14:paraId="25EF17D3" w14:textId="4D1E3665" w:rsidR="005C1D43" w:rsidRDefault="00243DDD" w:rsidP="00E372B9">
      <w:pPr>
        <w:pStyle w:val="Els-body-text"/>
        <w:ind w:firstLine="0"/>
        <w:rPr>
          <w:i/>
          <w:iCs/>
        </w:rPr>
      </w:pPr>
      <w:r w:rsidRPr="00E372B9">
        <w:rPr>
          <w:i/>
          <w:iCs/>
        </w:rPr>
        <w:t xml:space="preserve">2.2.2.4 </w:t>
      </w:r>
      <w:r w:rsidR="00FE5B0E" w:rsidRPr="00E372B9">
        <w:rPr>
          <w:i/>
          <w:iCs/>
        </w:rPr>
        <w:t>Support Vector Machines</w:t>
      </w:r>
      <w:r w:rsidR="004E6786" w:rsidRPr="00E372B9">
        <w:rPr>
          <w:i/>
          <w:iCs/>
        </w:rPr>
        <w:t xml:space="preserve"> (SVM)</w:t>
      </w:r>
    </w:p>
    <w:p w14:paraId="3BA76411" w14:textId="77777777" w:rsidR="00FF1764" w:rsidRPr="00E372B9" w:rsidRDefault="00FF1764" w:rsidP="00E372B9">
      <w:pPr>
        <w:pStyle w:val="Els-body-text"/>
        <w:ind w:firstLine="0"/>
        <w:rPr>
          <w:i/>
          <w:iCs/>
        </w:rPr>
      </w:pPr>
    </w:p>
    <w:p w14:paraId="29F37DAB" w14:textId="3DAA4C98" w:rsidR="002A5A46" w:rsidRPr="00187102" w:rsidRDefault="00FE5B0E" w:rsidP="00187102">
      <w:pPr>
        <w:pStyle w:val="Els-body-text"/>
      </w:pPr>
      <w:r>
        <w:t>Support Vector Machines</w:t>
      </w:r>
      <w:r w:rsidR="1C89E68E" w:rsidRPr="62716978">
        <w:t xml:space="preserve"> (SVM) uses classification and regression analysis to analyze data by using supervised learning models that are associated with learning algorithms. Even though </w:t>
      </w:r>
      <w:r w:rsidR="008D1F6D">
        <w:t xml:space="preserve">Support Vector Machines (SVM) </w:t>
      </w:r>
      <w:r w:rsidR="1C89E68E" w:rsidRPr="62716978">
        <w:t xml:space="preserve">takes a lot of time for training, it has been reported that SVMs work better for classification </w:t>
      </w:r>
      <w:r w:rsidR="3400789D" w:rsidRPr="62716978">
        <w:t xml:space="preserve">stated by </w:t>
      </w:r>
      <w:sdt>
        <w:sdtPr>
          <w:tag w:val="MENDELEY_CITATION_v3_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"/>
          <w:id w:val="102275958"/>
        </w:sdtPr>
        <w:sdtContent>
          <w:r w:rsidR="78BDF342" w:rsidRPr="62716978">
            <w:t>(Boateng et al., 2020)</w:t>
          </w:r>
        </w:sdtContent>
      </w:sdt>
      <w:r w:rsidR="1C89E68E">
        <w:t xml:space="preserve"> [</w:t>
      </w:r>
      <w:r w:rsidR="281FF574" w:rsidRPr="62716978">
        <w:t>5</w:t>
      </w:r>
      <w:r w:rsidR="1C89E68E" w:rsidRPr="62716978">
        <w:t>].</w:t>
      </w:r>
    </w:p>
    <w:p w14:paraId="33068519" w14:textId="18040783" w:rsidR="00CC1355" w:rsidRDefault="00404C62" w:rsidP="00E372B9">
      <w:pPr>
        <w:pStyle w:val="Els-body-text"/>
      </w:pPr>
      <w:r>
        <w:t xml:space="preserve">The chosen kernel function based on </w:t>
      </w:r>
      <w:r w:rsidR="002632A6">
        <w:t>the dataset</w:t>
      </w:r>
      <w:r>
        <w:t xml:space="preserve"> we used is </w:t>
      </w:r>
      <w:r w:rsidR="002D254B">
        <w:t>Radial Basis Function (RBF)</w:t>
      </w:r>
      <w:r w:rsidR="00256860">
        <w:t xml:space="preserve"> kernel</w:t>
      </w:r>
      <w:r w:rsidR="00C95B12">
        <w:t xml:space="preserve"> because SVM is needed here for</w:t>
      </w:r>
      <w:r w:rsidR="00D63265">
        <w:t xml:space="preserve"> performing</w:t>
      </w:r>
      <w:r w:rsidR="00C95B12">
        <w:t xml:space="preserve"> classification</w:t>
      </w:r>
      <w:r w:rsidR="00AB190E">
        <w:t xml:space="preserve"> tasks, and the dataset use</w:t>
      </w:r>
      <w:r w:rsidR="00186266">
        <w:t xml:space="preserve">d is </w:t>
      </w:r>
      <w:r w:rsidR="00074339">
        <w:t>nonlinearly</w:t>
      </w:r>
      <w:r w:rsidR="00186266">
        <w:t xml:space="preserve"> separable</w:t>
      </w:r>
      <w:r w:rsidR="00C95B12">
        <w:t>.</w:t>
      </w:r>
    </w:p>
    <w:p w14:paraId="53C0DCE9" w14:textId="77777777" w:rsidR="00D01B58" w:rsidRDefault="00D01B58" w:rsidP="00D01B58">
      <w:pPr>
        <w:pStyle w:val="Els-body-text"/>
        <w:ind w:left="238"/>
      </w:pPr>
    </w:p>
    <w:p w14:paraId="0E0F0DD2" w14:textId="6582CD40" w:rsidR="008D7BB1" w:rsidRDefault="007A2233" w:rsidP="00E372B9">
      <w:pPr>
        <w:pStyle w:val="Els-body-text"/>
        <w:ind w:firstLine="0"/>
        <w:rPr>
          <w:i/>
          <w:iCs/>
        </w:rPr>
      </w:pPr>
      <w:r>
        <w:rPr>
          <w:i/>
          <w:iCs/>
        </w:rPr>
        <w:t>2</w:t>
      </w:r>
      <w:r w:rsidR="00D01B58" w:rsidRPr="006A259C">
        <w:rPr>
          <w:i/>
          <w:iCs/>
        </w:rPr>
        <w:t>.2.</w:t>
      </w:r>
      <w:r w:rsidR="00243DDD">
        <w:rPr>
          <w:i/>
          <w:iCs/>
        </w:rPr>
        <w:t>3</w:t>
      </w:r>
      <w:r w:rsidR="00D01B58" w:rsidRPr="006A259C">
        <w:rPr>
          <w:i/>
          <w:iCs/>
        </w:rPr>
        <w:t xml:space="preserve"> Model </w:t>
      </w:r>
      <w:r w:rsidR="00CC294D">
        <w:rPr>
          <w:i/>
          <w:iCs/>
        </w:rPr>
        <w:t>p</w:t>
      </w:r>
      <w:r w:rsidR="00116EE7">
        <w:rPr>
          <w:i/>
          <w:iCs/>
        </w:rPr>
        <w:t xml:space="preserve">erformance and </w:t>
      </w:r>
      <w:r w:rsidR="00CC294D">
        <w:rPr>
          <w:i/>
          <w:iCs/>
        </w:rPr>
        <w:t>a</w:t>
      </w:r>
      <w:r w:rsidR="00116EE7">
        <w:rPr>
          <w:i/>
          <w:iCs/>
        </w:rPr>
        <w:t>nalysis</w:t>
      </w:r>
    </w:p>
    <w:p w14:paraId="406F9899" w14:textId="77777777" w:rsidR="00FF1764" w:rsidRPr="00937791" w:rsidRDefault="00FF1764" w:rsidP="00E372B9">
      <w:pPr>
        <w:pStyle w:val="Els-body-text"/>
        <w:ind w:firstLine="0"/>
        <w:rPr>
          <w:i/>
          <w:iCs/>
        </w:rPr>
      </w:pPr>
    </w:p>
    <w:p w14:paraId="4E347932" w14:textId="7ACBA02E" w:rsidR="00787A4E" w:rsidRPr="006A259C" w:rsidRDefault="00116EE7" w:rsidP="00E372B9">
      <w:pPr>
        <w:pStyle w:val="Els-body-text"/>
      </w:pPr>
      <w:r>
        <w:t xml:space="preserve">Carrying out training, evaluation, and testing for each model. Developing </w:t>
      </w:r>
      <w:r w:rsidR="00FE5B0E">
        <w:t xml:space="preserve">Logistic Regression (LR), </w:t>
      </w:r>
      <w:r>
        <w:t>Random Forest</w:t>
      </w:r>
      <w:r w:rsidR="00FE5B0E">
        <w:t xml:space="preserve"> </w:t>
      </w:r>
      <w:r w:rsidR="00FE5B0E">
        <w:rPr>
          <w:rFonts w:eastAsia="Times New Roman"/>
          <w:color w:val="000000" w:themeColor="text1"/>
        </w:rPr>
        <w:t>(RF)</w:t>
      </w:r>
      <w:r>
        <w:t xml:space="preserve">, Gaussian Naïve Bayes, and </w:t>
      </w:r>
      <w:r w:rsidR="00FE5B0E">
        <w:t>Support Vector Machines</w:t>
      </w:r>
      <w:r>
        <w:t xml:space="preserve"> (SVM)</w:t>
      </w:r>
      <w:r w:rsidR="005E4C87">
        <w:t>, those are</w:t>
      </w:r>
      <w:r>
        <w:t xml:space="preserve"> models that are going to be trained using the training dataset. After fitting the model, performance accuracy deployed to measures the correct predictions for further comparisons. Evaluate the </w:t>
      </w:r>
      <w:r w:rsidR="00FE5B0E">
        <w:t>Logistic Regression (LR)</w:t>
      </w:r>
      <w:r>
        <w:t>, Random Forest</w:t>
      </w:r>
      <w:r w:rsidR="00FE5B0E">
        <w:t xml:space="preserve"> </w:t>
      </w:r>
      <w:r w:rsidR="00FE5B0E">
        <w:rPr>
          <w:rFonts w:eastAsia="Times New Roman"/>
          <w:color w:val="000000" w:themeColor="text1"/>
        </w:rPr>
        <w:t>(RF)</w:t>
      </w:r>
      <w:r>
        <w:t xml:space="preserve">, Gaussian Naïve Bayes, and </w:t>
      </w:r>
      <w:r w:rsidR="00FE5B0E">
        <w:t>Support Vector Machines</w:t>
      </w:r>
      <w:r>
        <w:t xml:space="preserve"> (SVM) trained models using the validation dataset. Evaluation is done to explore how well the </w:t>
      </w:r>
      <w:r>
        <w:lastRenderedPageBreak/>
        <w:t xml:space="preserve">models perform and identify weaknesses. Steps after the models predicted the validation dataset are to evaluate the results including accuracy, precision, recall, and F1-score of the models’ performance. Test the trained </w:t>
      </w:r>
      <w:r w:rsidR="00FE5B0E">
        <w:t>Logistic Regression (LR)</w:t>
      </w:r>
      <w:r>
        <w:t>, Random Forest</w:t>
      </w:r>
      <w:r w:rsidR="00FE5B0E">
        <w:t xml:space="preserve"> </w:t>
      </w:r>
      <w:r w:rsidR="00FE5B0E">
        <w:rPr>
          <w:rFonts w:eastAsia="Times New Roman"/>
          <w:color w:val="000000" w:themeColor="text1"/>
        </w:rPr>
        <w:t>(RF)</w:t>
      </w:r>
      <w:r>
        <w:t xml:space="preserve">, Gaussian Naïve Bayes, and </w:t>
      </w:r>
      <w:r w:rsidR="00FE5B0E">
        <w:t>Support Vector Machines</w:t>
      </w:r>
      <w:r>
        <w:t xml:space="preserve"> (SVM) models on the testing dataset to ensure the correctness, accuracy, and capability of trained models to measure the required success parameters, utilizing classification report from sklearn library is needed to visualize complete accuracy, precision, recall, and F1-score table. From the obtained results, a comparison to the performance of </w:t>
      </w:r>
      <w:r w:rsidR="00FE5B0E">
        <w:t>Logistic Regression (LR)</w:t>
      </w:r>
      <w:r>
        <w:t>, Random Forest</w:t>
      </w:r>
      <w:r w:rsidR="00FE5B0E">
        <w:t xml:space="preserve"> </w:t>
      </w:r>
      <w:r w:rsidR="00FE5B0E">
        <w:rPr>
          <w:rFonts w:eastAsia="Times New Roman"/>
          <w:color w:val="000000" w:themeColor="text1"/>
        </w:rPr>
        <w:t>(RF)</w:t>
      </w:r>
      <w:r>
        <w:t xml:space="preserve">, Gaussian Naïve Bayes, and </w:t>
      </w:r>
      <w:r w:rsidR="00FE5B0E">
        <w:t>Support Vector Machines</w:t>
      </w:r>
      <w:r>
        <w:t xml:space="preserve"> (SVM) models. Further result analysis and assessing the best model for the dataset based on the learned evaluation metrics.</w:t>
      </w:r>
    </w:p>
    <w:p w14:paraId="6A74D045" w14:textId="2E3C0930" w:rsidR="008E1D5D" w:rsidRDefault="00142048" w:rsidP="008E1D5D">
      <w:pPr>
        <w:pStyle w:val="Els-1storder-head"/>
        <w:numPr>
          <w:ilvl w:val="0"/>
          <w:numId w:val="0"/>
        </w:numPr>
      </w:pPr>
      <w:r>
        <w:t>3</w:t>
      </w:r>
      <w:r w:rsidR="00BB69F2" w:rsidRPr="00621C61">
        <w:t xml:space="preserve">. </w:t>
      </w:r>
      <w:r w:rsidR="008E1D5D">
        <w:t>Results and Discussion</w:t>
      </w:r>
    </w:p>
    <w:p w14:paraId="003CF88E" w14:textId="05183EBA" w:rsidR="003E1A13" w:rsidRDefault="00C9647D" w:rsidP="00E372B9">
      <w:pPr>
        <w:pStyle w:val="Els-body-text"/>
      </w:pPr>
      <w:r>
        <w:t>The process of this research was done in Google Colab</w:t>
      </w:r>
      <w:r w:rsidR="006C7A80">
        <w:t xml:space="preserve">, using </w:t>
      </w:r>
      <w:r w:rsidR="00656514">
        <w:t xml:space="preserve">python programming </w:t>
      </w:r>
      <w:r w:rsidR="006C6794">
        <w:t>language</w:t>
      </w:r>
      <w:r w:rsidR="00F00122">
        <w:t>. It is</w:t>
      </w:r>
      <w:r w:rsidR="00656514">
        <w:t xml:space="preserve"> </w:t>
      </w:r>
      <w:r w:rsidR="00BD0979">
        <w:t>built on top of Jupyter Notebook</w:t>
      </w:r>
      <w:r w:rsidR="00770ECF">
        <w:t>s</w:t>
      </w:r>
      <w:r w:rsidR="00F00122">
        <w:t xml:space="preserve">, which </w:t>
      </w:r>
      <w:r w:rsidR="00BE6EF2">
        <w:t>are interactive computing environments that allow users to create and share documents containing live code</w:t>
      </w:r>
      <w:r w:rsidR="003F544C">
        <w:t xml:space="preserve"> and visualizations</w:t>
      </w:r>
      <w:r w:rsidR="00C7533B">
        <w:t xml:space="preserve"> make </w:t>
      </w:r>
      <w:r w:rsidR="000938D9">
        <w:t xml:space="preserve">it an ideal environment for developing and </w:t>
      </w:r>
      <w:r w:rsidR="00D0420E">
        <w:t xml:space="preserve">experimenting </w:t>
      </w:r>
      <w:r w:rsidR="00D0420E" w:rsidRPr="00D0420E">
        <w:t xml:space="preserve">with machine learning models like </w:t>
      </w:r>
      <w:r w:rsidR="00FE5B0E">
        <w:t>Logistic Regression (LR)</w:t>
      </w:r>
      <w:r w:rsidR="00D0420E" w:rsidRPr="00D0420E">
        <w:t xml:space="preserve">, </w:t>
      </w:r>
      <w:r w:rsidR="00B9094D">
        <w:t>R</w:t>
      </w:r>
      <w:r w:rsidR="00D0420E" w:rsidRPr="00D0420E">
        <w:t xml:space="preserve">andom </w:t>
      </w:r>
      <w:r w:rsidR="00B9094D">
        <w:t>F</w:t>
      </w:r>
      <w:r w:rsidR="00D0420E" w:rsidRPr="00D0420E">
        <w:t>orest</w:t>
      </w:r>
      <w:r w:rsidR="00FE5B0E">
        <w:t xml:space="preserve"> </w:t>
      </w:r>
      <w:r w:rsidR="00FE5B0E">
        <w:rPr>
          <w:rFonts w:eastAsia="Times New Roman"/>
          <w:color w:val="000000" w:themeColor="text1"/>
        </w:rPr>
        <w:t>(RF)</w:t>
      </w:r>
      <w:r w:rsidR="00D0420E" w:rsidRPr="00D0420E">
        <w:t xml:space="preserve">, Gaussian </w:t>
      </w:r>
      <w:r w:rsidR="00D0420E">
        <w:t xml:space="preserve">Naïve </w:t>
      </w:r>
      <w:r w:rsidR="00D0420E" w:rsidRPr="00D0420E">
        <w:t xml:space="preserve">Bayes, and </w:t>
      </w:r>
      <w:r w:rsidR="008D1F6D">
        <w:t>Support Vector Machines (SVM)</w:t>
      </w:r>
      <w:r w:rsidR="00E977E3">
        <w:t>.</w:t>
      </w:r>
      <w:r w:rsidR="006B4855">
        <w:t xml:space="preserve"> </w:t>
      </w:r>
      <w:r w:rsidR="009D5A7D">
        <w:t xml:space="preserve">The </w:t>
      </w:r>
      <w:r w:rsidR="002C1C73">
        <w:t xml:space="preserve">models are </w:t>
      </w:r>
      <w:r w:rsidR="00E30532">
        <w:t>processed</w:t>
      </w:r>
      <w:r w:rsidR="002C1C73">
        <w:t xml:space="preserve"> based </w:t>
      </w:r>
      <w:r w:rsidR="008B61FB">
        <w:t xml:space="preserve">on </w:t>
      </w:r>
      <w:r w:rsidR="009D5A7D">
        <w:t xml:space="preserve">training, validation, and testing </w:t>
      </w:r>
      <w:r w:rsidR="008B61FB">
        <w:t xml:space="preserve">dataset that </w:t>
      </w:r>
      <w:r w:rsidR="009D5A7D">
        <w:t xml:space="preserve">contains </w:t>
      </w:r>
      <w:r w:rsidR="00AA7AA9">
        <w:t xml:space="preserve">3 features namely </w:t>
      </w:r>
      <w:r w:rsidR="00D12D03">
        <w:t>A</w:t>
      </w:r>
      <w:r w:rsidR="00AA7AA9">
        <w:t xml:space="preserve">ge, </w:t>
      </w:r>
      <w:r w:rsidR="00D12D03">
        <w:t>Gen</w:t>
      </w:r>
      <w:r w:rsidR="002C1C73">
        <w:t xml:space="preserve">der, and </w:t>
      </w:r>
      <w:r w:rsidR="00FE59A9">
        <w:t>T</w:t>
      </w:r>
      <w:r w:rsidR="002C1C73">
        <w:t xml:space="preserve">ime </w:t>
      </w:r>
      <w:r w:rsidR="00FE59A9">
        <w:t>S</w:t>
      </w:r>
      <w:r w:rsidR="002C1C73">
        <w:t>pent</w:t>
      </w:r>
      <w:r w:rsidR="00310ADF">
        <w:t xml:space="preserve"> </w:t>
      </w:r>
      <w:r w:rsidR="00673F3E">
        <w:t xml:space="preserve">per </w:t>
      </w:r>
      <w:r w:rsidR="00FE59A9">
        <w:t>D</w:t>
      </w:r>
      <w:r w:rsidR="00673F3E">
        <w:t>a</w:t>
      </w:r>
      <w:r w:rsidR="00310ADF">
        <w:t>y on Social Media</w:t>
      </w:r>
      <w:r w:rsidR="008B61FB">
        <w:t>, and</w:t>
      </w:r>
      <w:r w:rsidR="007D146C">
        <w:t xml:space="preserve"> target class of 0 </w:t>
      </w:r>
      <w:r w:rsidR="00075860">
        <w:t>(less to no ADHD symptoms) or 1 (higher or severe ADHD symptoms).</w:t>
      </w:r>
      <w:r w:rsidR="00E30532">
        <w:t xml:space="preserve"> </w:t>
      </w:r>
      <w:r w:rsidR="00972989">
        <w:t xml:space="preserve">Table 3 </w:t>
      </w:r>
      <w:r w:rsidR="001200BB">
        <w:t xml:space="preserve">represents accuracy score of each model on training, validation, and testing. Table 4 represents precision, recall, and F1 score of each model </w:t>
      </w:r>
      <w:r w:rsidR="00A84B17">
        <w:t>on training, validation, and testing.</w:t>
      </w:r>
    </w:p>
    <w:p w14:paraId="7C160EF9" w14:textId="77777777" w:rsidR="009B19FD" w:rsidRDefault="009B19FD" w:rsidP="009B19FD">
      <w:pPr>
        <w:pStyle w:val="Els-body-text"/>
      </w:pPr>
    </w:p>
    <w:p w14:paraId="4590E4ED" w14:textId="00FC2614" w:rsidR="00187102" w:rsidRDefault="00033A63" w:rsidP="00033A63">
      <w:pPr>
        <w:pStyle w:val="Els-body-text"/>
        <w:ind w:left="1440" w:firstLine="720"/>
        <w:rPr>
          <w:sz w:val="16"/>
          <w:szCs w:val="16"/>
        </w:rPr>
      </w:pPr>
      <w:r>
        <w:rPr>
          <w:sz w:val="16"/>
          <w:szCs w:val="16"/>
        </w:rPr>
        <w:t xml:space="preserve">      </w:t>
      </w:r>
      <w:r w:rsidR="00187102">
        <w:rPr>
          <w:sz w:val="16"/>
          <w:szCs w:val="16"/>
        </w:rPr>
        <w:t>Table 3. Accuracy Score of Each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851"/>
        <w:gridCol w:w="992"/>
        <w:gridCol w:w="992"/>
      </w:tblGrid>
      <w:tr w:rsidR="00187102" w14:paraId="0C6158B1" w14:textId="77777777" w:rsidTr="00187102">
        <w:trPr>
          <w:trHeight w:val="20"/>
          <w:jc w:val="center"/>
        </w:trPr>
        <w:tc>
          <w:tcPr>
            <w:tcW w:w="1701" w:type="dxa"/>
            <w:vMerge w:val="restart"/>
            <w:tcBorders>
              <w:top w:val="single" w:sz="4" w:space="0" w:color="auto"/>
              <w:left w:val="nil"/>
              <w:bottom w:val="single" w:sz="4" w:space="0" w:color="auto"/>
              <w:right w:val="nil"/>
            </w:tcBorders>
            <w:vAlign w:val="center"/>
            <w:hideMark/>
          </w:tcPr>
          <w:p w14:paraId="62AB3887" w14:textId="77777777" w:rsidR="00187102" w:rsidRDefault="00187102">
            <w:pPr>
              <w:pStyle w:val="Els-1storder-head"/>
              <w:numPr>
                <w:ilvl w:val="0"/>
                <w:numId w:val="0"/>
              </w:numPr>
              <w:spacing w:before="0" w:after="0"/>
              <w:jc w:val="center"/>
              <w:rPr>
                <w:b w:val="0"/>
                <w:bCs/>
                <w:sz w:val="16"/>
                <w:szCs w:val="16"/>
                <w:lang w:val="en-IN" w:eastAsia="en-IN"/>
              </w:rPr>
            </w:pPr>
            <w:r>
              <w:rPr>
                <w:b w:val="0"/>
                <w:bCs/>
                <w:sz w:val="16"/>
                <w:szCs w:val="16"/>
                <w:lang w:val="en-IN" w:eastAsia="en-IN"/>
              </w:rPr>
              <w:t>Classifier Model</w:t>
            </w:r>
          </w:p>
        </w:tc>
        <w:tc>
          <w:tcPr>
            <w:tcW w:w="2835" w:type="dxa"/>
            <w:gridSpan w:val="3"/>
            <w:tcBorders>
              <w:top w:val="single" w:sz="4" w:space="0" w:color="auto"/>
              <w:left w:val="nil"/>
              <w:bottom w:val="single" w:sz="4" w:space="0" w:color="auto"/>
              <w:right w:val="nil"/>
            </w:tcBorders>
            <w:vAlign w:val="center"/>
            <w:hideMark/>
          </w:tcPr>
          <w:p w14:paraId="5DA48A7A"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Accuracy</w:t>
            </w:r>
          </w:p>
        </w:tc>
      </w:tr>
      <w:tr w:rsidR="00187102" w14:paraId="7BC7C753" w14:textId="77777777" w:rsidTr="00187102">
        <w:trPr>
          <w:trHeight w:val="227"/>
          <w:jc w:val="center"/>
        </w:trPr>
        <w:tc>
          <w:tcPr>
            <w:tcW w:w="1701" w:type="dxa"/>
            <w:vMerge/>
            <w:tcBorders>
              <w:top w:val="single" w:sz="4" w:space="0" w:color="auto"/>
              <w:left w:val="nil"/>
              <w:bottom w:val="single" w:sz="4" w:space="0" w:color="auto"/>
              <w:right w:val="nil"/>
            </w:tcBorders>
            <w:vAlign w:val="center"/>
            <w:hideMark/>
          </w:tcPr>
          <w:p w14:paraId="0D944722" w14:textId="77777777" w:rsidR="00187102" w:rsidRDefault="00187102">
            <w:pPr>
              <w:widowControl/>
              <w:rPr>
                <w:bCs/>
                <w:sz w:val="16"/>
                <w:szCs w:val="16"/>
                <w:lang w:val="en-IN" w:eastAsia="en-IN"/>
              </w:rPr>
            </w:pPr>
          </w:p>
        </w:tc>
        <w:tc>
          <w:tcPr>
            <w:tcW w:w="851" w:type="dxa"/>
            <w:tcBorders>
              <w:top w:val="single" w:sz="4" w:space="0" w:color="auto"/>
              <w:left w:val="nil"/>
              <w:bottom w:val="single" w:sz="4" w:space="0" w:color="auto"/>
              <w:right w:val="nil"/>
            </w:tcBorders>
            <w:vAlign w:val="center"/>
            <w:hideMark/>
          </w:tcPr>
          <w:p w14:paraId="0C79AC1C"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Train</w:t>
            </w:r>
          </w:p>
        </w:tc>
        <w:tc>
          <w:tcPr>
            <w:tcW w:w="992" w:type="dxa"/>
            <w:tcBorders>
              <w:top w:val="single" w:sz="4" w:space="0" w:color="auto"/>
              <w:left w:val="nil"/>
              <w:bottom w:val="single" w:sz="4" w:space="0" w:color="auto"/>
              <w:right w:val="nil"/>
            </w:tcBorders>
            <w:vAlign w:val="center"/>
            <w:hideMark/>
          </w:tcPr>
          <w:p w14:paraId="32CC6FF6"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Validation</w:t>
            </w:r>
          </w:p>
        </w:tc>
        <w:tc>
          <w:tcPr>
            <w:tcW w:w="992" w:type="dxa"/>
            <w:tcBorders>
              <w:top w:val="single" w:sz="4" w:space="0" w:color="auto"/>
              <w:left w:val="nil"/>
              <w:bottom w:val="single" w:sz="4" w:space="0" w:color="auto"/>
              <w:right w:val="nil"/>
            </w:tcBorders>
            <w:vAlign w:val="center"/>
            <w:hideMark/>
          </w:tcPr>
          <w:p w14:paraId="67EFF646"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Test</w:t>
            </w:r>
          </w:p>
        </w:tc>
      </w:tr>
      <w:tr w:rsidR="00187102" w14:paraId="03D4BE8B" w14:textId="77777777" w:rsidTr="00187102">
        <w:trPr>
          <w:trHeight w:val="20"/>
          <w:jc w:val="center"/>
        </w:trPr>
        <w:tc>
          <w:tcPr>
            <w:tcW w:w="1701" w:type="dxa"/>
            <w:tcBorders>
              <w:top w:val="single" w:sz="4" w:space="0" w:color="auto"/>
              <w:left w:val="nil"/>
              <w:bottom w:val="nil"/>
              <w:right w:val="nil"/>
            </w:tcBorders>
            <w:vAlign w:val="center"/>
            <w:hideMark/>
          </w:tcPr>
          <w:p w14:paraId="3A36AA92" w14:textId="77777777" w:rsidR="00187102" w:rsidRDefault="00187102">
            <w:pPr>
              <w:pStyle w:val="Els-1storder-head"/>
              <w:numPr>
                <w:ilvl w:val="0"/>
                <w:numId w:val="0"/>
              </w:numPr>
              <w:spacing w:before="0" w:after="0"/>
              <w:jc w:val="center"/>
              <w:rPr>
                <w:sz w:val="16"/>
                <w:szCs w:val="16"/>
                <w:lang w:val="en-IN" w:eastAsia="en-IN"/>
              </w:rPr>
            </w:pPr>
            <w:r>
              <w:rPr>
                <w:sz w:val="16"/>
                <w:szCs w:val="16"/>
                <w:lang w:val="en-IN" w:eastAsia="en-IN"/>
              </w:rPr>
              <w:t>Logistic Regression</w:t>
            </w:r>
          </w:p>
        </w:tc>
        <w:tc>
          <w:tcPr>
            <w:tcW w:w="851" w:type="dxa"/>
            <w:tcBorders>
              <w:top w:val="single" w:sz="4" w:space="0" w:color="auto"/>
              <w:left w:val="nil"/>
              <w:bottom w:val="nil"/>
              <w:right w:val="nil"/>
            </w:tcBorders>
            <w:vAlign w:val="center"/>
            <w:hideMark/>
          </w:tcPr>
          <w:p w14:paraId="5E3A80C6" w14:textId="77777777" w:rsidR="00187102" w:rsidRDefault="00187102">
            <w:pPr>
              <w:pStyle w:val="Els-1storder-head"/>
              <w:numPr>
                <w:ilvl w:val="0"/>
                <w:numId w:val="0"/>
              </w:numPr>
              <w:spacing w:before="0" w:after="0" w:line="240" w:lineRule="auto"/>
              <w:jc w:val="center"/>
              <w:rPr>
                <w:sz w:val="16"/>
                <w:szCs w:val="16"/>
                <w:lang w:val="en-IN" w:eastAsia="en-IN"/>
              </w:rPr>
            </w:pPr>
            <w:r>
              <w:rPr>
                <w:sz w:val="16"/>
                <w:szCs w:val="16"/>
                <w:lang w:val="en-IN" w:eastAsia="en-IN"/>
              </w:rPr>
              <w:t>0.750000</w:t>
            </w:r>
          </w:p>
        </w:tc>
        <w:tc>
          <w:tcPr>
            <w:tcW w:w="992" w:type="dxa"/>
            <w:tcBorders>
              <w:top w:val="single" w:sz="4" w:space="0" w:color="auto"/>
              <w:left w:val="nil"/>
              <w:bottom w:val="nil"/>
              <w:right w:val="nil"/>
            </w:tcBorders>
            <w:vAlign w:val="center"/>
            <w:hideMark/>
          </w:tcPr>
          <w:p w14:paraId="056B0EB0" w14:textId="77777777" w:rsidR="00187102" w:rsidRDefault="00187102">
            <w:pPr>
              <w:pStyle w:val="Els-1storder-head"/>
              <w:numPr>
                <w:ilvl w:val="0"/>
                <w:numId w:val="0"/>
              </w:numPr>
              <w:spacing w:before="0" w:after="0" w:line="240" w:lineRule="auto"/>
              <w:jc w:val="center"/>
              <w:rPr>
                <w:sz w:val="16"/>
                <w:szCs w:val="16"/>
                <w:lang w:val="en-IN" w:eastAsia="en-IN"/>
              </w:rPr>
            </w:pPr>
            <w:r>
              <w:rPr>
                <w:sz w:val="16"/>
                <w:szCs w:val="16"/>
                <w:lang w:val="en-IN" w:eastAsia="en-IN"/>
              </w:rPr>
              <w:t>0.812500</w:t>
            </w:r>
          </w:p>
        </w:tc>
        <w:tc>
          <w:tcPr>
            <w:tcW w:w="992" w:type="dxa"/>
            <w:tcBorders>
              <w:top w:val="single" w:sz="4" w:space="0" w:color="auto"/>
              <w:left w:val="nil"/>
              <w:bottom w:val="nil"/>
              <w:right w:val="nil"/>
            </w:tcBorders>
            <w:vAlign w:val="center"/>
            <w:hideMark/>
          </w:tcPr>
          <w:p w14:paraId="771F38D8" w14:textId="77777777" w:rsidR="00187102" w:rsidRDefault="00187102">
            <w:pPr>
              <w:pStyle w:val="Els-1storder-head"/>
              <w:numPr>
                <w:ilvl w:val="0"/>
                <w:numId w:val="0"/>
              </w:numPr>
              <w:spacing w:before="0" w:after="0" w:line="240" w:lineRule="auto"/>
              <w:jc w:val="center"/>
              <w:rPr>
                <w:sz w:val="16"/>
                <w:szCs w:val="16"/>
                <w:lang w:val="en-IN" w:eastAsia="en-IN"/>
              </w:rPr>
            </w:pPr>
            <w:r>
              <w:rPr>
                <w:sz w:val="16"/>
                <w:szCs w:val="16"/>
                <w:lang w:val="en-IN" w:eastAsia="en-IN"/>
              </w:rPr>
              <w:t>0.791667</w:t>
            </w:r>
          </w:p>
        </w:tc>
      </w:tr>
      <w:tr w:rsidR="00187102" w14:paraId="2648D36B" w14:textId="77777777" w:rsidTr="00187102">
        <w:trPr>
          <w:trHeight w:val="20"/>
          <w:jc w:val="center"/>
        </w:trPr>
        <w:tc>
          <w:tcPr>
            <w:tcW w:w="1701" w:type="dxa"/>
            <w:vAlign w:val="center"/>
            <w:hideMark/>
          </w:tcPr>
          <w:p w14:paraId="139E8894" w14:textId="77777777" w:rsidR="00187102" w:rsidRDefault="00187102">
            <w:pPr>
              <w:pStyle w:val="Els-1storder-head"/>
              <w:numPr>
                <w:ilvl w:val="0"/>
                <w:numId w:val="0"/>
              </w:numPr>
              <w:spacing w:before="0" w:after="0"/>
              <w:jc w:val="center"/>
              <w:rPr>
                <w:b w:val="0"/>
                <w:bCs/>
                <w:sz w:val="16"/>
                <w:szCs w:val="16"/>
                <w:lang w:val="en-IN" w:eastAsia="en-IN"/>
              </w:rPr>
            </w:pPr>
            <w:r>
              <w:rPr>
                <w:b w:val="0"/>
                <w:bCs/>
                <w:sz w:val="16"/>
                <w:szCs w:val="16"/>
                <w:lang w:val="en-IN" w:eastAsia="en-IN"/>
              </w:rPr>
              <w:t>Random Forest</w:t>
            </w:r>
          </w:p>
        </w:tc>
        <w:tc>
          <w:tcPr>
            <w:tcW w:w="851" w:type="dxa"/>
            <w:vAlign w:val="center"/>
            <w:hideMark/>
          </w:tcPr>
          <w:p w14:paraId="43EA6471"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0.856771</w:t>
            </w:r>
          </w:p>
        </w:tc>
        <w:tc>
          <w:tcPr>
            <w:tcW w:w="992" w:type="dxa"/>
            <w:vAlign w:val="center"/>
            <w:hideMark/>
          </w:tcPr>
          <w:p w14:paraId="121C1241"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0.687500</w:t>
            </w:r>
          </w:p>
        </w:tc>
        <w:tc>
          <w:tcPr>
            <w:tcW w:w="992" w:type="dxa"/>
            <w:vAlign w:val="center"/>
            <w:hideMark/>
          </w:tcPr>
          <w:p w14:paraId="59F4FADD"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0.666667</w:t>
            </w:r>
          </w:p>
        </w:tc>
      </w:tr>
      <w:tr w:rsidR="00187102" w14:paraId="5676FD07" w14:textId="77777777" w:rsidTr="00187102">
        <w:trPr>
          <w:trHeight w:val="20"/>
          <w:jc w:val="center"/>
        </w:trPr>
        <w:tc>
          <w:tcPr>
            <w:tcW w:w="1701" w:type="dxa"/>
            <w:vAlign w:val="center"/>
            <w:hideMark/>
          </w:tcPr>
          <w:p w14:paraId="52E36F42" w14:textId="77777777" w:rsidR="00187102" w:rsidRDefault="00187102">
            <w:pPr>
              <w:pStyle w:val="Els-1storder-head"/>
              <w:numPr>
                <w:ilvl w:val="0"/>
                <w:numId w:val="0"/>
              </w:numPr>
              <w:spacing w:before="0" w:after="0"/>
              <w:jc w:val="center"/>
              <w:rPr>
                <w:b w:val="0"/>
                <w:bCs/>
                <w:sz w:val="16"/>
                <w:szCs w:val="16"/>
                <w:lang w:val="en-IN" w:eastAsia="en-IN"/>
              </w:rPr>
            </w:pPr>
            <w:r>
              <w:rPr>
                <w:b w:val="0"/>
                <w:bCs/>
                <w:sz w:val="16"/>
                <w:szCs w:val="16"/>
                <w:lang w:val="en-IN" w:eastAsia="en-IN"/>
              </w:rPr>
              <w:t>Gaussian Naïve Bayes</w:t>
            </w:r>
          </w:p>
        </w:tc>
        <w:tc>
          <w:tcPr>
            <w:tcW w:w="851" w:type="dxa"/>
            <w:vAlign w:val="center"/>
            <w:hideMark/>
          </w:tcPr>
          <w:p w14:paraId="7A302A70"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0.736979</w:t>
            </w:r>
          </w:p>
        </w:tc>
        <w:tc>
          <w:tcPr>
            <w:tcW w:w="992" w:type="dxa"/>
            <w:vAlign w:val="center"/>
            <w:hideMark/>
          </w:tcPr>
          <w:p w14:paraId="24D9075F"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0.770833</w:t>
            </w:r>
          </w:p>
        </w:tc>
        <w:tc>
          <w:tcPr>
            <w:tcW w:w="992" w:type="dxa"/>
            <w:vAlign w:val="center"/>
            <w:hideMark/>
          </w:tcPr>
          <w:p w14:paraId="34FC8494" w14:textId="77777777" w:rsidR="00187102" w:rsidRDefault="00187102">
            <w:pPr>
              <w:pStyle w:val="Els-1storder-head"/>
              <w:numPr>
                <w:ilvl w:val="0"/>
                <w:numId w:val="0"/>
              </w:numPr>
              <w:spacing w:before="0" w:after="0" w:line="240" w:lineRule="auto"/>
              <w:jc w:val="center"/>
              <w:rPr>
                <w:b w:val="0"/>
                <w:bCs/>
                <w:sz w:val="16"/>
                <w:szCs w:val="16"/>
                <w:lang w:val="en-IN" w:eastAsia="en-IN"/>
              </w:rPr>
            </w:pPr>
            <w:r>
              <w:rPr>
                <w:b w:val="0"/>
                <w:bCs/>
                <w:sz w:val="16"/>
                <w:szCs w:val="16"/>
                <w:lang w:val="en-IN" w:eastAsia="en-IN"/>
              </w:rPr>
              <w:t>0.770833</w:t>
            </w:r>
          </w:p>
        </w:tc>
      </w:tr>
      <w:tr w:rsidR="00187102" w14:paraId="083C8E99" w14:textId="77777777" w:rsidTr="00187102">
        <w:trPr>
          <w:trHeight w:val="20"/>
          <w:jc w:val="center"/>
        </w:trPr>
        <w:tc>
          <w:tcPr>
            <w:tcW w:w="1701" w:type="dxa"/>
            <w:tcBorders>
              <w:top w:val="nil"/>
              <w:left w:val="nil"/>
              <w:bottom w:val="single" w:sz="4" w:space="0" w:color="auto"/>
              <w:right w:val="nil"/>
            </w:tcBorders>
            <w:vAlign w:val="center"/>
            <w:hideMark/>
          </w:tcPr>
          <w:p w14:paraId="2DD5D886" w14:textId="77777777" w:rsidR="00187102" w:rsidRDefault="00187102">
            <w:pPr>
              <w:pStyle w:val="Els-1storder-head"/>
              <w:numPr>
                <w:ilvl w:val="0"/>
                <w:numId w:val="0"/>
              </w:numPr>
              <w:spacing w:before="0" w:after="0"/>
              <w:jc w:val="center"/>
              <w:rPr>
                <w:sz w:val="16"/>
                <w:szCs w:val="16"/>
                <w:lang w:val="en-IN" w:eastAsia="en-IN"/>
              </w:rPr>
            </w:pPr>
            <w:r>
              <w:rPr>
                <w:sz w:val="16"/>
                <w:szCs w:val="16"/>
                <w:lang w:val="en-IN" w:eastAsia="en-IN"/>
              </w:rPr>
              <w:t>SVM</w:t>
            </w:r>
          </w:p>
        </w:tc>
        <w:tc>
          <w:tcPr>
            <w:tcW w:w="851" w:type="dxa"/>
            <w:tcBorders>
              <w:top w:val="nil"/>
              <w:left w:val="nil"/>
              <w:bottom w:val="single" w:sz="4" w:space="0" w:color="auto"/>
              <w:right w:val="nil"/>
            </w:tcBorders>
            <w:vAlign w:val="center"/>
            <w:hideMark/>
          </w:tcPr>
          <w:p w14:paraId="7FE0647E" w14:textId="77777777" w:rsidR="00187102" w:rsidRDefault="00187102">
            <w:pPr>
              <w:pStyle w:val="Els-1storder-head"/>
              <w:numPr>
                <w:ilvl w:val="0"/>
                <w:numId w:val="0"/>
              </w:numPr>
              <w:spacing w:before="0" w:after="0" w:line="240" w:lineRule="auto"/>
              <w:jc w:val="center"/>
              <w:rPr>
                <w:sz w:val="16"/>
                <w:szCs w:val="16"/>
                <w:lang w:val="en-IN" w:eastAsia="en-IN"/>
              </w:rPr>
            </w:pPr>
            <w:r>
              <w:rPr>
                <w:sz w:val="16"/>
                <w:szCs w:val="16"/>
                <w:lang w:val="en-IN" w:eastAsia="en-IN"/>
              </w:rPr>
              <w:t>0.718750</w:t>
            </w:r>
          </w:p>
        </w:tc>
        <w:tc>
          <w:tcPr>
            <w:tcW w:w="992" w:type="dxa"/>
            <w:tcBorders>
              <w:top w:val="nil"/>
              <w:left w:val="nil"/>
              <w:bottom w:val="single" w:sz="4" w:space="0" w:color="auto"/>
              <w:right w:val="nil"/>
            </w:tcBorders>
            <w:vAlign w:val="center"/>
            <w:hideMark/>
          </w:tcPr>
          <w:p w14:paraId="5E7C317B" w14:textId="77777777" w:rsidR="00187102" w:rsidRDefault="00187102">
            <w:pPr>
              <w:pStyle w:val="Els-1storder-head"/>
              <w:numPr>
                <w:ilvl w:val="0"/>
                <w:numId w:val="0"/>
              </w:numPr>
              <w:spacing w:before="0" w:after="0" w:line="240" w:lineRule="auto"/>
              <w:jc w:val="center"/>
              <w:rPr>
                <w:sz w:val="16"/>
                <w:szCs w:val="16"/>
                <w:lang w:val="en-IN" w:eastAsia="en-IN"/>
              </w:rPr>
            </w:pPr>
            <w:r>
              <w:rPr>
                <w:sz w:val="16"/>
                <w:szCs w:val="16"/>
                <w:lang w:val="en-IN" w:eastAsia="en-IN"/>
              </w:rPr>
              <w:t>0.791667</w:t>
            </w:r>
          </w:p>
        </w:tc>
        <w:tc>
          <w:tcPr>
            <w:tcW w:w="992" w:type="dxa"/>
            <w:tcBorders>
              <w:top w:val="nil"/>
              <w:left w:val="nil"/>
              <w:bottom w:val="single" w:sz="4" w:space="0" w:color="auto"/>
              <w:right w:val="nil"/>
            </w:tcBorders>
            <w:vAlign w:val="center"/>
            <w:hideMark/>
          </w:tcPr>
          <w:p w14:paraId="5D831153" w14:textId="77777777" w:rsidR="00187102" w:rsidRDefault="00187102">
            <w:pPr>
              <w:pStyle w:val="Els-1storder-head"/>
              <w:numPr>
                <w:ilvl w:val="0"/>
                <w:numId w:val="0"/>
              </w:numPr>
              <w:spacing w:before="0" w:after="0" w:line="240" w:lineRule="auto"/>
              <w:jc w:val="center"/>
              <w:rPr>
                <w:sz w:val="16"/>
                <w:szCs w:val="16"/>
                <w:lang w:val="en-IN" w:eastAsia="en-IN"/>
              </w:rPr>
            </w:pPr>
            <w:r>
              <w:rPr>
                <w:sz w:val="16"/>
                <w:szCs w:val="16"/>
                <w:lang w:val="en-IN" w:eastAsia="en-IN"/>
              </w:rPr>
              <w:t>0.791667</w:t>
            </w:r>
          </w:p>
        </w:tc>
      </w:tr>
    </w:tbl>
    <w:p w14:paraId="06365FEF" w14:textId="16373736" w:rsidR="001007FF" w:rsidRDefault="001007FF" w:rsidP="00187102">
      <w:pPr>
        <w:pStyle w:val="Els-body-text"/>
        <w:ind w:left="2880" w:firstLine="0"/>
        <w:jc w:val="left"/>
      </w:pPr>
    </w:p>
    <w:p w14:paraId="4CBA8882" w14:textId="682F1F16" w:rsidR="00937791" w:rsidRDefault="00DB6CC0" w:rsidP="00E372B9">
      <w:pPr>
        <w:pStyle w:val="Els-body-text"/>
      </w:pPr>
      <w:r>
        <w:t xml:space="preserve">Based on Table 3, conclude that Logistic Regression (LR) shows an accuracy of 0.75000 on the training set, 0.81250 on the validation set, and 0.791667 on the test set. This shows that the model generalizes well from training data to unseen data. Random Forest (RF) has a higher accuracy on the training set at 0.85671, that drops to 0.68750 on validation set, then </w:t>
      </w:r>
      <w:r w:rsidRPr="00E372B9">
        <w:t>drops</w:t>
      </w:r>
      <w:r>
        <w:t xml:space="preserve"> again to 0.666667 on the test set. The notable drop from training to validation to test suggests that overfitting potentially happened. Gaussian Naïve Bayes has an accuracy of 0.736979 on the training set, 0.770833 on the validation set, and 0.770833 on the test set. The model shows consistent accuracy from validation to test, indicating good generalization. Support Vector Machines (SVM) has an accuracy of 0.718750 on the training set, which improves to 0.791667 on both the validation and test sets. The improvement suggests that the model may be more conservative and generalizes well. Support Vector Machines (SVM) models </w:t>
      </w:r>
      <w:r w:rsidR="00B475A1">
        <w:t>can</w:t>
      </w:r>
      <w:r>
        <w:t xml:space="preserve"> improve their accuracy and it can be seen on our accuracy sets, both validation and test sets have been enhanced compared to the training test. This improvement may happen because of a few factors such as sample size, data distribution, feature compatibility, and preprocessing data</w:t>
      </w:r>
      <w:r w:rsidR="00116EE7">
        <w:t>.</w:t>
      </w:r>
    </w:p>
    <w:p w14:paraId="07BDD2CD" w14:textId="77777777" w:rsidR="00C778A8" w:rsidRDefault="00C778A8" w:rsidP="00427685">
      <w:pPr>
        <w:pStyle w:val="Els-body-text"/>
        <w:ind w:firstLine="0"/>
      </w:pPr>
    </w:p>
    <w:p w14:paraId="608F1883" w14:textId="1657B093" w:rsidR="00C6684D" w:rsidRDefault="00C6684D" w:rsidP="00CC294D">
      <w:pPr>
        <w:pStyle w:val="Els-body-text"/>
        <w:ind w:firstLine="0"/>
        <w:jc w:val="left"/>
      </w:pPr>
      <w:r>
        <w:rPr>
          <w:sz w:val="16"/>
          <w:szCs w:val="16"/>
        </w:rPr>
        <w:t xml:space="preserve">Table 4. </w:t>
      </w:r>
      <w:r w:rsidR="00DD7D32">
        <w:rPr>
          <w:sz w:val="16"/>
          <w:szCs w:val="16"/>
        </w:rPr>
        <w:t xml:space="preserve">Evaluation Report </w:t>
      </w:r>
      <w:r>
        <w:rPr>
          <w:sz w:val="16"/>
          <w:szCs w:val="16"/>
        </w:rPr>
        <w:t>of Each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816"/>
        <w:gridCol w:w="892"/>
        <w:gridCol w:w="816"/>
        <w:gridCol w:w="816"/>
        <w:gridCol w:w="892"/>
        <w:gridCol w:w="816"/>
        <w:gridCol w:w="816"/>
        <w:gridCol w:w="892"/>
        <w:gridCol w:w="816"/>
      </w:tblGrid>
      <w:tr w:rsidR="002143EF" w14:paraId="42743D76" w14:textId="5517B1B2" w:rsidTr="00C6684D">
        <w:trPr>
          <w:jc w:val="center"/>
        </w:trPr>
        <w:tc>
          <w:tcPr>
            <w:tcW w:w="0" w:type="auto"/>
            <w:vMerge w:val="restart"/>
            <w:tcBorders>
              <w:top w:val="single" w:sz="4" w:space="0" w:color="auto"/>
            </w:tcBorders>
            <w:vAlign w:val="center"/>
          </w:tcPr>
          <w:p w14:paraId="7A6248EF" w14:textId="7D86504F" w:rsidR="002143EF" w:rsidRPr="002143EF" w:rsidRDefault="002143EF" w:rsidP="002143EF">
            <w:pPr>
              <w:pStyle w:val="Els-body-text"/>
              <w:ind w:firstLine="0"/>
              <w:jc w:val="center"/>
              <w:rPr>
                <w:sz w:val="16"/>
                <w:szCs w:val="16"/>
              </w:rPr>
            </w:pPr>
            <w:r w:rsidRPr="002143EF">
              <w:rPr>
                <w:sz w:val="16"/>
                <w:szCs w:val="16"/>
              </w:rPr>
              <w:t>Classifier Model</w:t>
            </w:r>
          </w:p>
        </w:tc>
        <w:tc>
          <w:tcPr>
            <w:tcW w:w="0" w:type="auto"/>
            <w:gridSpan w:val="3"/>
            <w:tcBorders>
              <w:top w:val="single" w:sz="4" w:space="0" w:color="auto"/>
              <w:bottom w:val="single" w:sz="4" w:space="0" w:color="auto"/>
            </w:tcBorders>
            <w:vAlign w:val="center"/>
          </w:tcPr>
          <w:p w14:paraId="3D70FC12" w14:textId="26B940DD" w:rsidR="002143EF" w:rsidRPr="002143EF" w:rsidRDefault="002143EF" w:rsidP="002143EF">
            <w:pPr>
              <w:pStyle w:val="Els-body-text"/>
              <w:ind w:firstLine="0"/>
              <w:jc w:val="center"/>
              <w:rPr>
                <w:sz w:val="16"/>
                <w:szCs w:val="16"/>
              </w:rPr>
            </w:pPr>
            <w:r>
              <w:rPr>
                <w:sz w:val="16"/>
                <w:szCs w:val="16"/>
              </w:rPr>
              <w:t>Precision</w:t>
            </w:r>
          </w:p>
        </w:tc>
        <w:tc>
          <w:tcPr>
            <w:tcW w:w="0" w:type="auto"/>
            <w:gridSpan w:val="3"/>
            <w:tcBorders>
              <w:top w:val="single" w:sz="4" w:space="0" w:color="auto"/>
              <w:bottom w:val="single" w:sz="4" w:space="0" w:color="auto"/>
            </w:tcBorders>
            <w:vAlign w:val="center"/>
          </w:tcPr>
          <w:p w14:paraId="302BAD7F" w14:textId="2E0A91C1" w:rsidR="002143EF" w:rsidRPr="002143EF" w:rsidRDefault="002143EF" w:rsidP="002143EF">
            <w:pPr>
              <w:pStyle w:val="Els-body-text"/>
              <w:ind w:firstLine="0"/>
              <w:jc w:val="center"/>
              <w:rPr>
                <w:sz w:val="16"/>
                <w:szCs w:val="16"/>
              </w:rPr>
            </w:pPr>
            <w:r>
              <w:rPr>
                <w:sz w:val="16"/>
                <w:szCs w:val="16"/>
              </w:rPr>
              <w:t>Recall</w:t>
            </w:r>
          </w:p>
        </w:tc>
        <w:tc>
          <w:tcPr>
            <w:tcW w:w="0" w:type="auto"/>
            <w:gridSpan w:val="3"/>
            <w:tcBorders>
              <w:top w:val="single" w:sz="4" w:space="0" w:color="auto"/>
              <w:bottom w:val="single" w:sz="4" w:space="0" w:color="auto"/>
            </w:tcBorders>
            <w:vAlign w:val="center"/>
          </w:tcPr>
          <w:p w14:paraId="0908D05C" w14:textId="04EE680B" w:rsidR="002143EF" w:rsidRPr="002143EF" w:rsidRDefault="002143EF" w:rsidP="002143EF">
            <w:pPr>
              <w:pStyle w:val="Els-body-text"/>
              <w:ind w:firstLine="0"/>
              <w:jc w:val="center"/>
              <w:rPr>
                <w:sz w:val="16"/>
                <w:szCs w:val="16"/>
              </w:rPr>
            </w:pPr>
            <w:r>
              <w:rPr>
                <w:sz w:val="16"/>
                <w:szCs w:val="16"/>
              </w:rPr>
              <w:t>F1 Score</w:t>
            </w:r>
          </w:p>
        </w:tc>
      </w:tr>
      <w:tr w:rsidR="002143EF" w14:paraId="72DEAB6D" w14:textId="3D63FC9B" w:rsidTr="00C6684D">
        <w:trPr>
          <w:jc w:val="center"/>
        </w:trPr>
        <w:tc>
          <w:tcPr>
            <w:tcW w:w="0" w:type="auto"/>
            <w:vMerge/>
            <w:tcBorders>
              <w:bottom w:val="single" w:sz="4" w:space="0" w:color="auto"/>
            </w:tcBorders>
            <w:vAlign w:val="center"/>
          </w:tcPr>
          <w:p w14:paraId="00669E3B" w14:textId="77777777" w:rsidR="002143EF" w:rsidRPr="002143EF" w:rsidRDefault="002143EF" w:rsidP="002143EF">
            <w:pPr>
              <w:pStyle w:val="Els-body-text"/>
              <w:ind w:firstLine="0"/>
              <w:jc w:val="center"/>
              <w:rPr>
                <w:sz w:val="16"/>
                <w:szCs w:val="16"/>
              </w:rPr>
            </w:pPr>
          </w:p>
        </w:tc>
        <w:tc>
          <w:tcPr>
            <w:tcW w:w="0" w:type="auto"/>
            <w:tcBorders>
              <w:top w:val="single" w:sz="4" w:space="0" w:color="auto"/>
              <w:bottom w:val="single" w:sz="4" w:space="0" w:color="auto"/>
            </w:tcBorders>
            <w:vAlign w:val="center"/>
          </w:tcPr>
          <w:p w14:paraId="7BD0E00C" w14:textId="583BD217" w:rsidR="002143EF" w:rsidRPr="002143EF" w:rsidRDefault="00CF7D0C" w:rsidP="002143EF">
            <w:pPr>
              <w:pStyle w:val="Els-body-text"/>
              <w:ind w:firstLine="0"/>
              <w:jc w:val="center"/>
              <w:rPr>
                <w:sz w:val="16"/>
                <w:szCs w:val="16"/>
              </w:rPr>
            </w:pPr>
            <w:r w:rsidRPr="00CF7D0C">
              <w:rPr>
                <w:sz w:val="16"/>
                <w:szCs w:val="16"/>
              </w:rPr>
              <w:t>Train</w:t>
            </w:r>
          </w:p>
        </w:tc>
        <w:tc>
          <w:tcPr>
            <w:tcW w:w="0" w:type="auto"/>
            <w:tcBorders>
              <w:top w:val="single" w:sz="4" w:space="0" w:color="auto"/>
              <w:bottom w:val="single" w:sz="4" w:space="0" w:color="auto"/>
            </w:tcBorders>
            <w:vAlign w:val="center"/>
          </w:tcPr>
          <w:p w14:paraId="1730296B" w14:textId="0E438F71" w:rsidR="002143EF" w:rsidRPr="002143EF" w:rsidRDefault="00CF7D0C" w:rsidP="002143EF">
            <w:pPr>
              <w:pStyle w:val="Els-body-text"/>
              <w:ind w:firstLine="0"/>
              <w:jc w:val="center"/>
              <w:rPr>
                <w:sz w:val="16"/>
                <w:szCs w:val="16"/>
              </w:rPr>
            </w:pPr>
            <w:r w:rsidRPr="00CF7D0C">
              <w:rPr>
                <w:sz w:val="16"/>
                <w:szCs w:val="16"/>
              </w:rPr>
              <w:t>Validation</w:t>
            </w:r>
          </w:p>
        </w:tc>
        <w:tc>
          <w:tcPr>
            <w:tcW w:w="0" w:type="auto"/>
            <w:tcBorders>
              <w:top w:val="single" w:sz="4" w:space="0" w:color="auto"/>
              <w:bottom w:val="single" w:sz="4" w:space="0" w:color="auto"/>
            </w:tcBorders>
            <w:vAlign w:val="center"/>
          </w:tcPr>
          <w:p w14:paraId="2DB1B5E1" w14:textId="3AE4C314" w:rsidR="002143EF" w:rsidRPr="002143EF" w:rsidRDefault="00CF7D0C" w:rsidP="002143EF">
            <w:pPr>
              <w:pStyle w:val="Els-body-text"/>
              <w:ind w:firstLine="0"/>
              <w:jc w:val="center"/>
              <w:rPr>
                <w:sz w:val="16"/>
                <w:szCs w:val="16"/>
              </w:rPr>
            </w:pPr>
            <w:r w:rsidRPr="00CF7D0C">
              <w:rPr>
                <w:sz w:val="16"/>
                <w:szCs w:val="16"/>
              </w:rPr>
              <w:t>Test</w:t>
            </w:r>
          </w:p>
        </w:tc>
        <w:tc>
          <w:tcPr>
            <w:tcW w:w="0" w:type="auto"/>
            <w:tcBorders>
              <w:top w:val="single" w:sz="4" w:space="0" w:color="auto"/>
              <w:bottom w:val="single" w:sz="4" w:space="0" w:color="auto"/>
            </w:tcBorders>
            <w:vAlign w:val="center"/>
          </w:tcPr>
          <w:p w14:paraId="159B4192" w14:textId="71EF06F4" w:rsidR="002143EF" w:rsidRPr="002143EF" w:rsidRDefault="00CF7D0C" w:rsidP="002143EF">
            <w:pPr>
              <w:pStyle w:val="Els-body-text"/>
              <w:ind w:firstLine="0"/>
              <w:jc w:val="center"/>
              <w:rPr>
                <w:sz w:val="16"/>
                <w:szCs w:val="16"/>
              </w:rPr>
            </w:pPr>
            <w:r w:rsidRPr="00CF7D0C">
              <w:rPr>
                <w:sz w:val="16"/>
                <w:szCs w:val="16"/>
              </w:rPr>
              <w:t>Train</w:t>
            </w:r>
          </w:p>
        </w:tc>
        <w:tc>
          <w:tcPr>
            <w:tcW w:w="0" w:type="auto"/>
            <w:tcBorders>
              <w:top w:val="single" w:sz="4" w:space="0" w:color="auto"/>
              <w:bottom w:val="single" w:sz="4" w:space="0" w:color="auto"/>
            </w:tcBorders>
            <w:vAlign w:val="center"/>
          </w:tcPr>
          <w:p w14:paraId="002F46CC" w14:textId="6FBCF7C9" w:rsidR="002143EF" w:rsidRPr="002143EF" w:rsidRDefault="00CF7D0C" w:rsidP="002143EF">
            <w:pPr>
              <w:pStyle w:val="Els-body-text"/>
              <w:ind w:firstLine="0"/>
              <w:jc w:val="center"/>
              <w:rPr>
                <w:sz w:val="16"/>
                <w:szCs w:val="16"/>
              </w:rPr>
            </w:pPr>
            <w:r w:rsidRPr="00CF7D0C">
              <w:rPr>
                <w:sz w:val="16"/>
                <w:szCs w:val="16"/>
              </w:rPr>
              <w:t>Validation</w:t>
            </w:r>
          </w:p>
        </w:tc>
        <w:tc>
          <w:tcPr>
            <w:tcW w:w="0" w:type="auto"/>
            <w:tcBorders>
              <w:top w:val="single" w:sz="4" w:space="0" w:color="auto"/>
              <w:bottom w:val="single" w:sz="4" w:space="0" w:color="auto"/>
            </w:tcBorders>
            <w:vAlign w:val="center"/>
          </w:tcPr>
          <w:p w14:paraId="30BBC1E6" w14:textId="05D4342A" w:rsidR="002143EF" w:rsidRPr="002143EF" w:rsidRDefault="00CF7D0C" w:rsidP="002143EF">
            <w:pPr>
              <w:pStyle w:val="Els-body-text"/>
              <w:ind w:firstLine="0"/>
              <w:jc w:val="center"/>
              <w:rPr>
                <w:sz w:val="16"/>
                <w:szCs w:val="16"/>
              </w:rPr>
            </w:pPr>
            <w:r w:rsidRPr="00CF7D0C">
              <w:rPr>
                <w:sz w:val="16"/>
                <w:szCs w:val="16"/>
              </w:rPr>
              <w:t>Test</w:t>
            </w:r>
          </w:p>
        </w:tc>
        <w:tc>
          <w:tcPr>
            <w:tcW w:w="0" w:type="auto"/>
            <w:tcBorders>
              <w:top w:val="single" w:sz="4" w:space="0" w:color="auto"/>
              <w:bottom w:val="single" w:sz="4" w:space="0" w:color="auto"/>
            </w:tcBorders>
            <w:vAlign w:val="center"/>
          </w:tcPr>
          <w:p w14:paraId="2E0A5A77" w14:textId="79EABF97" w:rsidR="002143EF" w:rsidRPr="002143EF" w:rsidRDefault="00CF7D0C" w:rsidP="002143EF">
            <w:pPr>
              <w:pStyle w:val="Els-body-text"/>
              <w:ind w:firstLine="0"/>
              <w:jc w:val="center"/>
              <w:rPr>
                <w:sz w:val="16"/>
                <w:szCs w:val="16"/>
              </w:rPr>
            </w:pPr>
            <w:r w:rsidRPr="00CF7D0C">
              <w:rPr>
                <w:sz w:val="16"/>
                <w:szCs w:val="16"/>
              </w:rPr>
              <w:t>Train</w:t>
            </w:r>
          </w:p>
        </w:tc>
        <w:tc>
          <w:tcPr>
            <w:tcW w:w="0" w:type="auto"/>
            <w:tcBorders>
              <w:top w:val="single" w:sz="4" w:space="0" w:color="auto"/>
              <w:bottom w:val="single" w:sz="4" w:space="0" w:color="auto"/>
            </w:tcBorders>
            <w:vAlign w:val="center"/>
          </w:tcPr>
          <w:p w14:paraId="5E3D5B26" w14:textId="364F1AC8" w:rsidR="002143EF" w:rsidRPr="002143EF" w:rsidRDefault="00CF7D0C" w:rsidP="002143EF">
            <w:pPr>
              <w:pStyle w:val="Els-body-text"/>
              <w:ind w:firstLine="0"/>
              <w:jc w:val="center"/>
              <w:rPr>
                <w:sz w:val="16"/>
                <w:szCs w:val="16"/>
              </w:rPr>
            </w:pPr>
            <w:r w:rsidRPr="00CF7D0C">
              <w:rPr>
                <w:sz w:val="16"/>
                <w:szCs w:val="16"/>
              </w:rPr>
              <w:t>Validation</w:t>
            </w:r>
          </w:p>
        </w:tc>
        <w:tc>
          <w:tcPr>
            <w:tcW w:w="0" w:type="auto"/>
            <w:tcBorders>
              <w:top w:val="single" w:sz="4" w:space="0" w:color="auto"/>
              <w:bottom w:val="single" w:sz="4" w:space="0" w:color="auto"/>
            </w:tcBorders>
            <w:vAlign w:val="center"/>
          </w:tcPr>
          <w:p w14:paraId="3FDE8C84" w14:textId="6458CFD8" w:rsidR="002143EF" w:rsidRPr="002143EF" w:rsidRDefault="00CF7D0C" w:rsidP="002143EF">
            <w:pPr>
              <w:pStyle w:val="Els-body-text"/>
              <w:ind w:firstLine="0"/>
              <w:jc w:val="center"/>
              <w:rPr>
                <w:sz w:val="16"/>
                <w:szCs w:val="16"/>
              </w:rPr>
            </w:pPr>
            <w:r w:rsidRPr="00CF7D0C">
              <w:rPr>
                <w:sz w:val="16"/>
                <w:szCs w:val="16"/>
              </w:rPr>
              <w:t>Test</w:t>
            </w:r>
          </w:p>
        </w:tc>
      </w:tr>
      <w:tr w:rsidR="002143EF" w14:paraId="7F8764A9" w14:textId="69DBF737" w:rsidTr="00C6684D">
        <w:trPr>
          <w:jc w:val="center"/>
        </w:trPr>
        <w:tc>
          <w:tcPr>
            <w:tcW w:w="0" w:type="auto"/>
            <w:tcBorders>
              <w:top w:val="single" w:sz="4" w:space="0" w:color="auto"/>
            </w:tcBorders>
            <w:vAlign w:val="center"/>
          </w:tcPr>
          <w:p w14:paraId="636360A4" w14:textId="0976E0ED" w:rsidR="002143EF" w:rsidRPr="002143EF" w:rsidRDefault="00FE5B0E" w:rsidP="002143EF">
            <w:pPr>
              <w:pStyle w:val="Els-body-text"/>
              <w:ind w:firstLine="0"/>
              <w:jc w:val="center"/>
              <w:rPr>
                <w:sz w:val="16"/>
                <w:szCs w:val="16"/>
              </w:rPr>
            </w:pPr>
            <w:r>
              <w:rPr>
                <w:sz w:val="16"/>
                <w:szCs w:val="16"/>
              </w:rPr>
              <w:t>Logistic Regression</w:t>
            </w:r>
          </w:p>
        </w:tc>
        <w:tc>
          <w:tcPr>
            <w:tcW w:w="0" w:type="auto"/>
            <w:tcBorders>
              <w:top w:val="single" w:sz="4" w:space="0" w:color="auto"/>
            </w:tcBorders>
            <w:vAlign w:val="center"/>
          </w:tcPr>
          <w:p w14:paraId="767F7114" w14:textId="600B632C" w:rsidR="002143EF" w:rsidRPr="002143EF" w:rsidRDefault="00F26B68" w:rsidP="002143EF">
            <w:pPr>
              <w:pStyle w:val="Els-body-text"/>
              <w:ind w:firstLine="0"/>
              <w:jc w:val="center"/>
              <w:rPr>
                <w:sz w:val="16"/>
                <w:szCs w:val="16"/>
              </w:rPr>
            </w:pPr>
            <w:r w:rsidRPr="00F26B68">
              <w:rPr>
                <w:sz w:val="16"/>
                <w:szCs w:val="16"/>
              </w:rPr>
              <w:t>0.766447</w:t>
            </w:r>
          </w:p>
        </w:tc>
        <w:tc>
          <w:tcPr>
            <w:tcW w:w="0" w:type="auto"/>
            <w:tcBorders>
              <w:top w:val="single" w:sz="4" w:space="0" w:color="auto"/>
            </w:tcBorders>
            <w:vAlign w:val="center"/>
          </w:tcPr>
          <w:p w14:paraId="122215FD" w14:textId="2C1481AB" w:rsidR="002143EF" w:rsidRPr="002143EF" w:rsidRDefault="00857380" w:rsidP="002143EF">
            <w:pPr>
              <w:pStyle w:val="Els-body-text"/>
              <w:ind w:firstLine="0"/>
              <w:jc w:val="center"/>
              <w:rPr>
                <w:sz w:val="16"/>
                <w:szCs w:val="16"/>
              </w:rPr>
            </w:pPr>
            <w:r w:rsidRPr="00857380">
              <w:rPr>
                <w:sz w:val="16"/>
                <w:szCs w:val="16"/>
              </w:rPr>
              <w:t>0.885714</w:t>
            </w:r>
          </w:p>
        </w:tc>
        <w:tc>
          <w:tcPr>
            <w:tcW w:w="0" w:type="auto"/>
            <w:tcBorders>
              <w:top w:val="single" w:sz="4" w:space="0" w:color="auto"/>
            </w:tcBorders>
            <w:vAlign w:val="center"/>
          </w:tcPr>
          <w:p w14:paraId="40B238FE" w14:textId="16BC7725" w:rsidR="002143EF" w:rsidRPr="002143EF" w:rsidRDefault="00961700" w:rsidP="002143EF">
            <w:pPr>
              <w:pStyle w:val="Els-body-text"/>
              <w:ind w:firstLine="0"/>
              <w:jc w:val="center"/>
              <w:rPr>
                <w:sz w:val="16"/>
                <w:szCs w:val="16"/>
              </w:rPr>
            </w:pPr>
            <w:r w:rsidRPr="00961700">
              <w:rPr>
                <w:sz w:val="16"/>
                <w:szCs w:val="16"/>
              </w:rPr>
              <w:t>0.825000</w:t>
            </w:r>
          </w:p>
        </w:tc>
        <w:tc>
          <w:tcPr>
            <w:tcW w:w="0" w:type="auto"/>
            <w:tcBorders>
              <w:top w:val="single" w:sz="4" w:space="0" w:color="auto"/>
            </w:tcBorders>
            <w:vAlign w:val="center"/>
          </w:tcPr>
          <w:p w14:paraId="104136F4" w14:textId="29BBD1A1" w:rsidR="002143EF" w:rsidRPr="002143EF" w:rsidRDefault="004E1A8A" w:rsidP="002143EF">
            <w:pPr>
              <w:pStyle w:val="Els-body-text"/>
              <w:ind w:firstLine="0"/>
              <w:jc w:val="center"/>
              <w:rPr>
                <w:sz w:val="16"/>
                <w:szCs w:val="16"/>
              </w:rPr>
            </w:pPr>
            <w:r w:rsidRPr="004E1A8A">
              <w:rPr>
                <w:sz w:val="16"/>
                <w:szCs w:val="16"/>
              </w:rPr>
              <w:t>0.903101</w:t>
            </w:r>
          </w:p>
        </w:tc>
        <w:tc>
          <w:tcPr>
            <w:tcW w:w="0" w:type="auto"/>
            <w:tcBorders>
              <w:top w:val="single" w:sz="4" w:space="0" w:color="auto"/>
            </w:tcBorders>
            <w:vAlign w:val="center"/>
          </w:tcPr>
          <w:p w14:paraId="30E5D77A" w14:textId="51757B47" w:rsidR="002143EF" w:rsidRPr="002143EF" w:rsidRDefault="00857380" w:rsidP="002143EF">
            <w:pPr>
              <w:pStyle w:val="Els-body-text"/>
              <w:ind w:firstLine="0"/>
              <w:jc w:val="center"/>
              <w:rPr>
                <w:sz w:val="16"/>
                <w:szCs w:val="16"/>
              </w:rPr>
            </w:pPr>
            <w:r w:rsidRPr="00857380">
              <w:rPr>
                <w:sz w:val="16"/>
                <w:szCs w:val="16"/>
              </w:rPr>
              <w:t>0.861111</w:t>
            </w:r>
          </w:p>
        </w:tc>
        <w:tc>
          <w:tcPr>
            <w:tcW w:w="0" w:type="auto"/>
            <w:tcBorders>
              <w:top w:val="single" w:sz="4" w:space="0" w:color="auto"/>
            </w:tcBorders>
            <w:vAlign w:val="center"/>
          </w:tcPr>
          <w:p w14:paraId="7C883CEE" w14:textId="363C8AC3" w:rsidR="002143EF" w:rsidRPr="002143EF" w:rsidRDefault="004F6B71" w:rsidP="002143EF">
            <w:pPr>
              <w:pStyle w:val="Els-body-text"/>
              <w:ind w:firstLine="0"/>
              <w:jc w:val="center"/>
              <w:rPr>
                <w:sz w:val="16"/>
                <w:szCs w:val="16"/>
              </w:rPr>
            </w:pPr>
            <w:r w:rsidRPr="004F6B71">
              <w:rPr>
                <w:sz w:val="16"/>
                <w:szCs w:val="16"/>
              </w:rPr>
              <w:t>0.916667</w:t>
            </w:r>
          </w:p>
        </w:tc>
        <w:tc>
          <w:tcPr>
            <w:tcW w:w="0" w:type="auto"/>
            <w:tcBorders>
              <w:top w:val="single" w:sz="4" w:space="0" w:color="auto"/>
            </w:tcBorders>
            <w:vAlign w:val="center"/>
          </w:tcPr>
          <w:p w14:paraId="11967FF5" w14:textId="08ADE6A6" w:rsidR="002143EF" w:rsidRPr="002143EF" w:rsidRDefault="004E1A8A" w:rsidP="002143EF">
            <w:pPr>
              <w:pStyle w:val="Els-body-text"/>
              <w:ind w:firstLine="0"/>
              <w:jc w:val="center"/>
              <w:rPr>
                <w:sz w:val="16"/>
                <w:szCs w:val="16"/>
              </w:rPr>
            </w:pPr>
            <w:r w:rsidRPr="004E1A8A">
              <w:rPr>
                <w:sz w:val="16"/>
                <w:szCs w:val="16"/>
              </w:rPr>
              <w:t>0.829181</w:t>
            </w:r>
          </w:p>
        </w:tc>
        <w:tc>
          <w:tcPr>
            <w:tcW w:w="0" w:type="auto"/>
            <w:tcBorders>
              <w:top w:val="single" w:sz="4" w:space="0" w:color="auto"/>
            </w:tcBorders>
            <w:vAlign w:val="center"/>
          </w:tcPr>
          <w:p w14:paraId="55B79978" w14:textId="75CF0E10" w:rsidR="002143EF" w:rsidRPr="002143EF" w:rsidRDefault="00857380" w:rsidP="002143EF">
            <w:pPr>
              <w:pStyle w:val="Els-body-text"/>
              <w:ind w:firstLine="0"/>
              <w:jc w:val="center"/>
              <w:rPr>
                <w:sz w:val="16"/>
                <w:szCs w:val="16"/>
              </w:rPr>
            </w:pPr>
            <w:r w:rsidRPr="00857380">
              <w:rPr>
                <w:sz w:val="16"/>
                <w:szCs w:val="16"/>
              </w:rPr>
              <w:t>0.873239</w:t>
            </w:r>
          </w:p>
        </w:tc>
        <w:tc>
          <w:tcPr>
            <w:tcW w:w="0" w:type="auto"/>
            <w:tcBorders>
              <w:top w:val="single" w:sz="4" w:space="0" w:color="auto"/>
            </w:tcBorders>
            <w:vAlign w:val="center"/>
          </w:tcPr>
          <w:p w14:paraId="36A7ED0C" w14:textId="555F3713" w:rsidR="002143EF" w:rsidRPr="002143EF" w:rsidRDefault="004F6B71" w:rsidP="002143EF">
            <w:pPr>
              <w:pStyle w:val="Els-body-text"/>
              <w:ind w:firstLine="0"/>
              <w:jc w:val="center"/>
              <w:rPr>
                <w:sz w:val="16"/>
                <w:szCs w:val="16"/>
              </w:rPr>
            </w:pPr>
            <w:r w:rsidRPr="004F6B71">
              <w:rPr>
                <w:sz w:val="16"/>
                <w:szCs w:val="16"/>
              </w:rPr>
              <w:t>0.868421</w:t>
            </w:r>
          </w:p>
        </w:tc>
      </w:tr>
      <w:tr w:rsidR="002143EF" w14:paraId="0E086FD8" w14:textId="219410AC" w:rsidTr="00C6684D">
        <w:trPr>
          <w:jc w:val="center"/>
        </w:trPr>
        <w:tc>
          <w:tcPr>
            <w:tcW w:w="0" w:type="auto"/>
            <w:vAlign w:val="center"/>
          </w:tcPr>
          <w:p w14:paraId="082D9FF5" w14:textId="4D0DBAAB" w:rsidR="002143EF" w:rsidRPr="002143EF" w:rsidRDefault="002143EF" w:rsidP="002143EF">
            <w:pPr>
              <w:pStyle w:val="Els-body-text"/>
              <w:ind w:firstLine="0"/>
              <w:jc w:val="center"/>
              <w:rPr>
                <w:sz w:val="16"/>
                <w:szCs w:val="16"/>
              </w:rPr>
            </w:pPr>
            <w:r w:rsidRPr="002143EF">
              <w:rPr>
                <w:sz w:val="16"/>
                <w:szCs w:val="16"/>
              </w:rPr>
              <w:t>Random Forest</w:t>
            </w:r>
          </w:p>
        </w:tc>
        <w:tc>
          <w:tcPr>
            <w:tcW w:w="0" w:type="auto"/>
            <w:vAlign w:val="center"/>
          </w:tcPr>
          <w:p w14:paraId="595E3785" w14:textId="7036A603" w:rsidR="002143EF" w:rsidRPr="002143EF" w:rsidRDefault="00497E33" w:rsidP="002143EF">
            <w:pPr>
              <w:pStyle w:val="Els-body-text"/>
              <w:ind w:firstLine="0"/>
              <w:jc w:val="center"/>
              <w:rPr>
                <w:sz w:val="16"/>
                <w:szCs w:val="16"/>
              </w:rPr>
            </w:pPr>
            <w:r w:rsidRPr="00497E33">
              <w:rPr>
                <w:sz w:val="16"/>
                <w:szCs w:val="16"/>
              </w:rPr>
              <w:t>0.848797</w:t>
            </w:r>
          </w:p>
        </w:tc>
        <w:tc>
          <w:tcPr>
            <w:tcW w:w="0" w:type="auto"/>
            <w:vAlign w:val="center"/>
          </w:tcPr>
          <w:p w14:paraId="0E84C807" w14:textId="5C92CE4A" w:rsidR="002143EF" w:rsidRPr="002143EF" w:rsidRDefault="003E6EB5" w:rsidP="002143EF">
            <w:pPr>
              <w:pStyle w:val="Els-body-text"/>
              <w:ind w:firstLine="0"/>
              <w:jc w:val="center"/>
              <w:rPr>
                <w:sz w:val="16"/>
                <w:szCs w:val="16"/>
              </w:rPr>
            </w:pPr>
            <w:r w:rsidRPr="003E6EB5">
              <w:rPr>
                <w:sz w:val="16"/>
                <w:szCs w:val="16"/>
              </w:rPr>
              <w:t>0.800000</w:t>
            </w:r>
          </w:p>
        </w:tc>
        <w:tc>
          <w:tcPr>
            <w:tcW w:w="0" w:type="auto"/>
            <w:vAlign w:val="center"/>
          </w:tcPr>
          <w:p w14:paraId="16FA7ECD" w14:textId="08DD1195" w:rsidR="002143EF" w:rsidRPr="002143EF" w:rsidRDefault="000D29A1" w:rsidP="002143EF">
            <w:pPr>
              <w:pStyle w:val="Els-body-text"/>
              <w:ind w:firstLine="0"/>
              <w:jc w:val="center"/>
              <w:rPr>
                <w:sz w:val="16"/>
                <w:szCs w:val="16"/>
              </w:rPr>
            </w:pPr>
            <w:r w:rsidRPr="000D29A1">
              <w:rPr>
                <w:sz w:val="16"/>
                <w:szCs w:val="16"/>
              </w:rPr>
              <w:t>0.763158</w:t>
            </w:r>
          </w:p>
        </w:tc>
        <w:tc>
          <w:tcPr>
            <w:tcW w:w="0" w:type="auto"/>
            <w:vAlign w:val="center"/>
          </w:tcPr>
          <w:p w14:paraId="22DF322D" w14:textId="511CDF12" w:rsidR="002143EF" w:rsidRPr="002143EF" w:rsidRDefault="003E6EB5" w:rsidP="002143EF">
            <w:pPr>
              <w:pStyle w:val="Els-body-text"/>
              <w:ind w:firstLine="0"/>
              <w:jc w:val="center"/>
              <w:rPr>
                <w:sz w:val="16"/>
                <w:szCs w:val="16"/>
              </w:rPr>
            </w:pPr>
            <w:r w:rsidRPr="003E6EB5">
              <w:rPr>
                <w:sz w:val="16"/>
                <w:szCs w:val="16"/>
              </w:rPr>
              <w:t>0.957364</w:t>
            </w:r>
          </w:p>
        </w:tc>
        <w:tc>
          <w:tcPr>
            <w:tcW w:w="0" w:type="auto"/>
            <w:vAlign w:val="center"/>
          </w:tcPr>
          <w:p w14:paraId="6794A88F" w14:textId="2AD18047" w:rsidR="002143EF" w:rsidRPr="002143EF" w:rsidRDefault="00DB4110" w:rsidP="002143EF">
            <w:pPr>
              <w:pStyle w:val="Els-body-text"/>
              <w:ind w:firstLine="0"/>
              <w:jc w:val="center"/>
              <w:rPr>
                <w:sz w:val="16"/>
                <w:szCs w:val="16"/>
              </w:rPr>
            </w:pPr>
            <w:r w:rsidRPr="00DB4110">
              <w:rPr>
                <w:sz w:val="16"/>
                <w:szCs w:val="16"/>
              </w:rPr>
              <w:t>0.777778</w:t>
            </w:r>
          </w:p>
        </w:tc>
        <w:tc>
          <w:tcPr>
            <w:tcW w:w="0" w:type="auto"/>
            <w:vAlign w:val="center"/>
          </w:tcPr>
          <w:p w14:paraId="4D136957" w14:textId="52840949" w:rsidR="002143EF" w:rsidRPr="002143EF" w:rsidRDefault="008765E8" w:rsidP="002143EF">
            <w:pPr>
              <w:pStyle w:val="Els-body-text"/>
              <w:ind w:firstLine="0"/>
              <w:jc w:val="center"/>
              <w:rPr>
                <w:sz w:val="16"/>
                <w:szCs w:val="16"/>
              </w:rPr>
            </w:pPr>
            <w:r w:rsidRPr="008765E8">
              <w:rPr>
                <w:sz w:val="16"/>
                <w:szCs w:val="16"/>
              </w:rPr>
              <w:t>0.805556</w:t>
            </w:r>
          </w:p>
        </w:tc>
        <w:tc>
          <w:tcPr>
            <w:tcW w:w="0" w:type="auto"/>
            <w:vAlign w:val="center"/>
          </w:tcPr>
          <w:p w14:paraId="7CBCFDF3" w14:textId="616202E8" w:rsidR="002143EF" w:rsidRPr="002143EF" w:rsidRDefault="003E6EB5" w:rsidP="002143EF">
            <w:pPr>
              <w:pStyle w:val="Els-body-text"/>
              <w:ind w:firstLine="0"/>
              <w:jc w:val="center"/>
              <w:rPr>
                <w:sz w:val="16"/>
                <w:szCs w:val="16"/>
              </w:rPr>
            </w:pPr>
            <w:r w:rsidRPr="003E6EB5">
              <w:rPr>
                <w:sz w:val="16"/>
                <w:szCs w:val="16"/>
              </w:rPr>
              <w:t>0.899818</w:t>
            </w:r>
          </w:p>
        </w:tc>
        <w:tc>
          <w:tcPr>
            <w:tcW w:w="0" w:type="auto"/>
            <w:vAlign w:val="center"/>
          </w:tcPr>
          <w:p w14:paraId="79676130" w14:textId="58128EBC" w:rsidR="002143EF" w:rsidRPr="002143EF" w:rsidRDefault="00DB4110" w:rsidP="002143EF">
            <w:pPr>
              <w:pStyle w:val="Els-body-text"/>
              <w:ind w:firstLine="0"/>
              <w:jc w:val="center"/>
              <w:rPr>
                <w:sz w:val="16"/>
                <w:szCs w:val="16"/>
              </w:rPr>
            </w:pPr>
            <w:r w:rsidRPr="00DB4110">
              <w:rPr>
                <w:sz w:val="16"/>
                <w:szCs w:val="16"/>
              </w:rPr>
              <w:t>0.788732</w:t>
            </w:r>
          </w:p>
        </w:tc>
        <w:tc>
          <w:tcPr>
            <w:tcW w:w="0" w:type="auto"/>
            <w:vAlign w:val="center"/>
          </w:tcPr>
          <w:p w14:paraId="48505D4B" w14:textId="30505637" w:rsidR="002143EF" w:rsidRPr="002143EF" w:rsidRDefault="008765E8" w:rsidP="002143EF">
            <w:pPr>
              <w:pStyle w:val="Els-body-text"/>
              <w:ind w:firstLine="0"/>
              <w:jc w:val="center"/>
              <w:rPr>
                <w:sz w:val="16"/>
                <w:szCs w:val="16"/>
              </w:rPr>
            </w:pPr>
            <w:r w:rsidRPr="008765E8">
              <w:rPr>
                <w:sz w:val="16"/>
                <w:szCs w:val="16"/>
              </w:rPr>
              <w:t>0.783784</w:t>
            </w:r>
          </w:p>
        </w:tc>
      </w:tr>
      <w:tr w:rsidR="002143EF" w14:paraId="404FE5E4" w14:textId="4A31B1B8" w:rsidTr="00C6684D">
        <w:trPr>
          <w:jc w:val="center"/>
        </w:trPr>
        <w:tc>
          <w:tcPr>
            <w:tcW w:w="0" w:type="auto"/>
            <w:vAlign w:val="center"/>
          </w:tcPr>
          <w:p w14:paraId="74B75941" w14:textId="6C417759" w:rsidR="002143EF" w:rsidRPr="002143EF" w:rsidRDefault="002143EF" w:rsidP="002143EF">
            <w:pPr>
              <w:pStyle w:val="Els-body-text"/>
              <w:ind w:firstLine="0"/>
              <w:jc w:val="center"/>
              <w:rPr>
                <w:sz w:val="16"/>
                <w:szCs w:val="16"/>
              </w:rPr>
            </w:pPr>
            <w:r w:rsidRPr="002143EF">
              <w:rPr>
                <w:sz w:val="16"/>
                <w:szCs w:val="16"/>
              </w:rPr>
              <w:t>Gaussian Naïve Bayes</w:t>
            </w:r>
          </w:p>
        </w:tc>
        <w:tc>
          <w:tcPr>
            <w:tcW w:w="0" w:type="auto"/>
            <w:vAlign w:val="center"/>
          </w:tcPr>
          <w:p w14:paraId="38E7FDC3" w14:textId="59071C7E" w:rsidR="002143EF" w:rsidRPr="002143EF" w:rsidRDefault="00476715" w:rsidP="002143EF">
            <w:pPr>
              <w:pStyle w:val="Els-body-text"/>
              <w:ind w:firstLine="0"/>
              <w:jc w:val="center"/>
              <w:rPr>
                <w:sz w:val="16"/>
                <w:szCs w:val="16"/>
              </w:rPr>
            </w:pPr>
            <w:r w:rsidRPr="00476715">
              <w:rPr>
                <w:sz w:val="16"/>
                <w:szCs w:val="16"/>
              </w:rPr>
              <w:t>0.766102</w:t>
            </w:r>
          </w:p>
        </w:tc>
        <w:tc>
          <w:tcPr>
            <w:tcW w:w="0" w:type="auto"/>
            <w:vAlign w:val="center"/>
          </w:tcPr>
          <w:p w14:paraId="36FEF217" w14:textId="1E97FEF1" w:rsidR="002143EF" w:rsidRPr="002143EF" w:rsidRDefault="00207FF4" w:rsidP="002143EF">
            <w:pPr>
              <w:pStyle w:val="Els-body-text"/>
              <w:ind w:firstLine="0"/>
              <w:jc w:val="center"/>
              <w:rPr>
                <w:sz w:val="16"/>
                <w:szCs w:val="16"/>
              </w:rPr>
            </w:pPr>
            <w:r w:rsidRPr="00207FF4">
              <w:rPr>
                <w:sz w:val="16"/>
                <w:szCs w:val="16"/>
              </w:rPr>
              <w:t>0.857143</w:t>
            </w:r>
          </w:p>
        </w:tc>
        <w:tc>
          <w:tcPr>
            <w:tcW w:w="0" w:type="auto"/>
            <w:vAlign w:val="center"/>
          </w:tcPr>
          <w:p w14:paraId="6D9A246F" w14:textId="40F047BA" w:rsidR="002143EF" w:rsidRPr="002143EF" w:rsidRDefault="00216E08" w:rsidP="002143EF">
            <w:pPr>
              <w:pStyle w:val="Els-body-text"/>
              <w:ind w:firstLine="0"/>
              <w:jc w:val="center"/>
              <w:rPr>
                <w:sz w:val="16"/>
                <w:szCs w:val="16"/>
              </w:rPr>
            </w:pPr>
            <w:r w:rsidRPr="00216E08">
              <w:rPr>
                <w:sz w:val="16"/>
                <w:szCs w:val="16"/>
              </w:rPr>
              <w:t>0.837838</w:t>
            </w:r>
          </w:p>
        </w:tc>
        <w:tc>
          <w:tcPr>
            <w:tcW w:w="0" w:type="auto"/>
            <w:vAlign w:val="center"/>
          </w:tcPr>
          <w:p w14:paraId="4D74AC7C" w14:textId="25167FC5" w:rsidR="002143EF" w:rsidRPr="002143EF" w:rsidRDefault="00207FF4" w:rsidP="002143EF">
            <w:pPr>
              <w:pStyle w:val="Els-body-text"/>
              <w:ind w:firstLine="0"/>
              <w:jc w:val="center"/>
              <w:rPr>
                <w:sz w:val="16"/>
                <w:szCs w:val="16"/>
              </w:rPr>
            </w:pPr>
            <w:r w:rsidRPr="00207FF4">
              <w:rPr>
                <w:sz w:val="16"/>
                <w:szCs w:val="16"/>
              </w:rPr>
              <w:t>0.875969</w:t>
            </w:r>
          </w:p>
        </w:tc>
        <w:tc>
          <w:tcPr>
            <w:tcW w:w="0" w:type="auto"/>
            <w:vAlign w:val="center"/>
          </w:tcPr>
          <w:p w14:paraId="1009FC1F" w14:textId="58267DC9" w:rsidR="002143EF" w:rsidRPr="002143EF" w:rsidRDefault="00216E08" w:rsidP="002143EF">
            <w:pPr>
              <w:pStyle w:val="Els-body-text"/>
              <w:ind w:firstLine="0"/>
              <w:jc w:val="center"/>
              <w:rPr>
                <w:sz w:val="16"/>
                <w:szCs w:val="16"/>
              </w:rPr>
            </w:pPr>
            <w:r w:rsidRPr="00216E08">
              <w:rPr>
                <w:sz w:val="16"/>
                <w:szCs w:val="16"/>
              </w:rPr>
              <w:t>0.833333</w:t>
            </w:r>
          </w:p>
        </w:tc>
        <w:tc>
          <w:tcPr>
            <w:tcW w:w="0" w:type="auto"/>
            <w:vAlign w:val="center"/>
          </w:tcPr>
          <w:p w14:paraId="6A19FA64" w14:textId="31A227B2" w:rsidR="002143EF" w:rsidRPr="002143EF" w:rsidRDefault="00550277" w:rsidP="002143EF">
            <w:pPr>
              <w:pStyle w:val="Els-body-text"/>
              <w:ind w:firstLine="0"/>
              <w:jc w:val="center"/>
              <w:rPr>
                <w:sz w:val="16"/>
                <w:szCs w:val="16"/>
              </w:rPr>
            </w:pPr>
            <w:r w:rsidRPr="00550277">
              <w:rPr>
                <w:sz w:val="16"/>
                <w:szCs w:val="16"/>
              </w:rPr>
              <w:t>0.861111</w:t>
            </w:r>
          </w:p>
        </w:tc>
        <w:tc>
          <w:tcPr>
            <w:tcW w:w="0" w:type="auto"/>
            <w:vAlign w:val="center"/>
          </w:tcPr>
          <w:p w14:paraId="01A7B2F6" w14:textId="2645EE34" w:rsidR="002143EF" w:rsidRPr="002143EF" w:rsidRDefault="00207FF4" w:rsidP="002143EF">
            <w:pPr>
              <w:pStyle w:val="Els-body-text"/>
              <w:ind w:firstLine="0"/>
              <w:jc w:val="center"/>
              <w:rPr>
                <w:sz w:val="16"/>
                <w:szCs w:val="16"/>
              </w:rPr>
            </w:pPr>
            <w:r w:rsidRPr="00207FF4">
              <w:rPr>
                <w:sz w:val="16"/>
                <w:szCs w:val="16"/>
              </w:rPr>
              <w:t>0.817360</w:t>
            </w:r>
          </w:p>
        </w:tc>
        <w:tc>
          <w:tcPr>
            <w:tcW w:w="0" w:type="auto"/>
            <w:vAlign w:val="center"/>
          </w:tcPr>
          <w:p w14:paraId="198938AC" w14:textId="358E3D53" w:rsidR="002143EF" w:rsidRPr="002143EF" w:rsidRDefault="00216E08" w:rsidP="002143EF">
            <w:pPr>
              <w:pStyle w:val="Els-body-text"/>
              <w:ind w:firstLine="0"/>
              <w:jc w:val="center"/>
              <w:rPr>
                <w:sz w:val="16"/>
                <w:szCs w:val="16"/>
              </w:rPr>
            </w:pPr>
            <w:r w:rsidRPr="00216E08">
              <w:rPr>
                <w:sz w:val="16"/>
                <w:szCs w:val="16"/>
              </w:rPr>
              <w:t>0.845070</w:t>
            </w:r>
          </w:p>
        </w:tc>
        <w:tc>
          <w:tcPr>
            <w:tcW w:w="0" w:type="auto"/>
            <w:vAlign w:val="center"/>
          </w:tcPr>
          <w:p w14:paraId="6F7BB7BC" w14:textId="48FF4D8A" w:rsidR="002143EF" w:rsidRPr="002143EF" w:rsidRDefault="00550277" w:rsidP="002143EF">
            <w:pPr>
              <w:pStyle w:val="Els-body-text"/>
              <w:ind w:firstLine="0"/>
              <w:jc w:val="center"/>
              <w:rPr>
                <w:sz w:val="16"/>
                <w:szCs w:val="16"/>
              </w:rPr>
            </w:pPr>
            <w:r w:rsidRPr="00550277">
              <w:rPr>
                <w:sz w:val="16"/>
                <w:szCs w:val="16"/>
              </w:rPr>
              <w:t>0.849315</w:t>
            </w:r>
          </w:p>
        </w:tc>
      </w:tr>
      <w:tr w:rsidR="002143EF" w14:paraId="7BD4E5D0" w14:textId="54994B20" w:rsidTr="00C6684D">
        <w:trPr>
          <w:jc w:val="center"/>
        </w:trPr>
        <w:tc>
          <w:tcPr>
            <w:tcW w:w="0" w:type="auto"/>
            <w:tcBorders>
              <w:bottom w:val="single" w:sz="4" w:space="0" w:color="auto"/>
            </w:tcBorders>
            <w:vAlign w:val="center"/>
          </w:tcPr>
          <w:p w14:paraId="54334524" w14:textId="2B696321" w:rsidR="002143EF" w:rsidRPr="002143EF" w:rsidRDefault="002143EF" w:rsidP="002143EF">
            <w:pPr>
              <w:pStyle w:val="Els-body-text"/>
              <w:ind w:firstLine="0"/>
              <w:jc w:val="center"/>
              <w:rPr>
                <w:sz w:val="16"/>
                <w:szCs w:val="16"/>
              </w:rPr>
            </w:pPr>
            <w:r w:rsidRPr="002143EF">
              <w:rPr>
                <w:sz w:val="16"/>
                <w:szCs w:val="16"/>
              </w:rPr>
              <w:t>SVM</w:t>
            </w:r>
          </w:p>
        </w:tc>
        <w:tc>
          <w:tcPr>
            <w:tcW w:w="0" w:type="auto"/>
            <w:tcBorders>
              <w:bottom w:val="single" w:sz="4" w:space="0" w:color="auto"/>
            </w:tcBorders>
            <w:vAlign w:val="center"/>
          </w:tcPr>
          <w:p w14:paraId="4DF0480D" w14:textId="3D7283B5" w:rsidR="002143EF" w:rsidRPr="002143EF" w:rsidRDefault="00550277" w:rsidP="002143EF">
            <w:pPr>
              <w:pStyle w:val="Els-body-text"/>
              <w:ind w:firstLine="0"/>
              <w:jc w:val="center"/>
              <w:rPr>
                <w:sz w:val="16"/>
                <w:szCs w:val="16"/>
              </w:rPr>
            </w:pPr>
            <w:r w:rsidRPr="00550277">
              <w:rPr>
                <w:sz w:val="16"/>
                <w:szCs w:val="16"/>
              </w:rPr>
              <w:t>0.727273</w:t>
            </w:r>
          </w:p>
        </w:tc>
        <w:tc>
          <w:tcPr>
            <w:tcW w:w="0" w:type="auto"/>
            <w:tcBorders>
              <w:bottom w:val="single" w:sz="4" w:space="0" w:color="auto"/>
            </w:tcBorders>
            <w:vAlign w:val="center"/>
          </w:tcPr>
          <w:p w14:paraId="1608E9A0" w14:textId="7124186C" w:rsidR="002143EF" w:rsidRPr="002143EF" w:rsidRDefault="002240ED" w:rsidP="002143EF">
            <w:pPr>
              <w:pStyle w:val="Els-body-text"/>
              <w:ind w:firstLine="0"/>
              <w:jc w:val="center"/>
              <w:rPr>
                <w:sz w:val="16"/>
                <w:szCs w:val="16"/>
              </w:rPr>
            </w:pPr>
            <w:r w:rsidRPr="002240ED">
              <w:rPr>
                <w:sz w:val="16"/>
                <w:szCs w:val="16"/>
              </w:rPr>
              <w:t>0.825000</w:t>
            </w:r>
          </w:p>
        </w:tc>
        <w:tc>
          <w:tcPr>
            <w:tcW w:w="0" w:type="auto"/>
            <w:tcBorders>
              <w:bottom w:val="single" w:sz="4" w:space="0" w:color="auto"/>
            </w:tcBorders>
            <w:vAlign w:val="center"/>
          </w:tcPr>
          <w:p w14:paraId="6EF75CDD" w14:textId="6BB6E1C8" w:rsidR="002143EF" w:rsidRPr="002143EF" w:rsidRDefault="0051258D" w:rsidP="002143EF">
            <w:pPr>
              <w:pStyle w:val="Els-body-text"/>
              <w:ind w:firstLine="0"/>
              <w:jc w:val="center"/>
              <w:rPr>
                <w:sz w:val="16"/>
                <w:szCs w:val="16"/>
              </w:rPr>
            </w:pPr>
            <w:r w:rsidRPr="0051258D">
              <w:rPr>
                <w:sz w:val="16"/>
                <w:szCs w:val="16"/>
              </w:rPr>
              <w:t>0.782609</w:t>
            </w:r>
          </w:p>
        </w:tc>
        <w:tc>
          <w:tcPr>
            <w:tcW w:w="0" w:type="auto"/>
            <w:tcBorders>
              <w:bottom w:val="single" w:sz="4" w:space="0" w:color="auto"/>
            </w:tcBorders>
            <w:vAlign w:val="center"/>
          </w:tcPr>
          <w:p w14:paraId="22B27DE7" w14:textId="10F24821" w:rsidR="002143EF" w:rsidRPr="002143EF" w:rsidRDefault="00550277" w:rsidP="002143EF">
            <w:pPr>
              <w:pStyle w:val="Els-body-text"/>
              <w:ind w:firstLine="0"/>
              <w:jc w:val="center"/>
              <w:rPr>
                <w:sz w:val="16"/>
                <w:szCs w:val="16"/>
              </w:rPr>
            </w:pPr>
            <w:r w:rsidRPr="00550277">
              <w:rPr>
                <w:sz w:val="16"/>
                <w:szCs w:val="16"/>
              </w:rPr>
              <w:t>0.930233</w:t>
            </w:r>
          </w:p>
        </w:tc>
        <w:tc>
          <w:tcPr>
            <w:tcW w:w="0" w:type="auto"/>
            <w:tcBorders>
              <w:bottom w:val="single" w:sz="4" w:space="0" w:color="auto"/>
            </w:tcBorders>
            <w:vAlign w:val="center"/>
          </w:tcPr>
          <w:p w14:paraId="3494C4E2" w14:textId="2EABC456" w:rsidR="002143EF" w:rsidRPr="002143EF" w:rsidRDefault="002240ED" w:rsidP="002143EF">
            <w:pPr>
              <w:pStyle w:val="Els-body-text"/>
              <w:ind w:firstLine="0"/>
              <w:jc w:val="center"/>
              <w:rPr>
                <w:sz w:val="16"/>
                <w:szCs w:val="16"/>
              </w:rPr>
            </w:pPr>
            <w:r w:rsidRPr="002240ED">
              <w:rPr>
                <w:sz w:val="16"/>
                <w:szCs w:val="16"/>
              </w:rPr>
              <w:t>0.916667</w:t>
            </w:r>
          </w:p>
        </w:tc>
        <w:tc>
          <w:tcPr>
            <w:tcW w:w="0" w:type="auto"/>
            <w:tcBorders>
              <w:bottom w:val="single" w:sz="4" w:space="0" w:color="auto"/>
            </w:tcBorders>
            <w:vAlign w:val="center"/>
          </w:tcPr>
          <w:p w14:paraId="4A51F442" w14:textId="30DAF328" w:rsidR="002143EF" w:rsidRPr="002143EF" w:rsidRDefault="0051258D" w:rsidP="002143EF">
            <w:pPr>
              <w:pStyle w:val="Els-body-text"/>
              <w:ind w:firstLine="0"/>
              <w:jc w:val="center"/>
              <w:rPr>
                <w:sz w:val="16"/>
                <w:szCs w:val="16"/>
              </w:rPr>
            </w:pPr>
            <w:r w:rsidRPr="0051258D">
              <w:rPr>
                <w:sz w:val="16"/>
                <w:szCs w:val="16"/>
              </w:rPr>
              <w:t>1.000000</w:t>
            </w:r>
          </w:p>
        </w:tc>
        <w:tc>
          <w:tcPr>
            <w:tcW w:w="0" w:type="auto"/>
            <w:tcBorders>
              <w:bottom w:val="single" w:sz="4" w:space="0" w:color="auto"/>
            </w:tcBorders>
            <w:vAlign w:val="center"/>
          </w:tcPr>
          <w:p w14:paraId="45145FDE" w14:textId="40F2D74D" w:rsidR="002143EF" w:rsidRPr="002143EF" w:rsidRDefault="00725137" w:rsidP="002143EF">
            <w:pPr>
              <w:pStyle w:val="Els-body-text"/>
              <w:ind w:firstLine="0"/>
              <w:jc w:val="center"/>
              <w:rPr>
                <w:sz w:val="16"/>
                <w:szCs w:val="16"/>
              </w:rPr>
            </w:pPr>
            <w:r w:rsidRPr="00725137">
              <w:rPr>
                <w:sz w:val="16"/>
                <w:szCs w:val="16"/>
              </w:rPr>
              <w:t>0.816327</w:t>
            </w:r>
          </w:p>
        </w:tc>
        <w:tc>
          <w:tcPr>
            <w:tcW w:w="0" w:type="auto"/>
            <w:tcBorders>
              <w:bottom w:val="single" w:sz="4" w:space="0" w:color="auto"/>
            </w:tcBorders>
            <w:vAlign w:val="center"/>
          </w:tcPr>
          <w:p w14:paraId="39AEA3F6" w14:textId="6C37925C" w:rsidR="002143EF" w:rsidRPr="002143EF" w:rsidRDefault="002240ED" w:rsidP="002143EF">
            <w:pPr>
              <w:pStyle w:val="Els-body-text"/>
              <w:ind w:firstLine="0"/>
              <w:jc w:val="center"/>
              <w:rPr>
                <w:sz w:val="16"/>
                <w:szCs w:val="16"/>
              </w:rPr>
            </w:pPr>
            <w:r w:rsidRPr="002240ED">
              <w:rPr>
                <w:sz w:val="16"/>
                <w:szCs w:val="16"/>
              </w:rPr>
              <w:t>0.868421</w:t>
            </w:r>
          </w:p>
        </w:tc>
        <w:tc>
          <w:tcPr>
            <w:tcW w:w="0" w:type="auto"/>
            <w:tcBorders>
              <w:bottom w:val="single" w:sz="4" w:space="0" w:color="auto"/>
            </w:tcBorders>
            <w:vAlign w:val="center"/>
          </w:tcPr>
          <w:p w14:paraId="17E3E810" w14:textId="64D7DCB7" w:rsidR="002143EF" w:rsidRPr="002143EF" w:rsidRDefault="0051258D" w:rsidP="002143EF">
            <w:pPr>
              <w:pStyle w:val="Els-body-text"/>
              <w:ind w:firstLine="0"/>
              <w:jc w:val="center"/>
              <w:rPr>
                <w:sz w:val="16"/>
                <w:szCs w:val="16"/>
              </w:rPr>
            </w:pPr>
            <w:r w:rsidRPr="0051258D">
              <w:rPr>
                <w:sz w:val="16"/>
                <w:szCs w:val="16"/>
              </w:rPr>
              <w:t>0.878049</w:t>
            </w:r>
          </w:p>
        </w:tc>
      </w:tr>
    </w:tbl>
    <w:p w14:paraId="5EE7275A" w14:textId="13F08B1A" w:rsidR="00A84B17" w:rsidRDefault="00A84B17" w:rsidP="00427685">
      <w:pPr>
        <w:pStyle w:val="Els-body-text"/>
        <w:ind w:firstLine="0"/>
      </w:pPr>
    </w:p>
    <w:p w14:paraId="4CA63062" w14:textId="4CB9F6FD" w:rsidR="00CF062A" w:rsidRDefault="004A60B5" w:rsidP="00660E61">
      <w:pPr>
        <w:pStyle w:val="Els-body-text"/>
      </w:pPr>
      <w:r>
        <w:t>The</w:t>
      </w:r>
      <w:r w:rsidR="00B9774F">
        <w:t xml:space="preserve"> </w:t>
      </w:r>
      <w:r w:rsidR="00735B25">
        <w:t>evaluation report of each model</w:t>
      </w:r>
      <w:r w:rsidR="00B9774F">
        <w:t xml:space="preserve"> in </w:t>
      </w:r>
      <w:r w:rsidR="008B180C">
        <w:t>T</w:t>
      </w:r>
      <w:r w:rsidR="00B9774F">
        <w:t>able 4</w:t>
      </w:r>
      <w:r w:rsidR="00735B25">
        <w:t>, indicates that</w:t>
      </w:r>
      <w:r>
        <w:t xml:space="preserve"> </w:t>
      </w:r>
      <w:r w:rsidR="00FE5B0E">
        <w:t>Logistic Regression (LR)</w:t>
      </w:r>
      <w:r w:rsidR="00B9774F">
        <w:t xml:space="preserve"> </w:t>
      </w:r>
      <w:r w:rsidR="0084607F">
        <w:t>model is quite balanced between precision and recall, especially on unseen data.</w:t>
      </w:r>
      <w:r>
        <w:t xml:space="preserve"> </w:t>
      </w:r>
      <w:r w:rsidR="005E4C87">
        <w:t>The Random</w:t>
      </w:r>
      <w:r w:rsidR="0084607F">
        <w:t xml:space="preserve"> Forest </w:t>
      </w:r>
      <w:r w:rsidR="00FE5B0E">
        <w:rPr>
          <w:rFonts w:eastAsia="Times New Roman"/>
          <w:color w:val="000000" w:themeColor="text1"/>
        </w:rPr>
        <w:t xml:space="preserve">(RF) </w:t>
      </w:r>
      <w:r w:rsidR="0084607F">
        <w:t xml:space="preserve">model shows good performance on </w:t>
      </w:r>
      <w:r w:rsidR="005E4C87">
        <w:lastRenderedPageBreak/>
        <w:t>the training</w:t>
      </w:r>
      <w:r w:rsidR="0084607F">
        <w:t xml:space="preserve"> set but </w:t>
      </w:r>
      <w:r w:rsidR="00935B82">
        <w:t xml:space="preserve">the </w:t>
      </w:r>
      <w:r w:rsidR="00935B82" w:rsidRPr="00E372B9">
        <w:t>performance</w:t>
      </w:r>
      <w:r w:rsidR="00935B82">
        <w:t xml:space="preserve"> </w:t>
      </w:r>
      <w:r w:rsidR="007C20A5">
        <w:t>drops</w:t>
      </w:r>
      <w:r w:rsidR="00935B82">
        <w:t xml:space="preserve"> on the validation and test sets, which may </w:t>
      </w:r>
      <w:r w:rsidR="00E22E75">
        <w:t>indicate</w:t>
      </w:r>
      <w:r w:rsidR="00935B82">
        <w:t xml:space="preserve"> overfitting.</w:t>
      </w:r>
      <w:r>
        <w:t xml:space="preserve"> </w:t>
      </w:r>
      <w:r w:rsidR="00935B82">
        <w:t xml:space="preserve">Gaussian Naïve Bayes </w:t>
      </w:r>
      <w:r w:rsidR="00E22E75">
        <w:t>performs relatively consistent across all datasets.</w:t>
      </w:r>
      <w:r>
        <w:t xml:space="preserve"> </w:t>
      </w:r>
      <w:r w:rsidR="008D1F6D">
        <w:t xml:space="preserve">Support Vector Machines (SVM) </w:t>
      </w:r>
      <w:r w:rsidR="00C36430">
        <w:t xml:space="preserve">model </w:t>
      </w:r>
      <w:r w:rsidR="00CF062A">
        <w:t>shows a strong recall, especially on the test set, and a good balance between precision on recall as shown in the F1 score</w:t>
      </w:r>
      <w:r w:rsidR="00660E61">
        <w:t>.</w:t>
      </w:r>
    </w:p>
    <w:p w14:paraId="3EF742E9" w14:textId="3E5BD1C6" w:rsidR="00AE2528" w:rsidRDefault="0D20A258" w:rsidP="00E372B9">
      <w:pPr>
        <w:pStyle w:val="Els-body-text"/>
      </w:pPr>
      <w:r>
        <w:t xml:space="preserve">Based on evaluation metrics presented in </w:t>
      </w:r>
      <w:r w:rsidR="0FA66BAF">
        <w:t>T</w:t>
      </w:r>
      <w:r>
        <w:t xml:space="preserve">able 3 and </w:t>
      </w:r>
      <w:r w:rsidR="0FA66BAF">
        <w:t>T</w:t>
      </w:r>
      <w:r>
        <w:t>able 4</w:t>
      </w:r>
      <w:r w:rsidR="43D708DE">
        <w:t xml:space="preserve">, </w:t>
      </w:r>
      <w:sdt>
        <w:sdtPr>
          <w:tag w:val="MENDELEY_CITATION_v3_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"/>
          <w:id w:val="2125423104"/>
          <w:placeholder>
            <w:docPart w:val="DefaultPlaceholder_1082065158"/>
          </w:placeholder>
        </w:sdtPr>
        <w:sdtContent>
          <w:r w:rsidR="78BDF342" w:rsidRPr="78BDF342">
            <w:t>(Pandria et al., n.d.)</w:t>
          </w:r>
        </w:sdtContent>
      </w:sdt>
      <w:r w:rsidR="7602A2B3">
        <w:t xml:space="preserve"> implies that </w:t>
      </w:r>
      <w:r w:rsidR="43D708DE">
        <w:t>e</w:t>
      </w:r>
      <w:r w:rsidR="43D708DE" w:rsidRPr="78BDF342">
        <w:t xml:space="preserve">ach classifier optimizes </w:t>
      </w:r>
      <w:r w:rsidR="005E4C87" w:rsidRPr="78BDF342">
        <w:t>all</w:t>
      </w:r>
      <w:r w:rsidR="43D708DE" w:rsidRPr="78BDF342">
        <w:t xml:space="preserve"> the validation scores by reporting the performance metrics of accuracy, precision, recall, and F1 scores [</w:t>
      </w:r>
      <w:r w:rsidR="007842CC">
        <w:t>1</w:t>
      </w:r>
      <w:r w:rsidR="00621144">
        <w:t>7</w:t>
      </w:r>
      <w:r w:rsidR="43D708DE" w:rsidRPr="78BDF342">
        <w:t>].</w:t>
      </w:r>
      <w:r>
        <w:t xml:space="preserve"> </w:t>
      </w:r>
      <w:r w:rsidR="00FE5B0E">
        <w:t>Logistic Regression (LR)</w:t>
      </w:r>
      <w:r w:rsidR="65815848">
        <w:t xml:space="preserve"> and </w:t>
      </w:r>
      <w:r w:rsidR="005E4C87">
        <w:t>Support Vector Machines (</w:t>
      </w:r>
      <w:r w:rsidR="65815848">
        <w:t>SVM</w:t>
      </w:r>
      <w:r w:rsidR="005E4C87">
        <w:t>)</w:t>
      </w:r>
      <w:r w:rsidR="361C8355">
        <w:t xml:space="preserve"> models</w:t>
      </w:r>
      <w:r w:rsidR="65815848">
        <w:t xml:space="preserve"> show a good balance between precision and recall, as </w:t>
      </w:r>
      <w:r w:rsidR="143D5C8A" w:rsidRPr="00E372B9">
        <w:t>presented</w:t>
      </w:r>
      <w:r w:rsidR="143D5C8A">
        <w:t xml:space="preserve"> by their F1 scores, </w:t>
      </w:r>
      <w:r w:rsidR="5FD5F35D">
        <w:t>and they generalize well to unseen data based on their accuracy score.</w:t>
      </w:r>
      <w:r w:rsidR="755E77D3">
        <w:t xml:space="preserve"> </w:t>
      </w:r>
      <w:r w:rsidR="2596B37E">
        <w:t xml:space="preserve">Meanwhile, Random Forest </w:t>
      </w:r>
      <w:r w:rsidR="00FE5B0E">
        <w:t xml:space="preserve">(RF) </w:t>
      </w:r>
      <w:r w:rsidR="2596B37E">
        <w:t xml:space="preserve">shows potential overfitting, as indicated by the high accuracy and F1 score on the training set but lower scores on the validation and test sets. </w:t>
      </w:r>
      <w:r w:rsidR="4A516A28">
        <w:t>Gaussian</w:t>
      </w:r>
      <w:r w:rsidR="0FA66BAF">
        <w:t xml:space="preserve"> Naïve Bayes shows consistent performance </w:t>
      </w:r>
      <w:r w:rsidR="2DE4A584">
        <w:t>across all datasets but does not achieve the highest accuracy or F1 score compared to the other models.</w:t>
      </w:r>
      <w:r w:rsidR="000D231E">
        <w:t xml:space="preserve"> Other than Random Forest</w:t>
      </w:r>
      <w:r w:rsidR="00FE5B0E">
        <w:t xml:space="preserve"> (RF)</w:t>
      </w:r>
      <w:r w:rsidR="000D231E">
        <w:t xml:space="preserve">, all models train and validation data test indicates that they have steady result concluding that they </w:t>
      </w:r>
      <w:r w:rsidR="001F64E4">
        <w:t>do</w:t>
      </w:r>
      <w:r w:rsidR="000D231E">
        <w:t xml:space="preserve"> not undergo any underfitting</w:t>
      </w:r>
      <w:r w:rsidR="00FF2F3A">
        <w:t xml:space="preserve">, </w:t>
      </w:r>
      <w:sdt>
        <w:sdtPr>
          <w:tag w:val="MENDELEY_CITATION_v3_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"/>
          <w:id w:val="1338969348"/>
          <w:placeholder>
            <w:docPart w:val="DefaultPlaceholder_-1854013440"/>
          </w:placeholder>
        </w:sdtPr>
        <w:sdtContent>
          <w:r w:rsidR="00D00EBE">
            <w:t>(Guleria &amp; Sood, 2023)</w:t>
          </w:r>
        </w:sdtContent>
      </w:sdt>
      <w:r w:rsidR="00FF2F3A">
        <w:t xml:space="preserve"> explain it as models perform poorly on training data</w:t>
      </w:r>
      <w:r w:rsidR="000D231E">
        <w:t xml:space="preserve"> or overfitting</w:t>
      </w:r>
      <w:r w:rsidR="00FF2F3A">
        <w:t xml:space="preserve"> as it learns the irrelevant data hence the performance on training data increases [</w:t>
      </w:r>
      <w:r w:rsidR="00D00EBE">
        <w:t>11</w:t>
      </w:r>
      <w:r w:rsidR="00FF2F3A">
        <w:t>]</w:t>
      </w:r>
      <w:r w:rsidR="000D231E">
        <w:t>.</w:t>
      </w:r>
      <w:r w:rsidR="00FF2F3A">
        <w:t xml:space="preserve"> </w:t>
      </w:r>
    </w:p>
    <w:p w14:paraId="74F5E14F" w14:textId="77777777" w:rsidR="00AE2528" w:rsidRDefault="00AE2528" w:rsidP="00AE2528">
      <w:pPr>
        <w:pStyle w:val="Els-body-text"/>
      </w:pPr>
    </w:p>
    <w:p w14:paraId="1172585C" w14:textId="25881751" w:rsidR="0089456F" w:rsidRPr="00AE2528" w:rsidRDefault="001E5DF5" w:rsidP="001E5DF5">
      <w:pPr>
        <w:pStyle w:val="Els-body-text"/>
        <w:ind w:left="720" w:firstLine="0"/>
        <w:rPr>
          <w:sz w:val="16"/>
          <w:szCs w:val="16"/>
        </w:rPr>
      </w:pPr>
      <w:r>
        <w:rPr>
          <w:sz w:val="16"/>
          <w:szCs w:val="16"/>
        </w:rPr>
        <w:t xml:space="preserve">     </w:t>
      </w:r>
      <w:r w:rsidR="007052EB">
        <w:rPr>
          <w:sz w:val="16"/>
          <w:szCs w:val="16"/>
        </w:rPr>
        <w:tab/>
        <w:t xml:space="preserve">    </w:t>
      </w:r>
      <w:r w:rsidR="00AE2528">
        <w:rPr>
          <w:sz w:val="16"/>
          <w:szCs w:val="16"/>
        </w:rPr>
        <w:t>Table 5. Accuracy Score Comparison</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576"/>
        <w:gridCol w:w="2842"/>
      </w:tblGrid>
      <w:tr w:rsidR="0089456F" w14:paraId="679A6682" w14:textId="77777777" w:rsidTr="00AE2528">
        <w:trPr>
          <w:jc w:val="center"/>
        </w:trPr>
        <w:tc>
          <w:tcPr>
            <w:tcW w:w="0" w:type="auto"/>
            <w:tcBorders>
              <w:top w:val="single" w:sz="4" w:space="0" w:color="auto"/>
              <w:bottom w:val="single" w:sz="4" w:space="0" w:color="auto"/>
            </w:tcBorders>
          </w:tcPr>
          <w:p w14:paraId="30F86719" w14:textId="0A9F08AF" w:rsidR="0089456F" w:rsidRPr="007052EB" w:rsidRDefault="0089456F" w:rsidP="00AE2528">
            <w:pPr>
              <w:pStyle w:val="Els-body-text"/>
              <w:tabs>
                <w:tab w:val="left" w:pos="2429"/>
              </w:tabs>
              <w:ind w:firstLine="0"/>
              <w:jc w:val="center"/>
              <w:rPr>
                <w:sz w:val="16"/>
                <w:szCs w:val="16"/>
              </w:rPr>
            </w:pPr>
            <w:r w:rsidRPr="007052EB">
              <w:rPr>
                <w:sz w:val="16"/>
                <w:szCs w:val="16"/>
              </w:rPr>
              <w:t>Classifier Model</w:t>
            </w:r>
          </w:p>
        </w:tc>
        <w:tc>
          <w:tcPr>
            <w:tcW w:w="0" w:type="auto"/>
            <w:tcBorders>
              <w:top w:val="single" w:sz="4" w:space="0" w:color="auto"/>
              <w:bottom w:val="single" w:sz="4" w:space="0" w:color="auto"/>
            </w:tcBorders>
          </w:tcPr>
          <w:p w14:paraId="4497FAC8" w14:textId="1E0281A2" w:rsidR="0089456F" w:rsidRPr="007052EB" w:rsidRDefault="00AE2528" w:rsidP="00AE2528">
            <w:pPr>
              <w:pStyle w:val="Els-body-text"/>
              <w:tabs>
                <w:tab w:val="left" w:pos="2429"/>
              </w:tabs>
              <w:ind w:firstLine="0"/>
              <w:jc w:val="center"/>
              <w:rPr>
                <w:sz w:val="16"/>
                <w:szCs w:val="16"/>
              </w:rPr>
            </w:pPr>
            <w:r w:rsidRPr="007052EB">
              <w:rPr>
                <w:sz w:val="16"/>
                <w:szCs w:val="16"/>
              </w:rPr>
              <w:t>Our</w:t>
            </w:r>
            <w:r w:rsidR="007E167A" w:rsidRPr="007052EB">
              <w:rPr>
                <w:sz w:val="16"/>
                <w:szCs w:val="16"/>
              </w:rPr>
              <w:t xml:space="preserve"> Model</w:t>
            </w:r>
            <w:r w:rsidRPr="007052EB">
              <w:rPr>
                <w:sz w:val="16"/>
                <w:szCs w:val="16"/>
              </w:rPr>
              <w:t xml:space="preserve"> Accuracy</w:t>
            </w:r>
          </w:p>
        </w:tc>
        <w:tc>
          <w:tcPr>
            <w:tcW w:w="0" w:type="auto"/>
            <w:tcBorders>
              <w:top w:val="single" w:sz="4" w:space="0" w:color="auto"/>
              <w:bottom w:val="single" w:sz="4" w:space="0" w:color="auto"/>
            </w:tcBorders>
          </w:tcPr>
          <w:p w14:paraId="157C9630" w14:textId="4A4008AC" w:rsidR="0089456F" w:rsidRPr="007052EB" w:rsidRDefault="00000000" w:rsidP="00AE2528">
            <w:pPr>
              <w:pStyle w:val="Els-body-text"/>
              <w:tabs>
                <w:tab w:val="left" w:pos="2429"/>
              </w:tabs>
              <w:ind w:firstLine="0"/>
              <w:jc w:val="center"/>
              <w:rPr>
                <w:sz w:val="16"/>
                <w:szCs w:val="16"/>
              </w:rPr>
            </w:pPr>
            <w:sdt>
              <w:sdtPr>
                <w:rPr>
                  <w:color w:val="000000"/>
                  <w:sz w:val="16"/>
                  <w:szCs w:val="16"/>
                </w:rPr>
                <w:tag w:val="MENDELEY_CITATION_v3_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"/>
                <w:id w:val="-1470276834"/>
                <w:placeholder>
                  <w:docPart w:val="DAAABED59B8B45388F2FF9ECD8AA54E2"/>
                </w:placeholder>
              </w:sdtPr>
              <w:sdtContent>
                <w:r w:rsidR="00AE2528" w:rsidRPr="007052EB">
                  <w:rPr>
                    <w:color w:val="000000"/>
                    <w:sz w:val="16"/>
                    <w:szCs w:val="16"/>
                  </w:rPr>
                  <w:t>(Bhatnagar et al., 2022)</w:t>
                </w:r>
              </w:sdtContent>
            </w:sdt>
            <w:r w:rsidR="00AE2528" w:rsidRPr="007052EB">
              <w:rPr>
                <w:color w:val="000000"/>
                <w:sz w:val="16"/>
                <w:szCs w:val="16"/>
              </w:rPr>
              <w:t xml:space="preserve"> </w:t>
            </w:r>
            <w:r w:rsidR="007E167A" w:rsidRPr="007052EB">
              <w:rPr>
                <w:color w:val="000000"/>
                <w:sz w:val="16"/>
                <w:szCs w:val="16"/>
              </w:rPr>
              <w:t xml:space="preserve">Model </w:t>
            </w:r>
            <w:r w:rsidR="00AE2528" w:rsidRPr="007052EB">
              <w:rPr>
                <w:color w:val="000000"/>
                <w:sz w:val="16"/>
                <w:szCs w:val="16"/>
              </w:rPr>
              <w:t>Accuracy</w:t>
            </w:r>
          </w:p>
        </w:tc>
      </w:tr>
      <w:tr w:rsidR="0089456F" w14:paraId="53939773" w14:textId="77777777" w:rsidTr="00AE2528">
        <w:trPr>
          <w:jc w:val="center"/>
        </w:trPr>
        <w:tc>
          <w:tcPr>
            <w:tcW w:w="0" w:type="auto"/>
            <w:tcBorders>
              <w:top w:val="single" w:sz="4" w:space="0" w:color="auto"/>
            </w:tcBorders>
          </w:tcPr>
          <w:p w14:paraId="295B7679" w14:textId="5652DA0B" w:rsidR="0089456F" w:rsidRPr="007052EB" w:rsidRDefault="00AE2528" w:rsidP="00AE2528">
            <w:pPr>
              <w:pStyle w:val="Els-body-text"/>
              <w:tabs>
                <w:tab w:val="left" w:pos="2429"/>
              </w:tabs>
              <w:ind w:firstLine="0"/>
              <w:jc w:val="center"/>
              <w:rPr>
                <w:sz w:val="16"/>
                <w:szCs w:val="16"/>
              </w:rPr>
            </w:pPr>
            <w:r w:rsidRPr="007052EB">
              <w:rPr>
                <w:sz w:val="16"/>
                <w:szCs w:val="16"/>
              </w:rPr>
              <w:t>Gaussian Naïve Bayes</w:t>
            </w:r>
          </w:p>
        </w:tc>
        <w:tc>
          <w:tcPr>
            <w:tcW w:w="0" w:type="auto"/>
            <w:tcBorders>
              <w:top w:val="single" w:sz="4" w:space="0" w:color="auto"/>
            </w:tcBorders>
          </w:tcPr>
          <w:p w14:paraId="34DCD35A" w14:textId="5F925BD4" w:rsidR="0089456F" w:rsidRPr="007052EB" w:rsidRDefault="00AE2528" w:rsidP="00AE2528">
            <w:pPr>
              <w:pStyle w:val="Els-body-text"/>
              <w:tabs>
                <w:tab w:val="left" w:pos="2429"/>
              </w:tabs>
              <w:ind w:firstLine="0"/>
              <w:jc w:val="center"/>
              <w:rPr>
                <w:sz w:val="16"/>
                <w:szCs w:val="16"/>
              </w:rPr>
            </w:pPr>
            <w:r w:rsidRPr="007052EB">
              <w:rPr>
                <w:sz w:val="16"/>
                <w:szCs w:val="16"/>
              </w:rPr>
              <w:t>77,08%</w:t>
            </w:r>
          </w:p>
        </w:tc>
        <w:tc>
          <w:tcPr>
            <w:tcW w:w="0" w:type="auto"/>
            <w:tcBorders>
              <w:top w:val="single" w:sz="4" w:space="0" w:color="auto"/>
            </w:tcBorders>
          </w:tcPr>
          <w:p w14:paraId="16A503E8" w14:textId="653860E5" w:rsidR="0089456F" w:rsidRPr="007052EB" w:rsidRDefault="00AE2528" w:rsidP="00AE2528">
            <w:pPr>
              <w:pStyle w:val="Els-body-text"/>
              <w:tabs>
                <w:tab w:val="left" w:pos="2429"/>
              </w:tabs>
              <w:ind w:firstLine="0"/>
              <w:jc w:val="center"/>
              <w:rPr>
                <w:sz w:val="16"/>
                <w:szCs w:val="16"/>
              </w:rPr>
            </w:pPr>
            <w:r w:rsidRPr="007052EB">
              <w:rPr>
                <w:sz w:val="16"/>
                <w:szCs w:val="16"/>
              </w:rPr>
              <w:t>71,05%</w:t>
            </w:r>
          </w:p>
        </w:tc>
      </w:tr>
      <w:tr w:rsidR="0089456F" w14:paraId="2E1F145E" w14:textId="77777777" w:rsidTr="00AE2528">
        <w:trPr>
          <w:jc w:val="center"/>
        </w:trPr>
        <w:tc>
          <w:tcPr>
            <w:tcW w:w="0" w:type="auto"/>
          </w:tcPr>
          <w:p w14:paraId="7CF25039" w14:textId="4502B7B9" w:rsidR="0089456F" w:rsidRPr="007052EB" w:rsidRDefault="00AE2528" w:rsidP="00AE2528">
            <w:pPr>
              <w:pStyle w:val="Els-body-text"/>
              <w:tabs>
                <w:tab w:val="left" w:pos="2429"/>
              </w:tabs>
              <w:ind w:firstLine="0"/>
              <w:jc w:val="center"/>
              <w:rPr>
                <w:sz w:val="16"/>
                <w:szCs w:val="16"/>
              </w:rPr>
            </w:pPr>
            <w:r w:rsidRPr="007052EB">
              <w:rPr>
                <w:sz w:val="16"/>
                <w:szCs w:val="16"/>
              </w:rPr>
              <w:t>SVM</w:t>
            </w:r>
          </w:p>
        </w:tc>
        <w:tc>
          <w:tcPr>
            <w:tcW w:w="0" w:type="auto"/>
          </w:tcPr>
          <w:p w14:paraId="76FC9DD4" w14:textId="5638F1C5" w:rsidR="0089456F" w:rsidRPr="007052EB" w:rsidRDefault="00AE2528" w:rsidP="00AE2528">
            <w:pPr>
              <w:pStyle w:val="Els-body-text"/>
              <w:tabs>
                <w:tab w:val="left" w:pos="2429"/>
              </w:tabs>
              <w:ind w:firstLine="0"/>
              <w:jc w:val="center"/>
              <w:rPr>
                <w:sz w:val="16"/>
                <w:szCs w:val="16"/>
              </w:rPr>
            </w:pPr>
            <w:r w:rsidRPr="007052EB">
              <w:rPr>
                <w:sz w:val="16"/>
                <w:szCs w:val="16"/>
              </w:rPr>
              <w:t>79,16%</w:t>
            </w:r>
          </w:p>
        </w:tc>
        <w:tc>
          <w:tcPr>
            <w:tcW w:w="0" w:type="auto"/>
          </w:tcPr>
          <w:p w14:paraId="543FC96C" w14:textId="5E5B05DD" w:rsidR="0089456F" w:rsidRPr="007052EB" w:rsidRDefault="00AE2528" w:rsidP="00AE2528">
            <w:pPr>
              <w:pStyle w:val="Els-body-text"/>
              <w:tabs>
                <w:tab w:val="left" w:pos="2429"/>
              </w:tabs>
              <w:ind w:firstLine="0"/>
              <w:jc w:val="center"/>
              <w:rPr>
                <w:sz w:val="16"/>
                <w:szCs w:val="16"/>
              </w:rPr>
            </w:pPr>
            <w:r w:rsidRPr="007052EB">
              <w:rPr>
                <w:sz w:val="16"/>
                <w:szCs w:val="16"/>
              </w:rPr>
              <w:t>75.55%</w:t>
            </w:r>
          </w:p>
        </w:tc>
      </w:tr>
    </w:tbl>
    <w:p w14:paraId="0950803C" w14:textId="77777777" w:rsidR="0089456F" w:rsidRDefault="0089456F" w:rsidP="00AE2528">
      <w:pPr>
        <w:pStyle w:val="Els-body-text"/>
        <w:ind w:firstLine="0"/>
      </w:pPr>
    </w:p>
    <w:p w14:paraId="0735068D" w14:textId="15451889" w:rsidR="004B6228" w:rsidRDefault="004B6228" w:rsidP="00660E61">
      <w:pPr>
        <w:pStyle w:val="Els-body-text"/>
        <w:rPr>
          <w:rFonts w:eastAsia="Times New Roman"/>
          <w:color w:val="000000" w:themeColor="text1"/>
        </w:rPr>
      </w:pPr>
      <w:r>
        <w:t xml:space="preserve">In previous study by </w:t>
      </w:r>
      <w:sdt>
        <w:sdtPr>
          <w:tag w:val="MENDELEY_CITATION_v3_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"/>
          <w:id w:val="-1587527538"/>
          <w:placeholder>
            <w:docPart w:val="A5370B21334F40E2B55F5800AFE25874"/>
          </w:placeholder>
        </w:sdtPr>
        <w:sdtContent>
          <w:r w:rsidRPr="00D00EBE">
            <w:t>(Bhatnagar et al., 2022)</w:t>
          </w:r>
        </w:sdtContent>
      </w:sdt>
      <w:r>
        <w:t xml:space="preserve"> stated that machine learning algorithms such as Decision Trees, Naïve Bayes, Random Forest (RF), and Support Vector Machines (SVM) almost perform equally good, with Support Vector Machines (SVM) by being the second best-performance models</w:t>
      </w:r>
      <w:r w:rsidR="001152CD">
        <w:t xml:space="preserve"> with accuracy of 7</w:t>
      </w:r>
      <w:r w:rsidR="007E167A">
        <w:t>5.55</w:t>
      </w:r>
      <w:r w:rsidR="001152CD">
        <w:t xml:space="preserve">% </w:t>
      </w:r>
      <w:r w:rsidR="007E167A">
        <w:t xml:space="preserve">compared to ours with accuracy of 79.16% </w:t>
      </w:r>
      <w:r>
        <w:t xml:space="preserve">[4] however, based on </w:t>
      </w:r>
      <w:r w:rsidR="007E167A">
        <w:t xml:space="preserve">our </w:t>
      </w:r>
      <w:r>
        <w:t>evaluation report indicates that Logistic Regression (LR) and Support Vector Machines (SVM) have the best performance.</w:t>
      </w:r>
    </w:p>
    <w:p w14:paraId="0BA3BBA6" w14:textId="31E0095A" w:rsidR="004B6228" w:rsidRPr="004B6228" w:rsidRDefault="004B6228" w:rsidP="00E372B9">
      <w:pPr>
        <w:pStyle w:val="Els-body-text"/>
        <w:rPr>
          <w:lang w:val="en-ID"/>
        </w:rPr>
      </w:pPr>
      <w:r>
        <w:t>Another study stated by</w:t>
      </w:r>
      <w:r>
        <w:rPr>
          <w:rFonts w:eastAsia="Times New Roman"/>
          <w:color w:val="000000" w:themeColor="text1"/>
        </w:rPr>
        <w:t xml:space="preserve"> </w:t>
      </w:r>
      <w:sdt>
        <w:sdtPr>
          <w:tag w:val="MENDELEY_CITATION_v3_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"/>
          <w:id w:val="1191341867"/>
          <w:placeholder>
            <w:docPart w:val="FA08A498ACEF406882712E1721626D83"/>
          </w:placeholder>
        </w:sdtPr>
        <w:sdtContent>
          <w:r w:rsidRPr="78BDF342">
            <w:rPr>
              <w:rFonts w:eastAsia="Times New Roman"/>
              <w:color w:val="000000" w:themeColor="text1"/>
            </w:rPr>
            <w:t>(Alsharif et al., 2024)</w:t>
          </w:r>
        </w:sdtContent>
      </w:sdt>
      <w:r>
        <w:t xml:space="preserve"> declares that Support Vector Machines (SVM) based classifiers attained the best-</w:t>
      </w:r>
      <w:r w:rsidRPr="00E372B9">
        <w:t>performing</w:t>
      </w:r>
      <w:r>
        <w:t xml:space="preserve"> models as it was able to recognize many instances and identify risk factors associated with symptoms of adult ADHD [2]. This statement could support the result of </w:t>
      </w:r>
      <w:r w:rsidR="007E167A">
        <w:t>our</w:t>
      </w:r>
      <w:r>
        <w:t xml:space="preserve"> accuracy test that emphasizes Support Vector Machines (SVM) have the best performing models for classifying.</w:t>
      </w:r>
    </w:p>
    <w:p w14:paraId="0C61BDFB" w14:textId="41E9240B" w:rsidR="008E1D5D" w:rsidRDefault="00142048" w:rsidP="002A0186">
      <w:pPr>
        <w:pStyle w:val="Els-1storder-head"/>
        <w:numPr>
          <w:ilvl w:val="0"/>
          <w:numId w:val="0"/>
        </w:numPr>
      </w:pPr>
      <w:r>
        <w:t>4</w:t>
      </w:r>
      <w:r w:rsidR="7425445F">
        <w:t>. Conclusion</w:t>
      </w:r>
    </w:p>
    <w:p w14:paraId="1989CA62" w14:textId="16CB0FCC" w:rsidR="005F0F09" w:rsidRDefault="00780BD6" w:rsidP="00660E61">
      <w:pPr>
        <w:pStyle w:val="Els-body-text"/>
      </w:pPr>
      <w:r>
        <w:t xml:space="preserve">The complete process of this research indicates that an individual’s time spent per day on social media tends to link to an individual’s ADHD symptoms severity, the more of an individual spent time per day on social media, the higher the chance of them to experience ADHD symptoms. Those ADHD symptoms include hyperactivity, short attention-span, impulsivity, inattention, and anxiety, </w:t>
      </w:r>
      <w:r w:rsidR="00047854">
        <w:t>known</w:t>
      </w:r>
      <w:r>
        <w:t xml:space="preserve"> as general or common behavior for someone with ADHD. Someone with ADHD usually has </w:t>
      </w:r>
      <w:r w:rsidR="00047854">
        <w:t>a hard time</w:t>
      </w:r>
      <w:r>
        <w:t xml:space="preserve"> doing their daily life activity as they are more likely to get distracted, not only could affect their mental </w:t>
      </w:r>
      <w:r w:rsidRPr="00E372B9">
        <w:t>health</w:t>
      </w:r>
      <w:r>
        <w:t xml:space="preserve"> but their capability of doing daily activities as well. The age and gender of an individual does not lessen chance of an individual to experience ADHD symptoms, various age and gender can all experience ADHD symptoms</w:t>
      </w:r>
      <w:r w:rsidR="00694E20">
        <w:t>.</w:t>
      </w:r>
    </w:p>
    <w:p w14:paraId="73B3C608" w14:textId="0729B84A" w:rsidR="006D375D" w:rsidRDefault="5D2CA94F" w:rsidP="00660E61">
      <w:pPr>
        <w:pStyle w:val="Els-body-text"/>
      </w:pPr>
      <w:r w:rsidRPr="78BDF342">
        <w:rPr>
          <w:rFonts w:eastAsia="Times New Roman"/>
          <w:color w:val="000000" w:themeColor="text1"/>
        </w:rPr>
        <w:t>A</w:t>
      </w:r>
      <w:r w:rsidR="5E99EC54">
        <w:t xml:space="preserve">ccording to the predictive modelling performance evaluation report, </w:t>
      </w:r>
      <w:r w:rsidR="00FE5B0E">
        <w:t>Logistic Regression (LR)</w:t>
      </w:r>
      <w:r w:rsidR="5E99EC54">
        <w:t xml:space="preserve"> and </w:t>
      </w:r>
      <w:r w:rsidR="005E4C87">
        <w:t xml:space="preserve">Support Vector Machines (SVM) </w:t>
      </w:r>
      <w:r w:rsidR="5E99EC54" w:rsidRPr="00E372B9">
        <w:t>seem</w:t>
      </w:r>
      <w:r w:rsidR="5E99EC54">
        <w:t xml:space="preserve"> to appear to be the best-performing models in terms of generalization and balanced metrics</w:t>
      </w:r>
      <w:r w:rsidR="3E7FC997">
        <w:t xml:space="preserve">. </w:t>
      </w:r>
      <w:r w:rsidR="3CD69F03">
        <w:t xml:space="preserve">Random Forest </w:t>
      </w:r>
      <w:r w:rsidR="00FE5B0E">
        <w:rPr>
          <w:rFonts w:eastAsia="Times New Roman"/>
          <w:color w:val="000000" w:themeColor="text1"/>
        </w:rPr>
        <w:t xml:space="preserve">(RF) </w:t>
      </w:r>
      <w:r w:rsidR="3CD69F03">
        <w:t xml:space="preserve">might require further adjustment to address overfitting, and </w:t>
      </w:r>
      <w:r w:rsidR="68B955BA">
        <w:t xml:space="preserve">for Gaussian Naïve Bayes, although it is reliable, it may gain </w:t>
      </w:r>
      <w:r w:rsidR="1CAE2065">
        <w:t xml:space="preserve">increasing accuracy </w:t>
      </w:r>
      <w:r w:rsidR="68B955BA">
        <w:t>from</w:t>
      </w:r>
      <w:r w:rsidR="1CAE2065">
        <w:t xml:space="preserve"> feature engineering or model adjustments.</w:t>
      </w:r>
    </w:p>
    <w:p w14:paraId="5D3B1400" w14:textId="00D9D8E7" w:rsidR="00314B32" w:rsidRPr="002A0186" w:rsidRDefault="00314B32" w:rsidP="00E372B9">
      <w:pPr>
        <w:pStyle w:val="Els-body-text"/>
      </w:pPr>
      <w:r>
        <w:t xml:space="preserve">This research not only </w:t>
      </w:r>
      <w:r w:rsidR="000B58B4">
        <w:t>explores</w:t>
      </w:r>
      <w:r>
        <w:t xml:space="preserve"> the importance of machine learning in daily life basis, but also to help ADHD community to stand firm and help them to get better. This paper may help other potential researchers to improve their study and give new </w:t>
      </w:r>
      <w:r w:rsidRPr="00E372B9">
        <w:t>ideas</w:t>
      </w:r>
      <w:r>
        <w:t xml:space="preserve"> for a new topic research. Suggestion for the next paper, utilizing machine learning for community that struggle with their mental health by using other models beside Support Vector Machines (SVM) and Gaussian </w:t>
      </w:r>
      <w:r>
        <w:rPr>
          <w:color w:val="000000"/>
        </w:rPr>
        <w:t>Naïve Bayes.</w:t>
      </w:r>
    </w:p>
    <w:p w14:paraId="07881451" w14:textId="063E7EAE" w:rsidR="005217FF" w:rsidRPr="003962D7" w:rsidRDefault="149A77C0" w:rsidP="003962D7">
      <w:pPr>
        <w:pStyle w:val="Els-reference-head"/>
        <w:spacing w:before="240" w:after="240" w:line="240" w:lineRule="exact"/>
      </w:pPr>
      <w:r>
        <w:lastRenderedPageBreak/>
        <w:t>References</w:t>
      </w:r>
    </w:p>
    <w:sdt>
      <w:sdtPr>
        <w:rPr>
          <w:sz w:val="16"/>
          <w:szCs w:val="16"/>
        </w:rPr>
        <w:tag w:val="MENDELEY_BIBLIOGRAPHY"/>
        <w:id w:val="-1086922689"/>
        <w:placeholder>
          <w:docPart w:val="FA037F0D2D6F439CB8F166C243D803D9"/>
        </w:placeholder>
      </w:sdtPr>
      <w:sdtContent>
        <w:p w14:paraId="304D2A06" w14:textId="15EF7297" w:rsidR="00D00EBE" w:rsidRPr="00D00EBE" w:rsidRDefault="00D00EBE" w:rsidP="00A830AD">
          <w:pPr>
            <w:autoSpaceDE w:val="0"/>
            <w:autoSpaceDN w:val="0"/>
            <w:ind w:left="-90" w:right="85" w:hanging="360"/>
            <w:jc w:val="both"/>
            <w:divId w:val="832724483"/>
            <w:rPr>
              <w:rFonts w:eastAsia="Times New Roman"/>
              <w:sz w:val="16"/>
              <w:szCs w:val="16"/>
            </w:rPr>
          </w:pPr>
          <w:r>
            <w:rPr>
              <w:sz w:val="16"/>
              <w:szCs w:val="16"/>
            </w:rPr>
            <w:t>[1]</w:t>
          </w:r>
          <w:r>
            <w:rPr>
              <w:sz w:val="16"/>
              <w:szCs w:val="16"/>
            </w:rPr>
            <w:tab/>
          </w:r>
          <w:r w:rsidRPr="00D00EBE">
            <w:rPr>
              <w:rFonts w:eastAsia="Times New Roman"/>
              <w:sz w:val="16"/>
              <w:szCs w:val="16"/>
            </w:rPr>
            <w:t xml:space="preserve">Ahmed, S. (2022, April). </w:t>
          </w:r>
          <w:r w:rsidRPr="00D00EBE">
            <w:rPr>
              <w:rFonts w:eastAsia="Times New Roman"/>
              <w:i/>
              <w:iCs/>
              <w:sz w:val="16"/>
              <w:szCs w:val="16"/>
            </w:rPr>
            <w:t>Social Media and Mental Health: Correlation between Social Media use and General Mental Well-being</w:t>
          </w:r>
          <w:r w:rsidRPr="00D00EBE">
            <w:rPr>
              <w:rFonts w:eastAsia="Times New Roman"/>
              <w:sz w:val="16"/>
              <w:szCs w:val="16"/>
            </w:rPr>
            <w:t>. https://www.kaggle.com/datasets/souvikahmed071/social-media-and-mental-health/data/version/1</w:t>
          </w:r>
        </w:p>
        <w:p w14:paraId="1B51EEC4" w14:textId="67A1A91F" w:rsidR="00D00EBE" w:rsidRPr="00D00EBE" w:rsidRDefault="00D00EBE" w:rsidP="00A830AD">
          <w:pPr>
            <w:autoSpaceDE w:val="0"/>
            <w:autoSpaceDN w:val="0"/>
            <w:ind w:left="-90" w:right="85" w:hanging="360"/>
            <w:jc w:val="both"/>
            <w:divId w:val="1613631663"/>
            <w:rPr>
              <w:rFonts w:eastAsia="Times New Roman"/>
              <w:sz w:val="16"/>
              <w:szCs w:val="16"/>
            </w:rPr>
          </w:pPr>
          <w:r>
            <w:rPr>
              <w:rFonts w:eastAsia="Times New Roman"/>
              <w:sz w:val="16"/>
              <w:szCs w:val="16"/>
            </w:rPr>
            <w:t>[2]</w:t>
          </w:r>
          <w:r>
            <w:rPr>
              <w:rFonts w:eastAsia="Times New Roman"/>
              <w:sz w:val="16"/>
              <w:szCs w:val="16"/>
            </w:rPr>
            <w:tab/>
          </w:r>
          <w:r w:rsidRPr="00D00EBE">
            <w:rPr>
              <w:rFonts w:eastAsia="Times New Roman"/>
              <w:sz w:val="16"/>
              <w:szCs w:val="16"/>
            </w:rPr>
            <w:t xml:space="preserve">Alsharif, N., Al-Adhaileh, M. H., &amp; Al-Yaari, M. (2024). Accurate Identification of Attention-deficit/Hyperactivity Disorder Using Machine Learning Approaches. </w:t>
          </w:r>
          <w:r w:rsidRPr="00D00EBE">
            <w:rPr>
              <w:rFonts w:eastAsia="Times New Roman"/>
              <w:i/>
              <w:iCs/>
              <w:sz w:val="16"/>
              <w:szCs w:val="16"/>
            </w:rPr>
            <w:t>Journal of Disability Research</w:t>
          </w:r>
          <w:r w:rsidRPr="00D00EBE">
            <w:rPr>
              <w:rFonts w:eastAsia="Times New Roman"/>
              <w:sz w:val="16"/>
              <w:szCs w:val="16"/>
            </w:rPr>
            <w:t xml:space="preserve">, </w:t>
          </w:r>
          <w:r w:rsidRPr="00D00EBE">
            <w:rPr>
              <w:rFonts w:eastAsia="Times New Roman"/>
              <w:i/>
              <w:iCs/>
              <w:sz w:val="16"/>
              <w:szCs w:val="16"/>
            </w:rPr>
            <w:t>3</w:t>
          </w:r>
          <w:r w:rsidRPr="00D00EBE">
            <w:rPr>
              <w:rFonts w:eastAsia="Times New Roman"/>
              <w:sz w:val="16"/>
              <w:szCs w:val="16"/>
            </w:rPr>
            <w:t>(1). https://doi.org/10.57197/jdr-2023-0053</w:t>
          </w:r>
        </w:p>
        <w:p w14:paraId="31418CBA" w14:textId="4FA667D9" w:rsidR="00D00EBE" w:rsidRPr="00D00EBE" w:rsidRDefault="00D00EBE" w:rsidP="00A830AD">
          <w:pPr>
            <w:autoSpaceDE w:val="0"/>
            <w:autoSpaceDN w:val="0"/>
            <w:ind w:left="-90" w:right="85" w:hanging="360"/>
            <w:jc w:val="both"/>
            <w:divId w:val="860819435"/>
            <w:rPr>
              <w:rFonts w:eastAsia="Times New Roman"/>
              <w:sz w:val="16"/>
              <w:szCs w:val="16"/>
            </w:rPr>
          </w:pPr>
          <w:r>
            <w:rPr>
              <w:rFonts w:eastAsia="Times New Roman"/>
              <w:sz w:val="16"/>
              <w:szCs w:val="16"/>
            </w:rPr>
            <w:t>[3]</w:t>
          </w:r>
          <w:r>
            <w:rPr>
              <w:rFonts w:eastAsia="Times New Roman"/>
              <w:sz w:val="16"/>
              <w:szCs w:val="16"/>
            </w:rPr>
            <w:tab/>
          </w:r>
          <w:r w:rsidRPr="00D00EBE">
            <w:rPr>
              <w:rFonts w:eastAsia="Times New Roman"/>
              <w:sz w:val="16"/>
              <w:szCs w:val="16"/>
            </w:rPr>
            <w:t xml:space="preserve">Anitha, S., &amp; Thomas Geroge, S. (2021). Adhd Classification from FMRI Data Using Fine Tunining in SVM. </w:t>
          </w:r>
          <w:r w:rsidRPr="00D00EBE">
            <w:rPr>
              <w:rFonts w:eastAsia="Times New Roman"/>
              <w:i/>
              <w:iCs/>
              <w:sz w:val="16"/>
              <w:szCs w:val="16"/>
            </w:rPr>
            <w:t>Journal of Physics: Conference Series</w:t>
          </w:r>
          <w:r w:rsidRPr="00D00EBE">
            <w:rPr>
              <w:rFonts w:eastAsia="Times New Roman"/>
              <w:sz w:val="16"/>
              <w:szCs w:val="16"/>
            </w:rPr>
            <w:t xml:space="preserve">, </w:t>
          </w:r>
          <w:r w:rsidRPr="00D00EBE">
            <w:rPr>
              <w:rFonts w:eastAsia="Times New Roman"/>
              <w:i/>
              <w:iCs/>
              <w:sz w:val="16"/>
              <w:szCs w:val="16"/>
            </w:rPr>
            <w:t>1937</w:t>
          </w:r>
          <w:r w:rsidRPr="00D00EBE">
            <w:rPr>
              <w:rFonts w:eastAsia="Times New Roman"/>
              <w:sz w:val="16"/>
              <w:szCs w:val="16"/>
            </w:rPr>
            <w:t>(1). https://doi.org/10.1088/1742-6596/1937/1/012014</w:t>
          </w:r>
        </w:p>
        <w:p w14:paraId="3AC085E6" w14:textId="7BDC4E8A" w:rsidR="00D00EBE" w:rsidRPr="00D00EBE" w:rsidRDefault="00D00EBE" w:rsidP="00A830AD">
          <w:pPr>
            <w:autoSpaceDE w:val="0"/>
            <w:autoSpaceDN w:val="0"/>
            <w:ind w:left="-90" w:right="85" w:hanging="360"/>
            <w:jc w:val="both"/>
            <w:divId w:val="1331131994"/>
            <w:rPr>
              <w:rFonts w:eastAsia="Times New Roman"/>
              <w:sz w:val="16"/>
              <w:szCs w:val="16"/>
            </w:rPr>
          </w:pPr>
          <w:r>
            <w:rPr>
              <w:rFonts w:eastAsia="Times New Roman"/>
              <w:sz w:val="16"/>
              <w:szCs w:val="16"/>
            </w:rPr>
            <w:t>[4]</w:t>
          </w:r>
          <w:r>
            <w:rPr>
              <w:rFonts w:eastAsia="Times New Roman"/>
              <w:sz w:val="16"/>
              <w:szCs w:val="16"/>
            </w:rPr>
            <w:tab/>
          </w:r>
          <w:r w:rsidRPr="00D00EBE">
            <w:rPr>
              <w:rFonts w:eastAsia="Times New Roman"/>
              <w:sz w:val="16"/>
              <w:szCs w:val="16"/>
            </w:rPr>
            <w:t xml:space="preserve">Bhatnagar, S., Agarwal, J., &amp; Sharma, O. R. (2022). Detection and classification of anxiety in university students through the application of machine learning. </w:t>
          </w:r>
          <w:r w:rsidRPr="00D00EBE">
            <w:rPr>
              <w:rFonts w:eastAsia="Times New Roman"/>
              <w:i/>
              <w:iCs/>
              <w:sz w:val="16"/>
              <w:szCs w:val="16"/>
            </w:rPr>
            <w:t>Procedia Computer Science</w:t>
          </w:r>
          <w:r w:rsidRPr="00D00EBE">
            <w:rPr>
              <w:rFonts w:eastAsia="Times New Roman"/>
              <w:sz w:val="16"/>
              <w:szCs w:val="16"/>
            </w:rPr>
            <w:t xml:space="preserve">, </w:t>
          </w:r>
          <w:r w:rsidRPr="00D00EBE">
            <w:rPr>
              <w:rFonts w:eastAsia="Times New Roman"/>
              <w:i/>
              <w:iCs/>
              <w:sz w:val="16"/>
              <w:szCs w:val="16"/>
            </w:rPr>
            <w:t>218</w:t>
          </w:r>
          <w:r w:rsidRPr="00D00EBE">
            <w:rPr>
              <w:rFonts w:eastAsia="Times New Roman"/>
              <w:sz w:val="16"/>
              <w:szCs w:val="16"/>
            </w:rPr>
            <w:t>, 1542–1550. https://doi.org/10.1016/j.procs.2023.01.132</w:t>
          </w:r>
        </w:p>
        <w:p w14:paraId="06DDA997" w14:textId="767B0914" w:rsidR="00D00EBE" w:rsidRPr="00D00EBE" w:rsidRDefault="00D00EBE" w:rsidP="00A830AD">
          <w:pPr>
            <w:autoSpaceDE w:val="0"/>
            <w:autoSpaceDN w:val="0"/>
            <w:ind w:left="-90" w:right="85" w:hanging="360"/>
            <w:jc w:val="both"/>
            <w:divId w:val="621574698"/>
            <w:rPr>
              <w:rFonts w:eastAsia="Times New Roman"/>
              <w:sz w:val="16"/>
              <w:szCs w:val="16"/>
            </w:rPr>
          </w:pPr>
          <w:r>
            <w:rPr>
              <w:rFonts w:eastAsia="Times New Roman"/>
              <w:sz w:val="16"/>
              <w:szCs w:val="16"/>
            </w:rPr>
            <w:t>[5]</w:t>
          </w:r>
          <w:r>
            <w:rPr>
              <w:rFonts w:eastAsia="Times New Roman"/>
              <w:sz w:val="16"/>
              <w:szCs w:val="16"/>
            </w:rPr>
            <w:tab/>
          </w:r>
          <w:r w:rsidRPr="00D00EBE">
            <w:rPr>
              <w:rFonts w:eastAsia="Times New Roman"/>
              <w:sz w:val="16"/>
              <w:szCs w:val="16"/>
            </w:rPr>
            <w:t xml:space="preserve">Boateng, E. Y., Otoo, J., &amp; Abaye, D. A. (2020). Basic Tenets of Classification Algorithms K-Nearest-Neighbor, </w:t>
          </w:r>
          <w:r w:rsidR="00FE5B0E">
            <w:rPr>
              <w:rFonts w:eastAsia="Times New Roman"/>
              <w:sz w:val="16"/>
              <w:szCs w:val="16"/>
            </w:rPr>
            <w:t>Support Vector Machines</w:t>
          </w:r>
          <w:r w:rsidRPr="00D00EBE">
            <w:rPr>
              <w:rFonts w:eastAsia="Times New Roman"/>
              <w:sz w:val="16"/>
              <w:szCs w:val="16"/>
            </w:rPr>
            <w:t xml:space="preserve">, Random Forest and Neural Network: A Review. </w:t>
          </w:r>
          <w:r w:rsidRPr="00D00EBE">
            <w:rPr>
              <w:rFonts w:eastAsia="Times New Roman"/>
              <w:i/>
              <w:iCs/>
              <w:sz w:val="16"/>
              <w:szCs w:val="16"/>
            </w:rPr>
            <w:t>Journal of Data Analysis and Information Processing</w:t>
          </w:r>
          <w:r w:rsidRPr="00D00EBE">
            <w:rPr>
              <w:rFonts w:eastAsia="Times New Roman"/>
              <w:sz w:val="16"/>
              <w:szCs w:val="16"/>
            </w:rPr>
            <w:t xml:space="preserve">, </w:t>
          </w:r>
          <w:r w:rsidRPr="00D00EBE">
            <w:rPr>
              <w:rFonts w:eastAsia="Times New Roman"/>
              <w:i/>
              <w:iCs/>
              <w:sz w:val="16"/>
              <w:szCs w:val="16"/>
            </w:rPr>
            <w:t>08</w:t>
          </w:r>
          <w:r w:rsidRPr="00D00EBE">
            <w:rPr>
              <w:rFonts w:eastAsia="Times New Roman"/>
              <w:sz w:val="16"/>
              <w:szCs w:val="16"/>
            </w:rPr>
            <w:t>(04), 341–357. https://doi.org/10.4236/jdaip.2020.84020</w:t>
          </w:r>
        </w:p>
        <w:p w14:paraId="00BFC1F4" w14:textId="4292BAAA" w:rsidR="00D00EBE" w:rsidRPr="00D00EBE" w:rsidRDefault="00D00EBE" w:rsidP="00A830AD">
          <w:pPr>
            <w:autoSpaceDE w:val="0"/>
            <w:autoSpaceDN w:val="0"/>
            <w:ind w:left="-90" w:right="85" w:hanging="360"/>
            <w:jc w:val="both"/>
            <w:divId w:val="1653607669"/>
            <w:rPr>
              <w:rFonts w:eastAsia="Times New Roman"/>
              <w:sz w:val="16"/>
              <w:szCs w:val="16"/>
            </w:rPr>
          </w:pPr>
          <w:r>
            <w:rPr>
              <w:rFonts w:eastAsia="Times New Roman"/>
              <w:sz w:val="16"/>
              <w:szCs w:val="16"/>
            </w:rPr>
            <w:t>[6]</w:t>
          </w:r>
          <w:r>
            <w:rPr>
              <w:rFonts w:eastAsia="Times New Roman"/>
              <w:sz w:val="16"/>
              <w:szCs w:val="16"/>
            </w:rPr>
            <w:tab/>
          </w:r>
          <w:r w:rsidRPr="00D00EBE">
            <w:rPr>
              <w:rFonts w:eastAsia="Times New Roman"/>
              <w:sz w:val="16"/>
              <w:szCs w:val="16"/>
            </w:rPr>
            <w:t xml:space="preserve">Bozzola, E., Spina, G., Agostiniani, R., Barni, S., Russo, R., Scarpato, E., Di Mauro, A., Di Stefano, A. V., Caruso, C., Corsello, G., &amp; Staiano, A. (2022). The Use of Social Media in Children and Adolescents: Scoping Review on the Potential Risks. </w:t>
          </w:r>
          <w:r w:rsidRPr="00D00EBE">
            <w:rPr>
              <w:rFonts w:eastAsia="Times New Roman"/>
              <w:i/>
              <w:iCs/>
              <w:sz w:val="16"/>
              <w:szCs w:val="16"/>
            </w:rPr>
            <w:t>International Journal of Environmental Research and Public Health</w:t>
          </w:r>
          <w:r w:rsidRPr="00D00EBE">
            <w:rPr>
              <w:rFonts w:eastAsia="Times New Roman"/>
              <w:sz w:val="16"/>
              <w:szCs w:val="16"/>
            </w:rPr>
            <w:t xml:space="preserve">, </w:t>
          </w:r>
          <w:r w:rsidRPr="00D00EBE">
            <w:rPr>
              <w:rFonts w:eastAsia="Times New Roman"/>
              <w:i/>
              <w:iCs/>
              <w:sz w:val="16"/>
              <w:szCs w:val="16"/>
            </w:rPr>
            <w:t>19</w:t>
          </w:r>
          <w:r w:rsidRPr="00D00EBE">
            <w:rPr>
              <w:rFonts w:eastAsia="Times New Roman"/>
              <w:sz w:val="16"/>
              <w:szCs w:val="16"/>
            </w:rPr>
            <w:t>(16). https://doi.org/10.3390/ijerph19169960</w:t>
          </w:r>
        </w:p>
        <w:p w14:paraId="578054AD" w14:textId="184C2190" w:rsidR="00D00EBE" w:rsidRPr="00D00EBE" w:rsidRDefault="00D00EBE" w:rsidP="00A830AD">
          <w:pPr>
            <w:autoSpaceDE w:val="0"/>
            <w:autoSpaceDN w:val="0"/>
            <w:ind w:left="-90" w:right="85" w:hanging="360"/>
            <w:jc w:val="both"/>
            <w:divId w:val="1261909659"/>
            <w:rPr>
              <w:rFonts w:eastAsia="Times New Roman"/>
              <w:sz w:val="16"/>
              <w:szCs w:val="16"/>
            </w:rPr>
          </w:pPr>
          <w:r>
            <w:rPr>
              <w:rFonts w:eastAsia="Times New Roman"/>
              <w:sz w:val="16"/>
              <w:szCs w:val="16"/>
            </w:rPr>
            <w:t>[7]</w:t>
          </w:r>
          <w:r>
            <w:rPr>
              <w:rFonts w:eastAsia="Times New Roman"/>
              <w:sz w:val="16"/>
              <w:szCs w:val="16"/>
            </w:rPr>
            <w:tab/>
          </w:r>
          <w:r w:rsidRPr="00D00EBE">
            <w:rPr>
              <w:rFonts w:eastAsia="Times New Roman"/>
              <w:sz w:val="16"/>
              <w:szCs w:val="16"/>
            </w:rPr>
            <w:t xml:space="preserve">Chen, T., Antoniou, G., Adamou, M., Tachmazidis, I., &amp; Su, P. (2021). Automatic Diagnosis of Attention Deficit Hyperactivity Disorder Using Machine Learning. </w:t>
          </w:r>
          <w:r w:rsidRPr="00D00EBE">
            <w:rPr>
              <w:rFonts w:eastAsia="Times New Roman"/>
              <w:i/>
              <w:iCs/>
              <w:sz w:val="16"/>
              <w:szCs w:val="16"/>
            </w:rPr>
            <w:t>Applied Artificial Intelligence</w:t>
          </w:r>
          <w:r w:rsidRPr="00D00EBE">
            <w:rPr>
              <w:rFonts w:eastAsia="Times New Roman"/>
              <w:sz w:val="16"/>
              <w:szCs w:val="16"/>
            </w:rPr>
            <w:t xml:space="preserve">, </w:t>
          </w:r>
          <w:r w:rsidRPr="00D00EBE">
            <w:rPr>
              <w:rFonts w:eastAsia="Times New Roman"/>
              <w:i/>
              <w:iCs/>
              <w:sz w:val="16"/>
              <w:szCs w:val="16"/>
            </w:rPr>
            <w:t>35</w:t>
          </w:r>
          <w:r w:rsidRPr="00D00EBE">
            <w:rPr>
              <w:rFonts w:eastAsia="Times New Roman"/>
              <w:sz w:val="16"/>
              <w:szCs w:val="16"/>
            </w:rPr>
            <w:t>(9), 657–669. https://doi.org/10.1080/08839514.2021.1933761</w:t>
          </w:r>
        </w:p>
        <w:p w14:paraId="713D6309" w14:textId="7BB1E48F" w:rsidR="00D00EBE" w:rsidRPr="00D00EBE" w:rsidRDefault="00D00EBE" w:rsidP="00A830AD">
          <w:pPr>
            <w:autoSpaceDE w:val="0"/>
            <w:autoSpaceDN w:val="0"/>
            <w:ind w:left="-90" w:right="85" w:hanging="360"/>
            <w:jc w:val="both"/>
            <w:divId w:val="156460843"/>
            <w:rPr>
              <w:rFonts w:eastAsia="Times New Roman"/>
              <w:sz w:val="16"/>
              <w:szCs w:val="16"/>
            </w:rPr>
          </w:pPr>
          <w:r>
            <w:rPr>
              <w:rFonts w:eastAsia="Times New Roman"/>
              <w:sz w:val="16"/>
              <w:szCs w:val="16"/>
            </w:rPr>
            <w:t>[8]</w:t>
          </w:r>
          <w:r>
            <w:rPr>
              <w:rFonts w:eastAsia="Times New Roman"/>
              <w:sz w:val="16"/>
              <w:szCs w:val="16"/>
            </w:rPr>
            <w:tab/>
          </w:r>
          <w:r w:rsidRPr="00D00EBE">
            <w:rPr>
              <w:rFonts w:eastAsia="Times New Roman"/>
              <w:sz w:val="16"/>
              <w:szCs w:val="16"/>
            </w:rPr>
            <w:t xml:space="preserve">Choi, R. Y., Coyner, A. S., Kalpathy-Cramer, J., Chiang, M. F., &amp; Peter Campbell, J. (2020). Introduction to machine learning, neural networks, and deep learning. </w:t>
          </w:r>
          <w:r w:rsidRPr="00D00EBE">
            <w:rPr>
              <w:rFonts w:eastAsia="Times New Roman"/>
              <w:i/>
              <w:iCs/>
              <w:sz w:val="16"/>
              <w:szCs w:val="16"/>
            </w:rPr>
            <w:t>Translational Vision Science and Technology</w:t>
          </w:r>
          <w:r w:rsidRPr="00D00EBE">
            <w:rPr>
              <w:rFonts w:eastAsia="Times New Roman"/>
              <w:sz w:val="16"/>
              <w:szCs w:val="16"/>
            </w:rPr>
            <w:t xml:space="preserve">, </w:t>
          </w:r>
          <w:r w:rsidRPr="00D00EBE">
            <w:rPr>
              <w:rFonts w:eastAsia="Times New Roman"/>
              <w:i/>
              <w:iCs/>
              <w:sz w:val="16"/>
              <w:szCs w:val="16"/>
            </w:rPr>
            <w:t>9</w:t>
          </w:r>
          <w:r w:rsidRPr="00D00EBE">
            <w:rPr>
              <w:rFonts w:eastAsia="Times New Roman"/>
              <w:sz w:val="16"/>
              <w:szCs w:val="16"/>
            </w:rPr>
            <w:t>(2). https://doi.org/10.1167/tvst.9.2.14</w:t>
          </w:r>
        </w:p>
        <w:p w14:paraId="5B0D550B" w14:textId="0C393B26" w:rsidR="00D00EBE" w:rsidRPr="00D00EBE" w:rsidRDefault="00D00EBE" w:rsidP="00A830AD">
          <w:pPr>
            <w:autoSpaceDE w:val="0"/>
            <w:autoSpaceDN w:val="0"/>
            <w:ind w:left="-90" w:right="85" w:hanging="360"/>
            <w:jc w:val="both"/>
            <w:divId w:val="695234677"/>
            <w:rPr>
              <w:rFonts w:eastAsia="Times New Roman"/>
              <w:sz w:val="16"/>
              <w:szCs w:val="16"/>
            </w:rPr>
          </w:pPr>
          <w:r>
            <w:rPr>
              <w:rFonts w:eastAsia="Times New Roman"/>
              <w:sz w:val="16"/>
              <w:szCs w:val="16"/>
            </w:rPr>
            <w:t>[9]</w:t>
          </w:r>
          <w:r>
            <w:rPr>
              <w:rFonts w:eastAsia="Times New Roman"/>
              <w:sz w:val="16"/>
              <w:szCs w:val="16"/>
            </w:rPr>
            <w:tab/>
          </w:r>
          <w:r w:rsidRPr="00D00EBE">
            <w:rPr>
              <w:rFonts w:eastAsia="Times New Roman"/>
              <w:sz w:val="16"/>
              <w:szCs w:val="16"/>
            </w:rPr>
            <w:t xml:space="preserve">Dekkers, T. J., &amp; van Hoorn, J. (2022). Understanding Problematic Social Media Use in Adolescents with Attention-Deficit/Hyperactivity Disorder (ADHD): A Narrative Review and Clinical Recommendations. In </w:t>
          </w:r>
          <w:r w:rsidRPr="00D00EBE">
            <w:rPr>
              <w:rFonts w:eastAsia="Times New Roman"/>
              <w:i/>
              <w:iCs/>
              <w:sz w:val="16"/>
              <w:szCs w:val="16"/>
            </w:rPr>
            <w:t>Brain Sciences</w:t>
          </w:r>
          <w:r w:rsidRPr="00D00EBE">
            <w:rPr>
              <w:rFonts w:eastAsia="Times New Roman"/>
              <w:sz w:val="16"/>
              <w:szCs w:val="16"/>
            </w:rPr>
            <w:t xml:space="preserve"> (Vol. 12, Issue 12). MDPI. https://doi.org/10.3390/brainsci12121625</w:t>
          </w:r>
        </w:p>
        <w:p w14:paraId="29845BBE" w14:textId="105940F9" w:rsidR="00D00EBE" w:rsidRPr="00D00EBE" w:rsidRDefault="00D00EBE" w:rsidP="00A830AD">
          <w:pPr>
            <w:autoSpaceDE w:val="0"/>
            <w:autoSpaceDN w:val="0"/>
            <w:ind w:left="-90" w:right="85" w:hanging="360"/>
            <w:jc w:val="both"/>
            <w:divId w:val="1410735569"/>
            <w:rPr>
              <w:rFonts w:eastAsia="Times New Roman"/>
              <w:sz w:val="16"/>
              <w:szCs w:val="16"/>
            </w:rPr>
          </w:pPr>
          <w:r>
            <w:rPr>
              <w:rFonts w:eastAsia="Times New Roman"/>
              <w:sz w:val="16"/>
              <w:szCs w:val="16"/>
            </w:rPr>
            <w:t>[10]</w:t>
          </w:r>
          <w:r>
            <w:rPr>
              <w:rFonts w:eastAsia="Times New Roman"/>
              <w:sz w:val="16"/>
              <w:szCs w:val="16"/>
            </w:rPr>
            <w:tab/>
          </w:r>
          <w:r w:rsidRPr="00D00EBE">
            <w:rPr>
              <w:rFonts w:eastAsia="Times New Roman"/>
              <w:sz w:val="16"/>
              <w:szCs w:val="16"/>
            </w:rPr>
            <w:t xml:space="preserve">Duong, H. T., &amp; Nguyen-Thi, T. A. (2021). A review: preprocessing techniques and data augmentation for sentiment analysis. </w:t>
          </w:r>
          <w:r w:rsidRPr="00D00EBE">
            <w:rPr>
              <w:rFonts w:eastAsia="Times New Roman"/>
              <w:i/>
              <w:iCs/>
              <w:sz w:val="16"/>
              <w:szCs w:val="16"/>
            </w:rPr>
            <w:t>Computational Social Networks</w:t>
          </w:r>
          <w:r w:rsidRPr="00D00EBE">
            <w:rPr>
              <w:rFonts w:eastAsia="Times New Roman"/>
              <w:sz w:val="16"/>
              <w:szCs w:val="16"/>
            </w:rPr>
            <w:t xml:space="preserve">, </w:t>
          </w:r>
          <w:r w:rsidRPr="00D00EBE">
            <w:rPr>
              <w:rFonts w:eastAsia="Times New Roman"/>
              <w:i/>
              <w:iCs/>
              <w:sz w:val="16"/>
              <w:szCs w:val="16"/>
            </w:rPr>
            <w:t>8</w:t>
          </w:r>
          <w:r w:rsidRPr="00D00EBE">
            <w:rPr>
              <w:rFonts w:eastAsia="Times New Roman"/>
              <w:sz w:val="16"/>
              <w:szCs w:val="16"/>
            </w:rPr>
            <w:t>(1). https://doi.org/10.1186/s40649-020-00080-x</w:t>
          </w:r>
        </w:p>
        <w:p w14:paraId="55C04C35" w14:textId="731C77BE" w:rsidR="00D00EBE" w:rsidRPr="00D00EBE" w:rsidRDefault="00D00EBE" w:rsidP="00A830AD">
          <w:pPr>
            <w:autoSpaceDE w:val="0"/>
            <w:autoSpaceDN w:val="0"/>
            <w:ind w:left="-90" w:right="85" w:hanging="360"/>
            <w:jc w:val="both"/>
            <w:divId w:val="1631090524"/>
            <w:rPr>
              <w:rFonts w:eastAsia="Times New Roman"/>
              <w:sz w:val="16"/>
              <w:szCs w:val="16"/>
            </w:rPr>
          </w:pPr>
          <w:r>
            <w:rPr>
              <w:rFonts w:eastAsia="Times New Roman"/>
              <w:sz w:val="16"/>
              <w:szCs w:val="16"/>
            </w:rPr>
            <w:t>[11]</w:t>
          </w:r>
          <w:r>
            <w:rPr>
              <w:rFonts w:eastAsia="Times New Roman"/>
              <w:sz w:val="16"/>
              <w:szCs w:val="16"/>
            </w:rPr>
            <w:tab/>
          </w:r>
          <w:r w:rsidRPr="00D00EBE">
            <w:rPr>
              <w:rFonts w:eastAsia="Times New Roman"/>
              <w:sz w:val="16"/>
              <w:szCs w:val="16"/>
            </w:rPr>
            <w:t xml:space="preserve">Guleria, P., &amp; Sood, M. (2023). Explainable AI and machine learning: performance evaluation and explainability of classifiers on educational data mining inspired career counseling. </w:t>
          </w:r>
          <w:r w:rsidRPr="00D00EBE">
            <w:rPr>
              <w:rFonts w:eastAsia="Times New Roman"/>
              <w:i/>
              <w:iCs/>
              <w:sz w:val="16"/>
              <w:szCs w:val="16"/>
            </w:rPr>
            <w:t>Education and Information Technologies</w:t>
          </w:r>
          <w:r w:rsidRPr="00D00EBE">
            <w:rPr>
              <w:rFonts w:eastAsia="Times New Roman"/>
              <w:sz w:val="16"/>
              <w:szCs w:val="16"/>
            </w:rPr>
            <w:t xml:space="preserve">, </w:t>
          </w:r>
          <w:r w:rsidRPr="00D00EBE">
            <w:rPr>
              <w:rFonts w:eastAsia="Times New Roman"/>
              <w:i/>
              <w:iCs/>
              <w:sz w:val="16"/>
              <w:szCs w:val="16"/>
            </w:rPr>
            <w:t>28</w:t>
          </w:r>
          <w:r w:rsidRPr="00D00EBE">
            <w:rPr>
              <w:rFonts w:eastAsia="Times New Roman"/>
              <w:sz w:val="16"/>
              <w:szCs w:val="16"/>
            </w:rPr>
            <w:t>(1), 1081–1116. https://doi.org/10.1007/s10639-022-11221-2</w:t>
          </w:r>
        </w:p>
        <w:p w14:paraId="4D387255" w14:textId="46E776E5" w:rsidR="00D00EBE" w:rsidRPr="00D00EBE" w:rsidRDefault="00D00EBE" w:rsidP="00A830AD">
          <w:pPr>
            <w:autoSpaceDE w:val="0"/>
            <w:autoSpaceDN w:val="0"/>
            <w:ind w:left="-90" w:right="85" w:hanging="360"/>
            <w:jc w:val="both"/>
            <w:divId w:val="1778016042"/>
            <w:rPr>
              <w:rFonts w:eastAsia="Times New Roman"/>
              <w:sz w:val="16"/>
              <w:szCs w:val="16"/>
            </w:rPr>
          </w:pPr>
          <w:r>
            <w:rPr>
              <w:rFonts w:eastAsia="Times New Roman"/>
              <w:sz w:val="16"/>
              <w:szCs w:val="16"/>
            </w:rPr>
            <w:t>[12]</w:t>
          </w:r>
          <w:r>
            <w:rPr>
              <w:rFonts w:eastAsia="Times New Roman"/>
              <w:sz w:val="16"/>
              <w:szCs w:val="16"/>
            </w:rPr>
            <w:tab/>
          </w:r>
          <w:r w:rsidRPr="00D00EBE">
            <w:rPr>
              <w:rFonts w:eastAsia="Times New Roman"/>
              <w:sz w:val="16"/>
              <w:szCs w:val="16"/>
            </w:rPr>
            <w:t xml:space="preserve">Ibrahim, I., &amp; Abdulazeez, A. (2021). The Role of Machine Learning Algorithms for Diagnosing Diseases. </w:t>
          </w:r>
          <w:r w:rsidRPr="00D00EBE">
            <w:rPr>
              <w:rFonts w:eastAsia="Times New Roman"/>
              <w:i/>
              <w:iCs/>
              <w:sz w:val="16"/>
              <w:szCs w:val="16"/>
            </w:rPr>
            <w:t>Journal of Applied Science and Technology Trends</w:t>
          </w:r>
          <w:r w:rsidRPr="00D00EBE">
            <w:rPr>
              <w:rFonts w:eastAsia="Times New Roman"/>
              <w:sz w:val="16"/>
              <w:szCs w:val="16"/>
            </w:rPr>
            <w:t xml:space="preserve">, </w:t>
          </w:r>
          <w:r w:rsidRPr="00D00EBE">
            <w:rPr>
              <w:rFonts w:eastAsia="Times New Roman"/>
              <w:i/>
              <w:iCs/>
              <w:sz w:val="16"/>
              <w:szCs w:val="16"/>
            </w:rPr>
            <w:t>2</w:t>
          </w:r>
          <w:r w:rsidRPr="00D00EBE">
            <w:rPr>
              <w:rFonts w:eastAsia="Times New Roman"/>
              <w:sz w:val="16"/>
              <w:szCs w:val="16"/>
            </w:rPr>
            <w:t>(01), 10–19. https://doi.org/10.38094/jastt20179</w:t>
          </w:r>
        </w:p>
        <w:p w14:paraId="098701FF" w14:textId="3BB2E141" w:rsidR="00D00EBE" w:rsidRPr="00D00EBE" w:rsidRDefault="00D00EBE" w:rsidP="00A830AD">
          <w:pPr>
            <w:autoSpaceDE w:val="0"/>
            <w:autoSpaceDN w:val="0"/>
            <w:ind w:left="-90" w:right="85" w:hanging="360"/>
            <w:jc w:val="both"/>
            <w:divId w:val="1128888397"/>
            <w:rPr>
              <w:rFonts w:eastAsia="Times New Roman"/>
              <w:sz w:val="16"/>
              <w:szCs w:val="16"/>
            </w:rPr>
          </w:pPr>
          <w:r>
            <w:rPr>
              <w:rFonts w:eastAsia="Times New Roman"/>
              <w:sz w:val="16"/>
              <w:szCs w:val="16"/>
            </w:rPr>
            <w:t>[13]</w:t>
          </w:r>
          <w:r>
            <w:rPr>
              <w:rFonts w:eastAsia="Times New Roman"/>
              <w:sz w:val="16"/>
              <w:szCs w:val="16"/>
            </w:rPr>
            <w:tab/>
          </w:r>
          <w:r w:rsidRPr="00D00EBE">
            <w:rPr>
              <w:rFonts w:eastAsia="Times New Roman"/>
              <w:sz w:val="16"/>
              <w:szCs w:val="16"/>
            </w:rPr>
            <w:t xml:space="preserve">Janda, L. A., &amp; Endresen, A. (2017). Five statistical models for Likert-type experimental data on acceptability judgments. </w:t>
          </w:r>
          <w:r w:rsidRPr="00D00EBE">
            <w:rPr>
              <w:rFonts w:eastAsia="Times New Roman"/>
              <w:i/>
              <w:iCs/>
              <w:sz w:val="16"/>
              <w:szCs w:val="16"/>
            </w:rPr>
            <w:t>Journal of Research Design and Statistics in Linguistics and Communication Science</w:t>
          </w:r>
          <w:r w:rsidRPr="00D00EBE">
            <w:rPr>
              <w:rFonts w:eastAsia="Times New Roman"/>
              <w:sz w:val="16"/>
              <w:szCs w:val="16"/>
            </w:rPr>
            <w:t xml:space="preserve">, </w:t>
          </w:r>
          <w:r w:rsidRPr="00D00EBE">
            <w:rPr>
              <w:rFonts w:eastAsia="Times New Roman"/>
              <w:i/>
              <w:iCs/>
              <w:sz w:val="16"/>
              <w:szCs w:val="16"/>
            </w:rPr>
            <w:t>3</w:t>
          </w:r>
          <w:r w:rsidRPr="00D00EBE">
            <w:rPr>
              <w:rFonts w:eastAsia="Times New Roman"/>
              <w:sz w:val="16"/>
              <w:szCs w:val="16"/>
            </w:rPr>
            <w:t>(2), 217–250. https://doi.org/10.1558/jrds.30822</w:t>
          </w:r>
        </w:p>
        <w:p w14:paraId="1B644252" w14:textId="13EF62D0" w:rsidR="00D00EBE" w:rsidRPr="00D00EBE" w:rsidRDefault="00D00EBE" w:rsidP="00A830AD">
          <w:pPr>
            <w:autoSpaceDE w:val="0"/>
            <w:autoSpaceDN w:val="0"/>
            <w:ind w:left="-90" w:right="85" w:hanging="360"/>
            <w:jc w:val="both"/>
            <w:divId w:val="1231387728"/>
            <w:rPr>
              <w:rFonts w:eastAsia="Times New Roman"/>
              <w:sz w:val="16"/>
              <w:szCs w:val="16"/>
            </w:rPr>
          </w:pPr>
          <w:r>
            <w:rPr>
              <w:rFonts w:eastAsia="Times New Roman"/>
              <w:sz w:val="16"/>
              <w:szCs w:val="16"/>
            </w:rPr>
            <w:t>[14]</w:t>
          </w:r>
          <w:r>
            <w:rPr>
              <w:rFonts w:eastAsia="Times New Roman"/>
              <w:sz w:val="16"/>
              <w:szCs w:val="16"/>
            </w:rPr>
            <w:tab/>
          </w:r>
          <w:r w:rsidRPr="00D00EBE">
            <w:rPr>
              <w:rFonts w:eastAsia="Times New Roman"/>
              <w:sz w:val="16"/>
              <w:szCs w:val="16"/>
            </w:rPr>
            <w:t xml:space="preserve">Maniruzzaman, M., Shin, J., &amp; Hasan, M. A. M. (2022). Predicting Children with ADHD Using Behavioral Activity: A Machine Learning Analysis. </w:t>
          </w:r>
          <w:r w:rsidRPr="00D00EBE">
            <w:rPr>
              <w:rFonts w:eastAsia="Times New Roman"/>
              <w:i/>
              <w:iCs/>
              <w:sz w:val="16"/>
              <w:szCs w:val="16"/>
            </w:rPr>
            <w:t>Applied Sciences (Switzerland)</w:t>
          </w:r>
          <w:r w:rsidRPr="00D00EBE">
            <w:rPr>
              <w:rFonts w:eastAsia="Times New Roman"/>
              <w:sz w:val="16"/>
              <w:szCs w:val="16"/>
            </w:rPr>
            <w:t xml:space="preserve">, </w:t>
          </w:r>
          <w:r w:rsidRPr="00D00EBE">
            <w:rPr>
              <w:rFonts w:eastAsia="Times New Roman"/>
              <w:i/>
              <w:iCs/>
              <w:sz w:val="16"/>
              <w:szCs w:val="16"/>
            </w:rPr>
            <w:t>12</w:t>
          </w:r>
          <w:r w:rsidRPr="00D00EBE">
            <w:rPr>
              <w:rFonts w:eastAsia="Times New Roman"/>
              <w:sz w:val="16"/>
              <w:szCs w:val="16"/>
            </w:rPr>
            <w:t>(5). https://doi.org/10.3390/app12052737</w:t>
          </w:r>
        </w:p>
        <w:p w14:paraId="7050FD7B" w14:textId="368EA07C" w:rsidR="00D00EBE" w:rsidRPr="00D00EBE" w:rsidRDefault="00D00EBE" w:rsidP="00A830AD">
          <w:pPr>
            <w:autoSpaceDE w:val="0"/>
            <w:autoSpaceDN w:val="0"/>
            <w:ind w:left="-90" w:right="85" w:hanging="360"/>
            <w:jc w:val="both"/>
            <w:divId w:val="269820276"/>
            <w:rPr>
              <w:rFonts w:eastAsia="Times New Roman"/>
              <w:sz w:val="16"/>
              <w:szCs w:val="16"/>
            </w:rPr>
          </w:pPr>
          <w:r>
            <w:rPr>
              <w:rFonts w:eastAsia="Times New Roman"/>
              <w:sz w:val="16"/>
              <w:szCs w:val="16"/>
            </w:rPr>
            <w:t>[15]</w:t>
          </w:r>
          <w:r>
            <w:rPr>
              <w:rFonts w:eastAsia="Times New Roman"/>
              <w:sz w:val="16"/>
              <w:szCs w:val="16"/>
            </w:rPr>
            <w:tab/>
          </w:r>
          <w:r w:rsidRPr="00D00EBE">
            <w:rPr>
              <w:rFonts w:eastAsia="Times New Roman"/>
              <w:sz w:val="16"/>
              <w:szCs w:val="16"/>
            </w:rPr>
            <w:t xml:space="preserve">Núñez-Jaramillo, L., Herrera-Solís, A., &amp; Herrera-Morales, W. V. (2021). Adhd: Reviewing the causes and evaluating solutions. In </w:t>
          </w:r>
          <w:r w:rsidRPr="00D00EBE">
            <w:rPr>
              <w:rFonts w:eastAsia="Times New Roman"/>
              <w:i/>
              <w:iCs/>
              <w:sz w:val="16"/>
              <w:szCs w:val="16"/>
            </w:rPr>
            <w:t>Journal of Personalized Medicine</w:t>
          </w:r>
          <w:r w:rsidRPr="00D00EBE">
            <w:rPr>
              <w:rFonts w:eastAsia="Times New Roman"/>
              <w:sz w:val="16"/>
              <w:szCs w:val="16"/>
            </w:rPr>
            <w:t xml:space="preserve"> (Vol. 11, Issue 3, pp. 1–25). MDPI AG. https://doi.org/10.3390/jpm11030166</w:t>
          </w:r>
        </w:p>
        <w:p w14:paraId="6E1952A3" w14:textId="220B16BF" w:rsidR="00D00EBE" w:rsidRPr="00D00EBE" w:rsidRDefault="00D00EBE" w:rsidP="00A830AD">
          <w:pPr>
            <w:autoSpaceDE w:val="0"/>
            <w:autoSpaceDN w:val="0"/>
            <w:ind w:left="-90" w:right="85" w:hanging="360"/>
            <w:jc w:val="both"/>
            <w:divId w:val="1341203109"/>
            <w:rPr>
              <w:rFonts w:eastAsia="Times New Roman"/>
              <w:sz w:val="16"/>
              <w:szCs w:val="16"/>
            </w:rPr>
          </w:pPr>
          <w:r>
            <w:rPr>
              <w:rFonts w:eastAsia="Times New Roman"/>
              <w:sz w:val="16"/>
              <w:szCs w:val="16"/>
            </w:rPr>
            <w:t>[16]</w:t>
          </w:r>
          <w:r>
            <w:rPr>
              <w:rFonts w:eastAsia="Times New Roman"/>
              <w:sz w:val="16"/>
              <w:szCs w:val="16"/>
            </w:rPr>
            <w:tab/>
          </w:r>
          <w:r w:rsidRPr="00D00EBE">
            <w:rPr>
              <w:rFonts w:eastAsia="Times New Roman"/>
              <w:sz w:val="16"/>
              <w:szCs w:val="16"/>
            </w:rPr>
            <w:t xml:space="preserve">Panagiotidi, M., &amp; Overton, P. (2022). Attention deficit hyperactivity symptoms predict problematic mobile phone use. </w:t>
          </w:r>
          <w:r w:rsidRPr="00D00EBE">
            <w:rPr>
              <w:rFonts w:eastAsia="Times New Roman"/>
              <w:i/>
              <w:iCs/>
              <w:sz w:val="16"/>
              <w:szCs w:val="16"/>
            </w:rPr>
            <w:t>Current Psychology</w:t>
          </w:r>
          <w:r w:rsidRPr="00D00EBE">
            <w:rPr>
              <w:rFonts w:eastAsia="Times New Roman"/>
              <w:sz w:val="16"/>
              <w:szCs w:val="16"/>
            </w:rPr>
            <w:t xml:space="preserve">, </w:t>
          </w:r>
          <w:r w:rsidRPr="00D00EBE">
            <w:rPr>
              <w:rFonts w:eastAsia="Times New Roman"/>
              <w:i/>
              <w:iCs/>
              <w:sz w:val="16"/>
              <w:szCs w:val="16"/>
            </w:rPr>
            <w:t>41</w:t>
          </w:r>
          <w:r w:rsidRPr="00D00EBE">
            <w:rPr>
              <w:rFonts w:eastAsia="Times New Roman"/>
              <w:sz w:val="16"/>
              <w:szCs w:val="16"/>
            </w:rPr>
            <w:t>(5), 2765–2771. https://doi.org/10.1007/s12144-020-00785-2</w:t>
          </w:r>
        </w:p>
        <w:p w14:paraId="5C843A43" w14:textId="139C8131" w:rsidR="00D00EBE" w:rsidRPr="00D00EBE" w:rsidRDefault="00D00EBE" w:rsidP="00A830AD">
          <w:pPr>
            <w:autoSpaceDE w:val="0"/>
            <w:autoSpaceDN w:val="0"/>
            <w:ind w:left="-90" w:right="85" w:hanging="360"/>
            <w:jc w:val="both"/>
            <w:divId w:val="133184843"/>
            <w:rPr>
              <w:rFonts w:eastAsia="Times New Roman"/>
              <w:sz w:val="16"/>
              <w:szCs w:val="16"/>
            </w:rPr>
          </w:pPr>
          <w:r>
            <w:rPr>
              <w:rFonts w:eastAsia="Times New Roman"/>
              <w:sz w:val="16"/>
              <w:szCs w:val="16"/>
            </w:rPr>
            <w:t>[17]</w:t>
          </w:r>
          <w:r>
            <w:rPr>
              <w:rFonts w:eastAsia="Times New Roman"/>
              <w:sz w:val="16"/>
              <w:szCs w:val="16"/>
            </w:rPr>
            <w:tab/>
          </w:r>
          <w:r w:rsidRPr="00D00EBE">
            <w:rPr>
              <w:rFonts w:eastAsia="Times New Roman"/>
              <w:sz w:val="16"/>
              <w:szCs w:val="16"/>
            </w:rPr>
            <w:t xml:space="preserve">Pandria, N., Petronikolou, V., Lazaridis, A., Karapiperis, C., Kouloumpris, E., Spachos, D., Fachantidis, A., Vasileiou, D., Vlahavas, I., &amp; Bamidis, P. (n.d.). </w:t>
          </w:r>
          <w:r w:rsidRPr="00D00EBE">
            <w:rPr>
              <w:rFonts w:eastAsia="Times New Roman"/>
              <w:i/>
              <w:iCs/>
              <w:sz w:val="16"/>
              <w:szCs w:val="16"/>
            </w:rPr>
            <w:t>An Information System for Symptom Diagnosis and Improvement of Attention Deficit Hyperactivity Disorder: The ADHD360 Project</w:t>
          </w:r>
          <w:r w:rsidRPr="00D00EBE">
            <w:rPr>
              <w:rFonts w:eastAsia="Times New Roman"/>
              <w:sz w:val="16"/>
              <w:szCs w:val="16"/>
            </w:rPr>
            <w:t>. https://doi.org/10.2196/preprints.40189</w:t>
          </w:r>
        </w:p>
        <w:p w14:paraId="57BC10B4" w14:textId="18030B45" w:rsidR="00D00EBE" w:rsidRPr="00D00EBE" w:rsidRDefault="00D00EBE" w:rsidP="00A830AD">
          <w:pPr>
            <w:autoSpaceDE w:val="0"/>
            <w:autoSpaceDN w:val="0"/>
            <w:ind w:left="-90" w:right="85" w:hanging="360"/>
            <w:jc w:val="both"/>
            <w:divId w:val="1177041673"/>
            <w:rPr>
              <w:rFonts w:eastAsia="Times New Roman"/>
              <w:sz w:val="16"/>
              <w:szCs w:val="16"/>
            </w:rPr>
          </w:pPr>
          <w:r w:rsidRPr="002F38D0">
            <w:rPr>
              <w:rFonts w:eastAsia="Times New Roman"/>
              <w:sz w:val="16"/>
              <w:szCs w:val="16"/>
              <w:lang w:val="fi-FI"/>
            </w:rPr>
            <w:t>[18]</w:t>
          </w:r>
          <w:r w:rsidRPr="002F38D0">
            <w:rPr>
              <w:rFonts w:eastAsia="Times New Roman"/>
              <w:sz w:val="16"/>
              <w:szCs w:val="16"/>
              <w:lang w:val="fi-FI"/>
            </w:rPr>
            <w:tab/>
            <w:t xml:space="preserve">Ríssola, E. A., Aliannejadi, M., &amp; Crestani, F. (2020). </w:t>
          </w:r>
          <w:r w:rsidRPr="00D00EBE">
            <w:rPr>
              <w:rFonts w:eastAsia="Times New Roman"/>
              <w:sz w:val="16"/>
              <w:szCs w:val="16"/>
            </w:rPr>
            <w:t xml:space="preserve">Beyond Modelling: Understanding Mental Disorders in Online Social Media. </w:t>
          </w:r>
          <w:r w:rsidRPr="00D00EBE">
            <w:rPr>
              <w:rFonts w:eastAsia="Times New Roman"/>
              <w:i/>
              <w:iCs/>
              <w:sz w:val="16"/>
              <w:szCs w:val="16"/>
            </w:rPr>
            <w:t>Lecture Notes in Computer Science (Including Subseries Lecture Notes in Artificial Intelligence and Lecture Notes in Bioinformatics)</w:t>
          </w:r>
          <w:r w:rsidRPr="00D00EBE">
            <w:rPr>
              <w:rFonts w:eastAsia="Times New Roman"/>
              <w:sz w:val="16"/>
              <w:szCs w:val="16"/>
            </w:rPr>
            <w:t xml:space="preserve">, </w:t>
          </w:r>
          <w:r w:rsidRPr="00D00EBE">
            <w:rPr>
              <w:rFonts w:eastAsia="Times New Roman"/>
              <w:i/>
              <w:iCs/>
              <w:sz w:val="16"/>
              <w:szCs w:val="16"/>
            </w:rPr>
            <w:t>12035 LNCS</w:t>
          </w:r>
          <w:r w:rsidRPr="00D00EBE">
            <w:rPr>
              <w:rFonts w:eastAsia="Times New Roman"/>
              <w:sz w:val="16"/>
              <w:szCs w:val="16"/>
            </w:rPr>
            <w:t>, 296–310. https://doi.org/10.1007/978-3-030-45439-5_20</w:t>
          </w:r>
        </w:p>
        <w:p w14:paraId="64D9A699" w14:textId="6235AADB" w:rsidR="00D00EBE" w:rsidRPr="00D00EBE" w:rsidRDefault="00D00EBE" w:rsidP="00A830AD">
          <w:pPr>
            <w:autoSpaceDE w:val="0"/>
            <w:autoSpaceDN w:val="0"/>
            <w:ind w:left="-90" w:right="85" w:hanging="360"/>
            <w:jc w:val="both"/>
            <w:divId w:val="1749302651"/>
            <w:rPr>
              <w:rFonts w:eastAsia="Times New Roman"/>
              <w:sz w:val="16"/>
              <w:szCs w:val="16"/>
            </w:rPr>
          </w:pPr>
          <w:r>
            <w:rPr>
              <w:rFonts w:eastAsia="Times New Roman"/>
              <w:sz w:val="16"/>
              <w:szCs w:val="16"/>
            </w:rPr>
            <w:t>[19]</w:t>
          </w:r>
          <w:r>
            <w:rPr>
              <w:rFonts w:eastAsia="Times New Roman"/>
              <w:sz w:val="16"/>
              <w:szCs w:val="16"/>
            </w:rPr>
            <w:tab/>
          </w:r>
          <w:r w:rsidRPr="00D00EBE">
            <w:rPr>
              <w:rFonts w:eastAsia="Times New Roman"/>
              <w:sz w:val="16"/>
              <w:szCs w:val="16"/>
            </w:rPr>
            <w:t xml:space="preserve">Sheykhmousa, M., Mahdianpari, M., Ghanbari, H., Mohammadimanesh, F., Ghamisi, P., &amp; Homayouni, S. (2020). </w:t>
          </w:r>
          <w:r w:rsidR="00FE5B0E">
            <w:rPr>
              <w:rFonts w:eastAsia="Times New Roman"/>
              <w:sz w:val="16"/>
              <w:szCs w:val="16"/>
            </w:rPr>
            <w:t>Support Vector Machines</w:t>
          </w:r>
          <w:r w:rsidRPr="00D00EBE">
            <w:rPr>
              <w:rFonts w:eastAsia="Times New Roman"/>
              <w:sz w:val="16"/>
              <w:szCs w:val="16"/>
            </w:rPr>
            <w:t xml:space="preserve"> Versus Random Forest for Remote Sensing Image Classification: A Meta-Analysis and Systematic Review. In </w:t>
          </w:r>
          <w:r w:rsidRPr="00D00EBE">
            <w:rPr>
              <w:rFonts w:eastAsia="Times New Roman"/>
              <w:i/>
              <w:iCs/>
              <w:sz w:val="16"/>
              <w:szCs w:val="16"/>
            </w:rPr>
            <w:t>IEEE Journal of Selected Topics in Applied Earth Observations and Remote Sensing</w:t>
          </w:r>
          <w:r w:rsidRPr="00D00EBE">
            <w:rPr>
              <w:rFonts w:eastAsia="Times New Roman"/>
              <w:sz w:val="16"/>
              <w:szCs w:val="16"/>
            </w:rPr>
            <w:t xml:space="preserve"> (Vol. 13, pp. 6308–6325). Institute of Electrical and Electronics Engineers Inc. https://doi.org/10.1109/JSTARS.2020.3026724</w:t>
          </w:r>
        </w:p>
        <w:p w14:paraId="0CD93A4A" w14:textId="4B44C8E4" w:rsidR="00D00EBE" w:rsidRPr="00D00EBE" w:rsidRDefault="00D00EBE" w:rsidP="00A830AD">
          <w:pPr>
            <w:autoSpaceDE w:val="0"/>
            <w:autoSpaceDN w:val="0"/>
            <w:ind w:left="-90" w:right="85" w:hanging="360"/>
            <w:jc w:val="both"/>
            <w:divId w:val="1586767673"/>
            <w:rPr>
              <w:rFonts w:eastAsia="Times New Roman"/>
              <w:sz w:val="16"/>
              <w:szCs w:val="16"/>
            </w:rPr>
          </w:pPr>
          <w:r>
            <w:rPr>
              <w:rFonts w:eastAsia="Times New Roman"/>
              <w:sz w:val="16"/>
              <w:szCs w:val="16"/>
            </w:rPr>
            <w:t>[20]</w:t>
          </w:r>
          <w:r>
            <w:rPr>
              <w:rFonts w:eastAsia="Times New Roman"/>
              <w:sz w:val="16"/>
              <w:szCs w:val="16"/>
            </w:rPr>
            <w:tab/>
          </w:r>
          <w:r w:rsidRPr="00D00EBE">
            <w:rPr>
              <w:rFonts w:eastAsia="Times New Roman"/>
              <w:sz w:val="16"/>
              <w:szCs w:val="16"/>
            </w:rPr>
            <w:t xml:space="preserve">Tan, H. (2021). Machine Learning Algorithm for Classification. </w:t>
          </w:r>
          <w:r w:rsidRPr="00D00EBE">
            <w:rPr>
              <w:rFonts w:eastAsia="Times New Roman"/>
              <w:i/>
              <w:iCs/>
              <w:sz w:val="16"/>
              <w:szCs w:val="16"/>
            </w:rPr>
            <w:t>Journal of Physics: Conference Series</w:t>
          </w:r>
          <w:r w:rsidRPr="00D00EBE">
            <w:rPr>
              <w:rFonts w:eastAsia="Times New Roman"/>
              <w:sz w:val="16"/>
              <w:szCs w:val="16"/>
            </w:rPr>
            <w:t xml:space="preserve">, </w:t>
          </w:r>
          <w:r w:rsidRPr="00D00EBE">
            <w:rPr>
              <w:rFonts w:eastAsia="Times New Roman"/>
              <w:i/>
              <w:iCs/>
              <w:sz w:val="16"/>
              <w:szCs w:val="16"/>
            </w:rPr>
            <w:t>1994</w:t>
          </w:r>
          <w:r w:rsidRPr="00D00EBE">
            <w:rPr>
              <w:rFonts w:eastAsia="Times New Roman"/>
              <w:sz w:val="16"/>
              <w:szCs w:val="16"/>
            </w:rPr>
            <w:t>(1). https://doi.org/10.1088/1742-6596/1994/1/012016</w:t>
          </w:r>
        </w:p>
        <w:p w14:paraId="049DE248" w14:textId="634860D2" w:rsidR="00D00EBE" w:rsidRDefault="00D00EBE" w:rsidP="00A830AD">
          <w:pPr>
            <w:autoSpaceDE w:val="0"/>
            <w:autoSpaceDN w:val="0"/>
            <w:ind w:left="-90" w:right="85" w:hanging="360"/>
            <w:jc w:val="both"/>
            <w:divId w:val="522136658"/>
            <w:rPr>
              <w:rFonts w:eastAsia="Times New Roman"/>
            </w:rPr>
          </w:pPr>
          <w:r>
            <w:rPr>
              <w:rFonts w:eastAsia="Times New Roman"/>
              <w:sz w:val="16"/>
              <w:szCs w:val="16"/>
            </w:rPr>
            <w:t>[21]</w:t>
          </w:r>
          <w:r>
            <w:rPr>
              <w:rFonts w:eastAsia="Times New Roman"/>
              <w:sz w:val="16"/>
              <w:szCs w:val="16"/>
            </w:rPr>
            <w:tab/>
          </w:r>
          <w:r w:rsidRPr="00D00EBE">
            <w:rPr>
              <w:rFonts w:eastAsia="Times New Roman"/>
              <w:sz w:val="16"/>
              <w:szCs w:val="16"/>
            </w:rPr>
            <w:t xml:space="preserve">Thorell, L. B., Burén, J., Ström Wiman, J., Sandberg, D., &amp; Nutley, S. B. (2022). Longitudinal associations between digital media use and ADHD symptoms in children and adolescents: a systematic literature review. In </w:t>
          </w:r>
          <w:r w:rsidRPr="00D00EBE">
            <w:rPr>
              <w:rFonts w:eastAsia="Times New Roman"/>
              <w:i/>
              <w:iCs/>
              <w:sz w:val="16"/>
              <w:szCs w:val="16"/>
            </w:rPr>
            <w:t>European Child and Adolescent Psychiatry</w:t>
          </w:r>
          <w:r w:rsidRPr="00D00EBE">
            <w:rPr>
              <w:rFonts w:eastAsia="Times New Roman"/>
              <w:sz w:val="16"/>
              <w:szCs w:val="16"/>
            </w:rPr>
            <w:t>. Springer Science and Business Media Deutschland GmbH. https://doi.org/10.1007/s00787-022-02130-3</w:t>
          </w:r>
        </w:p>
        <w:p w14:paraId="43172B49" w14:textId="7D2F3F94" w:rsidR="00D00EBE" w:rsidRPr="00621144" w:rsidRDefault="00D00EBE" w:rsidP="62716978">
          <w:pPr>
            <w:rPr>
              <w:sz w:val="16"/>
              <w:szCs w:val="16"/>
            </w:rPr>
          </w:pPr>
          <w:r>
            <w:rPr>
              <w:rFonts w:eastAsia="Times New Roman"/>
            </w:rPr>
            <w:t> </w:t>
          </w:r>
        </w:p>
      </w:sdtContent>
    </w:sdt>
    <w:sectPr w:rsidR="00D00EBE" w:rsidRPr="00621144" w:rsidSect="00ED2082">
      <w:headerReference w:type="even" r:id="rId16"/>
      <w:headerReference w:type="default" r:id="rId17"/>
      <w:headerReference w:type="first" r:id="rId18"/>
      <w:footerReference w:type="first" r:id="rId19"/>
      <w:footnotePr>
        <w:numFmt w:val="chicago"/>
      </w:footnotePr>
      <w:type w:val="nextColumn"/>
      <w:pgSz w:w="10886" w:h="14855" w:code="161"/>
      <w:pgMar w:top="907" w:right="794" w:bottom="1253" w:left="737" w:header="907" w:footer="9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ACB88" w14:textId="77777777" w:rsidR="00804C38" w:rsidRDefault="00804C38">
      <w:r>
        <w:separator/>
      </w:r>
    </w:p>
    <w:p w14:paraId="749EE530" w14:textId="77777777" w:rsidR="00804C38" w:rsidRDefault="00804C38"/>
  </w:endnote>
  <w:endnote w:type="continuationSeparator" w:id="0">
    <w:p w14:paraId="2A1E5024" w14:textId="77777777" w:rsidR="00804C38" w:rsidRDefault="00804C38">
      <w:r>
        <w:continuationSeparator/>
      </w:r>
    </w:p>
    <w:p w14:paraId="67F52DB9" w14:textId="77777777" w:rsidR="00804C38" w:rsidRDefault="00804C38"/>
  </w:endnote>
  <w:endnote w:type="continuationNotice" w:id="1">
    <w:p w14:paraId="352EC4D3" w14:textId="77777777" w:rsidR="00804C38" w:rsidRDefault="00804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embedRegular r:id="rId1" w:fontKey="{A125E0E4-691B-4B60-AA85-857355893297}"/>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1F54" w14:textId="6EE163A8" w:rsidR="00BB69F2" w:rsidRDefault="00000000" w:rsidP="00FC1836">
    <w:pPr>
      <w:pStyle w:val="Footer"/>
      <w:spacing w:before="240" w:beforeAutospacing="0" w:line="200" w:lineRule="exact"/>
    </w:pPr>
    <w:sdt>
      <w:sdtPr>
        <w:id w:val="1508572"/>
        <w:lock w:val="contentLocked"/>
        <w:placeholder>
          <w:docPart w:val="DefaultPlaceholder_22675703"/>
        </w:placeholder>
        <w:group/>
      </w:sdtPr>
      <w:sdtContent>
        <w:r w:rsidR="00C30805">
          <w:t>1877</w:t>
        </w:r>
        <w:r w:rsidR="00634210">
          <w:t>-</w:t>
        </w:r>
        <w:r w:rsidR="00C30805">
          <w:t>0509</w:t>
        </w:r>
      </w:sdtContent>
    </w:sdt>
    <w:r w:rsidR="00BB69F2">
      <w:t xml:space="preserve"> </w:t>
    </w:r>
    <w:sdt>
      <w:sdtPr>
        <w:id w:val="299736670"/>
        <w:lock w:val="sdtContentLocked"/>
        <w:placeholder>
          <w:docPart w:val="DefaultPlaceholder_1082065158"/>
        </w:placeholder>
        <w:group/>
      </w:sdtPr>
      <w:sdtContent>
        <w:sdt>
          <w:sdtPr>
            <w:rPr>
              <w:szCs w:val="16"/>
            </w:rPr>
            <w:id w:val="-1556925406"/>
            <w:placeholder>
              <w:docPart w:val="DefaultPlaceholder_1082065158"/>
            </w:placeholder>
          </w:sdtPr>
          <w:sdtEndPr>
            <w:rPr>
              <w:szCs w:val="20"/>
            </w:rPr>
          </w:sdtEndPr>
          <w:sdtContent>
            <w:r w:rsidR="00BB2C7A" w:rsidRPr="00BB2C7A">
              <w:rPr>
                <w:rFonts w:ascii="Tahoma" w:eastAsia="Times New Roman" w:hAnsi="Tahoma" w:cs="Tahoma"/>
                <w:color w:val="000000"/>
                <w:szCs w:val="16"/>
              </w:rPr>
              <w:t>© 202</w:t>
            </w:r>
            <w:r w:rsidR="004735EE">
              <w:rPr>
                <w:rFonts w:ascii="Tahoma" w:eastAsia="Times New Roman" w:hAnsi="Tahoma" w:cs="Tahoma"/>
                <w:color w:val="000000"/>
                <w:szCs w:val="16"/>
              </w:rPr>
              <w:t>4</w:t>
            </w:r>
            <w:r w:rsidR="00BB2C7A" w:rsidRPr="00BB2C7A">
              <w:rPr>
                <w:rFonts w:ascii="Tahoma" w:eastAsia="Times New Roman" w:hAnsi="Tahoma" w:cs="Tahoma"/>
                <w:color w:val="000000"/>
                <w:szCs w:val="16"/>
              </w:rPr>
              <w:t xml:space="preserve"> The Authors. Published by ELSEVIER B.V. </w:t>
            </w:r>
            <w:r w:rsidR="00BB2C7A" w:rsidRPr="00BB2C7A">
              <w:rPr>
                <w:rFonts w:ascii="Tahoma" w:eastAsia="Times New Roman" w:hAnsi="Tahoma" w:cs="Tahoma"/>
                <w:color w:val="000000"/>
                <w:szCs w:val="16"/>
              </w:rPr>
              <w:br/>
              <w:t>This is an open access article under the CC BY-NC-ND license (</w:t>
            </w:r>
            <w:hyperlink r:id="rId1" w:tgtFrame="_blank" w:tooltip="Original URL: https://creativecommons.org/licenses/by-nc-nd/4.0. Click or tap if you trust this link." w:history="1">
              <w:r w:rsidR="00BB2C7A" w:rsidRPr="00BB2C7A">
                <w:rPr>
                  <w:rStyle w:val="Hyperlink"/>
                  <w:rFonts w:ascii="Tahoma" w:eastAsia="Times New Roman" w:hAnsi="Tahoma" w:cs="Tahoma"/>
                  <w:szCs w:val="16"/>
                </w:rPr>
                <w:t>https://creativecommons.org/licenses/by-nc-nd/4.0</w:t>
              </w:r>
            </w:hyperlink>
            <w:r w:rsidR="00BB2C7A" w:rsidRPr="00BB2C7A">
              <w:rPr>
                <w:rFonts w:ascii="Tahoma" w:eastAsia="Times New Roman" w:hAnsi="Tahoma" w:cs="Tahoma"/>
                <w:color w:val="000000"/>
                <w:szCs w:val="16"/>
              </w:rPr>
              <w:t xml:space="preserve">) Peer-review under responsibility of the scientific committee of the </w:t>
            </w:r>
            <w:r w:rsidR="004735EE">
              <w:rPr>
                <w:rFonts w:ascii="Tahoma" w:eastAsia="Times New Roman" w:hAnsi="Tahoma" w:cs="Tahoma"/>
                <w:color w:val="000000"/>
                <w:szCs w:val="16"/>
              </w:rPr>
              <w:t>9</w:t>
            </w:r>
            <w:r w:rsidR="00BB2C7A" w:rsidRPr="00BB2C7A">
              <w:rPr>
                <w:rFonts w:ascii="Tahoma" w:eastAsia="Times New Roman" w:hAnsi="Tahoma" w:cs="Tahoma"/>
                <w:color w:val="000000"/>
                <w:szCs w:val="16"/>
              </w:rPr>
              <w:t>th International Conference on Computer Science and Computational Intelligence 202</w:t>
            </w:r>
            <w:r w:rsidR="004735EE">
              <w:rPr>
                <w:rFonts w:ascii="Tahoma" w:eastAsia="Times New Roman" w:hAnsi="Tahoma" w:cs="Tahoma"/>
                <w:color w:val="000000"/>
                <w:szCs w:val="16"/>
              </w:rPr>
              <w:t>4</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A0CEA" w14:textId="77777777" w:rsidR="00804C38" w:rsidRDefault="00804C38">
      <w:pPr>
        <w:pStyle w:val="Footer"/>
        <w:rPr>
          <w:lang w:val="en-GB"/>
        </w:rPr>
      </w:pPr>
      <w:r>
        <w:drawing>
          <wp:inline distT="0" distB="0" distL="0" distR="0" wp14:anchorId="233191C1" wp14:editId="3FB15C66">
            <wp:extent cx="560705" cy="26035"/>
            <wp:effectExtent l="0" t="0" r="0" b="0"/>
            <wp:docPr id="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32933E" wp14:editId="3947715D">
            <wp:extent cx="560705" cy="26035"/>
            <wp:effectExtent l="0" t="0" r="0" b="0"/>
            <wp:docPr id="620353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D4CD56" wp14:editId="72D619D5">
            <wp:extent cx="560705" cy="26035"/>
            <wp:effectExtent l="0" t="0" r="0" b="0"/>
            <wp:docPr id="76953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A9E60F" wp14:editId="02EB93A9">
            <wp:extent cx="560705" cy="26035"/>
            <wp:effectExtent l="0" t="0" r="0" b="0"/>
            <wp:docPr id="800994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8C7571" wp14:editId="018228A1">
            <wp:extent cx="560705" cy="26035"/>
            <wp:effectExtent l="0" t="0" r="0" b="0"/>
            <wp:docPr id="1402726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5D51EC" wp14:editId="0C1CB5BD">
            <wp:extent cx="560705" cy="26035"/>
            <wp:effectExtent l="0" t="0" r="0" b="0"/>
            <wp:docPr id="13182213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74BAFF" wp14:editId="4D36B056">
            <wp:extent cx="560705" cy="26035"/>
            <wp:effectExtent l="0" t="0" r="0" b="0"/>
            <wp:docPr id="2054369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17BC11" wp14:editId="1796B670">
            <wp:extent cx="560705" cy="26035"/>
            <wp:effectExtent l="0" t="0" r="0" b="0"/>
            <wp:docPr id="396036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E1AD80" wp14:editId="6BC9AD90">
            <wp:extent cx="560705" cy="26035"/>
            <wp:effectExtent l="0" t="0" r="0" b="0"/>
            <wp:docPr id="4371442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451A5" wp14:editId="2D8CE2D0">
            <wp:extent cx="560705" cy="26035"/>
            <wp:effectExtent l="0" t="0" r="0" b="0"/>
            <wp:docPr id="1984356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E5FE10" wp14:editId="62505DA3">
            <wp:extent cx="560705" cy="26035"/>
            <wp:effectExtent l="0" t="0" r="0" b="0"/>
            <wp:docPr id="2104017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252E66" wp14:editId="6D71E661">
            <wp:extent cx="560705" cy="26035"/>
            <wp:effectExtent l="0" t="0" r="0" b="0"/>
            <wp:docPr id="245994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A00396" wp14:editId="26B65E25">
            <wp:extent cx="560705" cy="26035"/>
            <wp:effectExtent l="0" t="0" r="0" b="0"/>
            <wp:docPr id="15640632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468450" wp14:editId="554EC6DB">
            <wp:extent cx="560705" cy="26035"/>
            <wp:effectExtent l="0" t="0" r="0" b="0"/>
            <wp:docPr id="1543371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2F9893" wp14:editId="1EFD1127">
            <wp:extent cx="560705" cy="26035"/>
            <wp:effectExtent l="0" t="0" r="0" b="0"/>
            <wp:docPr id="1225217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7BF29" wp14:editId="0BBD785E">
            <wp:extent cx="560705" cy="26035"/>
            <wp:effectExtent l="0" t="0" r="0" b="0"/>
            <wp:docPr id="3588984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BF53FC" wp14:editId="0D05E056">
            <wp:extent cx="560705" cy="26035"/>
            <wp:effectExtent l="0" t="0" r="0" b="0"/>
            <wp:docPr id="565995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C0B66" wp14:editId="72CE1ED2">
            <wp:extent cx="560705" cy="26035"/>
            <wp:effectExtent l="0" t="0" r="0" b="0"/>
            <wp:docPr id="1481737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81452A" wp14:editId="4247453C">
            <wp:extent cx="560705" cy="26035"/>
            <wp:effectExtent l="0" t="0" r="0" b="0"/>
            <wp:docPr id="15765919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37D4A1" wp14:editId="4FE5096B">
            <wp:extent cx="560705" cy="26035"/>
            <wp:effectExtent l="0" t="0" r="0" b="0"/>
            <wp:docPr id="529354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A71B0D" wp14:editId="45C578A5">
            <wp:extent cx="560705" cy="26035"/>
            <wp:effectExtent l="0" t="0" r="0" b="0"/>
            <wp:docPr id="945962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23140" wp14:editId="26183FE4">
            <wp:extent cx="560705" cy="26035"/>
            <wp:effectExtent l="0" t="0" r="0" b="0"/>
            <wp:docPr id="1635679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57C6ED" wp14:editId="4177354F">
            <wp:extent cx="560705" cy="26035"/>
            <wp:effectExtent l="0" t="0" r="0" b="0"/>
            <wp:docPr id="1900358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4EEEB" wp14:editId="108E7156">
            <wp:extent cx="560705" cy="26035"/>
            <wp:effectExtent l="0" t="0" r="0" b="0"/>
            <wp:docPr id="218212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9E9A0D" wp14:editId="3688CC33">
            <wp:extent cx="560705" cy="26035"/>
            <wp:effectExtent l="0" t="0" r="0" b="0"/>
            <wp:docPr id="16447037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0E9473" wp14:editId="7F61C409">
            <wp:extent cx="560705" cy="26035"/>
            <wp:effectExtent l="0" t="0" r="0" b="0"/>
            <wp:docPr id="401238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A7950" wp14:editId="7AFCEF90">
            <wp:extent cx="560705" cy="26035"/>
            <wp:effectExtent l="0" t="0" r="0" b="0"/>
            <wp:docPr id="1020773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7F7108" wp14:editId="3820145A">
            <wp:extent cx="560705" cy="26035"/>
            <wp:effectExtent l="0" t="0" r="0" b="0"/>
            <wp:docPr id="5094664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B98F5F" wp14:editId="06BDFEB7">
            <wp:extent cx="560705" cy="26035"/>
            <wp:effectExtent l="0" t="0" r="0" b="0"/>
            <wp:docPr id="42476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165BB" wp14:editId="7F089A0F">
            <wp:extent cx="560705" cy="26035"/>
            <wp:effectExtent l="0" t="0" r="0" b="0"/>
            <wp:docPr id="214187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0B3D92" wp14:editId="3245B0EE">
            <wp:extent cx="560705" cy="26035"/>
            <wp:effectExtent l="0" t="0" r="0" b="0"/>
            <wp:docPr id="2460101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A1585A" wp14:editId="66C74FE2">
            <wp:extent cx="560705" cy="26035"/>
            <wp:effectExtent l="0" t="0" r="0" b="0"/>
            <wp:docPr id="386909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506D1E" wp14:editId="3376CD79">
            <wp:extent cx="560705" cy="26035"/>
            <wp:effectExtent l="0" t="0" r="0" b="0"/>
            <wp:docPr id="987725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B56FEC" wp14:editId="1E93B031">
            <wp:extent cx="560705" cy="26035"/>
            <wp:effectExtent l="0" t="0" r="0" b="0"/>
            <wp:docPr id="8553207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DAFA3B" wp14:editId="45BE6646">
            <wp:extent cx="560705" cy="26035"/>
            <wp:effectExtent l="0" t="0" r="0" b="0"/>
            <wp:docPr id="4823135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667827" wp14:editId="5A1C3926">
            <wp:extent cx="560705" cy="26035"/>
            <wp:effectExtent l="0" t="0" r="0" b="0"/>
            <wp:docPr id="5551879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C93D80" wp14:editId="4E49110B">
            <wp:extent cx="560705" cy="26035"/>
            <wp:effectExtent l="0" t="0" r="0" b="0"/>
            <wp:docPr id="798161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1FC004" wp14:editId="31163E4F">
            <wp:extent cx="560705" cy="26035"/>
            <wp:effectExtent l="0" t="0" r="0" b="0"/>
            <wp:docPr id="1476764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6122E8" wp14:editId="5284FFB0">
            <wp:extent cx="560705" cy="26035"/>
            <wp:effectExtent l="0" t="0" r="0" b="0"/>
            <wp:docPr id="728040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51E1DF" wp14:editId="0753072D">
            <wp:extent cx="560705" cy="26035"/>
            <wp:effectExtent l="0" t="0" r="0" b="0"/>
            <wp:docPr id="42683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46F0B0" wp14:editId="178C5147">
            <wp:extent cx="560705" cy="26035"/>
            <wp:effectExtent l="0" t="0" r="0" b="0"/>
            <wp:docPr id="18042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16D340" wp14:editId="6FB342DF">
            <wp:extent cx="560705" cy="26035"/>
            <wp:effectExtent l="0" t="0" r="0" b="0"/>
            <wp:docPr id="295411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195255" wp14:editId="25786152">
            <wp:extent cx="560705" cy="26035"/>
            <wp:effectExtent l="0" t="0" r="0" b="0"/>
            <wp:docPr id="1104780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3A437C" wp14:editId="543BA478">
            <wp:extent cx="560705" cy="26035"/>
            <wp:effectExtent l="0" t="0" r="0" b="0"/>
            <wp:docPr id="572922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160D2" wp14:editId="0E8C07DF">
            <wp:extent cx="560705" cy="26035"/>
            <wp:effectExtent l="0" t="0" r="0" b="0"/>
            <wp:docPr id="1024336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16B69A" wp14:editId="5B67FB73">
            <wp:extent cx="560705" cy="26035"/>
            <wp:effectExtent l="0" t="0" r="0" b="0"/>
            <wp:docPr id="275225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264BE3" wp14:editId="3B3A0687">
            <wp:extent cx="560705" cy="26035"/>
            <wp:effectExtent l="0" t="0" r="0" b="0"/>
            <wp:docPr id="1027266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193253" wp14:editId="2DAC665B">
            <wp:extent cx="560705" cy="26035"/>
            <wp:effectExtent l="0" t="0" r="0" b="0"/>
            <wp:docPr id="1489291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DF807B" wp14:editId="1E50DD35">
            <wp:extent cx="560705" cy="26035"/>
            <wp:effectExtent l="0" t="0" r="0" b="0"/>
            <wp:docPr id="229680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42EAA9" wp14:editId="653115E8">
            <wp:extent cx="560705" cy="26035"/>
            <wp:effectExtent l="0" t="0" r="0" b="0"/>
            <wp:docPr id="471704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24E2F" wp14:editId="6A1E1FF0">
            <wp:extent cx="560705" cy="26035"/>
            <wp:effectExtent l="0" t="0" r="0" b="0"/>
            <wp:docPr id="571062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C233D" wp14:editId="6CA0A7F6">
            <wp:extent cx="560705" cy="26035"/>
            <wp:effectExtent l="0" t="0" r="0" b="0"/>
            <wp:docPr id="445769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58692C" wp14:editId="5CC7B0E6">
            <wp:extent cx="560705" cy="26035"/>
            <wp:effectExtent l="0" t="0" r="0" b="0"/>
            <wp:docPr id="1871767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A4151" wp14:editId="1708B17F">
            <wp:extent cx="560705" cy="26035"/>
            <wp:effectExtent l="0" t="0" r="0" b="0"/>
            <wp:docPr id="18492899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8E0C5C" wp14:editId="3B7CFA3E">
            <wp:extent cx="560705" cy="26035"/>
            <wp:effectExtent l="0" t="0" r="0" b="0"/>
            <wp:docPr id="558368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98E7AD" wp14:editId="38FCB8CE">
            <wp:extent cx="560705" cy="26035"/>
            <wp:effectExtent l="0" t="0" r="0" b="0"/>
            <wp:docPr id="866864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4A9253" wp14:editId="11DC4BAD">
            <wp:extent cx="560705" cy="26035"/>
            <wp:effectExtent l="0" t="0" r="0" b="0"/>
            <wp:docPr id="1977661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4FF74D" wp14:editId="55CF1B70">
            <wp:extent cx="560705" cy="26035"/>
            <wp:effectExtent l="0" t="0" r="0" b="0"/>
            <wp:docPr id="1636775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5C890F" wp14:editId="4A02B11B">
            <wp:extent cx="560705" cy="26035"/>
            <wp:effectExtent l="0" t="0" r="0" b="0"/>
            <wp:docPr id="1116506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513C89" wp14:editId="1B8C4AE8">
            <wp:extent cx="560705" cy="26035"/>
            <wp:effectExtent l="0" t="0" r="0" b="0"/>
            <wp:docPr id="1908655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2278C6" wp14:editId="7580439B">
            <wp:extent cx="560705" cy="26035"/>
            <wp:effectExtent l="0" t="0" r="0" b="0"/>
            <wp:docPr id="17484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E7EEE" wp14:editId="45484069">
            <wp:extent cx="560705" cy="26035"/>
            <wp:effectExtent l="0" t="0" r="0" b="0"/>
            <wp:docPr id="82218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DBCEB6" wp14:editId="2E9622C4">
            <wp:extent cx="560705" cy="26035"/>
            <wp:effectExtent l="0" t="0" r="0" b="0"/>
            <wp:docPr id="55639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07C6A" wp14:editId="0371C5BA">
            <wp:extent cx="560705" cy="26035"/>
            <wp:effectExtent l="0" t="0" r="0" b="0"/>
            <wp:docPr id="971820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BB3488" wp14:editId="2EDB1595">
            <wp:extent cx="560705" cy="26035"/>
            <wp:effectExtent l="0" t="0" r="0" b="0"/>
            <wp:docPr id="297437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D7B63E" wp14:editId="5F773C71">
            <wp:extent cx="560705" cy="26035"/>
            <wp:effectExtent l="0" t="0" r="0" b="0"/>
            <wp:docPr id="15197895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56A5AC" wp14:editId="231EA388">
            <wp:extent cx="560705" cy="26035"/>
            <wp:effectExtent l="0" t="0" r="0" b="0"/>
            <wp:docPr id="17728356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746F8C" wp14:editId="32E83137">
            <wp:extent cx="560705" cy="26035"/>
            <wp:effectExtent l="0" t="0" r="0" b="0"/>
            <wp:docPr id="1648289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B4DF47" wp14:editId="05E66789">
            <wp:extent cx="560705" cy="26035"/>
            <wp:effectExtent l="0" t="0" r="0" b="0"/>
            <wp:docPr id="597882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EA3D8" wp14:editId="798094B2">
            <wp:extent cx="560705" cy="26035"/>
            <wp:effectExtent l="0" t="0" r="0" b="0"/>
            <wp:docPr id="460113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D55AFD" wp14:editId="18106C29">
            <wp:extent cx="560705" cy="26035"/>
            <wp:effectExtent l="0" t="0" r="0" b="0"/>
            <wp:docPr id="1838703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1228FA" wp14:editId="58BACE9E">
            <wp:extent cx="560705" cy="26035"/>
            <wp:effectExtent l="0" t="0" r="0" b="0"/>
            <wp:docPr id="1671657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956E66" wp14:editId="2CB90138">
            <wp:extent cx="560705" cy="26035"/>
            <wp:effectExtent l="0" t="0" r="0" b="0"/>
            <wp:docPr id="1506932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7083BB" wp14:editId="077A743B">
            <wp:extent cx="560705" cy="26035"/>
            <wp:effectExtent l="0" t="0" r="0" b="0"/>
            <wp:docPr id="1008748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C99FFF" wp14:editId="750BEC0D">
            <wp:extent cx="560705" cy="26035"/>
            <wp:effectExtent l="0" t="0" r="0" b="0"/>
            <wp:docPr id="1912090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6B96A5" wp14:editId="6B7F35BE">
            <wp:extent cx="560705" cy="26035"/>
            <wp:effectExtent l="0" t="0" r="0" b="0"/>
            <wp:docPr id="320653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DB941" wp14:editId="7CF8B692">
            <wp:extent cx="560705" cy="26035"/>
            <wp:effectExtent l="0" t="0" r="0" b="0"/>
            <wp:docPr id="1102279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80F593" wp14:editId="2A59F008">
            <wp:extent cx="560705" cy="26035"/>
            <wp:effectExtent l="0" t="0" r="0" b="0"/>
            <wp:docPr id="1470421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5A1E79" wp14:editId="374FF14F">
            <wp:extent cx="560705" cy="26035"/>
            <wp:effectExtent l="0" t="0" r="0" b="0"/>
            <wp:docPr id="373000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E92604" wp14:editId="5B641169">
            <wp:extent cx="560705" cy="26035"/>
            <wp:effectExtent l="0" t="0" r="0" b="0"/>
            <wp:docPr id="168648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FCDE8F" wp14:editId="07F2DFA1">
            <wp:extent cx="560705" cy="26035"/>
            <wp:effectExtent l="0" t="0" r="0" b="0"/>
            <wp:docPr id="51252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79E880" wp14:editId="5ED93523">
            <wp:extent cx="560705" cy="26035"/>
            <wp:effectExtent l="0" t="0" r="0" b="0"/>
            <wp:docPr id="826343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87A39" wp14:editId="04D5B5E0">
            <wp:extent cx="560705" cy="26035"/>
            <wp:effectExtent l="0" t="0" r="0" b="0"/>
            <wp:docPr id="505950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AF0BB3" wp14:editId="776083C7">
            <wp:extent cx="560705" cy="26035"/>
            <wp:effectExtent l="0" t="0" r="0" b="0"/>
            <wp:docPr id="1493962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C5A82" wp14:editId="0B1918C1">
            <wp:extent cx="560705" cy="26035"/>
            <wp:effectExtent l="0" t="0" r="0" b="0"/>
            <wp:docPr id="1078268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D74A53" wp14:editId="4A4B446B">
            <wp:extent cx="560705" cy="26035"/>
            <wp:effectExtent l="0" t="0" r="0" b="0"/>
            <wp:docPr id="9789368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8C96C9" wp14:editId="608175A8">
            <wp:extent cx="560705" cy="26035"/>
            <wp:effectExtent l="0" t="0" r="0" b="0"/>
            <wp:docPr id="918228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8BA9A9" wp14:editId="45F8AD5C">
            <wp:extent cx="560705" cy="26035"/>
            <wp:effectExtent l="0" t="0" r="0" b="0"/>
            <wp:docPr id="4354982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1F6AA6" wp14:editId="004B6668">
            <wp:extent cx="560705" cy="26035"/>
            <wp:effectExtent l="0" t="0" r="0" b="0"/>
            <wp:docPr id="3937268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A4603F" wp14:editId="280D4122">
            <wp:extent cx="560705" cy="26035"/>
            <wp:effectExtent l="0" t="0" r="0" b="0"/>
            <wp:docPr id="1714735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87AF6" wp14:editId="51E1FF64">
            <wp:extent cx="560705" cy="26035"/>
            <wp:effectExtent l="0" t="0" r="0" b="0"/>
            <wp:docPr id="621279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0F78DE" wp14:editId="7A9CB8CF">
            <wp:extent cx="560705" cy="26035"/>
            <wp:effectExtent l="0" t="0" r="0" b="0"/>
            <wp:docPr id="1811360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6AC712" wp14:editId="4063F0B4">
            <wp:extent cx="560705" cy="26035"/>
            <wp:effectExtent l="0" t="0" r="0" b="0"/>
            <wp:docPr id="1237789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60A32" wp14:editId="49921414">
            <wp:extent cx="560705" cy="26035"/>
            <wp:effectExtent l="0" t="0" r="0" b="0"/>
            <wp:docPr id="1635257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191D09" wp14:editId="527B869C">
            <wp:extent cx="560705" cy="26035"/>
            <wp:effectExtent l="0" t="0" r="0" b="0"/>
            <wp:docPr id="458680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E7EC2E" wp14:editId="475C94ED">
            <wp:extent cx="560705" cy="26035"/>
            <wp:effectExtent l="0" t="0" r="0" b="0"/>
            <wp:docPr id="5281565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CA175F" wp14:editId="74EF7817">
            <wp:extent cx="560705" cy="26035"/>
            <wp:effectExtent l="0" t="0" r="0" b="0"/>
            <wp:docPr id="537553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DF0FBB" wp14:editId="056B38B4">
            <wp:extent cx="560705" cy="26035"/>
            <wp:effectExtent l="0" t="0" r="0" b="0"/>
            <wp:docPr id="723873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6AF49A" wp14:editId="0B36C663">
            <wp:extent cx="560705" cy="26035"/>
            <wp:effectExtent l="0" t="0" r="0" b="0"/>
            <wp:docPr id="84205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6582FB" wp14:editId="045EA7CF">
            <wp:extent cx="560705" cy="26035"/>
            <wp:effectExtent l="0" t="0" r="0" b="0"/>
            <wp:docPr id="1343395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5874C2" wp14:editId="62841808">
            <wp:extent cx="560705" cy="26035"/>
            <wp:effectExtent l="0" t="0" r="0" b="0"/>
            <wp:docPr id="2007872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9AD7C8" wp14:editId="4F54C436">
            <wp:extent cx="560705" cy="26035"/>
            <wp:effectExtent l="0" t="0" r="0" b="0"/>
            <wp:docPr id="436374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F81A13" wp14:editId="260CEA4D">
            <wp:extent cx="560705" cy="26035"/>
            <wp:effectExtent l="0" t="0" r="0" b="0"/>
            <wp:docPr id="921618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854392" wp14:editId="0B7E2058">
            <wp:extent cx="560705" cy="26035"/>
            <wp:effectExtent l="0" t="0" r="0" b="0"/>
            <wp:docPr id="1610441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AB7D74" wp14:editId="4DF8886E">
            <wp:extent cx="560705" cy="26035"/>
            <wp:effectExtent l="0" t="0" r="0" b="0"/>
            <wp:docPr id="1131003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96D421" wp14:editId="7F54D811">
            <wp:extent cx="560705" cy="26035"/>
            <wp:effectExtent l="0" t="0" r="0" b="0"/>
            <wp:docPr id="330460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F1FB75" wp14:editId="0248BE4E">
            <wp:extent cx="560705" cy="26035"/>
            <wp:effectExtent l="0" t="0" r="0" b="0"/>
            <wp:docPr id="1039047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B9611F" wp14:editId="51CFB13D">
            <wp:extent cx="560705" cy="26035"/>
            <wp:effectExtent l="0" t="0" r="0" b="0"/>
            <wp:docPr id="1785205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CF4CE0" wp14:editId="56C4ED70">
            <wp:extent cx="560705" cy="26035"/>
            <wp:effectExtent l="0" t="0" r="0" b="0"/>
            <wp:docPr id="1518193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D5C724" wp14:editId="334587AC">
            <wp:extent cx="560705" cy="26035"/>
            <wp:effectExtent l="0" t="0" r="0" b="0"/>
            <wp:docPr id="1762486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7291ED" wp14:editId="7F54ECAA">
            <wp:extent cx="560705" cy="26035"/>
            <wp:effectExtent l="0" t="0" r="0" b="0"/>
            <wp:docPr id="9954627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81F1B" wp14:editId="6A9E37A2">
            <wp:extent cx="560705" cy="26035"/>
            <wp:effectExtent l="0" t="0" r="0" b="0"/>
            <wp:docPr id="1721744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C9202F" wp14:editId="08E49F37">
            <wp:extent cx="560705" cy="26035"/>
            <wp:effectExtent l="0" t="0" r="0" b="0"/>
            <wp:docPr id="2049309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BCC949" wp14:editId="7682DA38">
            <wp:extent cx="560705" cy="26035"/>
            <wp:effectExtent l="0" t="0" r="0" b="0"/>
            <wp:docPr id="249998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FA9B58" wp14:editId="6D264254">
            <wp:extent cx="560705" cy="26035"/>
            <wp:effectExtent l="0" t="0" r="0" b="0"/>
            <wp:docPr id="303908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CB75AB" wp14:editId="6B6E035A">
            <wp:extent cx="560705" cy="26035"/>
            <wp:effectExtent l="0" t="0" r="0" b="0"/>
            <wp:docPr id="19090116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8372A0" wp14:editId="2BD169B9">
            <wp:extent cx="560705" cy="26035"/>
            <wp:effectExtent l="0" t="0" r="0" b="0"/>
            <wp:docPr id="1328600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D1B2F4" wp14:editId="56CAFED3">
            <wp:extent cx="560705" cy="26035"/>
            <wp:effectExtent l="0" t="0" r="0" b="0"/>
            <wp:docPr id="1013199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9EC9BB" wp14:editId="1AADE60D">
            <wp:extent cx="560705" cy="26035"/>
            <wp:effectExtent l="0" t="0" r="0" b="0"/>
            <wp:docPr id="503676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5F2F68" wp14:editId="0AAA627B">
            <wp:extent cx="560705" cy="26035"/>
            <wp:effectExtent l="0" t="0" r="0" b="0"/>
            <wp:docPr id="448365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90B6EA" wp14:editId="5BC60B9E">
            <wp:extent cx="560705" cy="26035"/>
            <wp:effectExtent l="0" t="0" r="0" b="0"/>
            <wp:docPr id="1155441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B899B8" wp14:editId="5FEE0235">
            <wp:extent cx="560705" cy="26035"/>
            <wp:effectExtent l="0" t="0" r="0" b="0"/>
            <wp:docPr id="393891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D78757" wp14:editId="0F6FF784">
            <wp:extent cx="560705" cy="26035"/>
            <wp:effectExtent l="0" t="0" r="0" b="0"/>
            <wp:docPr id="1687419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772D70" wp14:editId="5816FB27">
            <wp:extent cx="560705" cy="26035"/>
            <wp:effectExtent l="0" t="0" r="0" b="0"/>
            <wp:docPr id="1166440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ADDC5E" wp14:editId="1CEBA36B">
            <wp:extent cx="560705" cy="26035"/>
            <wp:effectExtent l="0" t="0" r="0" b="0"/>
            <wp:docPr id="5943550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E90C3A" wp14:editId="0586C412">
            <wp:extent cx="560705" cy="26035"/>
            <wp:effectExtent l="0" t="0" r="0" b="0"/>
            <wp:docPr id="1408346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1CA675" wp14:editId="4C2A87A8">
            <wp:extent cx="560705" cy="26035"/>
            <wp:effectExtent l="0" t="0" r="0" b="0"/>
            <wp:docPr id="960115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A317DE" wp14:editId="09D75F57">
            <wp:extent cx="560705" cy="26035"/>
            <wp:effectExtent l="0" t="0" r="0" b="0"/>
            <wp:docPr id="2107938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714F38" wp14:editId="63F8DD2D">
            <wp:extent cx="560705" cy="26035"/>
            <wp:effectExtent l="0" t="0" r="0" b="0"/>
            <wp:docPr id="9393383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49EC46" wp14:editId="77FA2CF7">
            <wp:extent cx="560705" cy="26035"/>
            <wp:effectExtent l="0" t="0" r="0" b="0"/>
            <wp:docPr id="925895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C0361" wp14:editId="233A7FA0">
            <wp:extent cx="560705" cy="26035"/>
            <wp:effectExtent l="0" t="0" r="0" b="0"/>
            <wp:docPr id="49189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3ED95F" wp14:editId="0425C67D">
            <wp:extent cx="560705" cy="26035"/>
            <wp:effectExtent l="0" t="0" r="0" b="0"/>
            <wp:docPr id="1326753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3C6CFF" wp14:editId="012E4656">
            <wp:extent cx="560705" cy="26035"/>
            <wp:effectExtent l="0" t="0" r="0" b="0"/>
            <wp:docPr id="10025999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4D0098" wp14:editId="101CBFA2">
            <wp:extent cx="560705" cy="26035"/>
            <wp:effectExtent l="0" t="0" r="0" b="0"/>
            <wp:docPr id="471086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F064D2" wp14:editId="5658A441">
            <wp:extent cx="560705" cy="26035"/>
            <wp:effectExtent l="0" t="0" r="0" b="0"/>
            <wp:docPr id="708181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234E5" wp14:editId="66D40284">
            <wp:extent cx="560705" cy="26035"/>
            <wp:effectExtent l="0" t="0" r="0" b="0"/>
            <wp:docPr id="1453675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716D2C" wp14:editId="10762E6B">
            <wp:extent cx="560705" cy="26035"/>
            <wp:effectExtent l="0" t="0" r="0" b="0"/>
            <wp:docPr id="1075390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F750C" wp14:editId="379A0D59">
            <wp:extent cx="560705" cy="26035"/>
            <wp:effectExtent l="0" t="0" r="0" b="0"/>
            <wp:docPr id="862116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EEDD1" wp14:editId="6DF646A3">
            <wp:extent cx="560705" cy="26035"/>
            <wp:effectExtent l="0" t="0" r="0" b="0"/>
            <wp:docPr id="1307922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00C1A5" wp14:editId="6411961B">
            <wp:extent cx="560705" cy="26035"/>
            <wp:effectExtent l="0" t="0" r="0" b="0"/>
            <wp:docPr id="1990943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B8685F" wp14:editId="6A88C0D4">
            <wp:extent cx="560705" cy="26035"/>
            <wp:effectExtent l="0" t="0" r="0" b="0"/>
            <wp:docPr id="1065288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5A6753" wp14:editId="763A9A9D">
            <wp:extent cx="560705" cy="26035"/>
            <wp:effectExtent l="0" t="0" r="0" b="0"/>
            <wp:docPr id="1618047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4A7378" wp14:editId="603C94F0">
            <wp:extent cx="560705" cy="26035"/>
            <wp:effectExtent l="0" t="0" r="0" b="0"/>
            <wp:docPr id="112117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AACEF" wp14:editId="7338F5F5">
            <wp:extent cx="560705" cy="26035"/>
            <wp:effectExtent l="0" t="0" r="0" b="0"/>
            <wp:docPr id="1623379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40AD7D" wp14:editId="2B4C8D6C">
            <wp:extent cx="560705" cy="26035"/>
            <wp:effectExtent l="0" t="0" r="0" b="0"/>
            <wp:docPr id="1061028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DA2933" wp14:editId="766B4F82">
            <wp:extent cx="560705" cy="26035"/>
            <wp:effectExtent l="0" t="0" r="0" b="0"/>
            <wp:docPr id="18994002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D62118" wp14:editId="6AC05ABA">
            <wp:extent cx="560705" cy="26035"/>
            <wp:effectExtent l="0" t="0" r="0" b="0"/>
            <wp:docPr id="2110674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57692" wp14:editId="7F82B98B">
            <wp:extent cx="560705" cy="26035"/>
            <wp:effectExtent l="0" t="0" r="0" b="0"/>
            <wp:docPr id="1699888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50919" wp14:editId="230AEAD0">
            <wp:extent cx="560705" cy="26035"/>
            <wp:effectExtent l="0" t="0" r="0" b="0"/>
            <wp:docPr id="1680418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DEE229" wp14:editId="25972C5E">
            <wp:extent cx="560705" cy="26035"/>
            <wp:effectExtent l="0" t="0" r="0" b="0"/>
            <wp:docPr id="1468601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8DD429" wp14:editId="631103B5">
            <wp:extent cx="560705" cy="26035"/>
            <wp:effectExtent l="0" t="0" r="0" b="0"/>
            <wp:docPr id="2024808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C8164A" wp14:editId="7D0BDF0F">
            <wp:extent cx="560705" cy="26035"/>
            <wp:effectExtent l="0" t="0" r="0" b="0"/>
            <wp:docPr id="1445924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93BE8" wp14:editId="04FC1E0F">
            <wp:extent cx="560705" cy="26035"/>
            <wp:effectExtent l="0" t="0" r="0" b="0"/>
            <wp:docPr id="1694930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19D2B4" wp14:editId="14B53882">
            <wp:extent cx="560705" cy="26035"/>
            <wp:effectExtent l="0" t="0" r="0" b="0"/>
            <wp:docPr id="632629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458309" wp14:editId="10C09F67">
            <wp:extent cx="560705" cy="26035"/>
            <wp:effectExtent l="0" t="0" r="0" b="0"/>
            <wp:docPr id="12349428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FEF8F" wp14:editId="2086232F">
            <wp:extent cx="560705" cy="26035"/>
            <wp:effectExtent l="0" t="0" r="0" b="0"/>
            <wp:docPr id="6761972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007A92" wp14:editId="0E6B0B3C">
            <wp:extent cx="560705" cy="26035"/>
            <wp:effectExtent l="0" t="0" r="0" b="0"/>
            <wp:docPr id="485956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9AA842" wp14:editId="3735ACF1">
            <wp:extent cx="560705" cy="26035"/>
            <wp:effectExtent l="0" t="0" r="0" b="0"/>
            <wp:docPr id="1166754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385F89" wp14:editId="0AB5D746">
            <wp:extent cx="560705" cy="26035"/>
            <wp:effectExtent l="0" t="0" r="0" b="0"/>
            <wp:docPr id="822219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105D5C" wp14:editId="77DA96D1">
            <wp:extent cx="560705" cy="26035"/>
            <wp:effectExtent l="0" t="0" r="0" b="0"/>
            <wp:docPr id="1118230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8CEA2" wp14:editId="737BD652">
            <wp:extent cx="560705" cy="26035"/>
            <wp:effectExtent l="0" t="0" r="0" b="0"/>
            <wp:docPr id="840923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D9EDD7" wp14:editId="73863A3A">
            <wp:extent cx="560705" cy="26035"/>
            <wp:effectExtent l="0" t="0" r="0" b="0"/>
            <wp:docPr id="912290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74BD46" wp14:editId="3C8E3086">
            <wp:extent cx="560705" cy="26035"/>
            <wp:effectExtent l="0" t="0" r="0" b="0"/>
            <wp:docPr id="699963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E85587" wp14:editId="2D25F582">
            <wp:extent cx="560705" cy="26035"/>
            <wp:effectExtent l="0" t="0" r="0" b="0"/>
            <wp:docPr id="1271840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48516C" wp14:editId="056863DF">
            <wp:extent cx="560705" cy="26035"/>
            <wp:effectExtent l="0" t="0" r="0" b="0"/>
            <wp:docPr id="1793639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CC0801" wp14:editId="7E5BC55B">
            <wp:extent cx="560705" cy="26035"/>
            <wp:effectExtent l="0" t="0" r="0" b="0"/>
            <wp:docPr id="1430782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F40B4" wp14:editId="5B51EA9E">
            <wp:extent cx="560705" cy="26035"/>
            <wp:effectExtent l="0" t="0" r="0" b="0"/>
            <wp:docPr id="11664074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29633" wp14:editId="28690476">
            <wp:extent cx="560705" cy="26035"/>
            <wp:effectExtent l="0" t="0" r="0" b="0"/>
            <wp:docPr id="508839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DCE5ED" wp14:editId="386DA4BE">
            <wp:extent cx="560705" cy="26035"/>
            <wp:effectExtent l="0" t="0" r="0" b="0"/>
            <wp:docPr id="623301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55D939" wp14:editId="357B557F">
            <wp:extent cx="560705" cy="26035"/>
            <wp:effectExtent l="0" t="0" r="0" b="0"/>
            <wp:docPr id="933421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BB14B" wp14:editId="251D6104">
            <wp:extent cx="560705" cy="26035"/>
            <wp:effectExtent l="0" t="0" r="0" b="0"/>
            <wp:docPr id="1237850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F96F7" wp14:editId="1DEF6AA2">
            <wp:extent cx="560705" cy="26035"/>
            <wp:effectExtent l="0" t="0" r="0" b="0"/>
            <wp:docPr id="1711428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DA87B8" wp14:editId="4E956088">
            <wp:extent cx="560705" cy="26035"/>
            <wp:effectExtent l="0" t="0" r="0" b="0"/>
            <wp:docPr id="1614928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A50E35" wp14:editId="7E1EE80F">
            <wp:extent cx="560705" cy="26035"/>
            <wp:effectExtent l="0" t="0" r="0" b="0"/>
            <wp:docPr id="807065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B97B5E" wp14:editId="20BE78A0">
            <wp:extent cx="560705" cy="26035"/>
            <wp:effectExtent l="0" t="0" r="0" b="0"/>
            <wp:docPr id="1049703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2663CD" wp14:editId="49CF7980">
            <wp:extent cx="560705" cy="26035"/>
            <wp:effectExtent l="0" t="0" r="0" b="0"/>
            <wp:docPr id="191232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50F06" wp14:editId="20CE25C2">
            <wp:extent cx="560705" cy="26035"/>
            <wp:effectExtent l="0" t="0" r="0" b="0"/>
            <wp:docPr id="3266179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B4F62" wp14:editId="3E711627">
            <wp:extent cx="560705" cy="26035"/>
            <wp:effectExtent l="0" t="0" r="0" b="0"/>
            <wp:docPr id="872093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6BAED0" wp14:editId="251E1078">
            <wp:extent cx="560705" cy="26035"/>
            <wp:effectExtent l="0" t="0" r="0" b="0"/>
            <wp:docPr id="1763898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6A9A32" wp14:editId="4DAA3865">
            <wp:extent cx="560705" cy="26035"/>
            <wp:effectExtent l="0" t="0" r="0" b="0"/>
            <wp:docPr id="20625415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42586E" wp14:editId="0A47305B">
            <wp:extent cx="560705" cy="26035"/>
            <wp:effectExtent l="0" t="0" r="0" b="0"/>
            <wp:docPr id="227100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16D5F8" wp14:editId="4F1B6CCD">
            <wp:extent cx="560705" cy="26035"/>
            <wp:effectExtent l="0" t="0" r="0" b="0"/>
            <wp:docPr id="674214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29C8EA" wp14:editId="600DAE0B">
            <wp:extent cx="560705" cy="26035"/>
            <wp:effectExtent l="0" t="0" r="0" b="0"/>
            <wp:docPr id="18246136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DAD190" wp14:editId="70A63490">
            <wp:extent cx="560705" cy="26035"/>
            <wp:effectExtent l="0" t="0" r="0" b="0"/>
            <wp:docPr id="100575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B5B72" wp14:editId="072FE3E2">
            <wp:extent cx="560705" cy="26035"/>
            <wp:effectExtent l="0" t="0" r="0" b="0"/>
            <wp:docPr id="20407357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602CF" wp14:editId="3FE69165">
            <wp:extent cx="560705" cy="26035"/>
            <wp:effectExtent l="0" t="0" r="0" b="0"/>
            <wp:docPr id="2081331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64B380" wp14:editId="3146E6E1">
            <wp:extent cx="560705" cy="26035"/>
            <wp:effectExtent l="0" t="0" r="0" b="0"/>
            <wp:docPr id="1316049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14141E" wp14:editId="0554763A">
            <wp:extent cx="560705" cy="26035"/>
            <wp:effectExtent l="0" t="0" r="0" b="0"/>
            <wp:docPr id="1535039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4852CF" wp14:editId="359D8A78">
            <wp:extent cx="560705" cy="26035"/>
            <wp:effectExtent l="0" t="0" r="0" b="0"/>
            <wp:docPr id="1041388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D5EB11" wp14:editId="64A7E455">
            <wp:extent cx="560705" cy="26035"/>
            <wp:effectExtent l="0" t="0" r="0" b="0"/>
            <wp:docPr id="814542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EF8625" wp14:editId="5AF9F72E">
            <wp:extent cx="560705" cy="26035"/>
            <wp:effectExtent l="0" t="0" r="0" b="0"/>
            <wp:docPr id="268231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8C9353" wp14:editId="25FCBB69">
            <wp:extent cx="560705" cy="26035"/>
            <wp:effectExtent l="0" t="0" r="0" b="0"/>
            <wp:docPr id="320366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AE5FF7" wp14:editId="1BA4891C">
            <wp:extent cx="560705" cy="26035"/>
            <wp:effectExtent l="0" t="0" r="0" b="0"/>
            <wp:docPr id="717513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2CACC0" wp14:editId="56EBF05B">
            <wp:extent cx="560705" cy="26035"/>
            <wp:effectExtent l="0" t="0" r="0" b="0"/>
            <wp:docPr id="753004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70AC26" wp14:editId="61890685">
            <wp:extent cx="560705" cy="26035"/>
            <wp:effectExtent l="0" t="0" r="0" b="0"/>
            <wp:docPr id="1106750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CBF88D" wp14:editId="0C0B2A11">
            <wp:extent cx="560705" cy="26035"/>
            <wp:effectExtent l="0" t="0" r="0" b="0"/>
            <wp:docPr id="7800779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5996C9" wp14:editId="3EFA50DF">
            <wp:extent cx="560705" cy="26035"/>
            <wp:effectExtent l="0" t="0" r="0" b="0"/>
            <wp:docPr id="16360102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FD492A" wp14:editId="46EC950B">
            <wp:extent cx="560705" cy="26035"/>
            <wp:effectExtent l="0" t="0" r="0" b="0"/>
            <wp:docPr id="3242483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1E9717" wp14:editId="1997543B">
            <wp:extent cx="560705" cy="26035"/>
            <wp:effectExtent l="0" t="0" r="0" b="0"/>
            <wp:docPr id="1696835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870D1C" wp14:editId="210ED56C">
            <wp:extent cx="560705" cy="26035"/>
            <wp:effectExtent l="0" t="0" r="0" b="0"/>
            <wp:docPr id="19608790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E5970" wp14:editId="145A094A">
            <wp:extent cx="560705" cy="26035"/>
            <wp:effectExtent l="0" t="0" r="0" b="0"/>
            <wp:docPr id="1070192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230910" wp14:editId="241F98F6">
            <wp:extent cx="560705" cy="26035"/>
            <wp:effectExtent l="0" t="0" r="0" b="0"/>
            <wp:docPr id="8312656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BC94A" wp14:editId="6FA6175D">
            <wp:extent cx="560705" cy="26035"/>
            <wp:effectExtent l="0" t="0" r="0" b="0"/>
            <wp:docPr id="657985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DB31D0" wp14:editId="6112C91C">
            <wp:extent cx="560705" cy="26035"/>
            <wp:effectExtent l="0" t="0" r="0" b="0"/>
            <wp:docPr id="915288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A1B21" wp14:editId="06AF804E">
            <wp:extent cx="560705" cy="26035"/>
            <wp:effectExtent l="0" t="0" r="0" b="0"/>
            <wp:docPr id="14705194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9F679" wp14:editId="65D13408">
            <wp:extent cx="560705" cy="26035"/>
            <wp:effectExtent l="0" t="0" r="0" b="0"/>
            <wp:docPr id="245338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C5F9F7" wp14:editId="37133127">
            <wp:extent cx="560705" cy="26035"/>
            <wp:effectExtent l="0" t="0" r="0" b="0"/>
            <wp:docPr id="67564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517663" wp14:editId="2E37B046">
            <wp:extent cx="560705" cy="26035"/>
            <wp:effectExtent l="0" t="0" r="0" b="0"/>
            <wp:docPr id="13925577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722E18" wp14:editId="1C5F1F32">
            <wp:extent cx="560705" cy="26035"/>
            <wp:effectExtent l="0" t="0" r="0" b="0"/>
            <wp:docPr id="18891650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C77CA" wp14:editId="12CC43D2">
            <wp:extent cx="560705" cy="26035"/>
            <wp:effectExtent l="0" t="0" r="0" b="0"/>
            <wp:docPr id="1001677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52950C" wp14:editId="182CCB52">
            <wp:extent cx="560705" cy="26035"/>
            <wp:effectExtent l="0" t="0" r="0" b="0"/>
            <wp:docPr id="1391087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80DA17" wp14:editId="2F3B5AE8">
            <wp:extent cx="560705" cy="26035"/>
            <wp:effectExtent l="0" t="0" r="0" b="0"/>
            <wp:docPr id="487035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1B32C0" wp14:editId="1576B9A2">
            <wp:extent cx="560705" cy="26035"/>
            <wp:effectExtent l="0" t="0" r="0" b="0"/>
            <wp:docPr id="343143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BC3314" wp14:editId="7D0034B8">
            <wp:extent cx="560705" cy="26035"/>
            <wp:effectExtent l="0" t="0" r="0" b="0"/>
            <wp:docPr id="1826018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F3685D" wp14:editId="13F77275">
            <wp:extent cx="560705" cy="26035"/>
            <wp:effectExtent l="0" t="0" r="0" b="0"/>
            <wp:docPr id="20136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EEAE99" wp14:editId="5DACF0FB">
            <wp:extent cx="560705" cy="26035"/>
            <wp:effectExtent l="0" t="0" r="0" b="0"/>
            <wp:docPr id="1765698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A5BF60" wp14:editId="47AB98D2">
            <wp:extent cx="560705" cy="26035"/>
            <wp:effectExtent l="0" t="0" r="0" b="0"/>
            <wp:docPr id="11620876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128D0E" wp14:editId="6BBA009D">
            <wp:extent cx="560705" cy="26035"/>
            <wp:effectExtent l="0" t="0" r="0" b="0"/>
            <wp:docPr id="754400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B67F85" wp14:editId="4946EE27">
            <wp:extent cx="560705" cy="26035"/>
            <wp:effectExtent l="0" t="0" r="0" b="0"/>
            <wp:docPr id="1764911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2B2A08" wp14:editId="2FF842E8">
            <wp:extent cx="560705" cy="26035"/>
            <wp:effectExtent l="0" t="0" r="0" b="0"/>
            <wp:docPr id="2055116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2B9B7E" wp14:editId="3DF9091D">
            <wp:extent cx="560705" cy="26035"/>
            <wp:effectExtent l="0" t="0" r="0" b="0"/>
            <wp:docPr id="1447733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F7D4C" wp14:editId="39D68555">
            <wp:extent cx="560705" cy="26035"/>
            <wp:effectExtent l="0" t="0" r="0" b="0"/>
            <wp:docPr id="2125504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5D49C" wp14:editId="417A507E">
            <wp:extent cx="560705" cy="26035"/>
            <wp:effectExtent l="0" t="0" r="0" b="0"/>
            <wp:docPr id="1674601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6EDA4D" wp14:editId="13B97E5D">
            <wp:extent cx="560705" cy="26035"/>
            <wp:effectExtent l="0" t="0" r="0" b="0"/>
            <wp:docPr id="208507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3166B6" wp14:editId="583E4568">
            <wp:extent cx="560705" cy="26035"/>
            <wp:effectExtent l="0" t="0" r="0" b="0"/>
            <wp:docPr id="1182709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F99932" wp14:editId="6D76FB03">
            <wp:extent cx="560705" cy="26035"/>
            <wp:effectExtent l="0" t="0" r="0" b="0"/>
            <wp:docPr id="2071328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8898DB" wp14:editId="7B5CB949">
            <wp:extent cx="560705" cy="26035"/>
            <wp:effectExtent l="0" t="0" r="0" b="0"/>
            <wp:docPr id="869576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3D1A69" wp14:editId="562AEF68">
            <wp:extent cx="560705" cy="26035"/>
            <wp:effectExtent l="0" t="0" r="0" b="0"/>
            <wp:docPr id="1218637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F4AA3" wp14:editId="594F3198">
            <wp:extent cx="560705" cy="26035"/>
            <wp:effectExtent l="0" t="0" r="0" b="0"/>
            <wp:docPr id="271978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E8104" wp14:editId="69184666">
            <wp:extent cx="560705" cy="26035"/>
            <wp:effectExtent l="0" t="0" r="0" b="0"/>
            <wp:docPr id="1065674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51AFFD" wp14:editId="4FD95D31">
            <wp:extent cx="560705" cy="26035"/>
            <wp:effectExtent l="0" t="0" r="0" b="0"/>
            <wp:docPr id="624698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D90A4C" wp14:editId="016CFC3A">
            <wp:extent cx="560705" cy="26035"/>
            <wp:effectExtent l="0" t="0" r="0" b="0"/>
            <wp:docPr id="334649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14DECA" wp14:editId="34B3BB2F">
            <wp:extent cx="560705" cy="26035"/>
            <wp:effectExtent l="0" t="0" r="0" b="0"/>
            <wp:docPr id="20865130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20CA2C" wp14:editId="7AF8DA7D">
            <wp:extent cx="560705" cy="26035"/>
            <wp:effectExtent l="0" t="0" r="0" b="0"/>
            <wp:docPr id="1186237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E2EBD1" wp14:editId="177D74E3">
            <wp:extent cx="560705" cy="26035"/>
            <wp:effectExtent l="0" t="0" r="0" b="0"/>
            <wp:docPr id="1277353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F9F8A3" wp14:editId="0AC46CB2">
            <wp:extent cx="560705" cy="26035"/>
            <wp:effectExtent l="0" t="0" r="0" b="0"/>
            <wp:docPr id="1027549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8A9639" wp14:editId="5BB1CCF7">
            <wp:extent cx="560705" cy="26035"/>
            <wp:effectExtent l="0" t="0" r="0" b="0"/>
            <wp:docPr id="306015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110BC7" wp14:editId="5BFDA849">
            <wp:extent cx="560705" cy="26035"/>
            <wp:effectExtent l="0" t="0" r="0" b="0"/>
            <wp:docPr id="1543153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2DCDF0" wp14:editId="51424CB9">
            <wp:extent cx="560705" cy="26035"/>
            <wp:effectExtent l="0" t="0" r="0" b="0"/>
            <wp:docPr id="1863065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863B8E" wp14:editId="73A7BB6E">
            <wp:extent cx="560705" cy="26035"/>
            <wp:effectExtent l="0" t="0" r="0" b="0"/>
            <wp:docPr id="230832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CE6D1E" wp14:editId="7E3CB8A3">
            <wp:extent cx="560705" cy="26035"/>
            <wp:effectExtent l="0" t="0" r="0" b="0"/>
            <wp:docPr id="314098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8453E0" wp14:editId="4192B295">
            <wp:extent cx="560705" cy="26035"/>
            <wp:effectExtent l="0" t="0" r="0" b="0"/>
            <wp:docPr id="1986234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D9E1DC" wp14:editId="48BA85B2">
            <wp:extent cx="560705" cy="26035"/>
            <wp:effectExtent l="0" t="0" r="0" b="0"/>
            <wp:docPr id="986828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A7D029" wp14:editId="5EE98E35">
            <wp:extent cx="560705" cy="26035"/>
            <wp:effectExtent l="0" t="0" r="0" b="0"/>
            <wp:docPr id="963727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174E0" wp14:editId="6FED853F">
            <wp:extent cx="560705" cy="26035"/>
            <wp:effectExtent l="0" t="0" r="0" b="0"/>
            <wp:docPr id="48591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1DB3DB" wp14:editId="3C8996AD">
            <wp:extent cx="560705" cy="26035"/>
            <wp:effectExtent l="0" t="0" r="0" b="0"/>
            <wp:docPr id="1086442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663495" wp14:editId="3CFBE16A">
            <wp:extent cx="560705" cy="26035"/>
            <wp:effectExtent l="0" t="0" r="0" b="0"/>
            <wp:docPr id="6207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037C92" wp14:editId="6ECEB771">
            <wp:extent cx="560705" cy="26035"/>
            <wp:effectExtent l="0" t="0" r="0" b="0"/>
            <wp:docPr id="9260659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60520E" wp14:editId="09389B10">
            <wp:extent cx="560705" cy="26035"/>
            <wp:effectExtent l="0" t="0" r="0" b="0"/>
            <wp:docPr id="1085736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A15C39" wp14:editId="585BE560">
            <wp:extent cx="560705" cy="26035"/>
            <wp:effectExtent l="0" t="0" r="0" b="0"/>
            <wp:docPr id="746471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7B7894" wp14:editId="13CDA467">
            <wp:extent cx="560705" cy="26035"/>
            <wp:effectExtent l="0" t="0" r="0" b="0"/>
            <wp:docPr id="86852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8C6B4" wp14:editId="5E5BC593">
            <wp:extent cx="560705" cy="26035"/>
            <wp:effectExtent l="0" t="0" r="0" b="0"/>
            <wp:docPr id="1628518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B77E9C" wp14:editId="7780D0DA">
            <wp:extent cx="560705" cy="26035"/>
            <wp:effectExtent l="0" t="0" r="0" b="0"/>
            <wp:docPr id="3791557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D94584" wp14:editId="614CAF58">
            <wp:extent cx="560705" cy="26035"/>
            <wp:effectExtent l="0" t="0" r="0" b="0"/>
            <wp:docPr id="1680724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EFAD5E" wp14:editId="66DAC64A">
            <wp:extent cx="560705" cy="26035"/>
            <wp:effectExtent l="0" t="0" r="0" b="0"/>
            <wp:docPr id="4932489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5E83C" wp14:editId="01DB4075">
            <wp:extent cx="560705" cy="26035"/>
            <wp:effectExtent l="0" t="0" r="0" b="0"/>
            <wp:docPr id="7731517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48951" wp14:editId="0754C6D7">
            <wp:extent cx="560705" cy="26035"/>
            <wp:effectExtent l="0" t="0" r="0" b="0"/>
            <wp:docPr id="725604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5CEB7D" wp14:editId="39C2FBE4">
            <wp:extent cx="560705" cy="26035"/>
            <wp:effectExtent l="0" t="0" r="0" b="0"/>
            <wp:docPr id="982481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63FBC" wp14:editId="0A07C3FA">
            <wp:extent cx="560705" cy="26035"/>
            <wp:effectExtent l="0" t="0" r="0" b="0"/>
            <wp:docPr id="5535677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F5F588" wp14:editId="04D94697">
            <wp:extent cx="560705" cy="26035"/>
            <wp:effectExtent l="0" t="0" r="0" b="0"/>
            <wp:docPr id="2107704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75BCB7" wp14:editId="25D57241">
            <wp:extent cx="560705" cy="26035"/>
            <wp:effectExtent l="0" t="0" r="0" b="0"/>
            <wp:docPr id="6154315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8CDCD1" wp14:editId="1EFFF00E">
            <wp:extent cx="560705" cy="26035"/>
            <wp:effectExtent l="0" t="0" r="0" b="0"/>
            <wp:docPr id="1044180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A9106B" wp14:editId="7FE7AFB6">
            <wp:extent cx="560705" cy="26035"/>
            <wp:effectExtent l="0" t="0" r="0" b="0"/>
            <wp:docPr id="725968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4CC6F6" wp14:editId="7A79B04B">
            <wp:extent cx="560705" cy="26035"/>
            <wp:effectExtent l="0" t="0" r="0" b="0"/>
            <wp:docPr id="1990954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6D20DD" wp14:editId="5A927C40">
            <wp:extent cx="560705" cy="26035"/>
            <wp:effectExtent l="0" t="0" r="0" b="0"/>
            <wp:docPr id="13028237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B58568" wp14:editId="0ECBBEAD">
            <wp:extent cx="560705" cy="26035"/>
            <wp:effectExtent l="0" t="0" r="0" b="0"/>
            <wp:docPr id="1423933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5EA8CC" wp14:editId="7F7E6B8E">
            <wp:extent cx="560705" cy="26035"/>
            <wp:effectExtent l="0" t="0" r="0" b="0"/>
            <wp:docPr id="1627946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1116F" wp14:editId="4E36AA10">
            <wp:extent cx="560705" cy="26035"/>
            <wp:effectExtent l="0" t="0" r="0" b="0"/>
            <wp:docPr id="1811089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270061" wp14:editId="4D46578A">
            <wp:extent cx="560705" cy="26035"/>
            <wp:effectExtent l="0" t="0" r="0" b="0"/>
            <wp:docPr id="1517802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991BDB" wp14:editId="72CE6869">
            <wp:extent cx="560705" cy="26035"/>
            <wp:effectExtent l="0" t="0" r="0" b="0"/>
            <wp:docPr id="301570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888BC3" wp14:editId="5866AF59">
            <wp:extent cx="560705" cy="26035"/>
            <wp:effectExtent l="0" t="0" r="0" b="0"/>
            <wp:docPr id="1764128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61DEBE" wp14:editId="23AB1111">
            <wp:extent cx="560705" cy="26035"/>
            <wp:effectExtent l="0" t="0" r="0" b="0"/>
            <wp:docPr id="778268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BA7E55" wp14:editId="318D75D2">
            <wp:extent cx="560705" cy="26035"/>
            <wp:effectExtent l="0" t="0" r="0" b="0"/>
            <wp:docPr id="1172248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EDC558" wp14:editId="2EB88275">
            <wp:extent cx="560705" cy="26035"/>
            <wp:effectExtent l="0" t="0" r="0" b="0"/>
            <wp:docPr id="4979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7192E6" wp14:editId="5B1D7DEF">
            <wp:extent cx="560705" cy="26035"/>
            <wp:effectExtent l="0" t="0" r="0" b="0"/>
            <wp:docPr id="680877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7527BF" wp14:editId="4A828FC5">
            <wp:extent cx="560705" cy="26035"/>
            <wp:effectExtent l="0" t="0" r="0" b="0"/>
            <wp:docPr id="1915583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D25A0D" wp14:editId="59D56443">
            <wp:extent cx="560705" cy="26035"/>
            <wp:effectExtent l="0" t="0" r="0" b="0"/>
            <wp:docPr id="1773797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743960" wp14:editId="07CA0C51">
            <wp:extent cx="560705" cy="26035"/>
            <wp:effectExtent l="0" t="0" r="0" b="0"/>
            <wp:docPr id="2124845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473D3D" wp14:editId="610547BE">
            <wp:extent cx="560705" cy="26035"/>
            <wp:effectExtent l="0" t="0" r="0" b="0"/>
            <wp:docPr id="364829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9E2429" wp14:editId="27DDEE18">
            <wp:extent cx="560705" cy="26035"/>
            <wp:effectExtent l="0" t="0" r="0" b="0"/>
            <wp:docPr id="1013253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03E736" wp14:editId="18C9C9F4">
            <wp:extent cx="560705" cy="26035"/>
            <wp:effectExtent l="0" t="0" r="0" b="0"/>
            <wp:docPr id="935403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55461F" wp14:editId="326FDABF">
            <wp:extent cx="560705" cy="26035"/>
            <wp:effectExtent l="0" t="0" r="0" b="0"/>
            <wp:docPr id="10816485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278FCE" wp14:editId="70C49113">
            <wp:extent cx="560705" cy="26035"/>
            <wp:effectExtent l="0" t="0" r="0" b="0"/>
            <wp:docPr id="923556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FE6B6E" wp14:editId="1E6C3999">
            <wp:extent cx="560705" cy="26035"/>
            <wp:effectExtent l="0" t="0" r="0" b="0"/>
            <wp:docPr id="1621179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EA65DE" wp14:editId="1352D3D6">
            <wp:extent cx="560705" cy="26035"/>
            <wp:effectExtent l="0" t="0" r="0" b="0"/>
            <wp:docPr id="12154384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957894" wp14:editId="603FBCAD">
            <wp:extent cx="560705" cy="26035"/>
            <wp:effectExtent l="0" t="0" r="0" b="0"/>
            <wp:docPr id="1137525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61CE1" wp14:editId="1EFEAA06">
            <wp:extent cx="560705" cy="26035"/>
            <wp:effectExtent l="0" t="0" r="0" b="0"/>
            <wp:docPr id="1888855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D6A31" wp14:editId="256FB49E">
            <wp:extent cx="560705" cy="26035"/>
            <wp:effectExtent l="0" t="0" r="0" b="0"/>
            <wp:docPr id="1396293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70CA92" wp14:editId="07180D39">
            <wp:extent cx="560705" cy="26035"/>
            <wp:effectExtent l="0" t="0" r="0" b="0"/>
            <wp:docPr id="1144683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BFF071" wp14:editId="1E77E363">
            <wp:extent cx="560705" cy="26035"/>
            <wp:effectExtent l="0" t="0" r="0" b="0"/>
            <wp:docPr id="665777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5B199D" wp14:editId="59F29545">
            <wp:extent cx="560705" cy="26035"/>
            <wp:effectExtent l="0" t="0" r="0" b="0"/>
            <wp:docPr id="1342885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554E02" wp14:editId="459E89AE">
            <wp:extent cx="560705" cy="26035"/>
            <wp:effectExtent l="0" t="0" r="0" b="0"/>
            <wp:docPr id="1054945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14A1B7" wp14:editId="288CCA97">
            <wp:extent cx="560705" cy="26035"/>
            <wp:effectExtent l="0" t="0" r="0" b="0"/>
            <wp:docPr id="715453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44C5EB" wp14:editId="356991A7">
            <wp:extent cx="560705" cy="26035"/>
            <wp:effectExtent l="0" t="0" r="0" b="0"/>
            <wp:docPr id="14965670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057FDF" wp14:editId="24075D70">
            <wp:extent cx="560705" cy="26035"/>
            <wp:effectExtent l="0" t="0" r="0" b="0"/>
            <wp:docPr id="822808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9859D8" wp14:editId="74BB8A3C">
            <wp:extent cx="560705" cy="26035"/>
            <wp:effectExtent l="0" t="0" r="0" b="0"/>
            <wp:docPr id="2034663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B306AC" wp14:editId="4413DD76">
            <wp:extent cx="560705" cy="26035"/>
            <wp:effectExtent l="0" t="0" r="0" b="0"/>
            <wp:docPr id="30004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23BDB3" wp14:editId="7B3160F4">
            <wp:extent cx="560705" cy="26035"/>
            <wp:effectExtent l="0" t="0" r="0" b="0"/>
            <wp:docPr id="10094480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61642E" wp14:editId="234D1626">
            <wp:extent cx="560705" cy="26035"/>
            <wp:effectExtent l="0" t="0" r="0" b="0"/>
            <wp:docPr id="13525919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5776AF" wp14:editId="39711155">
            <wp:extent cx="560705" cy="26035"/>
            <wp:effectExtent l="0" t="0" r="0" b="0"/>
            <wp:docPr id="1040124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B2CA16" wp14:editId="02FF9087">
            <wp:extent cx="560705" cy="26035"/>
            <wp:effectExtent l="0" t="0" r="0" b="0"/>
            <wp:docPr id="253554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58390D" wp14:editId="50916F6E">
            <wp:extent cx="560705" cy="26035"/>
            <wp:effectExtent l="0" t="0" r="0" b="0"/>
            <wp:docPr id="15265605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6CB948" wp14:editId="440CF5B1">
            <wp:extent cx="560705" cy="26035"/>
            <wp:effectExtent l="0" t="0" r="0" b="0"/>
            <wp:docPr id="11010188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3A6EED" wp14:editId="1CBE5BF5">
            <wp:extent cx="560705" cy="26035"/>
            <wp:effectExtent l="0" t="0" r="0" b="0"/>
            <wp:docPr id="7489881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DA8205" wp14:editId="52BAE69D">
            <wp:extent cx="560705" cy="26035"/>
            <wp:effectExtent l="0" t="0" r="0" b="0"/>
            <wp:docPr id="1587782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DE4FB" wp14:editId="66B66A1E">
            <wp:extent cx="560705" cy="26035"/>
            <wp:effectExtent l="0" t="0" r="0" b="0"/>
            <wp:docPr id="17376563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11E12E" wp14:editId="6BF88B35">
            <wp:extent cx="560705" cy="26035"/>
            <wp:effectExtent l="0" t="0" r="0" b="0"/>
            <wp:docPr id="774243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0166DE" wp14:editId="05D41ACF">
            <wp:extent cx="560705" cy="26035"/>
            <wp:effectExtent l="0" t="0" r="0" b="0"/>
            <wp:docPr id="1478156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15279B" wp14:editId="079D25D3">
            <wp:extent cx="560705" cy="26035"/>
            <wp:effectExtent l="0" t="0" r="0" b="0"/>
            <wp:docPr id="12581082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C0D231" wp14:editId="2A4C60AB">
            <wp:extent cx="560705" cy="26035"/>
            <wp:effectExtent l="0" t="0" r="0" b="0"/>
            <wp:docPr id="445542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2542CF" wp14:editId="6380CC00">
            <wp:extent cx="560705" cy="26035"/>
            <wp:effectExtent l="0" t="0" r="0" b="0"/>
            <wp:docPr id="259365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EFCCE" wp14:editId="42D55EC0">
            <wp:extent cx="560705" cy="26035"/>
            <wp:effectExtent l="0" t="0" r="0" b="0"/>
            <wp:docPr id="1351500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A0C584" wp14:editId="48C623A8">
            <wp:extent cx="560705" cy="26035"/>
            <wp:effectExtent l="0" t="0" r="0" b="0"/>
            <wp:docPr id="1232751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52C18A" wp14:editId="25D7BF59">
            <wp:extent cx="560705" cy="26035"/>
            <wp:effectExtent l="0" t="0" r="0" b="0"/>
            <wp:docPr id="451915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D488AE" wp14:editId="548C62C3">
            <wp:extent cx="560705" cy="26035"/>
            <wp:effectExtent l="0" t="0" r="0" b="0"/>
            <wp:docPr id="71367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5ADBB" wp14:editId="5CD69F12">
            <wp:extent cx="560705" cy="26035"/>
            <wp:effectExtent l="0" t="0" r="0" b="0"/>
            <wp:docPr id="508416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161F6" wp14:editId="3A37EDD7">
            <wp:extent cx="560705" cy="26035"/>
            <wp:effectExtent l="0" t="0" r="0" b="0"/>
            <wp:docPr id="2084615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AC11EC" wp14:editId="7A3842C7">
            <wp:extent cx="560705" cy="26035"/>
            <wp:effectExtent l="0" t="0" r="0" b="0"/>
            <wp:docPr id="338287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66C766" wp14:editId="10FC7EAE">
            <wp:extent cx="560705" cy="26035"/>
            <wp:effectExtent l="0" t="0" r="0" b="0"/>
            <wp:docPr id="2027329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949EE5" wp14:editId="7DA08E2E">
            <wp:extent cx="560705" cy="26035"/>
            <wp:effectExtent l="0" t="0" r="0" b="0"/>
            <wp:docPr id="1694171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7B767F" wp14:editId="027D9C50">
            <wp:extent cx="560705" cy="26035"/>
            <wp:effectExtent l="0" t="0" r="0" b="0"/>
            <wp:docPr id="1295128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E2690E" wp14:editId="33E4F636">
            <wp:extent cx="560705" cy="26035"/>
            <wp:effectExtent l="0" t="0" r="0" b="0"/>
            <wp:docPr id="277081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C641F7" wp14:editId="5DDDA474">
            <wp:extent cx="560705" cy="26035"/>
            <wp:effectExtent l="0" t="0" r="0" b="0"/>
            <wp:docPr id="1453547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FADC92" wp14:editId="24EC8C21">
            <wp:extent cx="560705" cy="26035"/>
            <wp:effectExtent l="0" t="0" r="0" b="0"/>
            <wp:docPr id="140414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C8A595" wp14:editId="29850592">
            <wp:extent cx="560705" cy="26035"/>
            <wp:effectExtent l="0" t="0" r="0" b="0"/>
            <wp:docPr id="1674945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336D9B" wp14:editId="2300BCA9">
            <wp:extent cx="560705" cy="26035"/>
            <wp:effectExtent l="0" t="0" r="0" b="0"/>
            <wp:docPr id="62578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5261DA" wp14:editId="6980ECD1">
            <wp:extent cx="560705" cy="26035"/>
            <wp:effectExtent l="0" t="0" r="0" b="0"/>
            <wp:docPr id="1948350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09FB40" wp14:editId="23F87A41">
            <wp:extent cx="560705" cy="26035"/>
            <wp:effectExtent l="0" t="0" r="0" b="0"/>
            <wp:docPr id="1608625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76C557" wp14:editId="7D7D5725">
            <wp:extent cx="560705" cy="26035"/>
            <wp:effectExtent l="0" t="0" r="0" b="0"/>
            <wp:docPr id="18692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851DA7" wp14:editId="29CF6935">
            <wp:extent cx="560705" cy="26035"/>
            <wp:effectExtent l="0" t="0" r="0" b="0"/>
            <wp:docPr id="13291218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03F26B" wp14:editId="5377B661">
            <wp:extent cx="560705" cy="26035"/>
            <wp:effectExtent l="0" t="0" r="0" b="0"/>
            <wp:docPr id="1167062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9C9A54" wp14:editId="3CD9625B">
            <wp:extent cx="560705" cy="26035"/>
            <wp:effectExtent l="0" t="0" r="0" b="0"/>
            <wp:docPr id="641351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9F0EBA" wp14:editId="4304F553">
            <wp:extent cx="560705" cy="26035"/>
            <wp:effectExtent l="0" t="0" r="0" b="0"/>
            <wp:docPr id="689828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443F74" wp14:editId="454317DD">
            <wp:extent cx="560705" cy="26035"/>
            <wp:effectExtent l="0" t="0" r="0" b="0"/>
            <wp:docPr id="298400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F74124" wp14:editId="5D8AE355">
            <wp:extent cx="560705" cy="26035"/>
            <wp:effectExtent l="0" t="0" r="0" b="0"/>
            <wp:docPr id="14898953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402B3E" wp14:editId="1CC7AA90">
            <wp:extent cx="560705" cy="26035"/>
            <wp:effectExtent l="0" t="0" r="0" b="0"/>
            <wp:docPr id="1384840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72344" wp14:editId="6840B015">
            <wp:extent cx="560705" cy="26035"/>
            <wp:effectExtent l="0" t="0" r="0" b="0"/>
            <wp:docPr id="19824942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B0014E" wp14:editId="3F2EC17D">
            <wp:extent cx="560705" cy="26035"/>
            <wp:effectExtent l="0" t="0" r="0" b="0"/>
            <wp:docPr id="272240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C19C11" wp14:editId="418D3934">
            <wp:extent cx="560705" cy="26035"/>
            <wp:effectExtent l="0" t="0" r="0" b="0"/>
            <wp:docPr id="162194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D851A3" wp14:editId="42C0BA93">
            <wp:extent cx="560705" cy="26035"/>
            <wp:effectExtent l="0" t="0" r="0" b="0"/>
            <wp:docPr id="950726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C26381" wp14:editId="1A703E5B">
            <wp:extent cx="560705" cy="26035"/>
            <wp:effectExtent l="0" t="0" r="0" b="0"/>
            <wp:docPr id="302345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4F183" wp14:editId="4182213B">
            <wp:extent cx="560705" cy="26035"/>
            <wp:effectExtent l="0" t="0" r="0" b="0"/>
            <wp:docPr id="748583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41AAD4" wp14:editId="4A434B0D">
            <wp:extent cx="560705" cy="26035"/>
            <wp:effectExtent l="0" t="0" r="0" b="0"/>
            <wp:docPr id="567897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A308DE" wp14:editId="1397E9A5">
            <wp:extent cx="560705" cy="26035"/>
            <wp:effectExtent l="0" t="0" r="0" b="0"/>
            <wp:docPr id="2103660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EB0CDF" wp14:editId="6559AE1C">
            <wp:extent cx="560705" cy="26035"/>
            <wp:effectExtent l="0" t="0" r="0" b="0"/>
            <wp:docPr id="108123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7965FA" wp14:editId="184A00B0">
            <wp:extent cx="560705" cy="26035"/>
            <wp:effectExtent l="0" t="0" r="0" b="0"/>
            <wp:docPr id="1813781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0923BF" wp14:editId="7BAD3EFC">
            <wp:extent cx="560705" cy="26035"/>
            <wp:effectExtent l="0" t="0" r="0" b="0"/>
            <wp:docPr id="155644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563944" wp14:editId="46DFB8F3">
            <wp:extent cx="560705" cy="26035"/>
            <wp:effectExtent l="0" t="0" r="0" b="0"/>
            <wp:docPr id="1078215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C7148D" wp14:editId="636C29A1">
            <wp:extent cx="560705" cy="26035"/>
            <wp:effectExtent l="0" t="0" r="0" b="0"/>
            <wp:docPr id="4417098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85FF79" wp14:editId="7AA693B4">
            <wp:extent cx="560705" cy="26035"/>
            <wp:effectExtent l="0" t="0" r="0" b="0"/>
            <wp:docPr id="7457694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7D5CEB" wp14:editId="5B629F60">
            <wp:extent cx="560705" cy="26035"/>
            <wp:effectExtent l="0" t="0" r="0" b="0"/>
            <wp:docPr id="596449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891750" wp14:editId="3350586A">
            <wp:extent cx="560705" cy="26035"/>
            <wp:effectExtent l="0" t="0" r="0" b="0"/>
            <wp:docPr id="1981541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5CBA31" wp14:editId="7C5FC1EA">
            <wp:extent cx="560705" cy="26035"/>
            <wp:effectExtent l="0" t="0" r="0" b="0"/>
            <wp:docPr id="9399575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9F1F3B" wp14:editId="737DB93A">
            <wp:extent cx="560705" cy="26035"/>
            <wp:effectExtent l="0" t="0" r="0" b="0"/>
            <wp:docPr id="593486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37D903" wp14:editId="2E8D1F88">
            <wp:extent cx="560705" cy="26035"/>
            <wp:effectExtent l="0" t="0" r="0" b="0"/>
            <wp:docPr id="1199869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FF7D45" wp14:editId="4275AA3D">
            <wp:extent cx="560705" cy="26035"/>
            <wp:effectExtent l="0" t="0" r="0" b="0"/>
            <wp:docPr id="914025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10CED6" wp14:editId="1ADBB811">
            <wp:extent cx="560705" cy="26035"/>
            <wp:effectExtent l="0" t="0" r="0" b="0"/>
            <wp:docPr id="1392782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313339" wp14:editId="4C8703BF">
            <wp:extent cx="560705" cy="26035"/>
            <wp:effectExtent l="0" t="0" r="0" b="0"/>
            <wp:docPr id="1876083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A7A1E8" wp14:editId="23FB3439">
            <wp:extent cx="560705" cy="26035"/>
            <wp:effectExtent l="0" t="0" r="0" b="0"/>
            <wp:docPr id="2038266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0F3AC2" wp14:editId="1E4E0C54">
            <wp:extent cx="560705" cy="26035"/>
            <wp:effectExtent l="0" t="0" r="0" b="0"/>
            <wp:docPr id="815236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BC311" wp14:editId="16B720C5">
            <wp:extent cx="560705" cy="26035"/>
            <wp:effectExtent l="0" t="0" r="0" b="0"/>
            <wp:docPr id="17080398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70E4E2" wp14:editId="2809783C">
            <wp:extent cx="560705" cy="26035"/>
            <wp:effectExtent l="0" t="0" r="0" b="0"/>
            <wp:docPr id="140288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56703D" wp14:editId="251C90DB">
            <wp:extent cx="560705" cy="26035"/>
            <wp:effectExtent l="0" t="0" r="0" b="0"/>
            <wp:docPr id="1930741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EDD9FB" wp14:editId="66D04367">
            <wp:extent cx="560705" cy="26035"/>
            <wp:effectExtent l="0" t="0" r="0" b="0"/>
            <wp:docPr id="1213143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B6C2B9" wp14:editId="24591A29">
            <wp:extent cx="560705" cy="26035"/>
            <wp:effectExtent l="0" t="0" r="0" b="0"/>
            <wp:docPr id="7926377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4D6067" wp14:editId="78780A29">
            <wp:extent cx="560705" cy="26035"/>
            <wp:effectExtent l="0" t="0" r="0" b="0"/>
            <wp:docPr id="1950501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2AB052" wp14:editId="70BB0324">
            <wp:extent cx="560705" cy="26035"/>
            <wp:effectExtent l="0" t="0" r="0" b="0"/>
            <wp:docPr id="1989920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74759C" wp14:editId="7BD0D37C">
            <wp:extent cx="560705" cy="26035"/>
            <wp:effectExtent l="0" t="0" r="0" b="0"/>
            <wp:docPr id="1846220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E38E1" wp14:editId="74E8DAE3">
            <wp:extent cx="560705" cy="26035"/>
            <wp:effectExtent l="0" t="0" r="0" b="0"/>
            <wp:docPr id="863960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223DCA" wp14:editId="50A923A8">
            <wp:extent cx="560705" cy="26035"/>
            <wp:effectExtent l="0" t="0" r="0" b="0"/>
            <wp:docPr id="1820777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C9C37E" wp14:editId="6E5D7BFB">
            <wp:extent cx="560705" cy="26035"/>
            <wp:effectExtent l="0" t="0" r="0" b="0"/>
            <wp:docPr id="305486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6A49C4" wp14:editId="6F9CA829">
            <wp:extent cx="560705" cy="26035"/>
            <wp:effectExtent l="0" t="0" r="0" b="0"/>
            <wp:docPr id="1660716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EC236E" wp14:editId="69181A96">
            <wp:extent cx="560705" cy="26035"/>
            <wp:effectExtent l="0" t="0" r="0" b="0"/>
            <wp:docPr id="494654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C0CE59" wp14:editId="6BB90EB6">
            <wp:extent cx="560705" cy="26035"/>
            <wp:effectExtent l="0" t="0" r="0" b="0"/>
            <wp:docPr id="7372168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648EA" wp14:editId="15D808F6">
            <wp:extent cx="560705" cy="26035"/>
            <wp:effectExtent l="0" t="0" r="0" b="0"/>
            <wp:docPr id="673072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DC7194" wp14:editId="72FDF4AF">
            <wp:extent cx="560705" cy="26035"/>
            <wp:effectExtent l="0" t="0" r="0" b="0"/>
            <wp:docPr id="766756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A0C714" wp14:editId="1A01F427">
            <wp:extent cx="560705" cy="26035"/>
            <wp:effectExtent l="0" t="0" r="0" b="0"/>
            <wp:docPr id="10970267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00443F" wp14:editId="1D471B0D">
            <wp:extent cx="560705" cy="26035"/>
            <wp:effectExtent l="0" t="0" r="0" b="0"/>
            <wp:docPr id="247986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E5865B" wp14:editId="3F603995">
            <wp:extent cx="560705" cy="26035"/>
            <wp:effectExtent l="0" t="0" r="0" b="0"/>
            <wp:docPr id="989494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8DF1E0" wp14:editId="05851C09">
            <wp:extent cx="560705" cy="26035"/>
            <wp:effectExtent l="0" t="0" r="0" b="0"/>
            <wp:docPr id="710604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9129D5" wp14:editId="01FEC2CC">
            <wp:extent cx="560705" cy="26035"/>
            <wp:effectExtent l="0" t="0" r="0" b="0"/>
            <wp:docPr id="184318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83CD99" wp14:editId="4C7336FB">
            <wp:extent cx="560705" cy="26035"/>
            <wp:effectExtent l="0" t="0" r="0" b="0"/>
            <wp:docPr id="4982805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12833" wp14:editId="5C4037BE">
            <wp:extent cx="560705" cy="26035"/>
            <wp:effectExtent l="0" t="0" r="0" b="0"/>
            <wp:docPr id="936220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760BF" wp14:editId="7E37485D">
            <wp:extent cx="560705" cy="26035"/>
            <wp:effectExtent l="0" t="0" r="0" b="0"/>
            <wp:docPr id="1131144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E014D8" wp14:editId="148C5C17">
            <wp:extent cx="560705" cy="26035"/>
            <wp:effectExtent l="0" t="0" r="0" b="0"/>
            <wp:docPr id="599303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B5ABFB" wp14:editId="3F939CEB">
            <wp:extent cx="560705" cy="26035"/>
            <wp:effectExtent l="0" t="0" r="0" b="0"/>
            <wp:docPr id="1056100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F7A9F5" wp14:editId="643FD386">
            <wp:extent cx="560705" cy="26035"/>
            <wp:effectExtent l="0" t="0" r="0" b="0"/>
            <wp:docPr id="13984073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2AC5E" wp14:editId="1EBB998C">
            <wp:extent cx="560705" cy="26035"/>
            <wp:effectExtent l="0" t="0" r="0" b="0"/>
            <wp:docPr id="1465073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FE4C07" wp14:editId="3FB77CEA">
            <wp:extent cx="560705" cy="26035"/>
            <wp:effectExtent l="0" t="0" r="0" b="0"/>
            <wp:docPr id="1357371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3FE4B6" wp14:editId="173613CE">
            <wp:extent cx="560705" cy="26035"/>
            <wp:effectExtent l="0" t="0" r="0" b="0"/>
            <wp:docPr id="1412130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A278B7" wp14:editId="43FDC4C5">
            <wp:extent cx="560705" cy="26035"/>
            <wp:effectExtent l="0" t="0" r="0" b="0"/>
            <wp:docPr id="241966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728D8F" wp14:editId="3AAD988B">
            <wp:extent cx="560705" cy="26035"/>
            <wp:effectExtent l="0" t="0" r="0" b="0"/>
            <wp:docPr id="2127374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C1CE0F" wp14:editId="160AECD2">
            <wp:extent cx="560705" cy="26035"/>
            <wp:effectExtent l="0" t="0" r="0" b="0"/>
            <wp:docPr id="15898583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2BDFD3" wp14:editId="7A366995">
            <wp:extent cx="560705" cy="26035"/>
            <wp:effectExtent l="0" t="0" r="0" b="0"/>
            <wp:docPr id="1558675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D615B" wp14:editId="290CAD03">
            <wp:extent cx="560705" cy="26035"/>
            <wp:effectExtent l="0" t="0" r="0" b="0"/>
            <wp:docPr id="15476256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561478" wp14:editId="0F5C2B45">
            <wp:extent cx="560705" cy="26035"/>
            <wp:effectExtent l="0" t="0" r="0" b="0"/>
            <wp:docPr id="94400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F4AA37" wp14:editId="0E32EA02">
            <wp:extent cx="560705" cy="26035"/>
            <wp:effectExtent l="0" t="0" r="0" b="0"/>
            <wp:docPr id="1546678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480307" wp14:editId="2FA8F524">
            <wp:extent cx="560705" cy="26035"/>
            <wp:effectExtent l="0" t="0" r="0" b="0"/>
            <wp:docPr id="822874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D1387F" wp14:editId="187158D9">
            <wp:extent cx="560705" cy="26035"/>
            <wp:effectExtent l="0" t="0" r="0" b="0"/>
            <wp:docPr id="1085105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6A4849" wp14:editId="3B63EEFD">
            <wp:extent cx="560705" cy="26035"/>
            <wp:effectExtent l="0" t="0" r="0" b="0"/>
            <wp:docPr id="439036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D42AEB" wp14:editId="7D7F2606">
            <wp:extent cx="560705" cy="26035"/>
            <wp:effectExtent l="0" t="0" r="0" b="0"/>
            <wp:docPr id="2102117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E2BE47" wp14:editId="42AA5447">
            <wp:extent cx="560705" cy="26035"/>
            <wp:effectExtent l="0" t="0" r="0" b="0"/>
            <wp:docPr id="1088647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700143" wp14:editId="32ED162C">
            <wp:extent cx="560705" cy="26035"/>
            <wp:effectExtent l="0" t="0" r="0" b="0"/>
            <wp:docPr id="1278857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785D9E" wp14:editId="40AC42C0">
            <wp:extent cx="560705" cy="26035"/>
            <wp:effectExtent l="0" t="0" r="0" b="0"/>
            <wp:docPr id="1313299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99D1D" wp14:editId="595D2173">
            <wp:extent cx="560705" cy="26035"/>
            <wp:effectExtent l="0" t="0" r="0" b="0"/>
            <wp:docPr id="705212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9104B" wp14:editId="7652ED14">
            <wp:extent cx="560705" cy="26035"/>
            <wp:effectExtent l="0" t="0" r="0" b="0"/>
            <wp:docPr id="2709178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5DFE51" wp14:editId="3EF2528D">
            <wp:extent cx="560705" cy="26035"/>
            <wp:effectExtent l="0" t="0" r="0" b="0"/>
            <wp:docPr id="600133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55BEFD" wp14:editId="018CF2F7">
            <wp:extent cx="560705" cy="26035"/>
            <wp:effectExtent l="0" t="0" r="0" b="0"/>
            <wp:docPr id="2085056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51955F" wp14:editId="2FDC145D">
            <wp:extent cx="560705" cy="26035"/>
            <wp:effectExtent l="0" t="0" r="0" b="0"/>
            <wp:docPr id="1210316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05F144" wp14:editId="640585BF">
            <wp:extent cx="560705" cy="26035"/>
            <wp:effectExtent l="0" t="0" r="0" b="0"/>
            <wp:docPr id="697555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E8CFE2" wp14:editId="787BEB03">
            <wp:extent cx="560705" cy="26035"/>
            <wp:effectExtent l="0" t="0" r="0" b="0"/>
            <wp:docPr id="844291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F3D118" wp14:editId="58A95B10">
            <wp:extent cx="560705" cy="26035"/>
            <wp:effectExtent l="0" t="0" r="0" b="0"/>
            <wp:docPr id="773018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174A61" wp14:editId="3C8D55B6">
            <wp:extent cx="560705" cy="26035"/>
            <wp:effectExtent l="0" t="0" r="0" b="0"/>
            <wp:docPr id="281859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1E054E" wp14:editId="3BBE412D">
            <wp:extent cx="560705" cy="26035"/>
            <wp:effectExtent l="0" t="0" r="0" b="0"/>
            <wp:docPr id="1268515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D72BE6" wp14:editId="35BBD426">
            <wp:extent cx="560705" cy="26035"/>
            <wp:effectExtent l="0" t="0" r="0" b="0"/>
            <wp:docPr id="14195625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C67520" wp14:editId="3587EC65">
            <wp:extent cx="560705" cy="26035"/>
            <wp:effectExtent l="0" t="0" r="0" b="0"/>
            <wp:docPr id="1558895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84B922" wp14:editId="10BF210D">
            <wp:extent cx="560705" cy="26035"/>
            <wp:effectExtent l="0" t="0" r="0" b="0"/>
            <wp:docPr id="941957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639F15" wp14:editId="7BDA944F">
            <wp:extent cx="560705" cy="26035"/>
            <wp:effectExtent l="0" t="0" r="0" b="0"/>
            <wp:docPr id="1391316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7896EF" wp14:editId="2C430898">
            <wp:extent cx="560705" cy="26035"/>
            <wp:effectExtent l="0" t="0" r="0" b="0"/>
            <wp:docPr id="997787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AD8AC9" wp14:editId="76B1F325">
            <wp:extent cx="560705" cy="26035"/>
            <wp:effectExtent l="0" t="0" r="0" b="0"/>
            <wp:docPr id="1652547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9C023" wp14:editId="0DDCD58F">
            <wp:extent cx="560705" cy="26035"/>
            <wp:effectExtent l="0" t="0" r="0" b="0"/>
            <wp:docPr id="573366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F9966E" wp14:editId="610CDEBD">
            <wp:extent cx="560705" cy="26035"/>
            <wp:effectExtent l="0" t="0" r="0" b="0"/>
            <wp:docPr id="18258629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C9DE56" wp14:editId="6C6375BC">
            <wp:extent cx="560705" cy="26035"/>
            <wp:effectExtent l="0" t="0" r="0" b="0"/>
            <wp:docPr id="1812578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A8AE19" wp14:editId="682BD836">
            <wp:extent cx="560705" cy="26035"/>
            <wp:effectExtent l="0" t="0" r="0" b="0"/>
            <wp:docPr id="854385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12755E" wp14:editId="602D8A9C">
            <wp:extent cx="560705" cy="26035"/>
            <wp:effectExtent l="0" t="0" r="0" b="0"/>
            <wp:docPr id="1385489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B7F6D" wp14:editId="75C462FE">
            <wp:extent cx="560705" cy="26035"/>
            <wp:effectExtent l="0" t="0" r="0" b="0"/>
            <wp:docPr id="11597667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16A7C8" wp14:editId="222F60BA">
            <wp:extent cx="560705" cy="26035"/>
            <wp:effectExtent l="0" t="0" r="0" b="0"/>
            <wp:docPr id="6191524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9E7479" wp14:editId="6FE70292">
            <wp:extent cx="560705" cy="26035"/>
            <wp:effectExtent l="0" t="0" r="0" b="0"/>
            <wp:docPr id="297652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5A9939" wp14:editId="0AB4CEB1">
            <wp:extent cx="560705" cy="26035"/>
            <wp:effectExtent l="0" t="0" r="0" b="0"/>
            <wp:docPr id="423095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6A0B81" wp14:editId="60483E56">
            <wp:extent cx="560705" cy="26035"/>
            <wp:effectExtent l="0" t="0" r="0" b="0"/>
            <wp:docPr id="12726278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8C475A" wp14:editId="769A26ED">
            <wp:extent cx="560705" cy="26035"/>
            <wp:effectExtent l="0" t="0" r="0" b="0"/>
            <wp:docPr id="461559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D44D22" wp14:editId="759FCEB7">
            <wp:extent cx="560705" cy="26035"/>
            <wp:effectExtent l="0" t="0" r="0" b="0"/>
            <wp:docPr id="15113065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CA399F" wp14:editId="7F11350A">
            <wp:extent cx="560705" cy="26035"/>
            <wp:effectExtent l="0" t="0" r="0" b="0"/>
            <wp:docPr id="17957928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2CCE3F" wp14:editId="1BF12C6B">
            <wp:extent cx="560705" cy="26035"/>
            <wp:effectExtent l="0" t="0" r="0" b="0"/>
            <wp:docPr id="1915862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41BD12" wp14:editId="0AFF17DC">
            <wp:extent cx="560705" cy="26035"/>
            <wp:effectExtent l="0" t="0" r="0" b="0"/>
            <wp:docPr id="658090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430EDD" wp14:editId="629E1A1C">
            <wp:extent cx="560705" cy="26035"/>
            <wp:effectExtent l="0" t="0" r="0" b="0"/>
            <wp:docPr id="2068097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5C9EAD" wp14:editId="0A405261">
            <wp:extent cx="560705" cy="26035"/>
            <wp:effectExtent l="0" t="0" r="0" b="0"/>
            <wp:docPr id="1630606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A50C8F" wp14:editId="36DFA211">
            <wp:extent cx="560705" cy="26035"/>
            <wp:effectExtent l="0" t="0" r="0" b="0"/>
            <wp:docPr id="1492263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93108" wp14:editId="44BAC4FD">
            <wp:extent cx="560705" cy="26035"/>
            <wp:effectExtent l="0" t="0" r="0" b="0"/>
            <wp:docPr id="813292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2409E2" wp14:editId="1D9BF321">
            <wp:extent cx="560705" cy="26035"/>
            <wp:effectExtent l="0" t="0" r="0" b="0"/>
            <wp:docPr id="666897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CAEC2B" wp14:editId="3DD2E36C">
            <wp:extent cx="560705" cy="26035"/>
            <wp:effectExtent l="0" t="0" r="0" b="0"/>
            <wp:docPr id="1349529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6B69BF" wp14:editId="59C4A81D">
            <wp:extent cx="560705" cy="26035"/>
            <wp:effectExtent l="0" t="0" r="0" b="0"/>
            <wp:docPr id="162352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7257AB" wp14:editId="059A33FC">
            <wp:extent cx="560705" cy="26035"/>
            <wp:effectExtent l="0" t="0" r="0" b="0"/>
            <wp:docPr id="401394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C8FD80" wp14:editId="44B1DEC2">
            <wp:extent cx="560705" cy="26035"/>
            <wp:effectExtent l="0" t="0" r="0" b="0"/>
            <wp:docPr id="13466786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BB8859" wp14:editId="136AB04D">
            <wp:extent cx="560705" cy="26035"/>
            <wp:effectExtent l="0" t="0" r="0" b="0"/>
            <wp:docPr id="1312282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FA3816" wp14:editId="60469415">
            <wp:extent cx="560705" cy="26035"/>
            <wp:effectExtent l="0" t="0" r="0" b="0"/>
            <wp:docPr id="61634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ABDFA5" wp14:editId="72AF73A3">
            <wp:extent cx="560705" cy="26035"/>
            <wp:effectExtent l="0" t="0" r="0" b="0"/>
            <wp:docPr id="1529478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424FB" wp14:editId="643B9942">
            <wp:extent cx="560705" cy="26035"/>
            <wp:effectExtent l="0" t="0" r="0" b="0"/>
            <wp:docPr id="2310985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735E47" wp14:editId="2DF4B9D0">
            <wp:extent cx="560705" cy="26035"/>
            <wp:effectExtent l="0" t="0" r="0" b="0"/>
            <wp:docPr id="1579182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89293F" wp14:editId="490010B5">
            <wp:extent cx="560705" cy="26035"/>
            <wp:effectExtent l="0" t="0" r="0" b="0"/>
            <wp:docPr id="388398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8DB9C9" wp14:editId="321D192E">
            <wp:extent cx="560705" cy="26035"/>
            <wp:effectExtent l="0" t="0" r="0" b="0"/>
            <wp:docPr id="953247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5BC64A" wp14:editId="58D2D0C9">
            <wp:extent cx="560705" cy="26035"/>
            <wp:effectExtent l="0" t="0" r="0" b="0"/>
            <wp:docPr id="16571158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A088EF" wp14:editId="6BB21176">
            <wp:extent cx="560705" cy="26035"/>
            <wp:effectExtent l="0" t="0" r="0" b="0"/>
            <wp:docPr id="12416671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54D780" wp14:editId="36DC1840">
            <wp:extent cx="560705" cy="26035"/>
            <wp:effectExtent l="0" t="0" r="0" b="0"/>
            <wp:docPr id="277838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9B256B" wp14:editId="3EF74F5D">
            <wp:extent cx="560705" cy="26035"/>
            <wp:effectExtent l="0" t="0" r="0" b="0"/>
            <wp:docPr id="432810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C864B" wp14:editId="65A8A71D">
            <wp:extent cx="560705" cy="26035"/>
            <wp:effectExtent l="0" t="0" r="0" b="0"/>
            <wp:docPr id="1777896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1FE266" wp14:editId="6C3D14E1">
            <wp:extent cx="560705" cy="26035"/>
            <wp:effectExtent l="0" t="0" r="0" b="0"/>
            <wp:docPr id="8539376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56F3EB" wp14:editId="68D88C0F">
            <wp:extent cx="560705" cy="26035"/>
            <wp:effectExtent l="0" t="0" r="0" b="0"/>
            <wp:docPr id="16105467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8207DF" wp14:editId="5574C97B">
            <wp:extent cx="560705" cy="26035"/>
            <wp:effectExtent l="0" t="0" r="0" b="0"/>
            <wp:docPr id="1103971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625ADB" wp14:editId="64448854">
            <wp:extent cx="560705" cy="26035"/>
            <wp:effectExtent l="0" t="0" r="0" b="0"/>
            <wp:docPr id="1056283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2EF9A0" wp14:editId="092B3350">
            <wp:extent cx="560705" cy="26035"/>
            <wp:effectExtent l="0" t="0" r="0" b="0"/>
            <wp:docPr id="13294576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5C42C7" wp14:editId="437AA768">
            <wp:extent cx="560705" cy="26035"/>
            <wp:effectExtent l="0" t="0" r="0" b="0"/>
            <wp:docPr id="1725516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7515D3" wp14:editId="4DD31FB6">
            <wp:extent cx="560705" cy="26035"/>
            <wp:effectExtent l="0" t="0" r="0" b="0"/>
            <wp:docPr id="914177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45DB6" wp14:editId="063BEBBB">
            <wp:extent cx="560705" cy="26035"/>
            <wp:effectExtent l="0" t="0" r="0" b="0"/>
            <wp:docPr id="1602615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CF2BE4" wp14:editId="7DD3A430">
            <wp:extent cx="560705" cy="26035"/>
            <wp:effectExtent l="0" t="0" r="0" b="0"/>
            <wp:docPr id="15288158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4EC7E3" wp14:editId="58573272">
            <wp:extent cx="560705" cy="26035"/>
            <wp:effectExtent l="0" t="0" r="0" b="0"/>
            <wp:docPr id="43944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37173B" wp14:editId="708307C6">
            <wp:extent cx="560705" cy="26035"/>
            <wp:effectExtent l="0" t="0" r="0" b="0"/>
            <wp:docPr id="788492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CE32DC" wp14:editId="1A820C8C">
            <wp:extent cx="560705" cy="26035"/>
            <wp:effectExtent l="0" t="0" r="0" b="0"/>
            <wp:docPr id="1600536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281C9F" wp14:editId="3FDEB75C">
            <wp:extent cx="560705" cy="26035"/>
            <wp:effectExtent l="0" t="0" r="0" b="0"/>
            <wp:docPr id="2125867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2D15B8" wp14:editId="02A710C2">
            <wp:extent cx="560705" cy="26035"/>
            <wp:effectExtent l="0" t="0" r="0" b="0"/>
            <wp:docPr id="8726354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3A9EF1" wp14:editId="09F073CD">
            <wp:extent cx="560705" cy="26035"/>
            <wp:effectExtent l="0" t="0" r="0" b="0"/>
            <wp:docPr id="1656750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972755" wp14:editId="09CCDA00">
            <wp:extent cx="560705" cy="26035"/>
            <wp:effectExtent l="0" t="0" r="0" b="0"/>
            <wp:docPr id="1328177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D3D79E" wp14:editId="640382EA">
            <wp:extent cx="560705" cy="26035"/>
            <wp:effectExtent l="0" t="0" r="0" b="0"/>
            <wp:docPr id="980917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245E3" wp14:editId="39001179">
            <wp:extent cx="560705" cy="26035"/>
            <wp:effectExtent l="0" t="0" r="0" b="0"/>
            <wp:docPr id="9397841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AB1A1C" wp14:editId="09158522">
            <wp:extent cx="560705" cy="26035"/>
            <wp:effectExtent l="0" t="0" r="0" b="0"/>
            <wp:docPr id="20978948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A11E7A" wp14:editId="551AFFD7">
            <wp:extent cx="560705" cy="26035"/>
            <wp:effectExtent l="0" t="0" r="0" b="0"/>
            <wp:docPr id="9708676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D5CCED" wp14:editId="30235034">
            <wp:extent cx="560705" cy="26035"/>
            <wp:effectExtent l="0" t="0" r="0" b="0"/>
            <wp:docPr id="308617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C8A5E5" wp14:editId="0D911537">
            <wp:extent cx="560705" cy="26035"/>
            <wp:effectExtent l="0" t="0" r="0" b="0"/>
            <wp:docPr id="687560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E79C5A" wp14:editId="7D65D31A">
            <wp:extent cx="560705" cy="26035"/>
            <wp:effectExtent l="0" t="0" r="0" b="0"/>
            <wp:docPr id="97767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60854E" wp14:editId="7FE6DAB9">
            <wp:extent cx="560705" cy="26035"/>
            <wp:effectExtent l="0" t="0" r="0" b="0"/>
            <wp:docPr id="1539648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61DFCB" wp14:editId="03D360DE">
            <wp:extent cx="560705" cy="26035"/>
            <wp:effectExtent l="0" t="0" r="0" b="0"/>
            <wp:docPr id="610376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37CA43" wp14:editId="7A574D38">
            <wp:extent cx="560705" cy="26035"/>
            <wp:effectExtent l="0" t="0" r="0" b="0"/>
            <wp:docPr id="11894734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3A583B" wp14:editId="13577EB7">
            <wp:extent cx="560705" cy="26035"/>
            <wp:effectExtent l="0" t="0" r="0" b="0"/>
            <wp:docPr id="1543403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A4FD90" wp14:editId="3AA047F1">
            <wp:extent cx="560705" cy="26035"/>
            <wp:effectExtent l="0" t="0" r="0" b="0"/>
            <wp:docPr id="368872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F4BF18" wp14:editId="1553CDB1">
            <wp:extent cx="560705" cy="26035"/>
            <wp:effectExtent l="0" t="0" r="0" b="0"/>
            <wp:docPr id="1774899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06CE33" wp14:editId="5F215EA1">
            <wp:extent cx="560705" cy="26035"/>
            <wp:effectExtent l="0" t="0" r="0" b="0"/>
            <wp:docPr id="1547008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383A1B" wp14:editId="6E19DBB2">
            <wp:extent cx="560705" cy="26035"/>
            <wp:effectExtent l="0" t="0" r="0" b="0"/>
            <wp:docPr id="1638653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0E3D36" wp14:editId="4A4F4311">
            <wp:extent cx="560705" cy="26035"/>
            <wp:effectExtent l="0" t="0" r="0" b="0"/>
            <wp:docPr id="162735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CCC628" wp14:editId="13DAC45A">
            <wp:extent cx="560705" cy="26035"/>
            <wp:effectExtent l="0" t="0" r="0" b="0"/>
            <wp:docPr id="1084907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AB5FAD" wp14:editId="2B82456B">
            <wp:extent cx="560705" cy="26035"/>
            <wp:effectExtent l="0" t="0" r="0" b="0"/>
            <wp:docPr id="2048874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ADDDFB" wp14:editId="0C29C44C">
            <wp:extent cx="560705" cy="26035"/>
            <wp:effectExtent l="0" t="0" r="0" b="0"/>
            <wp:docPr id="981758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5C507B" wp14:editId="2588535B">
            <wp:extent cx="560705" cy="26035"/>
            <wp:effectExtent l="0" t="0" r="0" b="0"/>
            <wp:docPr id="11220017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F28746" wp14:editId="683C71A0">
            <wp:extent cx="560705" cy="26035"/>
            <wp:effectExtent l="0" t="0" r="0" b="0"/>
            <wp:docPr id="2127645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E00839" wp14:editId="3AA871A3">
            <wp:extent cx="560705" cy="26035"/>
            <wp:effectExtent l="0" t="0" r="0" b="0"/>
            <wp:docPr id="647152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1C48AA" wp14:editId="371C826B">
            <wp:extent cx="560705" cy="26035"/>
            <wp:effectExtent l="0" t="0" r="0" b="0"/>
            <wp:docPr id="1264040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C402A2" wp14:editId="09A5F0CC">
            <wp:extent cx="560705" cy="26035"/>
            <wp:effectExtent l="0" t="0" r="0" b="0"/>
            <wp:docPr id="683073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1383D2" wp14:editId="0DB4F498">
            <wp:extent cx="560705" cy="26035"/>
            <wp:effectExtent l="0" t="0" r="0" b="0"/>
            <wp:docPr id="3819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1834DF" wp14:editId="25B13E0F">
            <wp:extent cx="560705" cy="26035"/>
            <wp:effectExtent l="0" t="0" r="0" b="0"/>
            <wp:docPr id="1818185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A6806C" wp14:editId="5D9960D6">
            <wp:extent cx="560705" cy="26035"/>
            <wp:effectExtent l="0" t="0" r="0" b="0"/>
            <wp:docPr id="15250665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24D505" wp14:editId="000D1483">
            <wp:extent cx="560705" cy="26035"/>
            <wp:effectExtent l="0" t="0" r="0" b="0"/>
            <wp:docPr id="1243821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D88417" wp14:editId="5D50170F">
            <wp:extent cx="560705" cy="26035"/>
            <wp:effectExtent l="0" t="0" r="0" b="0"/>
            <wp:docPr id="12756394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91847D" wp14:editId="3D94A892">
            <wp:extent cx="560705" cy="26035"/>
            <wp:effectExtent l="0" t="0" r="0" b="0"/>
            <wp:docPr id="1739921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13B7DE" wp14:editId="0E81766D">
            <wp:extent cx="560705" cy="26035"/>
            <wp:effectExtent l="0" t="0" r="0" b="0"/>
            <wp:docPr id="2286586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A8DE9C" wp14:editId="4470C430">
            <wp:extent cx="560705" cy="26035"/>
            <wp:effectExtent l="0" t="0" r="0" b="0"/>
            <wp:docPr id="1737723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234426" wp14:editId="24FA3010">
            <wp:extent cx="560705" cy="26035"/>
            <wp:effectExtent l="0" t="0" r="0" b="0"/>
            <wp:docPr id="1959742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128984" wp14:editId="3B324D2B">
            <wp:extent cx="560705" cy="26035"/>
            <wp:effectExtent l="0" t="0" r="0" b="0"/>
            <wp:docPr id="1196100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C737A7" wp14:editId="5CAEAAA7">
            <wp:extent cx="560705" cy="26035"/>
            <wp:effectExtent l="0" t="0" r="0" b="0"/>
            <wp:docPr id="477106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D5B038" wp14:editId="27D62F3C">
            <wp:extent cx="560705" cy="26035"/>
            <wp:effectExtent l="0" t="0" r="0" b="0"/>
            <wp:docPr id="19052137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DED0EF" wp14:editId="25024D3F">
            <wp:extent cx="560705" cy="26035"/>
            <wp:effectExtent l="0" t="0" r="0" b="0"/>
            <wp:docPr id="1305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5A3D5B" wp14:editId="74F0B33B">
            <wp:extent cx="560705" cy="26035"/>
            <wp:effectExtent l="0" t="0" r="0" b="0"/>
            <wp:docPr id="3478322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8E335" wp14:editId="42D13CFF">
            <wp:extent cx="560705" cy="26035"/>
            <wp:effectExtent l="0" t="0" r="0" b="0"/>
            <wp:docPr id="1190679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1DED2F" wp14:editId="47210927">
            <wp:extent cx="560705" cy="26035"/>
            <wp:effectExtent l="0" t="0" r="0" b="0"/>
            <wp:docPr id="1270317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68F85B" wp14:editId="2B0C9712">
            <wp:extent cx="560705" cy="26035"/>
            <wp:effectExtent l="0" t="0" r="0" b="0"/>
            <wp:docPr id="591894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0C697B" wp14:editId="0037424B">
            <wp:extent cx="560705" cy="26035"/>
            <wp:effectExtent l="0" t="0" r="0" b="0"/>
            <wp:docPr id="650495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F6E9F9" wp14:editId="357ACE2D">
            <wp:extent cx="560705" cy="26035"/>
            <wp:effectExtent l="0" t="0" r="0" b="0"/>
            <wp:docPr id="1412086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44589C" wp14:editId="30081E5B">
            <wp:extent cx="560705" cy="26035"/>
            <wp:effectExtent l="0" t="0" r="0" b="0"/>
            <wp:docPr id="19518040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81600D" wp14:editId="784EA823">
            <wp:extent cx="560705" cy="26035"/>
            <wp:effectExtent l="0" t="0" r="0" b="0"/>
            <wp:docPr id="67226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95499C" wp14:editId="0635F277">
            <wp:extent cx="560705" cy="26035"/>
            <wp:effectExtent l="0" t="0" r="0" b="0"/>
            <wp:docPr id="136345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A37E65" wp14:editId="4134C740">
            <wp:extent cx="560705" cy="26035"/>
            <wp:effectExtent l="0" t="0" r="0" b="0"/>
            <wp:docPr id="110304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CCC4EF" wp14:editId="6AABC0C4">
            <wp:extent cx="560705" cy="26035"/>
            <wp:effectExtent l="0" t="0" r="0" b="0"/>
            <wp:docPr id="813067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0F0508" wp14:editId="0D40D7FB">
            <wp:extent cx="560705" cy="26035"/>
            <wp:effectExtent l="0" t="0" r="0" b="0"/>
            <wp:docPr id="167602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A6405" wp14:editId="22CBD142">
            <wp:extent cx="560705" cy="26035"/>
            <wp:effectExtent l="0" t="0" r="0" b="0"/>
            <wp:docPr id="761486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27A8B9" wp14:editId="0C806939">
            <wp:extent cx="560705" cy="26035"/>
            <wp:effectExtent l="0" t="0" r="0" b="0"/>
            <wp:docPr id="1809059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16309" wp14:editId="0E512263">
            <wp:extent cx="560705" cy="26035"/>
            <wp:effectExtent l="0" t="0" r="0" b="0"/>
            <wp:docPr id="998800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A0D730" wp14:editId="0A6C3CDF">
            <wp:extent cx="560705" cy="26035"/>
            <wp:effectExtent l="0" t="0" r="0" b="0"/>
            <wp:docPr id="352445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67EC82" wp14:editId="2EE92B97">
            <wp:extent cx="560705" cy="26035"/>
            <wp:effectExtent l="0" t="0" r="0" b="0"/>
            <wp:docPr id="210495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3A1D24" wp14:editId="4A7CCD63">
            <wp:extent cx="560705" cy="26035"/>
            <wp:effectExtent l="0" t="0" r="0" b="0"/>
            <wp:docPr id="1372595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E02A9A" wp14:editId="22CF3568">
            <wp:extent cx="560705" cy="26035"/>
            <wp:effectExtent l="0" t="0" r="0" b="0"/>
            <wp:docPr id="1615144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4099FF" wp14:editId="03607C7E">
            <wp:extent cx="560705" cy="26035"/>
            <wp:effectExtent l="0" t="0" r="0" b="0"/>
            <wp:docPr id="1654700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94B1BD" wp14:editId="0E736078">
            <wp:extent cx="560705" cy="26035"/>
            <wp:effectExtent l="0" t="0" r="0" b="0"/>
            <wp:docPr id="1486958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488464" wp14:editId="280BD9A4">
            <wp:extent cx="560705" cy="26035"/>
            <wp:effectExtent l="0" t="0" r="0" b="0"/>
            <wp:docPr id="1085041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93A9F" wp14:editId="1C3AE1FF">
            <wp:extent cx="560705" cy="26035"/>
            <wp:effectExtent l="0" t="0" r="0" b="0"/>
            <wp:docPr id="20305270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FCAD42" wp14:editId="0D8F8A9B">
            <wp:extent cx="560705" cy="26035"/>
            <wp:effectExtent l="0" t="0" r="0" b="0"/>
            <wp:docPr id="1033289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C516AD" wp14:editId="6203D7CB">
            <wp:extent cx="560705" cy="26035"/>
            <wp:effectExtent l="0" t="0" r="0" b="0"/>
            <wp:docPr id="354390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7A64A2" wp14:editId="1A73652F">
            <wp:extent cx="560705" cy="26035"/>
            <wp:effectExtent l="0" t="0" r="0" b="0"/>
            <wp:docPr id="1951317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FD76BE" wp14:editId="31C1397B">
            <wp:extent cx="560705" cy="26035"/>
            <wp:effectExtent l="0" t="0" r="0" b="0"/>
            <wp:docPr id="1305817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C6F115" wp14:editId="571BA4D2">
            <wp:extent cx="560705" cy="26035"/>
            <wp:effectExtent l="0" t="0" r="0" b="0"/>
            <wp:docPr id="6767376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8EDF3C" wp14:editId="3616DD8F">
            <wp:extent cx="560705" cy="26035"/>
            <wp:effectExtent l="0" t="0" r="0" b="0"/>
            <wp:docPr id="1681081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3E8BD8" wp14:editId="4887AF97">
            <wp:extent cx="560705" cy="26035"/>
            <wp:effectExtent l="0" t="0" r="0" b="0"/>
            <wp:docPr id="11643549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6810B2" wp14:editId="6B553229">
            <wp:extent cx="560705" cy="26035"/>
            <wp:effectExtent l="0" t="0" r="0" b="0"/>
            <wp:docPr id="6379843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724342" wp14:editId="408B1843">
            <wp:extent cx="560705" cy="26035"/>
            <wp:effectExtent l="0" t="0" r="0" b="0"/>
            <wp:docPr id="357814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2EA1A6" wp14:editId="1EFC38F2">
            <wp:extent cx="560705" cy="26035"/>
            <wp:effectExtent l="0" t="0" r="0" b="0"/>
            <wp:docPr id="2052790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215502" wp14:editId="12C7174E">
            <wp:extent cx="560705" cy="26035"/>
            <wp:effectExtent l="0" t="0" r="0" b="0"/>
            <wp:docPr id="1588004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D5BC30" wp14:editId="74A167C2">
            <wp:extent cx="560705" cy="26035"/>
            <wp:effectExtent l="0" t="0" r="0" b="0"/>
            <wp:docPr id="987576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167416" wp14:editId="4B705E83">
            <wp:extent cx="560705" cy="26035"/>
            <wp:effectExtent l="0" t="0" r="0" b="0"/>
            <wp:docPr id="6557554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E69E6F" wp14:editId="1A58CFCF">
            <wp:extent cx="560705" cy="26035"/>
            <wp:effectExtent l="0" t="0" r="0" b="0"/>
            <wp:docPr id="18323341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28F69D" wp14:editId="2A89CAA4">
            <wp:extent cx="560705" cy="26035"/>
            <wp:effectExtent l="0" t="0" r="0" b="0"/>
            <wp:docPr id="1798343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2FB4BF" wp14:editId="5835BB95">
            <wp:extent cx="560705" cy="26035"/>
            <wp:effectExtent l="0" t="0" r="0" b="0"/>
            <wp:docPr id="1922090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6A25D0" wp14:editId="23396F83">
            <wp:extent cx="560705" cy="26035"/>
            <wp:effectExtent l="0" t="0" r="0" b="0"/>
            <wp:docPr id="9915316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77AAFC" wp14:editId="22E780CE">
            <wp:extent cx="560705" cy="26035"/>
            <wp:effectExtent l="0" t="0" r="0" b="0"/>
            <wp:docPr id="1266007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53109" wp14:editId="4776E3B6">
            <wp:extent cx="560705" cy="26035"/>
            <wp:effectExtent l="0" t="0" r="0" b="0"/>
            <wp:docPr id="13514625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A94DC" wp14:editId="2BFD8A4C">
            <wp:extent cx="560705" cy="26035"/>
            <wp:effectExtent l="0" t="0" r="0" b="0"/>
            <wp:docPr id="728772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AF5F4D" wp14:editId="3AE7D0B5">
            <wp:extent cx="560705" cy="26035"/>
            <wp:effectExtent l="0" t="0" r="0" b="0"/>
            <wp:docPr id="927026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3E9162" wp14:editId="7D5C5070">
            <wp:extent cx="560705" cy="26035"/>
            <wp:effectExtent l="0" t="0" r="0" b="0"/>
            <wp:docPr id="21284124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86D1D8" wp14:editId="242D40BC">
            <wp:extent cx="560705" cy="26035"/>
            <wp:effectExtent l="0" t="0" r="0" b="0"/>
            <wp:docPr id="704243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192A09" wp14:editId="1B6E8EE3">
            <wp:extent cx="560705" cy="26035"/>
            <wp:effectExtent l="0" t="0" r="0" b="0"/>
            <wp:docPr id="1418389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6C586D" wp14:editId="0689561F">
            <wp:extent cx="560705" cy="26035"/>
            <wp:effectExtent l="0" t="0" r="0" b="0"/>
            <wp:docPr id="705460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B994F0" wp14:editId="3393A570">
            <wp:extent cx="560705" cy="26035"/>
            <wp:effectExtent l="0" t="0" r="0" b="0"/>
            <wp:docPr id="2143930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3E82E5" wp14:editId="7330506C">
            <wp:extent cx="560705" cy="26035"/>
            <wp:effectExtent l="0" t="0" r="0" b="0"/>
            <wp:docPr id="1400795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A3925" wp14:editId="14BF084D">
            <wp:extent cx="560705" cy="26035"/>
            <wp:effectExtent l="0" t="0" r="0" b="0"/>
            <wp:docPr id="540760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E2CDD" wp14:editId="57FC11A5">
            <wp:extent cx="560705" cy="26035"/>
            <wp:effectExtent l="0" t="0" r="0" b="0"/>
            <wp:docPr id="13366843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3DCE6A" wp14:editId="6A24B2CA">
            <wp:extent cx="560705" cy="26035"/>
            <wp:effectExtent l="0" t="0" r="0" b="0"/>
            <wp:docPr id="781430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EBDA02" wp14:editId="1F17446A">
            <wp:extent cx="560705" cy="26035"/>
            <wp:effectExtent l="0" t="0" r="0" b="0"/>
            <wp:docPr id="1946373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A84723" wp14:editId="04BDDF23">
            <wp:extent cx="560705" cy="26035"/>
            <wp:effectExtent l="0" t="0" r="0" b="0"/>
            <wp:docPr id="2049029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25F7E4" wp14:editId="62A3A5D1">
            <wp:extent cx="560705" cy="26035"/>
            <wp:effectExtent l="0" t="0" r="0" b="0"/>
            <wp:docPr id="8179583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1D216A" wp14:editId="6797ABDC">
            <wp:extent cx="560705" cy="26035"/>
            <wp:effectExtent l="0" t="0" r="0" b="0"/>
            <wp:docPr id="1553470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A8F448" wp14:editId="2CB0546F">
            <wp:extent cx="560705" cy="26035"/>
            <wp:effectExtent l="0" t="0" r="0" b="0"/>
            <wp:docPr id="1870543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A3FDD8" wp14:editId="454E00F0">
            <wp:extent cx="560705" cy="26035"/>
            <wp:effectExtent l="0" t="0" r="0" b="0"/>
            <wp:docPr id="1584742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86DD3D" wp14:editId="3CE25623">
            <wp:extent cx="560705" cy="26035"/>
            <wp:effectExtent l="0" t="0" r="0" b="0"/>
            <wp:docPr id="1226665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0F428C" wp14:editId="2E78D9CA">
            <wp:extent cx="560705" cy="26035"/>
            <wp:effectExtent l="0" t="0" r="0" b="0"/>
            <wp:docPr id="1566499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47E78E" wp14:editId="7A8B363B">
            <wp:extent cx="560705" cy="26035"/>
            <wp:effectExtent l="0" t="0" r="0" b="0"/>
            <wp:docPr id="906480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C7B2E" wp14:editId="78FE7663">
            <wp:extent cx="560705" cy="26035"/>
            <wp:effectExtent l="0" t="0" r="0" b="0"/>
            <wp:docPr id="1744262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0BCA2" wp14:editId="7E2178AD">
            <wp:extent cx="560705" cy="26035"/>
            <wp:effectExtent l="0" t="0" r="0" b="0"/>
            <wp:docPr id="1149787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1F7F47" wp14:editId="0462BF82">
            <wp:extent cx="560705" cy="26035"/>
            <wp:effectExtent l="0" t="0" r="0" b="0"/>
            <wp:docPr id="2200310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59833D" wp14:editId="140CB106">
            <wp:extent cx="560705" cy="26035"/>
            <wp:effectExtent l="0" t="0" r="0" b="0"/>
            <wp:docPr id="1297514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F0024E" wp14:editId="23953CFC">
            <wp:extent cx="560705" cy="26035"/>
            <wp:effectExtent l="0" t="0" r="0" b="0"/>
            <wp:docPr id="1463197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515070" wp14:editId="5D8797B3">
            <wp:extent cx="560705" cy="26035"/>
            <wp:effectExtent l="0" t="0" r="0" b="0"/>
            <wp:docPr id="3712170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D3A504" wp14:editId="136E4F04">
            <wp:extent cx="560705" cy="26035"/>
            <wp:effectExtent l="0" t="0" r="0" b="0"/>
            <wp:docPr id="797170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DA07A6" wp14:editId="0C6431D1">
            <wp:extent cx="560705" cy="26035"/>
            <wp:effectExtent l="0" t="0" r="0" b="0"/>
            <wp:docPr id="17735208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D7CF7A" wp14:editId="443F7022">
            <wp:extent cx="560705" cy="26035"/>
            <wp:effectExtent l="0" t="0" r="0" b="0"/>
            <wp:docPr id="1845119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BDA915" wp14:editId="170C7794">
            <wp:extent cx="560705" cy="26035"/>
            <wp:effectExtent l="0" t="0" r="0" b="0"/>
            <wp:docPr id="1593351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542049" wp14:editId="3A678136">
            <wp:extent cx="560705" cy="26035"/>
            <wp:effectExtent l="0" t="0" r="0" b="0"/>
            <wp:docPr id="1540992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D4D5A7" wp14:editId="131523C3">
            <wp:extent cx="560705" cy="26035"/>
            <wp:effectExtent l="0" t="0" r="0" b="0"/>
            <wp:docPr id="1700315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09BD3E" wp14:editId="69ADBF59">
            <wp:extent cx="560705" cy="26035"/>
            <wp:effectExtent l="0" t="0" r="0" b="0"/>
            <wp:docPr id="367274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92B2A4" wp14:editId="1BDC1A58">
            <wp:extent cx="560705" cy="26035"/>
            <wp:effectExtent l="0" t="0" r="0" b="0"/>
            <wp:docPr id="845093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EB507F" wp14:editId="0F7C10A0">
            <wp:extent cx="560705" cy="26035"/>
            <wp:effectExtent l="0" t="0" r="0" b="0"/>
            <wp:docPr id="522978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6809A" wp14:editId="19D04972">
            <wp:extent cx="560705" cy="26035"/>
            <wp:effectExtent l="0" t="0" r="0" b="0"/>
            <wp:docPr id="330250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9E686A" wp14:editId="661887B7">
            <wp:extent cx="560705" cy="26035"/>
            <wp:effectExtent l="0" t="0" r="0" b="0"/>
            <wp:docPr id="1039928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1B762F" wp14:editId="7691C8D4">
            <wp:extent cx="560705" cy="26035"/>
            <wp:effectExtent l="0" t="0" r="0" b="0"/>
            <wp:docPr id="1284194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D27276" wp14:editId="117E060A">
            <wp:extent cx="560705" cy="26035"/>
            <wp:effectExtent l="0" t="0" r="0" b="0"/>
            <wp:docPr id="1475933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BA7A10" wp14:editId="4EE975C7">
            <wp:extent cx="560705" cy="26035"/>
            <wp:effectExtent l="0" t="0" r="0" b="0"/>
            <wp:docPr id="17750611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583572" wp14:editId="6C0754AA">
            <wp:extent cx="560705" cy="26035"/>
            <wp:effectExtent l="0" t="0" r="0" b="0"/>
            <wp:docPr id="4907598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480081" wp14:editId="154853B8">
            <wp:extent cx="560705" cy="26035"/>
            <wp:effectExtent l="0" t="0" r="0" b="0"/>
            <wp:docPr id="13926646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C08141" wp14:editId="7E2B520F">
            <wp:extent cx="560705" cy="26035"/>
            <wp:effectExtent l="0" t="0" r="0" b="0"/>
            <wp:docPr id="1005079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F7F32C" wp14:editId="6938C436">
            <wp:extent cx="560705" cy="26035"/>
            <wp:effectExtent l="0" t="0" r="0" b="0"/>
            <wp:docPr id="53532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C34AB" wp14:editId="520D50EC">
            <wp:extent cx="560705" cy="26035"/>
            <wp:effectExtent l="0" t="0" r="0" b="0"/>
            <wp:docPr id="2015225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E64E8A" wp14:editId="155FF80D">
            <wp:extent cx="560705" cy="26035"/>
            <wp:effectExtent l="0" t="0" r="0" b="0"/>
            <wp:docPr id="699452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BBBE20" wp14:editId="46799C54">
            <wp:extent cx="560705" cy="26035"/>
            <wp:effectExtent l="0" t="0" r="0" b="0"/>
            <wp:docPr id="1238578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6F2007" wp14:editId="3C2C7A65">
            <wp:extent cx="560705" cy="26035"/>
            <wp:effectExtent l="0" t="0" r="0" b="0"/>
            <wp:docPr id="268559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6043F8" wp14:editId="351C3B50">
            <wp:extent cx="560705" cy="26035"/>
            <wp:effectExtent l="0" t="0" r="0" b="0"/>
            <wp:docPr id="140549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1C4B13" wp14:editId="3378D7AB">
            <wp:extent cx="560705" cy="26035"/>
            <wp:effectExtent l="0" t="0" r="0" b="0"/>
            <wp:docPr id="1635189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F684B3" wp14:editId="354DAF1B">
            <wp:extent cx="560705" cy="26035"/>
            <wp:effectExtent l="0" t="0" r="0" b="0"/>
            <wp:docPr id="10973851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435DC1" wp14:editId="33705868">
            <wp:extent cx="560705" cy="26035"/>
            <wp:effectExtent l="0" t="0" r="0" b="0"/>
            <wp:docPr id="107753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FC5676" wp14:editId="268DDC70">
            <wp:extent cx="560705" cy="26035"/>
            <wp:effectExtent l="0" t="0" r="0" b="0"/>
            <wp:docPr id="1645610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4E79FF" wp14:editId="7CAB0626">
            <wp:extent cx="560705" cy="26035"/>
            <wp:effectExtent l="0" t="0" r="0" b="0"/>
            <wp:docPr id="727195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17C9D4" wp14:editId="53A6A4C1">
            <wp:extent cx="560705" cy="26035"/>
            <wp:effectExtent l="0" t="0" r="0" b="0"/>
            <wp:docPr id="1248194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0B58AE" wp14:editId="3D55D983">
            <wp:extent cx="560705" cy="26035"/>
            <wp:effectExtent l="0" t="0" r="0" b="0"/>
            <wp:docPr id="2106768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864950" wp14:editId="37B749EB">
            <wp:extent cx="560705" cy="26035"/>
            <wp:effectExtent l="0" t="0" r="0" b="0"/>
            <wp:docPr id="1148096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9B9DA2" wp14:editId="25FAFA7D">
            <wp:extent cx="560705" cy="26035"/>
            <wp:effectExtent l="0" t="0" r="0" b="0"/>
            <wp:docPr id="1661478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684E73" wp14:editId="44965EBB">
            <wp:extent cx="560705" cy="26035"/>
            <wp:effectExtent l="0" t="0" r="0" b="0"/>
            <wp:docPr id="13047627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BCF450" wp14:editId="06F58CBD">
            <wp:extent cx="560705" cy="26035"/>
            <wp:effectExtent l="0" t="0" r="0" b="0"/>
            <wp:docPr id="10156218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24E2D0" wp14:editId="431E0939">
            <wp:extent cx="560705" cy="26035"/>
            <wp:effectExtent l="0" t="0" r="0" b="0"/>
            <wp:docPr id="1414622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54AA5E" wp14:editId="3518D01C">
            <wp:extent cx="560705" cy="26035"/>
            <wp:effectExtent l="0" t="0" r="0" b="0"/>
            <wp:docPr id="729069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494AC" wp14:editId="28F83D70">
            <wp:extent cx="560705" cy="26035"/>
            <wp:effectExtent l="0" t="0" r="0" b="0"/>
            <wp:docPr id="212352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59B8F1" wp14:editId="4B18EBCA">
            <wp:extent cx="560705" cy="26035"/>
            <wp:effectExtent l="0" t="0" r="0" b="0"/>
            <wp:docPr id="1764565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1A6FFD" wp14:editId="0F46FAF4">
            <wp:extent cx="560705" cy="26035"/>
            <wp:effectExtent l="0" t="0" r="0" b="0"/>
            <wp:docPr id="1247340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162567" wp14:editId="39A5B430">
            <wp:extent cx="560705" cy="26035"/>
            <wp:effectExtent l="0" t="0" r="0" b="0"/>
            <wp:docPr id="316627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FE7220" wp14:editId="506D038D">
            <wp:extent cx="560705" cy="26035"/>
            <wp:effectExtent l="0" t="0" r="0" b="0"/>
            <wp:docPr id="1314702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2E0E78" wp14:editId="5EEDC7B1">
            <wp:extent cx="560705" cy="26035"/>
            <wp:effectExtent l="0" t="0" r="0" b="0"/>
            <wp:docPr id="14083827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12B0AF" wp14:editId="5F1117A4">
            <wp:extent cx="560705" cy="26035"/>
            <wp:effectExtent l="0" t="0" r="0" b="0"/>
            <wp:docPr id="618757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C4E843" wp14:editId="760F2B94">
            <wp:extent cx="560705" cy="26035"/>
            <wp:effectExtent l="0" t="0" r="0" b="0"/>
            <wp:docPr id="444322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07B36B" wp14:editId="257AE404">
            <wp:extent cx="560705" cy="26035"/>
            <wp:effectExtent l="0" t="0" r="0" b="0"/>
            <wp:docPr id="6535450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8A469D" wp14:editId="31C3FB15">
            <wp:extent cx="560705" cy="26035"/>
            <wp:effectExtent l="0" t="0" r="0" b="0"/>
            <wp:docPr id="181533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842CD2" wp14:editId="57B8461C">
            <wp:extent cx="560705" cy="26035"/>
            <wp:effectExtent l="0" t="0" r="0" b="0"/>
            <wp:docPr id="15437351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66877F" wp14:editId="1F68FF7C">
            <wp:extent cx="560705" cy="26035"/>
            <wp:effectExtent l="0" t="0" r="0" b="0"/>
            <wp:docPr id="2090404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1E048D" wp14:editId="0CA15A29">
            <wp:extent cx="560705" cy="26035"/>
            <wp:effectExtent l="0" t="0" r="0" b="0"/>
            <wp:docPr id="1257730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0C8E91" wp14:editId="6DC628F0">
            <wp:extent cx="560705" cy="26035"/>
            <wp:effectExtent l="0" t="0" r="0" b="0"/>
            <wp:docPr id="17569724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1D7E57" wp14:editId="1484B2E3">
            <wp:extent cx="560705" cy="26035"/>
            <wp:effectExtent l="0" t="0" r="0" b="0"/>
            <wp:docPr id="1880881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F7BCB" wp14:editId="4FCCDF9B">
            <wp:extent cx="560705" cy="26035"/>
            <wp:effectExtent l="0" t="0" r="0" b="0"/>
            <wp:docPr id="787458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AB1461" wp14:editId="1B398344">
            <wp:extent cx="560705" cy="26035"/>
            <wp:effectExtent l="0" t="0" r="0" b="0"/>
            <wp:docPr id="1570359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6D79C3" wp14:editId="6AE4DED7">
            <wp:extent cx="560705" cy="26035"/>
            <wp:effectExtent l="0" t="0" r="0" b="0"/>
            <wp:docPr id="733696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45D65D" wp14:editId="373D9C28">
            <wp:extent cx="560705" cy="26035"/>
            <wp:effectExtent l="0" t="0" r="0" b="0"/>
            <wp:docPr id="799511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9C735C" wp14:editId="7A027F8A">
            <wp:extent cx="560705" cy="26035"/>
            <wp:effectExtent l="0" t="0" r="0" b="0"/>
            <wp:docPr id="540627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E3B948" wp14:editId="5747EB94">
            <wp:extent cx="560705" cy="26035"/>
            <wp:effectExtent l="0" t="0" r="0" b="0"/>
            <wp:docPr id="9944773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25603B" wp14:editId="1DE9C4FA">
            <wp:extent cx="560705" cy="26035"/>
            <wp:effectExtent l="0" t="0" r="0" b="0"/>
            <wp:docPr id="1088046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3662F1" wp14:editId="3D7E9343">
            <wp:extent cx="560705" cy="26035"/>
            <wp:effectExtent l="0" t="0" r="0" b="0"/>
            <wp:docPr id="1432136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E457C4" wp14:editId="4207DFA8">
            <wp:extent cx="560705" cy="26035"/>
            <wp:effectExtent l="0" t="0" r="0" b="0"/>
            <wp:docPr id="1056039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1C079F" wp14:editId="255D4591">
            <wp:extent cx="560705" cy="26035"/>
            <wp:effectExtent l="0" t="0" r="0" b="0"/>
            <wp:docPr id="1620282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42873F" wp14:editId="414B3EDF">
            <wp:extent cx="560705" cy="26035"/>
            <wp:effectExtent l="0" t="0" r="0" b="0"/>
            <wp:docPr id="343969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B7D9AF" wp14:editId="6E270542">
            <wp:extent cx="560705" cy="26035"/>
            <wp:effectExtent l="0" t="0" r="0" b="0"/>
            <wp:docPr id="13550556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01AA63" wp14:editId="5CF28A14">
            <wp:extent cx="560705" cy="26035"/>
            <wp:effectExtent l="0" t="0" r="0" b="0"/>
            <wp:docPr id="151311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A8139B" wp14:editId="4E050231">
            <wp:extent cx="560705" cy="26035"/>
            <wp:effectExtent l="0" t="0" r="0" b="0"/>
            <wp:docPr id="2077924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31E652" wp14:editId="625DAD6E">
            <wp:extent cx="560705" cy="26035"/>
            <wp:effectExtent l="0" t="0" r="0" b="0"/>
            <wp:docPr id="2022649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D34667" wp14:editId="4A40B768">
            <wp:extent cx="560705" cy="26035"/>
            <wp:effectExtent l="0" t="0" r="0" b="0"/>
            <wp:docPr id="1511476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C8F064" wp14:editId="4ABAFD7A">
            <wp:extent cx="560705" cy="26035"/>
            <wp:effectExtent l="0" t="0" r="0" b="0"/>
            <wp:docPr id="1382007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9B004C" wp14:editId="0F672852">
            <wp:extent cx="560705" cy="26035"/>
            <wp:effectExtent l="0" t="0" r="0" b="0"/>
            <wp:docPr id="10948693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829AED" wp14:editId="447E2501">
            <wp:extent cx="560705" cy="26035"/>
            <wp:effectExtent l="0" t="0" r="0" b="0"/>
            <wp:docPr id="122212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5E65F7" wp14:editId="5E7A7CF6">
            <wp:extent cx="560705" cy="26035"/>
            <wp:effectExtent l="0" t="0" r="0" b="0"/>
            <wp:docPr id="296038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18C71B" wp14:editId="7D9B1333">
            <wp:extent cx="560705" cy="26035"/>
            <wp:effectExtent l="0" t="0" r="0" b="0"/>
            <wp:docPr id="1419191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3C74CD" wp14:editId="4759BE41">
            <wp:extent cx="560705" cy="26035"/>
            <wp:effectExtent l="0" t="0" r="0" b="0"/>
            <wp:docPr id="2127986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E49F06" wp14:editId="55B59A18">
            <wp:extent cx="560705" cy="26035"/>
            <wp:effectExtent l="0" t="0" r="0" b="0"/>
            <wp:docPr id="1918008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580A8" wp14:editId="29858320">
            <wp:extent cx="560705" cy="26035"/>
            <wp:effectExtent l="0" t="0" r="0" b="0"/>
            <wp:docPr id="64136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043127" wp14:editId="75DE666D">
            <wp:extent cx="560705" cy="26035"/>
            <wp:effectExtent l="0" t="0" r="0" b="0"/>
            <wp:docPr id="1769197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0C6BD1" wp14:editId="27912A63">
            <wp:extent cx="560705" cy="26035"/>
            <wp:effectExtent l="0" t="0" r="0" b="0"/>
            <wp:docPr id="564947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3DC61" wp14:editId="1FFA227F">
            <wp:extent cx="560705" cy="26035"/>
            <wp:effectExtent l="0" t="0" r="0" b="0"/>
            <wp:docPr id="1073655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0A30E3" wp14:editId="54024AA2">
            <wp:extent cx="560705" cy="26035"/>
            <wp:effectExtent l="0" t="0" r="0" b="0"/>
            <wp:docPr id="1149468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F5FE57" wp14:editId="562B5979">
            <wp:extent cx="560705" cy="26035"/>
            <wp:effectExtent l="0" t="0" r="0" b="0"/>
            <wp:docPr id="427077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145930" wp14:editId="1FAE654D">
            <wp:extent cx="560705" cy="26035"/>
            <wp:effectExtent l="0" t="0" r="0" b="0"/>
            <wp:docPr id="13510062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70ECCE" wp14:editId="0739464C">
            <wp:extent cx="560705" cy="26035"/>
            <wp:effectExtent l="0" t="0" r="0" b="0"/>
            <wp:docPr id="1124077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4A9293" wp14:editId="36E5E2E3">
            <wp:extent cx="560705" cy="26035"/>
            <wp:effectExtent l="0" t="0" r="0" b="0"/>
            <wp:docPr id="122108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3DF994" wp14:editId="609C77CF">
            <wp:extent cx="560705" cy="26035"/>
            <wp:effectExtent l="0" t="0" r="0" b="0"/>
            <wp:docPr id="391958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AD2041" wp14:editId="25BB5893">
            <wp:extent cx="560705" cy="26035"/>
            <wp:effectExtent l="0" t="0" r="0" b="0"/>
            <wp:docPr id="2136591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41B5BA" wp14:editId="36E56E7F">
            <wp:extent cx="560705" cy="26035"/>
            <wp:effectExtent l="0" t="0" r="0" b="0"/>
            <wp:docPr id="1035673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CCD462" wp14:editId="3EFC69B3">
            <wp:extent cx="560705" cy="26035"/>
            <wp:effectExtent l="0" t="0" r="0" b="0"/>
            <wp:docPr id="1885771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6FD768" wp14:editId="01A7B9C1">
            <wp:extent cx="560705" cy="26035"/>
            <wp:effectExtent l="0" t="0" r="0" b="0"/>
            <wp:docPr id="1345572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DD617" wp14:editId="4E5AF3F1">
            <wp:extent cx="560705" cy="26035"/>
            <wp:effectExtent l="0" t="0" r="0" b="0"/>
            <wp:docPr id="869817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4D43C0" wp14:editId="392CDACB">
            <wp:extent cx="560705" cy="26035"/>
            <wp:effectExtent l="0" t="0" r="0" b="0"/>
            <wp:docPr id="1746959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D26083" wp14:editId="09CD2F00">
            <wp:extent cx="560705" cy="26035"/>
            <wp:effectExtent l="0" t="0" r="0" b="0"/>
            <wp:docPr id="1178547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90C953" wp14:editId="10884315">
            <wp:extent cx="560705" cy="26035"/>
            <wp:effectExtent l="0" t="0" r="0" b="0"/>
            <wp:docPr id="21369594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822C82" wp14:editId="5AF253B0">
            <wp:extent cx="560705" cy="26035"/>
            <wp:effectExtent l="0" t="0" r="0" b="0"/>
            <wp:docPr id="621120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16653" wp14:editId="083F3A66">
            <wp:extent cx="560705" cy="26035"/>
            <wp:effectExtent l="0" t="0" r="0" b="0"/>
            <wp:docPr id="1972011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B01007" wp14:editId="0963C67F">
            <wp:extent cx="560705" cy="26035"/>
            <wp:effectExtent l="0" t="0" r="0" b="0"/>
            <wp:docPr id="1282483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C2A39E" wp14:editId="6D0BC80D">
            <wp:extent cx="560705" cy="26035"/>
            <wp:effectExtent l="0" t="0" r="0" b="0"/>
            <wp:docPr id="240596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68AE3" wp14:editId="2E0B2386">
            <wp:extent cx="560705" cy="26035"/>
            <wp:effectExtent l="0" t="0" r="0" b="0"/>
            <wp:docPr id="5878913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5E854C" wp14:editId="512CA899">
            <wp:extent cx="560705" cy="26035"/>
            <wp:effectExtent l="0" t="0" r="0" b="0"/>
            <wp:docPr id="2114859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4CD651" wp14:editId="53C6A802">
            <wp:extent cx="560705" cy="26035"/>
            <wp:effectExtent l="0" t="0" r="0" b="0"/>
            <wp:docPr id="20002720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8329E" wp14:editId="2C2A7B5E">
            <wp:extent cx="560705" cy="26035"/>
            <wp:effectExtent l="0" t="0" r="0" b="0"/>
            <wp:docPr id="125421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CB7FD0" wp14:editId="3DF35762">
            <wp:extent cx="560705" cy="26035"/>
            <wp:effectExtent l="0" t="0" r="0" b="0"/>
            <wp:docPr id="6729586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6C1827" wp14:editId="3CE769EF">
            <wp:extent cx="560705" cy="26035"/>
            <wp:effectExtent l="0" t="0" r="0" b="0"/>
            <wp:docPr id="1582817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D7C088" wp14:editId="3401D88E">
            <wp:extent cx="560705" cy="26035"/>
            <wp:effectExtent l="0" t="0" r="0" b="0"/>
            <wp:docPr id="546236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DD8D70" wp14:editId="5F87D0F6">
            <wp:extent cx="560705" cy="26035"/>
            <wp:effectExtent l="0" t="0" r="0" b="0"/>
            <wp:docPr id="1954039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684DF2" wp14:editId="54834249">
            <wp:extent cx="560705" cy="26035"/>
            <wp:effectExtent l="0" t="0" r="0" b="0"/>
            <wp:docPr id="143264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92D0A5" wp14:editId="7D5B39E1">
            <wp:extent cx="560705" cy="26035"/>
            <wp:effectExtent l="0" t="0" r="0" b="0"/>
            <wp:docPr id="1148109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C87B2E" wp14:editId="392A52BA">
            <wp:extent cx="560705" cy="26035"/>
            <wp:effectExtent l="0" t="0" r="0" b="0"/>
            <wp:docPr id="347813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47A32" wp14:editId="51C094B9">
            <wp:extent cx="560705" cy="26035"/>
            <wp:effectExtent l="0" t="0" r="0" b="0"/>
            <wp:docPr id="552000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165EC3" wp14:editId="493E4BB6">
            <wp:extent cx="560705" cy="26035"/>
            <wp:effectExtent l="0" t="0" r="0" b="0"/>
            <wp:docPr id="10027828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EB5C08" wp14:editId="613693B8">
            <wp:extent cx="560705" cy="26035"/>
            <wp:effectExtent l="0" t="0" r="0" b="0"/>
            <wp:docPr id="428376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CDDA94" wp14:editId="45472659">
            <wp:extent cx="560705" cy="26035"/>
            <wp:effectExtent l="0" t="0" r="0" b="0"/>
            <wp:docPr id="1758945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970237" wp14:editId="1D3CE8AD">
            <wp:extent cx="560705" cy="26035"/>
            <wp:effectExtent l="0" t="0" r="0" b="0"/>
            <wp:docPr id="8712813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B6EF84" wp14:editId="390F7D69">
            <wp:extent cx="560705" cy="26035"/>
            <wp:effectExtent l="0" t="0" r="0" b="0"/>
            <wp:docPr id="957114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4AF28C" wp14:editId="3047B0B0">
            <wp:extent cx="560705" cy="26035"/>
            <wp:effectExtent l="0" t="0" r="0" b="0"/>
            <wp:docPr id="1778372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5222E2" wp14:editId="6F1114DC">
            <wp:extent cx="560705" cy="26035"/>
            <wp:effectExtent l="0" t="0" r="0" b="0"/>
            <wp:docPr id="1018091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5A372D" wp14:editId="0903B1E9">
            <wp:extent cx="560705" cy="26035"/>
            <wp:effectExtent l="0" t="0" r="0" b="0"/>
            <wp:docPr id="100799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CCF528" wp14:editId="6AE6049A">
            <wp:extent cx="560705" cy="26035"/>
            <wp:effectExtent l="0" t="0" r="0" b="0"/>
            <wp:docPr id="1175093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B7891" wp14:editId="0B5D0674">
            <wp:extent cx="560705" cy="26035"/>
            <wp:effectExtent l="0" t="0" r="0" b="0"/>
            <wp:docPr id="661274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CD5753" wp14:editId="029BD410">
            <wp:extent cx="560705" cy="26035"/>
            <wp:effectExtent l="0" t="0" r="0" b="0"/>
            <wp:docPr id="1514447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23132D" wp14:editId="6FA36303">
            <wp:extent cx="560705" cy="26035"/>
            <wp:effectExtent l="0" t="0" r="0" b="0"/>
            <wp:docPr id="1971432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1A6DBD" wp14:editId="12F0CB0C">
            <wp:extent cx="560705" cy="26035"/>
            <wp:effectExtent l="0" t="0" r="0" b="0"/>
            <wp:docPr id="1508440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AA479A" wp14:editId="3189BA49">
            <wp:extent cx="560705" cy="26035"/>
            <wp:effectExtent l="0" t="0" r="0" b="0"/>
            <wp:docPr id="17215389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BC461C" wp14:editId="50DA4D81">
            <wp:extent cx="560705" cy="26035"/>
            <wp:effectExtent l="0" t="0" r="0" b="0"/>
            <wp:docPr id="20631624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DC2394" wp14:editId="554DDD2D">
            <wp:extent cx="560705" cy="26035"/>
            <wp:effectExtent l="0" t="0" r="0" b="0"/>
            <wp:docPr id="16666875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ADD38" wp14:editId="327566F7">
            <wp:extent cx="560705" cy="26035"/>
            <wp:effectExtent l="0" t="0" r="0" b="0"/>
            <wp:docPr id="495250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FBDF5B" wp14:editId="45B486CA">
            <wp:extent cx="560705" cy="26035"/>
            <wp:effectExtent l="0" t="0" r="0" b="0"/>
            <wp:docPr id="9497238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A3E054" wp14:editId="5EE1D466">
            <wp:extent cx="560705" cy="26035"/>
            <wp:effectExtent l="0" t="0" r="0" b="0"/>
            <wp:docPr id="2110045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9E3DC0" wp14:editId="09B3A96C">
            <wp:extent cx="560705" cy="26035"/>
            <wp:effectExtent l="0" t="0" r="0" b="0"/>
            <wp:docPr id="1352132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775054" wp14:editId="185173EB">
            <wp:extent cx="560705" cy="26035"/>
            <wp:effectExtent l="0" t="0" r="0" b="0"/>
            <wp:docPr id="15307230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D8CA34" wp14:editId="22D1D97A">
            <wp:extent cx="560705" cy="26035"/>
            <wp:effectExtent l="0" t="0" r="0" b="0"/>
            <wp:docPr id="997300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90D3B7" wp14:editId="3A170EBD">
            <wp:extent cx="560705" cy="26035"/>
            <wp:effectExtent l="0" t="0" r="0" b="0"/>
            <wp:docPr id="1645510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9D3AC9" wp14:editId="27E4E77F">
            <wp:extent cx="560705" cy="26035"/>
            <wp:effectExtent l="0" t="0" r="0" b="0"/>
            <wp:docPr id="617484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91A8A3" wp14:editId="55FF4337">
            <wp:extent cx="560705" cy="26035"/>
            <wp:effectExtent l="0" t="0" r="0" b="0"/>
            <wp:docPr id="1159817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C27231" wp14:editId="0AA39A25">
            <wp:extent cx="560705" cy="26035"/>
            <wp:effectExtent l="0" t="0" r="0" b="0"/>
            <wp:docPr id="1120669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5D36D6" wp14:editId="300D8ED4">
            <wp:extent cx="560705" cy="26035"/>
            <wp:effectExtent l="0" t="0" r="0" b="0"/>
            <wp:docPr id="1870114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2D21C0" wp14:editId="45748835">
            <wp:extent cx="560705" cy="26035"/>
            <wp:effectExtent l="0" t="0" r="0" b="0"/>
            <wp:docPr id="1644558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9A41B5" wp14:editId="12D7782D">
            <wp:extent cx="560705" cy="26035"/>
            <wp:effectExtent l="0" t="0" r="0" b="0"/>
            <wp:docPr id="794716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A0B65" wp14:editId="3B04129C">
            <wp:extent cx="560705" cy="26035"/>
            <wp:effectExtent l="0" t="0" r="0" b="0"/>
            <wp:docPr id="1788911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ABA53" wp14:editId="1BDAB8DA">
            <wp:extent cx="560705" cy="26035"/>
            <wp:effectExtent l="0" t="0" r="0" b="0"/>
            <wp:docPr id="1855009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F24D9A" wp14:editId="5A97CE95">
            <wp:extent cx="560705" cy="26035"/>
            <wp:effectExtent l="0" t="0" r="0" b="0"/>
            <wp:docPr id="831544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DD0878" wp14:editId="169A8B02">
            <wp:extent cx="560705" cy="26035"/>
            <wp:effectExtent l="0" t="0" r="0" b="0"/>
            <wp:docPr id="19619591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39408" wp14:editId="6CE2DB9C">
            <wp:extent cx="560705" cy="26035"/>
            <wp:effectExtent l="0" t="0" r="0" b="0"/>
            <wp:docPr id="2085498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FCE4E" wp14:editId="376A7010">
            <wp:extent cx="560705" cy="26035"/>
            <wp:effectExtent l="0" t="0" r="0" b="0"/>
            <wp:docPr id="1268021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59D49B" wp14:editId="563DFA07">
            <wp:extent cx="560705" cy="26035"/>
            <wp:effectExtent l="0" t="0" r="0" b="0"/>
            <wp:docPr id="1047187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ADAF78" wp14:editId="7C3148A9">
            <wp:extent cx="560705" cy="26035"/>
            <wp:effectExtent l="0" t="0" r="0" b="0"/>
            <wp:docPr id="261237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BD72D5" wp14:editId="43EB1D89">
            <wp:extent cx="560705" cy="26035"/>
            <wp:effectExtent l="0" t="0" r="0" b="0"/>
            <wp:docPr id="20726577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D8E78A" wp14:editId="753759A5">
            <wp:extent cx="560705" cy="26035"/>
            <wp:effectExtent l="0" t="0" r="0" b="0"/>
            <wp:docPr id="635329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76F7D7" wp14:editId="5A0ED855">
            <wp:extent cx="560705" cy="26035"/>
            <wp:effectExtent l="0" t="0" r="0" b="0"/>
            <wp:docPr id="1168131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8E1DEF" wp14:editId="151F0044">
            <wp:extent cx="560705" cy="26035"/>
            <wp:effectExtent l="0" t="0" r="0" b="0"/>
            <wp:docPr id="363510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59EB25" wp14:editId="519EDE5B">
            <wp:extent cx="560705" cy="26035"/>
            <wp:effectExtent l="0" t="0" r="0" b="0"/>
            <wp:docPr id="5000895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C522D2" wp14:editId="63D5C35B">
            <wp:extent cx="560705" cy="26035"/>
            <wp:effectExtent l="0" t="0" r="0" b="0"/>
            <wp:docPr id="1722341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B45792" wp14:editId="139049E5">
            <wp:extent cx="560705" cy="26035"/>
            <wp:effectExtent l="0" t="0" r="0" b="0"/>
            <wp:docPr id="319404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6F7F1B" wp14:editId="4D6BE907">
            <wp:extent cx="560705" cy="26035"/>
            <wp:effectExtent l="0" t="0" r="0" b="0"/>
            <wp:docPr id="2055576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D7908D" wp14:editId="4BD15759">
            <wp:extent cx="560705" cy="26035"/>
            <wp:effectExtent l="0" t="0" r="0" b="0"/>
            <wp:docPr id="1894896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10E147" wp14:editId="579F2281">
            <wp:extent cx="560705" cy="26035"/>
            <wp:effectExtent l="0" t="0" r="0" b="0"/>
            <wp:docPr id="7366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FB942B" wp14:editId="646FFF46">
            <wp:extent cx="560705" cy="26035"/>
            <wp:effectExtent l="0" t="0" r="0" b="0"/>
            <wp:docPr id="9824065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A10F79" wp14:editId="38DB7624">
            <wp:extent cx="560705" cy="26035"/>
            <wp:effectExtent l="0" t="0" r="0" b="0"/>
            <wp:docPr id="388888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500D1B" wp14:editId="5813B054">
            <wp:extent cx="560705" cy="26035"/>
            <wp:effectExtent l="0" t="0" r="0" b="0"/>
            <wp:docPr id="20937124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07976" wp14:editId="3E204968">
            <wp:extent cx="560705" cy="26035"/>
            <wp:effectExtent l="0" t="0" r="0" b="0"/>
            <wp:docPr id="952161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ACF4B1" wp14:editId="4134294E">
            <wp:extent cx="560705" cy="26035"/>
            <wp:effectExtent l="0" t="0" r="0" b="0"/>
            <wp:docPr id="977348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216AAF" wp14:editId="62066AC7">
            <wp:extent cx="560705" cy="26035"/>
            <wp:effectExtent l="0" t="0" r="0" b="0"/>
            <wp:docPr id="6028195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3B3EC5" wp14:editId="1AE3C351">
            <wp:extent cx="560705" cy="26035"/>
            <wp:effectExtent l="0" t="0" r="0" b="0"/>
            <wp:docPr id="233281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8B34C" wp14:editId="64933F47">
            <wp:extent cx="560705" cy="26035"/>
            <wp:effectExtent l="0" t="0" r="0" b="0"/>
            <wp:docPr id="1465429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F6A5E" wp14:editId="1ED0A7B7">
            <wp:extent cx="560705" cy="26035"/>
            <wp:effectExtent l="0" t="0" r="0" b="0"/>
            <wp:docPr id="10396085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BECBDB" wp14:editId="439F6920">
            <wp:extent cx="560705" cy="26035"/>
            <wp:effectExtent l="0" t="0" r="0" b="0"/>
            <wp:docPr id="1692800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90BEED" wp14:editId="2CF95CD2">
            <wp:extent cx="560705" cy="26035"/>
            <wp:effectExtent l="0" t="0" r="0" b="0"/>
            <wp:docPr id="1704274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6AAC24" wp14:editId="185AE8B3">
            <wp:extent cx="560705" cy="26035"/>
            <wp:effectExtent l="0" t="0" r="0" b="0"/>
            <wp:docPr id="1145489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DEC2C" wp14:editId="2F7A4953">
            <wp:extent cx="560705" cy="26035"/>
            <wp:effectExtent l="0" t="0" r="0" b="0"/>
            <wp:docPr id="2138683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5BBA04" wp14:editId="36FBDC28">
            <wp:extent cx="560705" cy="26035"/>
            <wp:effectExtent l="0" t="0" r="0" b="0"/>
            <wp:docPr id="703564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39C6EA" wp14:editId="7E91093F">
            <wp:extent cx="560705" cy="26035"/>
            <wp:effectExtent l="0" t="0" r="0" b="0"/>
            <wp:docPr id="2280073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1CBB09" wp14:editId="72401990">
            <wp:extent cx="560705" cy="26035"/>
            <wp:effectExtent l="0" t="0" r="0" b="0"/>
            <wp:docPr id="226267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21AC97" wp14:editId="46E6D953">
            <wp:extent cx="560705" cy="26035"/>
            <wp:effectExtent l="0" t="0" r="0" b="0"/>
            <wp:docPr id="1308246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2C0F09" wp14:editId="3249837E">
            <wp:extent cx="560705" cy="26035"/>
            <wp:effectExtent l="0" t="0" r="0" b="0"/>
            <wp:docPr id="1600126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464D98" wp14:editId="291B8B60">
            <wp:extent cx="560705" cy="26035"/>
            <wp:effectExtent l="0" t="0" r="0" b="0"/>
            <wp:docPr id="3797925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E9C79" wp14:editId="4B858315">
            <wp:extent cx="560705" cy="26035"/>
            <wp:effectExtent l="0" t="0" r="0" b="0"/>
            <wp:docPr id="740309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028E26" wp14:editId="6914399E">
            <wp:extent cx="560705" cy="26035"/>
            <wp:effectExtent l="0" t="0" r="0" b="0"/>
            <wp:docPr id="7643280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F35F3B" wp14:editId="5E99256F">
            <wp:extent cx="560705" cy="26035"/>
            <wp:effectExtent l="0" t="0" r="0" b="0"/>
            <wp:docPr id="953907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3E0CB6" wp14:editId="4B7A5F7C">
            <wp:extent cx="560705" cy="26035"/>
            <wp:effectExtent l="0" t="0" r="0" b="0"/>
            <wp:docPr id="1995231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DE8D2" wp14:editId="1AC992CA">
            <wp:extent cx="560705" cy="26035"/>
            <wp:effectExtent l="0" t="0" r="0" b="0"/>
            <wp:docPr id="454773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110256" wp14:editId="21936480">
            <wp:extent cx="560705" cy="26035"/>
            <wp:effectExtent l="0" t="0" r="0" b="0"/>
            <wp:docPr id="462548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835260" wp14:editId="7EFBF879">
            <wp:extent cx="560705" cy="26035"/>
            <wp:effectExtent l="0" t="0" r="0" b="0"/>
            <wp:docPr id="1641468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7844BA" wp14:editId="57F15655">
            <wp:extent cx="560705" cy="26035"/>
            <wp:effectExtent l="0" t="0" r="0" b="0"/>
            <wp:docPr id="203956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89CEA6" wp14:editId="21C992FE">
            <wp:extent cx="560705" cy="26035"/>
            <wp:effectExtent l="0" t="0" r="0" b="0"/>
            <wp:docPr id="2137444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18E833" wp14:editId="4F90C2C5">
            <wp:extent cx="560705" cy="26035"/>
            <wp:effectExtent l="0" t="0" r="0" b="0"/>
            <wp:docPr id="16240228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8CDC06" wp14:editId="59E1D7ED">
            <wp:extent cx="560705" cy="26035"/>
            <wp:effectExtent l="0" t="0" r="0" b="0"/>
            <wp:docPr id="21007036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581C7" wp14:editId="61F09199">
            <wp:extent cx="560705" cy="26035"/>
            <wp:effectExtent l="0" t="0" r="0" b="0"/>
            <wp:docPr id="373064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0E8068" wp14:editId="78611036">
            <wp:extent cx="560705" cy="26035"/>
            <wp:effectExtent l="0" t="0" r="0" b="0"/>
            <wp:docPr id="1721802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B7E02D" wp14:editId="2F20023A">
            <wp:extent cx="560705" cy="26035"/>
            <wp:effectExtent l="0" t="0" r="0" b="0"/>
            <wp:docPr id="3859171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0249C7" wp14:editId="44D547E9">
            <wp:extent cx="560705" cy="26035"/>
            <wp:effectExtent l="0" t="0" r="0" b="0"/>
            <wp:docPr id="905503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48FC9" wp14:editId="0C7CD934">
            <wp:extent cx="560705" cy="26035"/>
            <wp:effectExtent l="0" t="0" r="0" b="0"/>
            <wp:docPr id="2005512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A568CC" wp14:editId="60B229D5">
            <wp:extent cx="560705" cy="26035"/>
            <wp:effectExtent l="0" t="0" r="0" b="0"/>
            <wp:docPr id="1815467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FBB469" wp14:editId="2C44E66E">
            <wp:extent cx="560705" cy="26035"/>
            <wp:effectExtent l="0" t="0" r="0" b="0"/>
            <wp:docPr id="997411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48CBF8" wp14:editId="05C5EA46">
            <wp:extent cx="560705" cy="26035"/>
            <wp:effectExtent l="0" t="0" r="0" b="0"/>
            <wp:docPr id="1344225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B9389A" wp14:editId="20BD3620">
            <wp:extent cx="560705" cy="26035"/>
            <wp:effectExtent l="0" t="0" r="0" b="0"/>
            <wp:docPr id="124076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23CB9" wp14:editId="3D70498B">
            <wp:extent cx="560705" cy="26035"/>
            <wp:effectExtent l="0" t="0" r="0" b="0"/>
            <wp:docPr id="1292525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C22627" wp14:editId="0E3E52AE">
            <wp:extent cx="560705" cy="26035"/>
            <wp:effectExtent l="0" t="0" r="0" b="0"/>
            <wp:docPr id="1004481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F68CA5" wp14:editId="187E4898">
            <wp:extent cx="560705" cy="26035"/>
            <wp:effectExtent l="0" t="0" r="0" b="0"/>
            <wp:docPr id="878544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B3C0F7" wp14:editId="6DFEA416">
            <wp:extent cx="560705" cy="26035"/>
            <wp:effectExtent l="0" t="0" r="0" b="0"/>
            <wp:docPr id="1063728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E9D075" wp14:editId="10EF0B13">
            <wp:extent cx="560705" cy="26035"/>
            <wp:effectExtent l="0" t="0" r="0" b="0"/>
            <wp:docPr id="2544322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8880F7" wp14:editId="38C84BE3">
            <wp:extent cx="560705" cy="26035"/>
            <wp:effectExtent l="0" t="0" r="0" b="0"/>
            <wp:docPr id="618507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141A3B" wp14:editId="593F304F">
            <wp:extent cx="560705" cy="26035"/>
            <wp:effectExtent l="0" t="0" r="0" b="0"/>
            <wp:docPr id="15505727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2D2FAC" wp14:editId="288AC5AF">
            <wp:extent cx="560705" cy="26035"/>
            <wp:effectExtent l="0" t="0" r="0" b="0"/>
            <wp:docPr id="1710307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CE8923" wp14:editId="046FF742">
            <wp:extent cx="560705" cy="26035"/>
            <wp:effectExtent l="0" t="0" r="0" b="0"/>
            <wp:docPr id="1891296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6D560C" wp14:editId="3B8AF79B">
            <wp:extent cx="560705" cy="26035"/>
            <wp:effectExtent l="0" t="0" r="0" b="0"/>
            <wp:docPr id="303035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49C8B4" wp14:editId="72A58199">
            <wp:extent cx="560705" cy="26035"/>
            <wp:effectExtent l="0" t="0" r="0" b="0"/>
            <wp:docPr id="1165806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69AD1D" wp14:editId="3B2305FB">
            <wp:extent cx="560705" cy="26035"/>
            <wp:effectExtent l="0" t="0" r="0" b="0"/>
            <wp:docPr id="335482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93CDC" wp14:editId="7C90931E">
            <wp:extent cx="560705" cy="26035"/>
            <wp:effectExtent l="0" t="0" r="0" b="0"/>
            <wp:docPr id="1501962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68E5E0" wp14:editId="4047A581">
            <wp:extent cx="560705" cy="26035"/>
            <wp:effectExtent l="0" t="0" r="0" b="0"/>
            <wp:docPr id="1950759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A52B9E" wp14:editId="36871980">
            <wp:extent cx="560705" cy="26035"/>
            <wp:effectExtent l="0" t="0" r="0" b="0"/>
            <wp:docPr id="1926742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EA19D0" wp14:editId="6AED4A5A">
            <wp:extent cx="560705" cy="26035"/>
            <wp:effectExtent l="0" t="0" r="0" b="0"/>
            <wp:docPr id="2065524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4A6066" wp14:editId="3C60ECB7">
            <wp:extent cx="560705" cy="26035"/>
            <wp:effectExtent l="0" t="0" r="0" b="0"/>
            <wp:docPr id="1836342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660324" wp14:editId="7D937409">
            <wp:extent cx="560705" cy="26035"/>
            <wp:effectExtent l="0" t="0" r="0" b="0"/>
            <wp:docPr id="1099433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D77622" wp14:editId="10DBA962">
            <wp:extent cx="560705" cy="26035"/>
            <wp:effectExtent l="0" t="0" r="0" b="0"/>
            <wp:docPr id="2944300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FDBC76" wp14:editId="0233ECFD">
            <wp:extent cx="560705" cy="26035"/>
            <wp:effectExtent l="0" t="0" r="0" b="0"/>
            <wp:docPr id="1327576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174B87" wp14:editId="21B93491">
            <wp:extent cx="560705" cy="26035"/>
            <wp:effectExtent l="0" t="0" r="0" b="0"/>
            <wp:docPr id="416527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2263D5" wp14:editId="175CD552">
            <wp:extent cx="560705" cy="26035"/>
            <wp:effectExtent l="0" t="0" r="0" b="0"/>
            <wp:docPr id="786619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7076B1" wp14:editId="78863E36">
            <wp:extent cx="560705" cy="26035"/>
            <wp:effectExtent l="0" t="0" r="0" b="0"/>
            <wp:docPr id="488547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0D9C9F" wp14:editId="123E551C">
            <wp:extent cx="560705" cy="26035"/>
            <wp:effectExtent l="0" t="0" r="0" b="0"/>
            <wp:docPr id="1198443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53C260" wp14:editId="3454C759">
            <wp:extent cx="560705" cy="26035"/>
            <wp:effectExtent l="0" t="0" r="0" b="0"/>
            <wp:docPr id="123621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707F85" wp14:editId="7DD8D127">
            <wp:extent cx="560705" cy="26035"/>
            <wp:effectExtent l="0" t="0" r="0" b="0"/>
            <wp:docPr id="182120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DCBC15" wp14:editId="0C282F4C">
            <wp:extent cx="560705" cy="26035"/>
            <wp:effectExtent l="0" t="0" r="0" b="0"/>
            <wp:docPr id="680187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AB3CE4" wp14:editId="504BF632">
            <wp:extent cx="560705" cy="26035"/>
            <wp:effectExtent l="0" t="0" r="0" b="0"/>
            <wp:docPr id="1950460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30C524" wp14:editId="2307BBEA">
            <wp:extent cx="560705" cy="26035"/>
            <wp:effectExtent l="0" t="0" r="0" b="0"/>
            <wp:docPr id="16234148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C0BE92" wp14:editId="4F5BDA94">
            <wp:extent cx="560705" cy="26035"/>
            <wp:effectExtent l="0" t="0" r="0" b="0"/>
            <wp:docPr id="361410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DD3D34" wp14:editId="6F81BAC5">
            <wp:extent cx="560705" cy="26035"/>
            <wp:effectExtent l="0" t="0" r="0" b="0"/>
            <wp:docPr id="457321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E71153" wp14:editId="61907D6F">
            <wp:extent cx="560705" cy="26035"/>
            <wp:effectExtent l="0" t="0" r="0" b="0"/>
            <wp:docPr id="955364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28F4D2" wp14:editId="614512E6">
            <wp:extent cx="560705" cy="26035"/>
            <wp:effectExtent l="0" t="0" r="0" b="0"/>
            <wp:docPr id="381994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F2F013" wp14:editId="4FF0DFAB">
            <wp:extent cx="560705" cy="26035"/>
            <wp:effectExtent l="0" t="0" r="0" b="0"/>
            <wp:docPr id="18450935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C189FF" wp14:editId="29D7E48A">
            <wp:extent cx="560705" cy="26035"/>
            <wp:effectExtent l="0" t="0" r="0" b="0"/>
            <wp:docPr id="9566910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6740FF" wp14:editId="46355FB0">
            <wp:extent cx="560705" cy="26035"/>
            <wp:effectExtent l="0" t="0" r="0" b="0"/>
            <wp:docPr id="850420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4AFBE" wp14:editId="30F6C678">
            <wp:extent cx="560705" cy="26035"/>
            <wp:effectExtent l="0" t="0" r="0" b="0"/>
            <wp:docPr id="14747660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28B726" wp14:editId="6306E034">
            <wp:extent cx="560705" cy="26035"/>
            <wp:effectExtent l="0" t="0" r="0" b="0"/>
            <wp:docPr id="1432704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D41BF6" wp14:editId="79416383">
            <wp:extent cx="560705" cy="26035"/>
            <wp:effectExtent l="0" t="0" r="0" b="0"/>
            <wp:docPr id="1860670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938CCD" wp14:editId="238D8A30">
            <wp:extent cx="560705" cy="26035"/>
            <wp:effectExtent l="0" t="0" r="0" b="0"/>
            <wp:docPr id="16872740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FB14A1" wp14:editId="46531903">
            <wp:extent cx="560705" cy="26035"/>
            <wp:effectExtent l="0" t="0" r="0" b="0"/>
            <wp:docPr id="577349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F36E97" wp14:editId="21E68347">
            <wp:extent cx="560705" cy="26035"/>
            <wp:effectExtent l="0" t="0" r="0" b="0"/>
            <wp:docPr id="135472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470E57" wp14:editId="77FDE762">
            <wp:extent cx="560705" cy="26035"/>
            <wp:effectExtent l="0" t="0" r="0" b="0"/>
            <wp:docPr id="375763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29B40" wp14:editId="132AE1CF">
            <wp:extent cx="560705" cy="26035"/>
            <wp:effectExtent l="0" t="0" r="0" b="0"/>
            <wp:docPr id="152875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589D4" wp14:editId="0E257CBC">
            <wp:extent cx="560705" cy="26035"/>
            <wp:effectExtent l="0" t="0" r="0" b="0"/>
            <wp:docPr id="632708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2EEF5E" wp14:editId="56A1D665">
            <wp:extent cx="560705" cy="26035"/>
            <wp:effectExtent l="0" t="0" r="0" b="0"/>
            <wp:docPr id="1691268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AAB417" wp14:editId="44CB9033">
            <wp:extent cx="560705" cy="26035"/>
            <wp:effectExtent l="0" t="0" r="0" b="0"/>
            <wp:docPr id="1029175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67D70F" wp14:editId="3AB22ED2">
            <wp:extent cx="560705" cy="26035"/>
            <wp:effectExtent l="0" t="0" r="0" b="0"/>
            <wp:docPr id="7152583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AF5FE" wp14:editId="7F7C0AF4">
            <wp:extent cx="560705" cy="26035"/>
            <wp:effectExtent l="0" t="0" r="0" b="0"/>
            <wp:docPr id="1237826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BD323E" wp14:editId="793D5B3F">
            <wp:extent cx="560705" cy="26035"/>
            <wp:effectExtent l="0" t="0" r="0" b="0"/>
            <wp:docPr id="1270099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28137" wp14:editId="2983E23D">
            <wp:extent cx="560705" cy="26035"/>
            <wp:effectExtent l="0" t="0" r="0" b="0"/>
            <wp:docPr id="1382782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8B0E09" wp14:editId="48A63ADF">
            <wp:extent cx="560705" cy="26035"/>
            <wp:effectExtent l="0" t="0" r="0" b="0"/>
            <wp:docPr id="1424597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2D616B" wp14:editId="63FF08A1">
            <wp:extent cx="560705" cy="26035"/>
            <wp:effectExtent l="0" t="0" r="0" b="0"/>
            <wp:docPr id="2080461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FB029F" wp14:editId="3DA06A73">
            <wp:extent cx="560705" cy="26035"/>
            <wp:effectExtent l="0" t="0" r="0" b="0"/>
            <wp:docPr id="1176321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08BB4" wp14:editId="519C4EA2">
            <wp:extent cx="560705" cy="26035"/>
            <wp:effectExtent l="0" t="0" r="0" b="0"/>
            <wp:docPr id="1908870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81794F" wp14:editId="2617D173">
            <wp:extent cx="560705" cy="26035"/>
            <wp:effectExtent l="0" t="0" r="0" b="0"/>
            <wp:docPr id="965821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CAE517" wp14:editId="54C3AC06">
            <wp:extent cx="560705" cy="26035"/>
            <wp:effectExtent l="0" t="0" r="0" b="0"/>
            <wp:docPr id="460392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AB4801" wp14:editId="52F648CC">
            <wp:extent cx="560705" cy="26035"/>
            <wp:effectExtent l="0" t="0" r="0" b="0"/>
            <wp:docPr id="20302738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538C75" wp14:editId="19402FE2">
            <wp:extent cx="560705" cy="26035"/>
            <wp:effectExtent l="0" t="0" r="0" b="0"/>
            <wp:docPr id="1497774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9C09A" wp14:editId="2FDEA312">
            <wp:extent cx="560705" cy="26035"/>
            <wp:effectExtent l="0" t="0" r="0" b="0"/>
            <wp:docPr id="790083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22BC30" wp14:editId="4E9A3E53">
            <wp:extent cx="560705" cy="26035"/>
            <wp:effectExtent l="0" t="0" r="0" b="0"/>
            <wp:docPr id="131730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55DB89" wp14:editId="0ED3C108">
            <wp:extent cx="560705" cy="26035"/>
            <wp:effectExtent l="0" t="0" r="0" b="0"/>
            <wp:docPr id="142679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A11477" wp14:editId="7A9AFAC9">
            <wp:extent cx="560705" cy="26035"/>
            <wp:effectExtent l="0" t="0" r="0" b="0"/>
            <wp:docPr id="894150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93DE0B" wp14:editId="11BA0A90">
            <wp:extent cx="560705" cy="26035"/>
            <wp:effectExtent l="0" t="0" r="0" b="0"/>
            <wp:docPr id="373300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34037E" wp14:editId="4B76AFB2">
            <wp:extent cx="560705" cy="26035"/>
            <wp:effectExtent l="0" t="0" r="0" b="0"/>
            <wp:docPr id="10032119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3F1EFA" wp14:editId="47941218">
            <wp:extent cx="560705" cy="26035"/>
            <wp:effectExtent l="0" t="0" r="0" b="0"/>
            <wp:docPr id="1820233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87022E" wp14:editId="546B61EC">
            <wp:extent cx="560705" cy="26035"/>
            <wp:effectExtent l="0" t="0" r="0" b="0"/>
            <wp:docPr id="1132409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9871F4" wp14:editId="1158619B">
            <wp:extent cx="560705" cy="26035"/>
            <wp:effectExtent l="0" t="0" r="0" b="0"/>
            <wp:docPr id="18392090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A5211F" wp14:editId="07F46361">
            <wp:extent cx="560705" cy="26035"/>
            <wp:effectExtent l="0" t="0" r="0" b="0"/>
            <wp:docPr id="17412900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952DCB" wp14:editId="070AAF5F">
            <wp:extent cx="560705" cy="26035"/>
            <wp:effectExtent l="0" t="0" r="0" b="0"/>
            <wp:docPr id="581867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F69532" wp14:editId="71C67627">
            <wp:extent cx="560705" cy="26035"/>
            <wp:effectExtent l="0" t="0" r="0" b="0"/>
            <wp:docPr id="55715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AFB1F3" wp14:editId="204A93D1">
            <wp:extent cx="560705" cy="26035"/>
            <wp:effectExtent l="0" t="0" r="0" b="0"/>
            <wp:docPr id="1679875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1578EA" wp14:editId="1ACC877F">
            <wp:extent cx="560705" cy="26035"/>
            <wp:effectExtent l="0" t="0" r="0" b="0"/>
            <wp:docPr id="1452881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76C87D" wp14:editId="6EF62379">
            <wp:extent cx="560705" cy="26035"/>
            <wp:effectExtent l="0" t="0" r="0" b="0"/>
            <wp:docPr id="965068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BBBE68" wp14:editId="048499E4">
            <wp:extent cx="560705" cy="26035"/>
            <wp:effectExtent l="0" t="0" r="0" b="0"/>
            <wp:docPr id="1165067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1067EA" wp14:editId="066F5CAB">
            <wp:extent cx="560705" cy="26035"/>
            <wp:effectExtent l="0" t="0" r="0" b="0"/>
            <wp:docPr id="1840621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42CBE2" wp14:editId="12948D0C">
            <wp:extent cx="560705" cy="26035"/>
            <wp:effectExtent l="0" t="0" r="0" b="0"/>
            <wp:docPr id="2489232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F3C738" wp14:editId="0E2EA296">
            <wp:extent cx="560705" cy="26035"/>
            <wp:effectExtent l="0" t="0" r="0" b="0"/>
            <wp:docPr id="8841251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015E8" wp14:editId="1FF52EB7">
            <wp:extent cx="560705" cy="26035"/>
            <wp:effectExtent l="0" t="0" r="0" b="0"/>
            <wp:docPr id="1817967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0DD642" wp14:editId="59E16928">
            <wp:extent cx="560705" cy="26035"/>
            <wp:effectExtent l="0" t="0" r="0" b="0"/>
            <wp:docPr id="1362845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8C12CD" wp14:editId="13BA1233">
            <wp:extent cx="560705" cy="26035"/>
            <wp:effectExtent l="0" t="0" r="0" b="0"/>
            <wp:docPr id="1454662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58EC31" wp14:editId="426A0072">
            <wp:extent cx="560705" cy="26035"/>
            <wp:effectExtent l="0" t="0" r="0" b="0"/>
            <wp:docPr id="251826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FFDC9" wp14:editId="4FD80932">
            <wp:extent cx="560705" cy="26035"/>
            <wp:effectExtent l="0" t="0" r="0" b="0"/>
            <wp:docPr id="1928868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E5A2B3" wp14:editId="5D9F7734">
            <wp:extent cx="560705" cy="26035"/>
            <wp:effectExtent l="0" t="0" r="0" b="0"/>
            <wp:docPr id="26769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CFF59" wp14:editId="0CCCE409">
            <wp:extent cx="560705" cy="26035"/>
            <wp:effectExtent l="0" t="0" r="0" b="0"/>
            <wp:docPr id="816237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54D38F" wp14:editId="7044E7D1">
            <wp:extent cx="560705" cy="26035"/>
            <wp:effectExtent l="0" t="0" r="0" b="0"/>
            <wp:docPr id="1697924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7E3916" wp14:editId="6B60B3B7">
            <wp:extent cx="560705" cy="26035"/>
            <wp:effectExtent l="0" t="0" r="0" b="0"/>
            <wp:docPr id="1142421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DB728E" wp14:editId="38C6B430">
            <wp:extent cx="560705" cy="26035"/>
            <wp:effectExtent l="0" t="0" r="0" b="0"/>
            <wp:docPr id="1715612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FB5FFE" wp14:editId="7B9E62D8">
            <wp:extent cx="560705" cy="26035"/>
            <wp:effectExtent l="0" t="0" r="0" b="0"/>
            <wp:docPr id="549717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42F4EE" wp14:editId="51BAF6B2">
            <wp:extent cx="560705" cy="26035"/>
            <wp:effectExtent l="0" t="0" r="0" b="0"/>
            <wp:docPr id="87571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6F943" wp14:editId="16E536B7">
            <wp:extent cx="560705" cy="26035"/>
            <wp:effectExtent l="0" t="0" r="0" b="0"/>
            <wp:docPr id="95251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70C6DF" wp14:editId="6B8A4249">
            <wp:extent cx="560705" cy="26035"/>
            <wp:effectExtent l="0" t="0" r="0" b="0"/>
            <wp:docPr id="1958294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1DCC4D" wp14:editId="3C338176">
            <wp:extent cx="560705" cy="26035"/>
            <wp:effectExtent l="0" t="0" r="0" b="0"/>
            <wp:docPr id="438941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FA5D64" wp14:editId="05DD90C9">
            <wp:extent cx="560705" cy="26035"/>
            <wp:effectExtent l="0" t="0" r="0" b="0"/>
            <wp:docPr id="523453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81F20" wp14:editId="729ED9A0">
            <wp:extent cx="560705" cy="26035"/>
            <wp:effectExtent l="0" t="0" r="0" b="0"/>
            <wp:docPr id="2134815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FC882" wp14:editId="1F8C06F5">
            <wp:extent cx="560705" cy="26035"/>
            <wp:effectExtent l="0" t="0" r="0" b="0"/>
            <wp:docPr id="1512894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3B5C6" wp14:editId="759165C9">
            <wp:extent cx="560705" cy="26035"/>
            <wp:effectExtent l="0" t="0" r="0" b="0"/>
            <wp:docPr id="1065576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FACFB2" wp14:editId="61FECD48">
            <wp:extent cx="560705" cy="26035"/>
            <wp:effectExtent l="0" t="0" r="0" b="0"/>
            <wp:docPr id="1254521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63966" wp14:editId="7AA4A34A">
            <wp:extent cx="560705" cy="26035"/>
            <wp:effectExtent l="0" t="0" r="0" b="0"/>
            <wp:docPr id="7988218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958A7" wp14:editId="7C6AC16D">
            <wp:extent cx="560705" cy="26035"/>
            <wp:effectExtent l="0" t="0" r="0" b="0"/>
            <wp:docPr id="514986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8B6CBC" wp14:editId="4DD71EC5">
            <wp:extent cx="560705" cy="26035"/>
            <wp:effectExtent l="0" t="0" r="0" b="0"/>
            <wp:docPr id="642969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4476E" wp14:editId="14F514F7">
            <wp:extent cx="560705" cy="26035"/>
            <wp:effectExtent l="0" t="0" r="0" b="0"/>
            <wp:docPr id="1789729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1FE95" wp14:editId="2E004C1C">
            <wp:extent cx="560705" cy="26035"/>
            <wp:effectExtent l="0" t="0" r="0" b="0"/>
            <wp:docPr id="7015307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748791" wp14:editId="7D81A4C2">
            <wp:extent cx="560705" cy="26035"/>
            <wp:effectExtent l="0" t="0" r="0" b="0"/>
            <wp:docPr id="1080053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9A9392" wp14:editId="521C33DC">
            <wp:extent cx="560705" cy="26035"/>
            <wp:effectExtent l="0" t="0" r="0" b="0"/>
            <wp:docPr id="17548094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FE6773" wp14:editId="20D3692B">
            <wp:extent cx="560705" cy="26035"/>
            <wp:effectExtent l="0" t="0" r="0" b="0"/>
            <wp:docPr id="6474392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76478C" wp14:editId="79A3B726">
            <wp:extent cx="560705" cy="26035"/>
            <wp:effectExtent l="0" t="0" r="0" b="0"/>
            <wp:docPr id="2059930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B61F39" wp14:editId="1DD88F46">
            <wp:extent cx="560705" cy="26035"/>
            <wp:effectExtent l="0" t="0" r="0" b="0"/>
            <wp:docPr id="1250794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FD2170" wp14:editId="64F87138">
            <wp:extent cx="560705" cy="26035"/>
            <wp:effectExtent l="0" t="0" r="0" b="0"/>
            <wp:docPr id="977204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1C5FA4" wp14:editId="1D8DD871">
            <wp:extent cx="560705" cy="26035"/>
            <wp:effectExtent l="0" t="0" r="0" b="0"/>
            <wp:docPr id="511396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B533ED" wp14:editId="7395F2DF">
            <wp:extent cx="560705" cy="26035"/>
            <wp:effectExtent l="0" t="0" r="0" b="0"/>
            <wp:docPr id="2051680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9344CE" wp14:editId="5EC36CF9">
            <wp:extent cx="560705" cy="26035"/>
            <wp:effectExtent l="0" t="0" r="0" b="0"/>
            <wp:docPr id="719567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87A01" wp14:editId="33AD4145">
            <wp:extent cx="560705" cy="26035"/>
            <wp:effectExtent l="0" t="0" r="0" b="0"/>
            <wp:docPr id="1737101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ADC3CB" wp14:editId="5D3D0069">
            <wp:extent cx="560705" cy="26035"/>
            <wp:effectExtent l="0" t="0" r="0" b="0"/>
            <wp:docPr id="1612195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5A8CB" wp14:editId="736935C1">
            <wp:extent cx="560705" cy="26035"/>
            <wp:effectExtent l="0" t="0" r="0" b="0"/>
            <wp:docPr id="221484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02E4B" wp14:editId="073CAC6C">
            <wp:extent cx="560705" cy="26035"/>
            <wp:effectExtent l="0" t="0" r="0" b="0"/>
            <wp:docPr id="634137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AF4F0D" wp14:editId="097878D2">
            <wp:extent cx="560705" cy="26035"/>
            <wp:effectExtent l="0" t="0" r="0" b="0"/>
            <wp:docPr id="727468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BFD49F" wp14:editId="734CCAC6">
            <wp:extent cx="560705" cy="26035"/>
            <wp:effectExtent l="0" t="0" r="0" b="0"/>
            <wp:docPr id="291853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C073D" wp14:editId="3C7E8BFF">
            <wp:extent cx="560705" cy="26035"/>
            <wp:effectExtent l="0" t="0" r="0" b="0"/>
            <wp:docPr id="1400580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CD917F" wp14:editId="3253A980">
            <wp:extent cx="560705" cy="26035"/>
            <wp:effectExtent l="0" t="0" r="0" b="0"/>
            <wp:docPr id="323787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9A70B6" wp14:editId="15E2CE76">
            <wp:extent cx="560705" cy="26035"/>
            <wp:effectExtent l="0" t="0" r="0" b="0"/>
            <wp:docPr id="16185767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173E43" wp14:editId="4BBC6F6C">
            <wp:extent cx="560705" cy="26035"/>
            <wp:effectExtent l="0" t="0" r="0" b="0"/>
            <wp:docPr id="200795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0B6F55" wp14:editId="2CBAD557">
            <wp:extent cx="560705" cy="26035"/>
            <wp:effectExtent l="0" t="0" r="0" b="0"/>
            <wp:docPr id="356839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972CB2" wp14:editId="409A6415">
            <wp:extent cx="560705" cy="26035"/>
            <wp:effectExtent l="0" t="0" r="0" b="0"/>
            <wp:docPr id="4231375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FE550A" wp14:editId="2111518D">
            <wp:extent cx="560705" cy="26035"/>
            <wp:effectExtent l="0" t="0" r="0" b="0"/>
            <wp:docPr id="11148878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725DDF" wp14:editId="2E881113">
            <wp:extent cx="560705" cy="26035"/>
            <wp:effectExtent l="0" t="0" r="0" b="0"/>
            <wp:docPr id="1514064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03D04F" wp14:editId="6E5B2855">
            <wp:extent cx="560705" cy="26035"/>
            <wp:effectExtent l="0" t="0" r="0" b="0"/>
            <wp:docPr id="316735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274994" wp14:editId="103E809F">
            <wp:extent cx="560705" cy="26035"/>
            <wp:effectExtent l="0" t="0" r="0" b="0"/>
            <wp:docPr id="19641105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D8FCAC" wp14:editId="47623311">
            <wp:extent cx="560705" cy="26035"/>
            <wp:effectExtent l="0" t="0" r="0" b="0"/>
            <wp:docPr id="20407942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4DF230" wp14:editId="5250DB33">
            <wp:extent cx="560705" cy="26035"/>
            <wp:effectExtent l="0" t="0" r="0" b="0"/>
            <wp:docPr id="506272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F62379" wp14:editId="37BB9AAC">
            <wp:extent cx="560705" cy="26035"/>
            <wp:effectExtent l="0" t="0" r="0" b="0"/>
            <wp:docPr id="1704311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29776D" wp14:editId="58D77141">
            <wp:extent cx="560705" cy="26035"/>
            <wp:effectExtent l="0" t="0" r="0" b="0"/>
            <wp:docPr id="1969664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20B097" wp14:editId="6D2372DC">
            <wp:extent cx="560705" cy="26035"/>
            <wp:effectExtent l="0" t="0" r="0" b="0"/>
            <wp:docPr id="986409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FA523E" wp14:editId="3531D2CA">
            <wp:extent cx="560705" cy="26035"/>
            <wp:effectExtent l="0" t="0" r="0" b="0"/>
            <wp:docPr id="926616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70670C" wp14:editId="1A2E2522">
            <wp:extent cx="560705" cy="26035"/>
            <wp:effectExtent l="0" t="0" r="0" b="0"/>
            <wp:docPr id="19902241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5340CC" wp14:editId="4FE9BBD5">
            <wp:extent cx="560705" cy="26035"/>
            <wp:effectExtent l="0" t="0" r="0" b="0"/>
            <wp:docPr id="1086363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D7BF9B" wp14:editId="73DE865B">
            <wp:extent cx="560705" cy="26035"/>
            <wp:effectExtent l="0" t="0" r="0" b="0"/>
            <wp:docPr id="2554877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D54439" wp14:editId="22A71F97">
            <wp:extent cx="560705" cy="26035"/>
            <wp:effectExtent l="0" t="0" r="0" b="0"/>
            <wp:docPr id="20362927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73B861" wp14:editId="72751084">
            <wp:extent cx="560705" cy="26035"/>
            <wp:effectExtent l="0" t="0" r="0" b="0"/>
            <wp:docPr id="1975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078966" wp14:editId="0C2ECD39">
            <wp:extent cx="560705" cy="26035"/>
            <wp:effectExtent l="0" t="0" r="0" b="0"/>
            <wp:docPr id="1715675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83BBE6" wp14:editId="2ACC6F9A">
            <wp:extent cx="560705" cy="26035"/>
            <wp:effectExtent l="0" t="0" r="0" b="0"/>
            <wp:docPr id="761300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222F6" wp14:editId="2164242A">
            <wp:extent cx="560705" cy="26035"/>
            <wp:effectExtent l="0" t="0" r="0" b="0"/>
            <wp:docPr id="20407001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CC2F35" wp14:editId="493BD6D3">
            <wp:extent cx="560705" cy="26035"/>
            <wp:effectExtent l="0" t="0" r="0" b="0"/>
            <wp:docPr id="574005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AD3CF0" wp14:editId="6C078652">
            <wp:extent cx="560705" cy="26035"/>
            <wp:effectExtent l="0" t="0" r="0" b="0"/>
            <wp:docPr id="1985344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B8EE66" wp14:editId="0C9EAD94">
            <wp:extent cx="560705" cy="26035"/>
            <wp:effectExtent l="0" t="0" r="0" b="0"/>
            <wp:docPr id="14119699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75B73F" wp14:editId="4503B35E">
            <wp:extent cx="560705" cy="26035"/>
            <wp:effectExtent l="0" t="0" r="0" b="0"/>
            <wp:docPr id="1024164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0501ED" wp14:editId="6D27C6B3">
            <wp:extent cx="560705" cy="26035"/>
            <wp:effectExtent l="0" t="0" r="0" b="0"/>
            <wp:docPr id="1289561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FEA68F" wp14:editId="29487439">
            <wp:extent cx="560705" cy="26035"/>
            <wp:effectExtent l="0" t="0" r="0" b="0"/>
            <wp:docPr id="723829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9F71FE" wp14:editId="0EE4FB76">
            <wp:extent cx="560705" cy="26035"/>
            <wp:effectExtent l="0" t="0" r="0" b="0"/>
            <wp:docPr id="1776060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8F9DB6" wp14:editId="7DA1F94C">
            <wp:extent cx="560705" cy="26035"/>
            <wp:effectExtent l="0" t="0" r="0" b="0"/>
            <wp:docPr id="99720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E5E2EE" wp14:editId="133F8F51">
            <wp:extent cx="560705" cy="26035"/>
            <wp:effectExtent l="0" t="0" r="0" b="0"/>
            <wp:docPr id="1971966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69DB83" wp14:editId="6016F632">
            <wp:extent cx="560705" cy="26035"/>
            <wp:effectExtent l="0" t="0" r="0" b="0"/>
            <wp:docPr id="1109331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EFD28C" wp14:editId="6A6D44C2">
            <wp:extent cx="560705" cy="26035"/>
            <wp:effectExtent l="0" t="0" r="0" b="0"/>
            <wp:docPr id="1536650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F3C913" wp14:editId="2F75CEBF">
            <wp:extent cx="560705" cy="26035"/>
            <wp:effectExtent l="0" t="0" r="0" b="0"/>
            <wp:docPr id="225141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893E24" wp14:editId="0D21D33B">
            <wp:extent cx="560705" cy="26035"/>
            <wp:effectExtent l="0" t="0" r="0" b="0"/>
            <wp:docPr id="301186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B14457" wp14:editId="5C97A980">
            <wp:extent cx="560705" cy="26035"/>
            <wp:effectExtent l="0" t="0" r="0" b="0"/>
            <wp:docPr id="2105109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4E82EB" wp14:editId="7C014F07">
            <wp:extent cx="560705" cy="26035"/>
            <wp:effectExtent l="0" t="0" r="0" b="0"/>
            <wp:docPr id="1524286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41C1B1" wp14:editId="4AB090C5">
            <wp:extent cx="560705" cy="26035"/>
            <wp:effectExtent l="0" t="0" r="0" b="0"/>
            <wp:docPr id="1353235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AEBDDD" wp14:editId="34B6C17F">
            <wp:extent cx="560705" cy="26035"/>
            <wp:effectExtent l="0" t="0" r="0" b="0"/>
            <wp:docPr id="7923206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29E280" wp14:editId="7BE33FA2">
            <wp:extent cx="560705" cy="26035"/>
            <wp:effectExtent l="0" t="0" r="0" b="0"/>
            <wp:docPr id="50900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0D22B6" wp14:editId="0AF97983">
            <wp:extent cx="560705" cy="26035"/>
            <wp:effectExtent l="0" t="0" r="0" b="0"/>
            <wp:docPr id="9229787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B73E74" wp14:editId="53E3B3E4">
            <wp:extent cx="560705" cy="26035"/>
            <wp:effectExtent l="0" t="0" r="0" b="0"/>
            <wp:docPr id="16461016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79242B" wp14:editId="7F6D6680">
            <wp:extent cx="560705" cy="26035"/>
            <wp:effectExtent l="0" t="0" r="0" b="0"/>
            <wp:docPr id="340396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023762" wp14:editId="2713803F">
            <wp:extent cx="560705" cy="26035"/>
            <wp:effectExtent l="0" t="0" r="0" b="0"/>
            <wp:docPr id="7825917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2BBBF7" wp14:editId="52D6CCB8">
            <wp:extent cx="560705" cy="26035"/>
            <wp:effectExtent l="0" t="0" r="0" b="0"/>
            <wp:docPr id="6489675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788E75" wp14:editId="4CFDC94A">
            <wp:extent cx="560705" cy="26035"/>
            <wp:effectExtent l="0" t="0" r="0" b="0"/>
            <wp:docPr id="1677915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1FEADC" wp14:editId="4681BEA2">
            <wp:extent cx="560705" cy="26035"/>
            <wp:effectExtent l="0" t="0" r="0" b="0"/>
            <wp:docPr id="5556910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7B15FA" wp14:editId="5F0722D0">
            <wp:extent cx="560705" cy="26035"/>
            <wp:effectExtent l="0" t="0" r="0" b="0"/>
            <wp:docPr id="1856843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CF5D4E" wp14:editId="413B47B6">
            <wp:extent cx="560705" cy="26035"/>
            <wp:effectExtent l="0" t="0" r="0" b="0"/>
            <wp:docPr id="954007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3AEACF" wp14:editId="614ECAEF">
            <wp:extent cx="560705" cy="26035"/>
            <wp:effectExtent l="0" t="0" r="0" b="0"/>
            <wp:docPr id="98492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CC1475" wp14:editId="7E3999FA">
            <wp:extent cx="560705" cy="26035"/>
            <wp:effectExtent l="0" t="0" r="0" b="0"/>
            <wp:docPr id="1472883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D504FC" wp14:editId="412CE015">
            <wp:extent cx="560705" cy="26035"/>
            <wp:effectExtent l="0" t="0" r="0" b="0"/>
            <wp:docPr id="776374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9D69BC" wp14:editId="3EEE358D">
            <wp:extent cx="560705" cy="26035"/>
            <wp:effectExtent l="0" t="0" r="0" b="0"/>
            <wp:docPr id="778192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893D8F" wp14:editId="530B80E6">
            <wp:extent cx="560705" cy="26035"/>
            <wp:effectExtent l="0" t="0" r="0" b="0"/>
            <wp:docPr id="771021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5CCB3F" wp14:editId="31EE2BF8">
            <wp:extent cx="560705" cy="26035"/>
            <wp:effectExtent l="0" t="0" r="0" b="0"/>
            <wp:docPr id="466326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99B25" wp14:editId="066189F3">
            <wp:extent cx="560705" cy="26035"/>
            <wp:effectExtent l="0" t="0" r="0" b="0"/>
            <wp:docPr id="332659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F5E8E5" wp14:editId="02F48D2F">
            <wp:extent cx="560705" cy="26035"/>
            <wp:effectExtent l="0" t="0" r="0" b="0"/>
            <wp:docPr id="973624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D8FE71" wp14:editId="71A621FF">
            <wp:extent cx="560705" cy="26035"/>
            <wp:effectExtent l="0" t="0" r="0" b="0"/>
            <wp:docPr id="928625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73289A" wp14:editId="15E96441">
            <wp:extent cx="560705" cy="26035"/>
            <wp:effectExtent l="0" t="0" r="0" b="0"/>
            <wp:docPr id="1190838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B7CFF4" wp14:editId="67B1A246">
            <wp:extent cx="560705" cy="26035"/>
            <wp:effectExtent l="0" t="0" r="0" b="0"/>
            <wp:docPr id="817265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AB4115" wp14:editId="58EC7A73">
            <wp:extent cx="560705" cy="26035"/>
            <wp:effectExtent l="0" t="0" r="0" b="0"/>
            <wp:docPr id="1754445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2273FC" wp14:editId="5BC834BB">
            <wp:extent cx="560705" cy="26035"/>
            <wp:effectExtent l="0" t="0" r="0" b="0"/>
            <wp:docPr id="1639809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9BCDE4" wp14:editId="36367A25">
            <wp:extent cx="560705" cy="26035"/>
            <wp:effectExtent l="0" t="0" r="0" b="0"/>
            <wp:docPr id="2089789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F8C0DF" wp14:editId="7C0C0645">
            <wp:extent cx="560705" cy="26035"/>
            <wp:effectExtent l="0" t="0" r="0" b="0"/>
            <wp:docPr id="936309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598E68" wp14:editId="2AB92A09">
            <wp:extent cx="560705" cy="26035"/>
            <wp:effectExtent l="0" t="0" r="0" b="0"/>
            <wp:docPr id="205638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8E77A9" wp14:editId="20914073">
            <wp:extent cx="560705" cy="26035"/>
            <wp:effectExtent l="0" t="0" r="0" b="0"/>
            <wp:docPr id="1619156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623C23" wp14:editId="76AA0C0A">
            <wp:extent cx="560705" cy="26035"/>
            <wp:effectExtent l="0" t="0" r="0" b="0"/>
            <wp:docPr id="234017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9CC940" wp14:editId="3DE19290">
            <wp:extent cx="560705" cy="26035"/>
            <wp:effectExtent l="0" t="0" r="0" b="0"/>
            <wp:docPr id="10173300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C070F6" wp14:editId="1EBA4E42">
            <wp:extent cx="560705" cy="26035"/>
            <wp:effectExtent l="0" t="0" r="0" b="0"/>
            <wp:docPr id="1829301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58F8FD" wp14:editId="2C54F8E6">
            <wp:extent cx="560705" cy="26035"/>
            <wp:effectExtent l="0" t="0" r="0" b="0"/>
            <wp:docPr id="835928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DD541D" wp14:editId="0FF0BE18">
            <wp:extent cx="560705" cy="26035"/>
            <wp:effectExtent l="0" t="0" r="0" b="0"/>
            <wp:docPr id="2134554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B9653A" wp14:editId="606D38FC">
            <wp:extent cx="560705" cy="26035"/>
            <wp:effectExtent l="0" t="0" r="0" b="0"/>
            <wp:docPr id="1196819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30105C" wp14:editId="23F07A15">
            <wp:extent cx="560705" cy="26035"/>
            <wp:effectExtent l="0" t="0" r="0" b="0"/>
            <wp:docPr id="51492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88373E" wp14:editId="13BC2788">
            <wp:extent cx="560705" cy="26035"/>
            <wp:effectExtent l="0" t="0" r="0" b="0"/>
            <wp:docPr id="1409192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45565D" wp14:editId="630EEBF9">
            <wp:extent cx="560705" cy="26035"/>
            <wp:effectExtent l="0" t="0" r="0" b="0"/>
            <wp:docPr id="1797084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FA684" wp14:editId="122407D9">
            <wp:extent cx="560705" cy="26035"/>
            <wp:effectExtent l="0" t="0" r="0" b="0"/>
            <wp:docPr id="49690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4DC6E8" wp14:editId="41D4792A">
            <wp:extent cx="560705" cy="26035"/>
            <wp:effectExtent l="0" t="0" r="0" b="0"/>
            <wp:docPr id="21388708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913A8" wp14:editId="1BB3CDE1">
            <wp:extent cx="560705" cy="26035"/>
            <wp:effectExtent l="0" t="0" r="0" b="0"/>
            <wp:docPr id="262662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EDECE8" wp14:editId="51A654A6">
            <wp:extent cx="560705" cy="26035"/>
            <wp:effectExtent l="0" t="0" r="0" b="0"/>
            <wp:docPr id="15583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0A525F" wp14:editId="28070032">
            <wp:extent cx="560705" cy="26035"/>
            <wp:effectExtent l="0" t="0" r="0" b="0"/>
            <wp:docPr id="668715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F5768" wp14:editId="0EE8F113">
            <wp:extent cx="560705" cy="26035"/>
            <wp:effectExtent l="0" t="0" r="0" b="0"/>
            <wp:docPr id="1299606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751389" wp14:editId="3B7B3A00">
            <wp:extent cx="560705" cy="26035"/>
            <wp:effectExtent l="0" t="0" r="0" b="0"/>
            <wp:docPr id="16698597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6CD391" wp14:editId="46FD12AE">
            <wp:extent cx="560705" cy="26035"/>
            <wp:effectExtent l="0" t="0" r="0" b="0"/>
            <wp:docPr id="2019500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26F1B" wp14:editId="3F2D5891">
            <wp:extent cx="560705" cy="26035"/>
            <wp:effectExtent l="0" t="0" r="0" b="0"/>
            <wp:docPr id="1645365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B92F5" wp14:editId="5631AA80">
            <wp:extent cx="560705" cy="26035"/>
            <wp:effectExtent l="0" t="0" r="0" b="0"/>
            <wp:docPr id="15085570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66E71C" wp14:editId="68BD0B9D">
            <wp:extent cx="560705" cy="26035"/>
            <wp:effectExtent l="0" t="0" r="0" b="0"/>
            <wp:docPr id="1363150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37C33" wp14:editId="64707529">
            <wp:extent cx="560705" cy="26035"/>
            <wp:effectExtent l="0" t="0" r="0" b="0"/>
            <wp:docPr id="259722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4B8E6B" wp14:editId="72A3879E">
            <wp:extent cx="560705" cy="26035"/>
            <wp:effectExtent l="0" t="0" r="0" b="0"/>
            <wp:docPr id="429586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96B60F" wp14:editId="5ED30216">
            <wp:extent cx="560705" cy="26035"/>
            <wp:effectExtent l="0" t="0" r="0" b="0"/>
            <wp:docPr id="1029063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03FF60" wp14:editId="1468E99C">
            <wp:extent cx="560705" cy="26035"/>
            <wp:effectExtent l="0" t="0" r="0" b="0"/>
            <wp:docPr id="559903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6B016" wp14:editId="222DE821">
            <wp:extent cx="560705" cy="26035"/>
            <wp:effectExtent l="0" t="0" r="0" b="0"/>
            <wp:docPr id="422582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2EECF0" wp14:editId="6144A0CE">
            <wp:extent cx="560705" cy="26035"/>
            <wp:effectExtent l="0" t="0" r="0" b="0"/>
            <wp:docPr id="1285097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9F513" wp14:editId="649BA581">
            <wp:extent cx="560705" cy="26035"/>
            <wp:effectExtent l="0" t="0" r="0" b="0"/>
            <wp:docPr id="3690438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292A44" wp14:editId="40475BD4">
            <wp:extent cx="560705" cy="26035"/>
            <wp:effectExtent l="0" t="0" r="0" b="0"/>
            <wp:docPr id="1576083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AA7CA" wp14:editId="2423A6B5">
            <wp:extent cx="560705" cy="26035"/>
            <wp:effectExtent l="0" t="0" r="0" b="0"/>
            <wp:docPr id="379223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BF3BAF" wp14:editId="71615873">
            <wp:extent cx="560705" cy="26035"/>
            <wp:effectExtent l="0" t="0" r="0" b="0"/>
            <wp:docPr id="953538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8B369A" wp14:editId="7DBA917A">
            <wp:extent cx="560705" cy="26035"/>
            <wp:effectExtent l="0" t="0" r="0" b="0"/>
            <wp:docPr id="1810854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BE5DC" wp14:editId="3B5E2288">
            <wp:extent cx="560705" cy="26035"/>
            <wp:effectExtent l="0" t="0" r="0" b="0"/>
            <wp:docPr id="821984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5F8DC1" wp14:editId="5DCDF07D">
            <wp:extent cx="560705" cy="26035"/>
            <wp:effectExtent l="0" t="0" r="0" b="0"/>
            <wp:docPr id="1359964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8FE146" wp14:editId="6AC2098D">
            <wp:extent cx="560705" cy="26035"/>
            <wp:effectExtent l="0" t="0" r="0" b="0"/>
            <wp:docPr id="196996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F55F3C" wp14:editId="505341AF">
            <wp:extent cx="560705" cy="26035"/>
            <wp:effectExtent l="0" t="0" r="0" b="0"/>
            <wp:docPr id="1604694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0BBBF4" wp14:editId="4E365043">
            <wp:extent cx="560705" cy="26035"/>
            <wp:effectExtent l="0" t="0" r="0" b="0"/>
            <wp:docPr id="1887012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B20544" wp14:editId="0C80BCE6">
            <wp:extent cx="560705" cy="26035"/>
            <wp:effectExtent l="0" t="0" r="0" b="0"/>
            <wp:docPr id="1076100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B8A10" wp14:editId="1E4C5EBB">
            <wp:extent cx="560705" cy="26035"/>
            <wp:effectExtent l="0" t="0" r="0" b="0"/>
            <wp:docPr id="1791179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AFA61" wp14:editId="55C46242">
            <wp:extent cx="560705" cy="26035"/>
            <wp:effectExtent l="0" t="0" r="0" b="0"/>
            <wp:docPr id="557415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FA641A" wp14:editId="45DF2963">
            <wp:extent cx="560705" cy="26035"/>
            <wp:effectExtent l="0" t="0" r="0" b="0"/>
            <wp:docPr id="1873378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43A30B" wp14:editId="46D29BF0">
            <wp:extent cx="560705" cy="26035"/>
            <wp:effectExtent l="0" t="0" r="0" b="0"/>
            <wp:docPr id="762132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B50FD8" wp14:editId="752D9A25">
            <wp:extent cx="560705" cy="26035"/>
            <wp:effectExtent l="0" t="0" r="0" b="0"/>
            <wp:docPr id="991137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7F84FC" wp14:editId="441DA804">
            <wp:extent cx="560705" cy="26035"/>
            <wp:effectExtent l="0" t="0" r="0" b="0"/>
            <wp:docPr id="291923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C36DA8" wp14:editId="24529575">
            <wp:extent cx="560705" cy="26035"/>
            <wp:effectExtent l="0" t="0" r="0" b="0"/>
            <wp:docPr id="752802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C71AA" wp14:editId="1CE1372A">
            <wp:extent cx="560705" cy="26035"/>
            <wp:effectExtent l="0" t="0" r="0" b="0"/>
            <wp:docPr id="918168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0E06C6" wp14:editId="40269C77">
            <wp:extent cx="560705" cy="26035"/>
            <wp:effectExtent l="0" t="0" r="0" b="0"/>
            <wp:docPr id="1357836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4D6676" wp14:editId="48607F8E">
            <wp:extent cx="560705" cy="26035"/>
            <wp:effectExtent l="0" t="0" r="0" b="0"/>
            <wp:docPr id="1982356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0A3763" wp14:editId="57FBB1C5">
            <wp:extent cx="560705" cy="26035"/>
            <wp:effectExtent l="0" t="0" r="0" b="0"/>
            <wp:docPr id="1964972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DFC67A" wp14:editId="3CCE3673">
            <wp:extent cx="560705" cy="26035"/>
            <wp:effectExtent l="0" t="0" r="0" b="0"/>
            <wp:docPr id="800968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0BA4A1" wp14:editId="2FB79FF0">
            <wp:extent cx="560705" cy="26035"/>
            <wp:effectExtent l="0" t="0" r="0" b="0"/>
            <wp:docPr id="1809847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7F7FCC" wp14:editId="60568522">
            <wp:extent cx="560705" cy="26035"/>
            <wp:effectExtent l="0" t="0" r="0" b="0"/>
            <wp:docPr id="8962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3E42E3" wp14:editId="599900FD">
            <wp:extent cx="560705" cy="26035"/>
            <wp:effectExtent l="0" t="0" r="0" b="0"/>
            <wp:docPr id="308449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C7D3EF" wp14:editId="561A527D">
            <wp:extent cx="560705" cy="26035"/>
            <wp:effectExtent l="0" t="0" r="0" b="0"/>
            <wp:docPr id="16060546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B5702" wp14:editId="5BA5BA25">
            <wp:extent cx="560705" cy="26035"/>
            <wp:effectExtent l="0" t="0" r="0" b="0"/>
            <wp:docPr id="284912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31626" wp14:editId="45D5A18C">
            <wp:extent cx="560705" cy="26035"/>
            <wp:effectExtent l="0" t="0" r="0" b="0"/>
            <wp:docPr id="2145385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A34782" wp14:editId="25FB234A">
            <wp:extent cx="560705" cy="26035"/>
            <wp:effectExtent l="0" t="0" r="0" b="0"/>
            <wp:docPr id="10409339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85984A" wp14:editId="56301085">
            <wp:extent cx="560705" cy="26035"/>
            <wp:effectExtent l="0" t="0" r="0" b="0"/>
            <wp:docPr id="17973954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F69CA8" wp14:editId="6BE48071">
            <wp:extent cx="560705" cy="26035"/>
            <wp:effectExtent l="0" t="0" r="0" b="0"/>
            <wp:docPr id="1602058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205DB8" wp14:editId="4CB8409F">
            <wp:extent cx="560705" cy="26035"/>
            <wp:effectExtent l="0" t="0" r="0" b="0"/>
            <wp:docPr id="2824201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3F95D" wp14:editId="6ED24A4F">
            <wp:extent cx="560705" cy="26035"/>
            <wp:effectExtent l="0" t="0" r="0" b="0"/>
            <wp:docPr id="21176371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9BDA0" wp14:editId="1D6C5F98">
            <wp:extent cx="560705" cy="26035"/>
            <wp:effectExtent l="0" t="0" r="0" b="0"/>
            <wp:docPr id="11585222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9C1419" wp14:editId="3BBBE0AB">
            <wp:extent cx="560705" cy="26035"/>
            <wp:effectExtent l="0" t="0" r="0" b="0"/>
            <wp:docPr id="1987850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6D4F1" wp14:editId="6843ECB4">
            <wp:extent cx="560705" cy="26035"/>
            <wp:effectExtent l="0" t="0" r="0" b="0"/>
            <wp:docPr id="338190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DC965A" wp14:editId="7980AFD1">
            <wp:extent cx="560705" cy="26035"/>
            <wp:effectExtent l="0" t="0" r="0" b="0"/>
            <wp:docPr id="148731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E5DCCF" wp14:editId="0554E305">
            <wp:extent cx="560705" cy="26035"/>
            <wp:effectExtent l="0" t="0" r="0" b="0"/>
            <wp:docPr id="2075192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95E6EC" wp14:editId="25C8B6BD">
            <wp:extent cx="560705" cy="26035"/>
            <wp:effectExtent l="0" t="0" r="0" b="0"/>
            <wp:docPr id="1632779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1743AF" wp14:editId="378C4DF1">
            <wp:extent cx="560705" cy="26035"/>
            <wp:effectExtent l="0" t="0" r="0" b="0"/>
            <wp:docPr id="895419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96E753" wp14:editId="64352DA6">
            <wp:extent cx="560705" cy="26035"/>
            <wp:effectExtent l="0" t="0" r="0" b="0"/>
            <wp:docPr id="19437081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5129E" wp14:editId="14482506">
            <wp:extent cx="560705" cy="26035"/>
            <wp:effectExtent l="0" t="0" r="0" b="0"/>
            <wp:docPr id="919562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100B1" wp14:editId="3D4451E7">
            <wp:extent cx="560705" cy="26035"/>
            <wp:effectExtent l="0" t="0" r="0" b="0"/>
            <wp:docPr id="19851946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06EF53" wp14:editId="021805EB">
            <wp:extent cx="560705" cy="26035"/>
            <wp:effectExtent l="0" t="0" r="0" b="0"/>
            <wp:docPr id="6254221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7B5C7" wp14:editId="32F57B7B">
            <wp:extent cx="560705" cy="26035"/>
            <wp:effectExtent l="0" t="0" r="0" b="0"/>
            <wp:docPr id="186658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8EE34C" wp14:editId="1AB28446">
            <wp:extent cx="560705" cy="26035"/>
            <wp:effectExtent l="0" t="0" r="0" b="0"/>
            <wp:docPr id="451326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89249B" wp14:editId="214E2A79">
            <wp:extent cx="560705" cy="26035"/>
            <wp:effectExtent l="0" t="0" r="0" b="0"/>
            <wp:docPr id="1520011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C02778" wp14:editId="3CB6F352">
            <wp:extent cx="560705" cy="26035"/>
            <wp:effectExtent l="0" t="0" r="0" b="0"/>
            <wp:docPr id="613656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A16AA1" wp14:editId="38847429">
            <wp:extent cx="560705" cy="26035"/>
            <wp:effectExtent l="0" t="0" r="0" b="0"/>
            <wp:docPr id="402428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692249" wp14:editId="785518BE">
            <wp:extent cx="560705" cy="26035"/>
            <wp:effectExtent l="0" t="0" r="0" b="0"/>
            <wp:docPr id="781126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A32323" wp14:editId="5487E821">
            <wp:extent cx="560705" cy="26035"/>
            <wp:effectExtent l="0" t="0" r="0" b="0"/>
            <wp:docPr id="909495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E121E9" wp14:editId="63DEE55F">
            <wp:extent cx="560705" cy="26035"/>
            <wp:effectExtent l="0" t="0" r="0" b="0"/>
            <wp:docPr id="273770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1265EB" wp14:editId="51DCE49A">
            <wp:extent cx="560705" cy="26035"/>
            <wp:effectExtent l="0" t="0" r="0" b="0"/>
            <wp:docPr id="15478133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3AC815" wp14:editId="441A82D4">
            <wp:extent cx="560705" cy="26035"/>
            <wp:effectExtent l="0" t="0" r="0" b="0"/>
            <wp:docPr id="900050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19D781" wp14:editId="226D5D8F">
            <wp:extent cx="560705" cy="26035"/>
            <wp:effectExtent l="0" t="0" r="0" b="0"/>
            <wp:docPr id="820511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B0DCA" wp14:editId="353CEC3B">
            <wp:extent cx="560705" cy="26035"/>
            <wp:effectExtent l="0" t="0" r="0" b="0"/>
            <wp:docPr id="1755702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3F51D8" wp14:editId="0133D770">
            <wp:extent cx="560705" cy="26035"/>
            <wp:effectExtent l="0" t="0" r="0" b="0"/>
            <wp:docPr id="1642456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DCA2DA" wp14:editId="776063C1">
            <wp:extent cx="560705" cy="26035"/>
            <wp:effectExtent l="0" t="0" r="0" b="0"/>
            <wp:docPr id="1042152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DFD142" wp14:editId="706BAB6A">
            <wp:extent cx="560705" cy="26035"/>
            <wp:effectExtent l="0" t="0" r="0" b="0"/>
            <wp:docPr id="1890318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BE490" wp14:editId="109C4740">
            <wp:extent cx="560705" cy="26035"/>
            <wp:effectExtent l="0" t="0" r="0" b="0"/>
            <wp:docPr id="1076573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661B1F" wp14:editId="262B48EF">
            <wp:extent cx="560705" cy="26035"/>
            <wp:effectExtent l="0" t="0" r="0" b="0"/>
            <wp:docPr id="1797827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99B60A" wp14:editId="54E986D5">
            <wp:extent cx="560705" cy="26035"/>
            <wp:effectExtent l="0" t="0" r="0" b="0"/>
            <wp:docPr id="16706978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E6741F" wp14:editId="2D017B77">
            <wp:extent cx="560705" cy="26035"/>
            <wp:effectExtent l="0" t="0" r="0" b="0"/>
            <wp:docPr id="13288773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EA5288" wp14:editId="346CFE21">
            <wp:extent cx="560705" cy="26035"/>
            <wp:effectExtent l="0" t="0" r="0" b="0"/>
            <wp:docPr id="1622106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5DFFD8" wp14:editId="352CE2BA">
            <wp:extent cx="560705" cy="26035"/>
            <wp:effectExtent l="0" t="0" r="0" b="0"/>
            <wp:docPr id="177079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2CA92" wp14:editId="04220415">
            <wp:extent cx="560705" cy="26035"/>
            <wp:effectExtent l="0" t="0" r="0" b="0"/>
            <wp:docPr id="3620869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034038" wp14:editId="1FC36CBA">
            <wp:extent cx="560705" cy="26035"/>
            <wp:effectExtent l="0" t="0" r="0" b="0"/>
            <wp:docPr id="775589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EE0E1" wp14:editId="4C75F240">
            <wp:extent cx="560705" cy="26035"/>
            <wp:effectExtent l="0" t="0" r="0" b="0"/>
            <wp:docPr id="1708750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DB6B46" wp14:editId="73AF3717">
            <wp:extent cx="560705" cy="26035"/>
            <wp:effectExtent l="0" t="0" r="0" b="0"/>
            <wp:docPr id="395972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E16551" wp14:editId="18F8A6ED">
            <wp:extent cx="560705" cy="26035"/>
            <wp:effectExtent l="0" t="0" r="0" b="0"/>
            <wp:docPr id="1287417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28850D" wp14:editId="2B850AFB">
            <wp:extent cx="560705" cy="26035"/>
            <wp:effectExtent l="0" t="0" r="0" b="0"/>
            <wp:docPr id="1980661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030F0F" wp14:editId="52657E0D">
            <wp:extent cx="560705" cy="26035"/>
            <wp:effectExtent l="0" t="0" r="0" b="0"/>
            <wp:docPr id="7030533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A19D21" wp14:editId="4515BDC0">
            <wp:extent cx="560705" cy="26035"/>
            <wp:effectExtent l="0" t="0" r="0" b="0"/>
            <wp:docPr id="514423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1D4284" wp14:editId="738DC500">
            <wp:extent cx="560705" cy="26035"/>
            <wp:effectExtent l="0" t="0" r="0" b="0"/>
            <wp:docPr id="1793468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CB855E" wp14:editId="3AC81E12">
            <wp:extent cx="560705" cy="26035"/>
            <wp:effectExtent l="0" t="0" r="0" b="0"/>
            <wp:docPr id="310789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3677D9" wp14:editId="06A09B79">
            <wp:extent cx="560705" cy="26035"/>
            <wp:effectExtent l="0" t="0" r="0" b="0"/>
            <wp:docPr id="313310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792A0D" wp14:editId="754F1E4B">
            <wp:extent cx="560705" cy="26035"/>
            <wp:effectExtent l="0" t="0" r="0" b="0"/>
            <wp:docPr id="1271925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4A20D3" wp14:editId="71DA28F9">
            <wp:extent cx="560705" cy="26035"/>
            <wp:effectExtent l="0" t="0" r="0" b="0"/>
            <wp:docPr id="14650590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62CF11" wp14:editId="3EAEADB2">
            <wp:extent cx="560705" cy="26035"/>
            <wp:effectExtent l="0" t="0" r="0" b="0"/>
            <wp:docPr id="648353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4A5C6E" wp14:editId="15C8CED7">
            <wp:extent cx="560705" cy="26035"/>
            <wp:effectExtent l="0" t="0" r="0" b="0"/>
            <wp:docPr id="257010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B3D0A4" wp14:editId="345808CF">
            <wp:extent cx="560705" cy="26035"/>
            <wp:effectExtent l="0" t="0" r="0" b="0"/>
            <wp:docPr id="1546135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56AFE3" wp14:editId="08A66445">
            <wp:extent cx="560705" cy="26035"/>
            <wp:effectExtent l="0" t="0" r="0" b="0"/>
            <wp:docPr id="1766935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616582" wp14:editId="1D802025">
            <wp:extent cx="560705" cy="26035"/>
            <wp:effectExtent l="0" t="0" r="0" b="0"/>
            <wp:docPr id="1929525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5DDEEB" wp14:editId="473DAF0B">
            <wp:extent cx="560705" cy="26035"/>
            <wp:effectExtent l="0" t="0" r="0" b="0"/>
            <wp:docPr id="9567953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711263" wp14:editId="20DB2E31">
            <wp:extent cx="560705" cy="26035"/>
            <wp:effectExtent l="0" t="0" r="0" b="0"/>
            <wp:docPr id="7682600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87D98E" wp14:editId="5DB1E890">
            <wp:extent cx="560705" cy="26035"/>
            <wp:effectExtent l="0" t="0" r="0" b="0"/>
            <wp:docPr id="1714508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33BD33" wp14:editId="14EDFBB0">
            <wp:extent cx="560705" cy="26035"/>
            <wp:effectExtent l="0" t="0" r="0" b="0"/>
            <wp:docPr id="1192651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DD3E39" wp14:editId="2AA8B56C">
            <wp:extent cx="560705" cy="26035"/>
            <wp:effectExtent l="0" t="0" r="0" b="0"/>
            <wp:docPr id="1934382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44CA3A" wp14:editId="5B0ECC50">
            <wp:extent cx="560705" cy="26035"/>
            <wp:effectExtent l="0" t="0" r="0" b="0"/>
            <wp:docPr id="2107100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C11092" wp14:editId="46A5A660">
            <wp:extent cx="560705" cy="26035"/>
            <wp:effectExtent l="0" t="0" r="0" b="0"/>
            <wp:docPr id="8044638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EC9BF2" wp14:editId="1F278269">
            <wp:extent cx="560705" cy="26035"/>
            <wp:effectExtent l="0" t="0" r="0" b="0"/>
            <wp:docPr id="18657926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2B469" wp14:editId="4D8FF7CF">
            <wp:extent cx="560705" cy="26035"/>
            <wp:effectExtent l="0" t="0" r="0" b="0"/>
            <wp:docPr id="644511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2ADF9" wp14:editId="7878E0E7">
            <wp:extent cx="560705" cy="26035"/>
            <wp:effectExtent l="0" t="0" r="0" b="0"/>
            <wp:docPr id="20335320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58E7A4" wp14:editId="7DBB63CE">
            <wp:extent cx="560705" cy="26035"/>
            <wp:effectExtent l="0" t="0" r="0" b="0"/>
            <wp:docPr id="1105071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F0BEE3" wp14:editId="66D7D76A">
            <wp:extent cx="560705" cy="26035"/>
            <wp:effectExtent l="0" t="0" r="0" b="0"/>
            <wp:docPr id="105987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6FEC42" wp14:editId="3DC73EEC">
            <wp:extent cx="560705" cy="26035"/>
            <wp:effectExtent l="0" t="0" r="0" b="0"/>
            <wp:docPr id="222240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C5BE40" wp14:editId="00206C61">
            <wp:extent cx="560705" cy="26035"/>
            <wp:effectExtent l="0" t="0" r="0" b="0"/>
            <wp:docPr id="828113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EA7185" wp14:editId="1B11E292">
            <wp:extent cx="560705" cy="26035"/>
            <wp:effectExtent l="0" t="0" r="0" b="0"/>
            <wp:docPr id="497353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2DC871" wp14:editId="2F6F62E1">
            <wp:extent cx="560705" cy="26035"/>
            <wp:effectExtent l="0" t="0" r="0" b="0"/>
            <wp:docPr id="1319282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3124AF" wp14:editId="7B592A55">
            <wp:extent cx="560705" cy="26035"/>
            <wp:effectExtent l="0" t="0" r="0" b="0"/>
            <wp:docPr id="1261980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B9FA23" wp14:editId="47BDE2E9">
            <wp:extent cx="560705" cy="26035"/>
            <wp:effectExtent l="0" t="0" r="0" b="0"/>
            <wp:docPr id="690819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B6E873" wp14:editId="36005B85">
            <wp:extent cx="560705" cy="26035"/>
            <wp:effectExtent l="0" t="0" r="0" b="0"/>
            <wp:docPr id="1313399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C3CBB1" wp14:editId="606A1EFD">
            <wp:extent cx="560705" cy="26035"/>
            <wp:effectExtent l="0" t="0" r="0" b="0"/>
            <wp:docPr id="603157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33BA02" wp14:editId="7573C05B">
            <wp:extent cx="560705" cy="26035"/>
            <wp:effectExtent l="0" t="0" r="0" b="0"/>
            <wp:docPr id="681560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A756E5" wp14:editId="52BD8880">
            <wp:extent cx="560705" cy="26035"/>
            <wp:effectExtent l="0" t="0" r="0" b="0"/>
            <wp:docPr id="1792819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2A7356" wp14:editId="1397861B">
            <wp:extent cx="560705" cy="26035"/>
            <wp:effectExtent l="0" t="0" r="0" b="0"/>
            <wp:docPr id="386901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087CF" wp14:editId="2A66ED69">
            <wp:extent cx="560705" cy="26035"/>
            <wp:effectExtent l="0" t="0" r="0" b="0"/>
            <wp:docPr id="1027989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EAD7C" wp14:editId="4D424DCE">
            <wp:extent cx="560705" cy="26035"/>
            <wp:effectExtent l="0" t="0" r="0" b="0"/>
            <wp:docPr id="4004829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AFB6ED" wp14:editId="07094278">
            <wp:extent cx="560705" cy="26035"/>
            <wp:effectExtent l="0" t="0" r="0" b="0"/>
            <wp:docPr id="819349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47BB0E" wp14:editId="1FDFCA2D">
            <wp:extent cx="560705" cy="26035"/>
            <wp:effectExtent l="0" t="0" r="0" b="0"/>
            <wp:docPr id="91302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BDBC4" wp14:editId="4A0AC99E">
            <wp:extent cx="560705" cy="26035"/>
            <wp:effectExtent l="0" t="0" r="0" b="0"/>
            <wp:docPr id="1115500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E57CF4" wp14:editId="70F76C36">
            <wp:extent cx="560705" cy="26035"/>
            <wp:effectExtent l="0" t="0" r="0" b="0"/>
            <wp:docPr id="1415561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FF5012" wp14:editId="03AFB782">
            <wp:extent cx="560705" cy="26035"/>
            <wp:effectExtent l="0" t="0" r="0" b="0"/>
            <wp:docPr id="798576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F9819" wp14:editId="621AAE74">
            <wp:extent cx="560705" cy="26035"/>
            <wp:effectExtent l="0" t="0" r="0" b="0"/>
            <wp:docPr id="1010016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A37AE6" wp14:editId="7EAE8C76">
            <wp:extent cx="560705" cy="26035"/>
            <wp:effectExtent l="0" t="0" r="0" b="0"/>
            <wp:docPr id="79020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4F92F1" wp14:editId="4CC4D5A2">
            <wp:extent cx="560705" cy="26035"/>
            <wp:effectExtent l="0" t="0" r="0" b="0"/>
            <wp:docPr id="2015324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447687" wp14:editId="7B83E83D">
            <wp:extent cx="560705" cy="26035"/>
            <wp:effectExtent l="0" t="0" r="0" b="0"/>
            <wp:docPr id="902137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716C24" wp14:editId="304E5DD9">
            <wp:extent cx="560705" cy="26035"/>
            <wp:effectExtent l="0" t="0" r="0" b="0"/>
            <wp:docPr id="1662342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730D39" wp14:editId="5DCF10CF">
            <wp:extent cx="560705" cy="26035"/>
            <wp:effectExtent l="0" t="0" r="0" b="0"/>
            <wp:docPr id="1529401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C4AB84" wp14:editId="72F4CA61">
            <wp:extent cx="560705" cy="26035"/>
            <wp:effectExtent l="0" t="0" r="0" b="0"/>
            <wp:docPr id="389061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04ECF1" wp14:editId="3C029D36">
            <wp:extent cx="560705" cy="26035"/>
            <wp:effectExtent l="0" t="0" r="0" b="0"/>
            <wp:docPr id="578427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55FB48" wp14:editId="3C95CAC1">
            <wp:extent cx="560705" cy="26035"/>
            <wp:effectExtent l="0" t="0" r="0" b="0"/>
            <wp:docPr id="1116367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902088" wp14:editId="093CFA1F">
            <wp:extent cx="560705" cy="26035"/>
            <wp:effectExtent l="0" t="0" r="0" b="0"/>
            <wp:docPr id="1687297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541C48" wp14:editId="4CCD9F4B">
            <wp:extent cx="560705" cy="26035"/>
            <wp:effectExtent l="0" t="0" r="0" b="0"/>
            <wp:docPr id="2015615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64CF60" wp14:editId="41745929">
            <wp:extent cx="560705" cy="26035"/>
            <wp:effectExtent l="0" t="0" r="0" b="0"/>
            <wp:docPr id="1745800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8D5815" wp14:editId="7478DD77">
            <wp:extent cx="560705" cy="26035"/>
            <wp:effectExtent l="0" t="0" r="0" b="0"/>
            <wp:docPr id="910433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D51524" wp14:editId="1898EA1C">
            <wp:extent cx="560705" cy="26035"/>
            <wp:effectExtent l="0" t="0" r="0" b="0"/>
            <wp:docPr id="5802797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59FA75" wp14:editId="3FEA1C84">
            <wp:extent cx="560705" cy="26035"/>
            <wp:effectExtent l="0" t="0" r="0" b="0"/>
            <wp:docPr id="17305338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54CEC5" wp14:editId="378D14BD">
            <wp:extent cx="560705" cy="26035"/>
            <wp:effectExtent l="0" t="0" r="0" b="0"/>
            <wp:docPr id="558244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6160D7" wp14:editId="44CCEB33">
            <wp:extent cx="560705" cy="26035"/>
            <wp:effectExtent l="0" t="0" r="0" b="0"/>
            <wp:docPr id="1150889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67EE3B" wp14:editId="222AF3B9">
            <wp:extent cx="560705" cy="26035"/>
            <wp:effectExtent l="0" t="0" r="0" b="0"/>
            <wp:docPr id="5514674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4D313" wp14:editId="53B27C0F">
            <wp:extent cx="560705" cy="26035"/>
            <wp:effectExtent l="0" t="0" r="0" b="0"/>
            <wp:docPr id="148290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4E2478" wp14:editId="2DD9BAFB">
            <wp:extent cx="560705" cy="26035"/>
            <wp:effectExtent l="0" t="0" r="0" b="0"/>
            <wp:docPr id="1662216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E6E92F" wp14:editId="798C5F50">
            <wp:extent cx="560705" cy="26035"/>
            <wp:effectExtent l="0" t="0" r="0" b="0"/>
            <wp:docPr id="1677911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18134" wp14:editId="1B3670CC">
            <wp:extent cx="560705" cy="26035"/>
            <wp:effectExtent l="0" t="0" r="0" b="0"/>
            <wp:docPr id="1071724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9211D6" wp14:editId="08C2FC69">
            <wp:extent cx="560705" cy="26035"/>
            <wp:effectExtent l="0" t="0" r="0" b="0"/>
            <wp:docPr id="1773902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5A0E6E" wp14:editId="08E853FA">
            <wp:extent cx="560705" cy="26035"/>
            <wp:effectExtent l="0" t="0" r="0" b="0"/>
            <wp:docPr id="808959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EA5245" wp14:editId="5F630099">
            <wp:extent cx="560705" cy="26035"/>
            <wp:effectExtent l="0" t="0" r="0" b="0"/>
            <wp:docPr id="252705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1ADE1F" wp14:editId="45C844B8">
            <wp:extent cx="560705" cy="26035"/>
            <wp:effectExtent l="0" t="0" r="0" b="0"/>
            <wp:docPr id="1151549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01319E" wp14:editId="5BD94E04">
            <wp:extent cx="560705" cy="26035"/>
            <wp:effectExtent l="0" t="0" r="0" b="0"/>
            <wp:docPr id="141296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92E491" wp14:editId="305764D8">
            <wp:extent cx="560705" cy="26035"/>
            <wp:effectExtent l="0" t="0" r="0" b="0"/>
            <wp:docPr id="7433833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487F7" wp14:editId="45A0CBDF">
            <wp:extent cx="560705" cy="26035"/>
            <wp:effectExtent l="0" t="0" r="0" b="0"/>
            <wp:docPr id="16307931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BA0C3E" wp14:editId="30748562">
            <wp:extent cx="560705" cy="26035"/>
            <wp:effectExtent l="0" t="0" r="0" b="0"/>
            <wp:docPr id="880686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2DD8CC" wp14:editId="56E2B591">
            <wp:extent cx="560705" cy="26035"/>
            <wp:effectExtent l="0" t="0" r="0" b="0"/>
            <wp:docPr id="1642912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5C6301" wp14:editId="3D4EEED0">
            <wp:extent cx="560705" cy="26035"/>
            <wp:effectExtent l="0" t="0" r="0" b="0"/>
            <wp:docPr id="1299183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2C660D" wp14:editId="7A53B4F2">
            <wp:extent cx="560705" cy="26035"/>
            <wp:effectExtent l="0" t="0" r="0" b="0"/>
            <wp:docPr id="1245271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5198E7" wp14:editId="6D63D2D2">
            <wp:extent cx="560705" cy="26035"/>
            <wp:effectExtent l="0" t="0" r="0" b="0"/>
            <wp:docPr id="410795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9BBAB3" wp14:editId="56563AF8">
            <wp:extent cx="560705" cy="26035"/>
            <wp:effectExtent l="0" t="0" r="0" b="0"/>
            <wp:docPr id="1884785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21230C" wp14:editId="234A4CDE">
            <wp:extent cx="560705" cy="26035"/>
            <wp:effectExtent l="0" t="0" r="0" b="0"/>
            <wp:docPr id="1789646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39B64" wp14:editId="121D34C1">
            <wp:extent cx="560705" cy="26035"/>
            <wp:effectExtent l="0" t="0" r="0" b="0"/>
            <wp:docPr id="1196676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7D9979" wp14:editId="3E7563C4">
            <wp:extent cx="560705" cy="26035"/>
            <wp:effectExtent l="0" t="0" r="0" b="0"/>
            <wp:docPr id="753664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812182" wp14:editId="4CEF40C2">
            <wp:extent cx="560705" cy="26035"/>
            <wp:effectExtent l="0" t="0" r="0" b="0"/>
            <wp:docPr id="38693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9425BA" wp14:editId="7B77FC7A">
            <wp:extent cx="560705" cy="26035"/>
            <wp:effectExtent l="0" t="0" r="0" b="0"/>
            <wp:docPr id="399397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1DBF18" wp14:editId="2138CF6A">
            <wp:extent cx="560705" cy="26035"/>
            <wp:effectExtent l="0" t="0" r="0" b="0"/>
            <wp:docPr id="622222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79EB3A" wp14:editId="2F41E21E">
            <wp:extent cx="560705" cy="26035"/>
            <wp:effectExtent l="0" t="0" r="0" b="0"/>
            <wp:docPr id="92436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8C6EC5" wp14:editId="5F82352F">
            <wp:extent cx="560705" cy="26035"/>
            <wp:effectExtent l="0" t="0" r="0" b="0"/>
            <wp:docPr id="1471784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3F4011" wp14:editId="1289868C">
            <wp:extent cx="560705" cy="26035"/>
            <wp:effectExtent l="0" t="0" r="0" b="0"/>
            <wp:docPr id="15845387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B6F71" wp14:editId="08EF1FF1">
            <wp:extent cx="560705" cy="26035"/>
            <wp:effectExtent l="0" t="0" r="0" b="0"/>
            <wp:docPr id="631663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90484" wp14:editId="671F1CFC">
            <wp:extent cx="560705" cy="26035"/>
            <wp:effectExtent l="0" t="0" r="0" b="0"/>
            <wp:docPr id="2084087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A7D201" wp14:editId="54303DC3">
            <wp:extent cx="560705" cy="26035"/>
            <wp:effectExtent l="0" t="0" r="0" b="0"/>
            <wp:docPr id="2580287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BE5408" wp14:editId="75AA89D9">
            <wp:extent cx="560705" cy="26035"/>
            <wp:effectExtent l="0" t="0" r="0" b="0"/>
            <wp:docPr id="14070390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774CF5" wp14:editId="3DD0280C">
            <wp:extent cx="560705" cy="26035"/>
            <wp:effectExtent l="0" t="0" r="0" b="0"/>
            <wp:docPr id="2106031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9D346A" wp14:editId="2AF0C177">
            <wp:extent cx="560705" cy="26035"/>
            <wp:effectExtent l="0" t="0" r="0" b="0"/>
            <wp:docPr id="8662159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3ACEEA" wp14:editId="7820DB4B">
            <wp:extent cx="560705" cy="26035"/>
            <wp:effectExtent l="0" t="0" r="0" b="0"/>
            <wp:docPr id="1142658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9C8DB" wp14:editId="03EB2FBC">
            <wp:extent cx="560705" cy="26035"/>
            <wp:effectExtent l="0" t="0" r="0" b="0"/>
            <wp:docPr id="1133258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92FF48" wp14:editId="52587201">
            <wp:extent cx="560705" cy="26035"/>
            <wp:effectExtent l="0" t="0" r="0" b="0"/>
            <wp:docPr id="7950164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1A6C27" wp14:editId="5EB3DB33">
            <wp:extent cx="560705" cy="26035"/>
            <wp:effectExtent l="0" t="0" r="0" b="0"/>
            <wp:docPr id="707493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ED14DC" wp14:editId="064613E4">
            <wp:extent cx="560705" cy="26035"/>
            <wp:effectExtent l="0" t="0" r="0" b="0"/>
            <wp:docPr id="248172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75CEBF" wp14:editId="478942B6">
            <wp:extent cx="560705" cy="26035"/>
            <wp:effectExtent l="0" t="0" r="0" b="0"/>
            <wp:docPr id="790451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D12B56" wp14:editId="2E787FAC">
            <wp:extent cx="560705" cy="26035"/>
            <wp:effectExtent l="0" t="0" r="0" b="0"/>
            <wp:docPr id="1064046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C6C605" wp14:editId="67A7942B">
            <wp:extent cx="560705" cy="26035"/>
            <wp:effectExtent l="0" t="0" r="0" b="0"/>
            <wp:docPr id="168492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EC141C" wp14:editId="55CC2B85">
            <wp:extent cx="560705" cy="26035"/>
            <wp:effectExtent l="0" t="0" r="0" b="0"/>
            <wp:docPr id="1620851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AE73BF" wp14:editId="039B257B">
            <wp:extent cx="560705" cy="26035"/>
            <wp:effectExtent l="0" t="0" r="0" b="0"/>
            <wp:docPr id="1818990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990E9" wp14:editId="0E392173">
            <wp:extent cx="560705" cy="26035"/>
            <wp:effectExtent l="0" t="0" r="0" b="0"/>
            <wp:docPr id="17335984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C4F458" wp14:editId="5EDEBD51">
            <wp:extent cx="560705" cy="26035"/>
            <wp:effectExtent l="0" t="0" r="0" b="0"/>
            <wp:docPr id="17071105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11B51A" wp14:editId="1C5D76C5">
            <wp:extent cx="560705" cy="26035"/>
            <wp:effectExtent l="0" t="0" r="0" b="0"/>
            <wp:docPr id="13934634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2329E" wp14:editId="117CA314">
            <wp:extent cx="560705" cy="26035"/>
            <wp:effectExtent l="0" t="0" r="0" b="0"/>
            <wp:docPr id="11778276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88FB46" wp14:editId="231C916F">
            <wp:extent cx="560705" cy="26035"/>
            <wp:effectExtent l="0" t="0" r="0" b="0"/>
            <wp:docPr id="836291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042379" wp14:editId="2BD18BC3">
            <wp:extent cx="560705" cy="26035"/>
            <wp:effectExtent l="0" t="0" r="0" b="0"/>
            <wp:docPr id="12353677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EB712A" wp14:editId="03610A04">
            <wp:extent cx="560705" cy="26035"/>
            <wp:effectExtent l="0" t="0" r="0" b="0"/>
            <wp:docPr id="859733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C9DFF2" wp14:editId="27A10C00">
            <wp:extent cx="560705" cy="26035"/>
            <wp:effectExtent l="0" t="0" r="0" b="0"/>
            <wp:docPr id="890338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56219B" wp14:editId="4B542DB2">
            <wp:extent cx="560705" cy="26035"/>
            <wp:effectExtent l="0" t="0" r="0" b="0"/>
            <wp:docPr id="1309714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69DF33" wp14:editId="33A4AA0E">
            <wp:extent cx="560705" cy="26035"/>
            <wp:effectExtent l="0" t="0" r="0" b="0"/>
            <wp:docPr id="5024850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1C9EBF" wp14:editId="1802E00D">
            <wp:extent cx="560705" cy="26035"/>
            <wp:effectExtent l="0" t="0" r="0" b="0"/>
            <wp:docPr id="16697608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5A2452" wp14:editId="3A303036">
            <wp:extent cx="560705" cy="26035"/>
            <wp:effectExtent l="0" t="0" r="0" b="0"/>
            <wp:docPr id="2060750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B659F6" wp14:editId="1FA6241C">
            <wp:extent cx="560705" cy="26035"/>
            <wp:effectExtent l="0" t="0" r="0" b="0"/>
            <wp:docPr id="7115844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C415AC" wp14:editId="5480369C">
            <wp:extent cx="560705" cy="26035"/>
            <wp:effectExtent l="0" t="0" r="0" b="0"/>
            <wp:docPr id="705204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BBD151" wp14:editId="2159F7AE">
            <wp:extent cx="560705" cy="26035"/>
            <wp:effectExtent l="0" t="0" r="0" b="0"/>
            <wp:docPr id="77016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7F8D3B" wp14:editId="1F59BAB2">
            <wp:extent cx="560705" cy="26035"/>
            <wp:effectExtent l="0" t="0" r="0" b="0"/>
            <wp:docPr id="1005120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5C0339" wp14:editId="74F48343">
            <wp:extent cx="560705" cy="26035"/>
            <wp:effectExtent l="0" t="0" r="0" b="0"/>
            <wp:docPr id="2132601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5C8E35" wp14:editId="70C8849B">
            <wp:extent cx="560705" cy="26035"/>
            <wp:effectExtent l="0" t="0" r="0" b="0"/>
            <wp:docPr id="10813162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942A17" wp14:editId="6A1F90E4">
            <wp:extent cx="560705" cy="26035"/>
            <wp:effectExtent l="0" t="0" r="0" b="0"/>
            <wp:docPr id="413730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06612E" wp14:editId="07CB0033">
            <wp:extent cx="560705" cy="26035"/>
            <wp:effectExtent l="0" t="0" r="0" b="0"/>
            <wp:docPr id="1076662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D359E1" wp14:editId="742BCCCD">
            <wp:extent cx="560705" cy="26035"/>
            <wp:effectExtent l="0" t="0" r="0" b="0"/>
            <wp:docPr id="256399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5CB9ED" wp14:editId="335590D7">
            <wp:extent cx="560705" cy="26035"/>
            <wp:effectExtent l="0" t="0" r="0" b="0"/>
            <wp:docPr id="1084327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A2567A" wp14:editId="12DC8660">
            <wp:extent cx="560705" cy="26035"/>
            <wp:effectExtent l="0" t="0" r="0" b="0"/>
            <wp:docPr id="286730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1BD4B0" wp14:editId="13BB262D">
            <wp:extent cx="560705" cy="26035"/>
            <wp:effectExtent l="0" t="0" r="0" b="0"/>
            <wp:docPr id="1138985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B455B5" wp14:editId="5A48AD8F">
            <wp:extent cx="560705" cy="26035"/>
            <wp:effectExtent l="0" t="0" r="0" b="0"/>
            <wp:docPr id="1722481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37389E" wp14:editId="2E83CDEE">
            <wp:extent cx="560705" cy="26035"/>
            <wp:effectExtent l="0" t="0" r="0" b="0"/>
            <wp:docPr id="465903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7FF6B6" wp14:editId="75285006">
            <wp:extent cx="560705" cy="26035"/>
            <wp:effectExtent l="0" t="0" r="0" b="0"/>
            <wp:docPr id="1863873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92E0F4" wp14:editId="6BCCC455">
            <wp:extent cx="560705" cy="26035"/>
            <wp:effectExtent l="0" t="0" r="0" b="0"/>
            <wp:docPr id="689925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94ECF6" wp14:editId="51536B6A">
            <wp:extent cx="560705" cy="26035"/>
            <wp:effectExtent l="0" t="0" r="0" b="0"/>
            <wp:docPr id="9467099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C9761" wp14:editId="7D581DDB">
            <wp:extent cx="560705" cy="26035"/>
            <wp:effectExtent l="0" t="0" r="0" b="0"/>
            <wp:docPr id="11406223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7E4E8C" wp14:editId="60983197">
            <wp:extent cx="560705" cy="26035"/>
            <wp:effectExtent l="0" t="0" r="0" b="0"/>
            <wp:docPr id="348612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35ACD" wp14:editId="00AF485D">
            <wp:extent cx="560705" cy="26035"/>
            <wp:effectExtent l="0" t="0" r="0" b="0"/>
            <wp:docPr id="920203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77BBC0" wp14:editId="0F6A95C9">
            <wp:extent cx="560705" cy="26035"/>
            <wp:effectExtent l="0" t="0" r="0" b="0"/>
            <wp:docPr id="3308421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010794" wp14:editId="4D8C7E26">
            <wp:extent cx="560705" cy="26035"/>
            <wp:effectExtent l="0" t="0" r="0" b="0"/>
            <wp:docPr id="1624932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D0594A" wp14:editId="50FE2B6C">
            <wp:extent cx="560705" cy="26035"/>
            <wp:effectExtent l="0" t="0" r="0" b="0"/>
            <wp:docPr id="2020631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4A946" wp14:editId="166EB082">
            <wp:extent cx="560705" cy="26035"/>
            <wp:effectExtent l="0" t="0" r="0" b="0"/>
            <wp:docPr id="408080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76290B" wp14:editId="63115F37">
            <wp:extent cx="560705" cy="26035"/>
            <wp:effectExtent l="0" t="0" r="0" b="0"/>
            <wp:docPr id="348128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7EA11D" wp14:editId="10F7B11A">
            <wp:extent cx="560705" cy="26035"/>
            <wp:effectExtent l="0" t="0" r="0" b="0"/>
            <wp:docPr id="14759715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51E493" wp14:editId="25BAA2BC">
            <wp:extent cx="560705" cy="26035"/>
            <wp:effectExtent l="0" t="0" r="0" b="0"/>
            <wp:docPr id="2000269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01DD25" wp14:editId="568D758F">
            <wp:extent cx="560705" cy="26035"/>
            <wp:effectExtent l="0" t="0" r="0" b="0"/>
            <wp:docPr id="2110658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E3D3BB" wp14:editId="3E3E6C2C">
            <wp:extent cx="560705" cy="26035"/>
            <wp:effectExtent l="0" t="0" r="0" b="0"/>
            <wp:docPr id="3934322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C8B982" wp14:editId="5E81B526">
            <wp:extent cx="560705" cy="26035"/>
            <wp:effectExtent l="0" t="0" r="0" b="0"/>
            <wp:docPr id="597981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0F55A3" wp14:editId="34551818">
            <wp:extent cx="560705" cy="26035"/>
            <wp:effectExtent l="0" t="0" r="0" b="0"/>
            <wp:docPr id="1183427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8A2E4E" wp14:editId="331F3B28">
            <wp:extent cx="560705" cy="26035"/>
            <wp:effectExtent l="0" t="0" r="0" b="0"/>
            <wp:docPr id="674828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2D38AF" wp14:editId="71E47287">
            <wp:extent cx="560705" cy="26035"/>
            <wp:effectExtent l="0" t="0" r="0" b="0"/>
            <wp:docPr id="853041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AA6E4" wp14:editId="07B170CB">
            <wp:extent cx="560705" cy="26035"/>
            <wp:effectExtent l="0" t="0" r="0" b="0"/>
            <wp:docPr id="1645212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40C7CE" wp14:editId="793DFC2E">
            <wp:extent cx="560705" cy="26035"/>
            <wp:effectExtent l="0" t="0" r="0" b="0"/>
            <wp:docPr id="13089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006273" wp14:editId="5BCDCBCA">
            <wp:extent cx="560705" cy="26035"/>
            <wp:effectExtent l="0" t="0" r="0" b="0"/>
            <wp:docPr id="1959619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0FE173" wp14:editId="59489CD1">
            <wp:extent cx="560705" cy="26035"/>
            <wp:effectExtent l="0" t="0" r="0" b="0"/>
            <wp:docPr id="887449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B4E5ED" wp14:editId="23E59EE6">
            <wp:extent cx="560705" cy="26035"/>
            <wp:effectExtent l="0" t="0" r="0" b="0"/>
            <wp:docPr id="7147019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0DA350" wp14:editId="153F1207">
            <wp:extent cx="560705" cy="26035"/>
            <wp:effectExtent l="0" t="0" r="0" b="0"/>
            <wp:docPr id="20025295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A3417A" wp14:editId="2513C23C">
            <wp:extent cx="560705" cy="26035"/>
            <wp:effectExtent l="0" t="0" r="0" b="0"/>
            <wp:docPr id="983930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0F3445" wp14:editId="1C54DE96">
            <wp:extent cx="560705" cy="26035"/>
            <wp:effectExtent l="0" t="0" r="0" b="0"/>
            <wp:docPr id="1788056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EBD7B7" wp14:editId="38BF734E">
            <wp:extent cx="560705" cy="26035"/>
            <wp:effectExtent l="0" t="0" r="0" b="0"/>
            <wp:docPr id="1182462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B73980" wp14:editId="4725A5E3">
            <wp:extent cx="560705" cy="26035"/>
            <wp:effectExtent l="0" t="0" r="0" b="0"/>
            <wp:docPr id="1528057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59CCC3" wp14:editId="3210F968">
            <wp:extent cx="560705" cy="26035"/>
            <wp:effectExtent l="0" t="0" r="0" b="0"/>
            <wp:docPr id="1591118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3CD6D5" wp14:editId="490A913B">
            <wp:extent cx="560705" cy="26035"/>
            <wp:effectExtent l="0" t="0" r="0" b="0"/>
            <wp:docPr id="1663057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254D5" wp14:editId="7E2D4565">
            <wp:extent cx="560705" cy="26035"/>
            <wp:effectExtent l="0" t="0" r="0" b="0"/>
            <wp:docPr id="10371361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CC219D" wp14:editId="1732497F">
            <wp:extent cx="560705" cy="26035"/>
            <wp:effectExtent l="0" t="0" r="0" b="0"/>
            <wp:docPr id="1088972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3A4F38" wp14:editId="7AFE1F7C">
            <wp:extent cx="560705" cy="26035"/>
            <wp:effectExtent l="0" t="0" r="0" b="0"/>
            <wp:docPr id="2000909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0AD9E7" wp14:editId="75561E26">
            <wp:extent cx="560705" cy="26035"/>
            <wp:effectExtent l="0" t="0" r="0" b="0"/>
            <wp:docPr id="752825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CF9098" wp14:editId="4CEADA47">
            <wp:extent cx="560705" cy="26035"/>
            <wp:effectExtent l="0" t="0" r="0" b="0"/>
            <wp:docPr id="398047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C4C56F" wp14:editId="5FD725E3">
            <wp:extent cx="560705" cy="26035"/>
            <wp:effectExtent l="0" t="0" r="0" b="0"/>
            <wp:docPr id="1677746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D56B40" wp14:editId="258064C5">
            <wp:extent cx="560705" cy="26035"/>
            <wp:effectExtent l="0" t="0" r="0" b="0"/>
            <wp:docPr id="1566346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6B055" wp14:editId="1AC793C2">
            <wp:extent cx="560705" cy="26035"/>
            <wp:effectExtent l="0" t="0" r="0" b="0"/>
            <wp:docPr id="471464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C3C03" wp14:editId="3A172452">
            <wp:extent cx="560705" cy="26035"/>
            <wp:effectExtent l="0" t="0" r="0" b="0"/>
            <wp:docPr id="472186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D9208D" wp14:editId="38C294FE">
            <wp:extent cx="560705" cy="26035"/>
            <wp:effectExtent l="0" t="0" r="0" b="0"/>
            <wp:docPr id="6122929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DAB0F6" wp14:editId="2FC39B4B">
            <wp:extent cx="560705" cy="26035"/>
            <wp:effectExtent l="0" t="0" r="0" b="0"/>
            <wp:docPr id="5661999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29627C" wp14:editId="14B431E0">
            <wp:extent cx="560705" cy="26035"/>
            <wp:effectExtent l="0" t="0" r="0" b="0"/>
            <wp:docPr id="998905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EA178B" wp14:editId="3296200A">
            <wp:extent cx="560705" cy="26035"/>
            <wp:effectExtent l="0" t="0" r="0" b="0"/>
            <wp:docPr id="70494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57F2BA" wp14:editId="7D07B444">
            <wp:extent cx="560705" cy="26035"/>
            <wp:effectExtent l="0" t="0" r="0" b="0"/>
            <wp:docPr id="16963434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9B87B8" wp14:editId="08B270CB">
            <wp:extent cx="560705" cy="26035"/>
            <wp:effectExtent l="0" t="0" r="0" b="0"/>
            <wp:docPr id="2089023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9DD225" wp14:editId="0193AA57">
            <wp:extent cx="560705" cy="26035"/>
            <wp:effectExtent l="0" t="0" r="0" b="0"/>
            <wp:docPr id="968268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FA775E" wp14:editId="5BC2079F">
            <wp:extent cx="560705" cy="26035"/>
            <wp:effectExtent l="0" t="0" r="0" b="0"/>
            <wp:docPr id="3384287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AB4620" wp14:editId="6EAE163C">
            <wp:extent cx="560705" cy="26035"/>
            <wp:effectExtent l="0" t="0" r="0" b="0"/>
            <wp:docPr id="319466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97E91E" wp14:editId="09D6FE57">
            <wp:extent cx="560705" cy="26035"/>
            <wp:effectExtent l="0" t="0" r="0" b="0"/>
            <wp:docPr id="1223563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E80C4D" wp14:editId="3C2C9E65">
            <wp:extent cx="560705" cy="26035"/>
            <wp:effectExtent l="0" t="0" r="0" b="0"/>
            <wp:docPr id="1401210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C559EB" wp14:editId="2C173BF4">
            <wp:extent cx="560705" cy="26035"/>
            <wp:effectExtent l="0" t="0" r="0" b="0"/>
            <wp:docPr id="1539560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63C03B" wp14:editId="17D260F1">
            <wp:extent cx="560705" cy="26035"/>
            <wp:effectExtent l="0" t="0" r="0" b="0"/>
            <wp:docPr id="15480868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DDB84B" wp14:editId="60F3FEAB">
            <wp:extent cx="560705" cy="26035"/>
            <wp:effectExtent l="0" t="0" r="0" b="0"/>
            <wp:docPr id="2045241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7DD5D8" wp14:editId="75816C46">
            <wp:extent cx="560705" cy="26035"/>
            <wp:effectExtent l="0" t="0" r="0" b="0"/>
            <wp:docPr id="84667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23AB1A" wp14:editId="5067A6B0">
            <wp:extent cx="560705" cy="26035"/>
            <wp:effectExtent l="0" t="0" r="0" b="0"/>
            <wp:docPr id="19982142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728827" wp14:editId="4BDE19C8">
            <wp:extent cx="560705" cy="26035"/>
            <wp:effectExtent l="0" t="0" r="0" b="0"/>
            <wp:docPr id="1227712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8FF0CA" wp14:editId="071534C7">
            <wp:extent cx="560705" cy="26035"/>
            <wp:effectExtent l="0" t="0" r="0" b="0"/>
            <wp:docPr id="18077611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65D08" wp14:editId="4A7BD239">
            <wp:extent cx="560705" cy="26035"/>
            <wp:effectExtent l="0" t="0" r="0" b="0"/>
            <wp:docPr id="709335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3CB824" wp14:editId="3370F1FB">
            <wp:extent cx="560705" cy="26035"/>
            <wp:effectExtent l="0" t="0" r="0" b="0"/>
            <wp:docPr id="33478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FFE6CE" wp14:editId="0A461E4B">
            <wp:extent cx="560705" cy="26035"/>
            <wp:effectExtent l="0" t="0" r="0" b="0"/>
            <wp:docPr id="1740693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04D23A" wp14:editId="3701D0A4">
            <wp:extent cx="560705" cy="26035"/>
            <wp:effectExtent l="0" t="0" r="0" b="0"/>
            <wp:docPr id="567457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ADE7B0" wp14:editId="399E290C">
            <wp:extent cx="560705" cy="26035"/>
            <wp:effectExtent l="0" t="0" r="0" b="0"/>
            <wp:docPr id="18219816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999099" wp14:editId="354CEBE4">
            <wp:extent cx="560705" cy="26035"/>
            <wp:effectExtent l="0" t="0" r="0" b="0"/>
            <wp:docPr id="1927003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02470B" wp14:editId="696C5A31">
            <wp:extent cx="560705" cy="26035"/>
            <wp:effectExtent l="0" t="0" r="0" b="0"/>
            <wp:docPr id="787270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CD0AE6" wp14:editId="6128187B">
            <wp:extent cx="560705" cy="26035"/>
            <wp:effectExtent l="0" t="0" r="0" b="0"/>
            <wp:docPr id="1020169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401B7F" wp14:editId="686BB7CB">
            <wp:extent cx="560705" cy="26035"/>
            <wp:effectExtent l="0" t="0" r="0" b="0"/>
            <wp:docPr id="3813092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76CCBA" wp14:editId="7398B736">
            <wp:extent cx="560705" cy="26035"/>
            <wp:effectExtent l="0" t="0" r="0" b="0"/>
            <wp:docPr id="1111117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B982EF" wp14:editId="1BE0EF75">
            <wp:extent cx="560705" cy="26035"/>
            <wp:effectExtent l="0" t="0" r="0" b="0"/>
            <wp:docPr id="38630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4F0CCF" wp14:editId="36AB289B">
            <wp:extent cx="560705" cy="26035"/>
            <wp:effectExtent l="0" t="0" r="0" b="0"/>
            <wp:docPr id="508923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41A01E" wp14:editId="73A8889F">
            <wp:extent cx="560705" cy="26035"/>
            <wp:effectExtent l="0" t="0" r="0" b="0"/>
            <wp:docPr id="10203060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8E20EB" wp14:editId="1E91933E">
            <wp:extent cx="560705" cy="26035"/>
            <wp:effectExtent l="0" t="0" r="0" b="0"/>
            <wp:docPr id="755109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CA6A05" wp14:editId="5D521A01">
            <wp:extent cx="560705" cy="26035"/>
            <wp:effectExtent l="0" t="0" r="0" b="0"/>
            <wp:docPr id="840255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BC908D" wp14:editId="2A023230">
            <wp:extent cx="560705" cy="26035"/>
            <wp:effectExtent l="0" t="0" r="0" b="0"/>
            <wp:docPr id="1534414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4C216C" wp14:editId="50AAF8BC">
            <wp:extent cx="560705" cy="26035"/>
            <wp:effectExtent l="0" t="0" r="0" b="0"/>
            <wp:docPr id="7098569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152F98" wp14:editId="29CFB841">
            <wp:extent cx="560705" cy="26035"/>
            <wp:effectExtent l="0" t="0" r="0" b="0"/>
            <wp:docPr id="1652786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C6DE2" wp14:editId="43702987">
            <wp:extent cx="560705" cy="26035"/>
            <wp:effectExtent l="0" t="0" r="0" b="0"/>
            <wp:docPr id="1392652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60340" wp14:editId="38E7749C">
            <wp:extent cx="560705" cy="26035"/>
            <wp:effectExtent l="0" t="0" r="0" b="0"/>
            <wp:docPr id="998294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714DA7" wp14:editId="6FBCD65B">
            <wp:extent cx="560705" cy="26035"/>
            <wp:effectExtent l="0" t="0" r="0" b="0"/>
            <wp:docPr id="229630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786755" wp14:editId="3820EE89">
            <wp:extent cx="560705" cy="26035"/>
            <wp:effectExtent l="0" t="0" r="0" b="0"/>
            <wp:docPr id="2123901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6BE29F" wp14:editId="5FE1DA55">
            <wp:extent cx="560705" cy="26035"/>
            <wp:effectExtent l="0" t="0" r="0" b="0"/>
            <wp:docPr id="350891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81D048" wp14:editId="6D205F74">
            <wp:extent cx="560705" cy="26035"/>
            <wp:effectExtent l="0" t="0" r="0" b="0"/>
            <wp:docPr id="1156704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FAC461" wp14:editId="684C6B9E">
            <wp:extent cx="560705" cy="26035"/>
            <wp:effectExtent l="0" t="0" r="0" b="0"/>
            <wp:docPr id="810007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C976F2" wp14:editId="09E506FF">
            <wp:extent cx="560705" cy="26035"/>
            <wp:effectExtent l="0" t="0" r="0" b="0"/>
            <wp:docPr id="822685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4A1963" wp14:editId="5FBCC002">
            <wp:extent cx="560705" cy="26035"/>
            <wp:effectExtent l="0" t="0" r="0" b="0"/>
            <wp:docPr id="960376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1EECC8" wp14:editId="286EAF9E">
            <wp:extent cx="560705" cy="26035"/>
            <wp:effectExtent l="0" t="0" r="0" b="0"/>
            <wp:docPr id="896866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53F6A6" wp14:editId="652A0543">
            <wp:extent cx="560705" cy="26035"/>
            <wp:effectExtent l="0" t="0" r="0" b="0"/>
            <wp:docPr id="3120497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18B5B5" wp14:editId="06FF967B">
            <wp:extent cx="560705" cy="26035"/>
            <wp:effectExtent l="0" t="0" r="0" b="0"/>
            <wp:docPr id="1486427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3CA93B" wp14:editId="3034E6EB">
            <wp:extent cx="560705" cy="26035"/>
            <wp:effectExtent l="0" t="0" r="0" b="0"/>
            <wp:docPr id="16545038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8B9ED5" wp14:editId="1F594CF0">
            <wp:extent cx="560705" cy="26035"/>
            <wp:effectExtent l="0" t="0" r="0" b="0"/>
            <wp:docPr id="6139344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E95AE5" wp14:editId="7650D682">
            <wp:extent cx="560705" cy="26035"/>
            <wp:effectExtent l="0" t="0" r="0" b="0"/>
            <wp:docPr id="7096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4238D5" wp14:editId="058B03BF">
            <wp:extent cx="560705" cy="26035"/>
            <wp:effectExtent l="0" t="0" r="0" b="0"/>
            <wp:docPr id="377635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1B6AFD" wp14:editId="53E43304">
            <wp:extent cx="560705" cy="26035"/>
            <wp:effectExtent l="0" t="0" r="0" b="0"/>
            <wp:docPr id="21130443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8608C0" wp14:editId="550AA7F5">
            <wp:extent cx="560705" cy="26035"/>
            <wp:effectExtent l="0" t="0" r="0" b="0"/>
            <wp:docPr id="917360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DA45BD" wp14:editId="14B20E13">
            <wp:extent cx="560705" cy="26035"/>
            <wp:effectExtent l="0" t="0" r="0" b="0"/>
            <wp:docPr id="1554418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D29B0A" wp14:editId="63928195">
            <wp:extent cx="560705" cy="26035"/>
            <wp:effectExtent l="0" t="0" r="0" b="0"/>
            <wp:docPr id="1480540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821EC1" wp14:editId="48E27BA0">
            <wp:extent cx="560705" cy="26035"/>
            <wp:effectExtent l="0" t="0" r="0" b="0"/>
            <wp:docPr id="7854963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AD74BB" wp14:editId="2063E7FA">
            <wp:extent cx="560705" cy="26035"/>
            <wp:effectExtent l="0" t="0" r="0" b="0"/>
            <wp:docPr id="1331571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C72495" wp14:editId="79D33BE5">
            <wp:extent cx="560705" cy="26035"/>
            <wp:effectExtent l="0" t="0" r="0" b="0"/>
            <wp:docPr id="16435729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ADC33E" wp14:editId="2027EF87">
            <wp:extent cx="560705" cy="26035"/>
            <wp:effectExtent l="0" t="0" r="0" b="0"/>
            <wp:docPr id="1288695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1CC4E4" wp14:editId="65BA372B">
            <wp:extent cx="560705" cy="26035"/>
            <wp:effectExtent l="0" t="0" r="0" b="0"/>
            <wp:docPr id="1195130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E34C61" wp14:editId="31F60453">
            <wp:extent cx="560705" cy="26035"/>
            <wp:effectExtent l="0" t="0" r="0" b="0"/>
            <wp:docPr id="411881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10AAE2" wp14:editId="08788BED">
            <wp:extent cx="560705" cy="26035"/>
            <wp:effectExtent l="0" t="0" r="0" b="0"/>
            <wp:docPr id="313916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9CC530" wp14:editId="00457DDC">
            <wp:extent cx="560705" cy="26035"/>
            <wp:effectExtent l="0" t="0" r="0" b="0"/>
            <wp:docPr id="814989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FA15FA" wp14:editId="0929BC04">
            <wp:extent cx="560705" cy="26035"/>
            <wp:effectExtent l="0" t="0" r="0" b="0"/>
            <wp:docPr id="1901069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1E9D0A" wp14:editId="2E7B430A">
            <wp:extent cx="560705" cy="26035"/>
            <wp:effectExtent l="0" t="0" r="0" b="0"/>
            <wp:docPr id="16763431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7B3E1" wp14:editId="0D4CADBF">
            <wp:extent cx="560705" cy="26035"/>
            <wp:effectExtent l="0" t="0" r="0" b="0"/>
            <wp:docPr id="2082356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B242DD" wp14:editId="3EBC0741">
            <wp:extent cx="560705" cy="26035"/>
            <wp:effectExtent l="0" t="0" r="0" b="0"/>
            <wp:docPr id="9535681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6F22D4" wp14:editId="1897ED2B">
            <wp:extent cx="560705" cy="26035"/>
            <wp:effectExtent l="0" t="0" r="0" b="0"/>
            <wp:docPr id="1915844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724F68" wp14:editId="175D18E2">
            <wp:extent cx="560705" cy="26035"/>
            <wp:effectExtent l="0" t="0" r="0" b="0"/>
            <wp:docPr id="645326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90503E" wp14:editId="606358ED">
            <wp:extent cx="560705" cy="26035"/>
            <wp:effectExtent l="0" t="0" r="0" b="0"/>
            <wp:docPr id="1912522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576658" wp14:editId="59FE2D89">
            <wp:extent cx="560705" cy="26035"/>
            <wp:effectExtent l="0" t="0" r="0" b="0"/>
            <wp:docPr id="120709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5CC5F" wp14:editId="501E05B1">
            <wp:extent cx="560705" cy="26035"/>
            <wp:effectExtent l="0" t="0" r="0" b="0"/>
            <wp:docPr id="1416584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D4572" wp14:editId="1FEE00B4">
            <wp:extent cx="560705" cy="26035"/>
            <wp:effectExtent l="0" t="0" r="0" b="0"/>
            <wp:docPr id="907006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9DCE83" wp14:editId="29083841">
            <wp:extent cx="560705" cy="26035"/>
            <wp:effectExtent l="0" t="0" r="0" b="0"/>
            <wp:docPr id="1017544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62E616" wp14:editId="5C21B6FA">
            <wp:extent cx="560705" cy="26035"/>
            <wp:effectExtent l="0" t="0" r="0" b="0"/>
            <wp:docPr id="1116539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57E9F" wp14:editId="7A875F84">
            <wp:extent cx="560705" cy="26035"/>
            <wp:effectExtent l="0" t="0" r="0" b="0"/>
            <wp:docPr id="765662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684F47" wp14:editId="5AB6283D">
            <wp:extent cx="560705" cy="26035"/>
            <wp:effectExtent l="0" t="0" r="0" b="0"/>
            <wp:docPr id="1845319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29703" wp14:editId="44D80251">
            <wp:extent cx="560705" cy="26035"/>
            <wp:effectExtent l="0" t="0" r="0" b="0"/>
            <wp:docPr id="811560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DDA80E" wp14:editId="2B84F7A1">
            <wp:extent cx="560705" cy="26035"/>
            <wp:effectExtent l="0" t="0" r="0" b="0"/>
            <wp:docPr id="3132999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1CAD76" wp14:editId="123756C5">
            <wp:extent cx="560705" cy="26035"/>
            <wp:effectExtent l="0" t="0" r="0" b="0"/>
            <wp:docPr id="518056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08814E" wp14:editId="115580F4">
            <wp:extent cx="560705" cy="26035"/>
            <wp:effectExtent l="0" t="0" r="0" b="0"/>
            <wp:docPr id="1103909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40CE9C" wp14:editId="0942F278">
            <wp:extent cx="560705" cy="26035"/>
            <wp:effectExtent l="0" t="0" r="0" b="0"/>
            <wp:docPr id="676875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5C971F" wp14:editId="431E5C93">
            <wp:extent cx="560705" cy="26035"/>
            <wp:effectExtent l="0" t="0" r="0" b="0"/>
            <wp:docPr id="1784767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D244D9" wp14:editId="63A823AE">
            <wp:extent cx="560705" cy="26035"/>
            <wp:effectExtent l="0" t="0" r="0" b="0"/>
            <wp:docPr id="1798529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6DA4F3" wp14:editId="3D5DD6D8">
            <wp:extent cx="560705" cy="26035"/>
            <wp:effectExtent l="0" t="0" r="0" b="0"/>
            <wp:docPr id="1281227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07EAC5" wp14:editId="4EC65A49">
            <wp:extent cx="560705" cy="26035"/>
            <wp:effectExtent l="0" t="0" r="0" b="0"/>
            <wp:docPr id="565885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8290BE" wp14:editId="6DF783EA">
            <wp:extent cx="560705" cy="26035"/>
            <wp:effectExtent l="0" t="0" r="0" b="0"/>
            <wp:docPr id="1717077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8C9F5E" wp14:editId="6CCAC09F">
            <wp:extent cx="560705" cy="26035"/>
            <wp:effectExtent l="0" t="0" r="0" b="0"/>
            <wp:docPr id="8127303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4C8E0C" wp14:editId="48F2269E">
            <wp:extent cx="560705" cy="26035"/>
            <wp:effectExtent l="0" t="0" r="0" b="0"/>
            <wp:docPr id="9505081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C06773" wp14:editId="4C4D5768">
            <wp:extent cx="560705" cy="26035"/>
            <wp:effectExtent l="0" t="0" r="0" b="0"/>
            <wp:docPr id="1095312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1F0633" wp14:editId="173DAF11">
            <wp:extent cx="560705" cy="26035"/>
            <wp:effectExtent l="0" t="0" r="0" b="0"/>
            <wp:docPr id="259850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71DF2A" wp14:editId="0F8B2CBF">
            <wp:extent cx="560705" cy="26035"/>
            <wp:effectExtent l="0" t="0" r="0" b="0"/>
            <wp:docPr id="1461242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4050BC" wp14:editId="636622B9">
            <wp:extent cx="560705" cy="26035"/>
            <wp:effectExtent l="0" t="0" r="0" b="0"/>
            <wp:docPr id="5479316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4EF8A9" wp14:editId="50A642FC">
            <wp:extent cx="560705" cy="26035"/>
            <wp:effectExtent l="0" t="0" r="0" b="0"/>
            <wp:docPr id="6163687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64A45A" wp14:editId="5101CC43">
            <wp:extent cx="560705" cy="26035"/>
            <wp:effectExtent l="0" t="0" r="0" b="0"/>
            <wp:docPr id="2101241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060FB0" wp14:editId="7C94BB9C">
            <wp:extent cx="560705" cy="26035"/>
            <wp:effectExtent l="0" t="0" r="0" b="0"/>
            <wp:docPr id="1855936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EE465B" wp14:editId="000E067A">
            <wp:extent cx="560705" cy="26035"/>
            <wp:effectExtent l="0" t="0" r="0" b="0"/>
            <wp:docPr id="20350036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1B1BB6" wp14:editId="6C02E118">
            <wp:extent cx="560705" cy="26035"/>
            <wp:effectExtent l="0" t="0" r="0" b="0"/>
            <wp:docPr id="12719308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82443D" wp14:editId="3180AF01">
            <wp:extent cx="560705" cy="26035"/>
            <wp:effectExtent l="0" t="0" r="0" b="0"/>
            <wp:docPr id="1573739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C680D9" wp14:editId="4A49C33F">
            <wp:extent cx="560705" cy="26035"/>
            <wp:effectExtent l="0" t="0" r="0" b="0"/>
            <wp:docPr id="1378606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D42D7E" wp14:editId="08E1F9F1">
            <wp:extent cx="560705" cy="26035"/>
            <wp:effectExtent l="0" t="0" r="0" b="0"/>
            <wp:docPr id="1358819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E4ABF" wp14:editId="50C66411">
            <wp:extent cx="560705" cy="26035"/>
            <wp:effectExtent l="0" t="0" r="0" b="0"/>
            <wp:docPr id="10145515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F9C27B" wp14:editId="39A6CE83">
            <wp:extent cx="560705" cy="26035"/>
            <wp:effectExtent l="0" t="0" r="0" b="0"/>
            <wp:docPr id="319870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4D4BA9" wp14:editId="635C6497">
            <wp:extent cx="560705" cy="26035"/>
            <wp:effectExtent l="0" t="0" r="0" b="0"/>
            <wp:docPr id="5397951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8BD8A8" wp14:editId="1203A324">
            <wp:extent cx="560705" cy="26035"/>
            <wp:effectExtent l="0" t="0" r="0" b="0"/>
            <wp:docPr id="1450696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964417" wp14:editId="0FBF000C">
            <wp:extent cx="560705" cy="26035"/>
            <wp:effectExtent l="0" t="0" r="0" b="0"/>
            <wp:docPr id="211964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719019" wp14:editId="78B1CA59">
            <wp:extent cx="560705" cy="26035"/>
            <wp:effectExtent l="0" t="0" r="0" b="0"/>
            <wp:docPr id="11123386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ACAC2C" wp14:editId="1655E6EF">
            <wp:extent cx="560705" cy="26035"/>
            <wp:effectExtent l="0" t="0" r="0" b="0"/>
            <wp:docPr id="45595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891538" wp14:editId="3E00009A">
            <wp:extent cx="560705" cy="26035"/>
            <wp:effectExtent l="0" t="0" r="0" b="0"/>
            <wp:docPr id="852391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23E625" wp14:editId="7940D6E1">
            <wp:extent cx="560705" cy="26035"/>
            <wp:effectExtent l="0" t="0" r="0" b="0"/>
            <wp:docPr id="1575986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8073D8" wp14:editId="25E8F3EC">
            <wp:extent cx="560705" cy="26035"/>
            <wp:effectExtent l="0" t="0" r="0" b="0"/>
            <wp:docPr id="14817139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E25F07" wp14:editId="2B647586">
            <wp:extent cx="560705" cy="26035"/>
            <wp:effectExtent l="0" t="0" r="0" b="0"/>
            <wp:docPr id="1028502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FD5166" wp14:editId="5C2886FA">
            <wp:extent cx="560705" cy="26035"/>
            <wp:effectExtent l="0" t="0" r="0" b="0"/>
            <wp:docPr id="3587151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CF0541" wp14:editId="36095FB0">
            <wp:extent cx="560705" cy="26035"/>
            <wp:effectExtent l="0" t="0" r="0" b="0"/>
            <wp:docPr id="1944061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A8AAF2" wp14:editId="01B2CEC0">
            <wp:extent cx="560705" cy="26035"/>
            <wp:effectExtent l="0" t="0" r="0" b="0"/>
            <wp:docPr id="12189299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23E24" wp14:editId="2806D33C">
            <wp:extent cx="560705" cy="26035"/>
            <wp:effectExtent l="0" t="0" r="0" b="0"/>
            <wp:docPr id="1437209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E25B59" wp14:editId="0ED721CD">
            <wp:extent cx="560705" cy="26035"/>
            <wp:effectExtent l="0" t="0" r="0" b="0"/>
            <wp:docPr id="1864208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387F59" wp14:editId="087A7D49">
            <wp:extent cx="560705" cy="26035"/>
            <wp:effectExtent l="0" t="0" r="0" b="0"/>
            <wp:docPr id="2128722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25080C" wp14:editId="4DB2ACD8">
            <wp:extent cx="560705" cy="26035"/>
            <wp:effectExtent l="0" t="0" r="0" b="0"/>
            <wp:docPr id="1425369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9DB74E" wp14:editId="6F8E0732">
            <wp:extent cx="560705" cy="26035"/>
            <wp:effectExtent l="0" t="0" r="0" b="0"/>
            <wp:docPr id="1474614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6FD87" wp14:editId="25290155">
            <wp:extent cx="560705" cy="26035"/>
            <wp:effectExtent l="0" t="0" r="0" b="0"/>
            <wp:docPr id="10620991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24D2D3" wp14:editId="6CB8C44A">
            <wp:extent cx="560705" cy="26035"/>
            <wp:effectExtent l="0" t="0" r="0" b="0"/>
            <wp:docPr id="550367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4F2A58" wp14:editId="03183555">
            <wp:extent cx="560705" cy="26035"/>
            <wp:effectExtent l="0" t="0" r="0" b="0"/>
            <wp:docPr id="14000268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C2BCAB" wp14:editId="13CCCE35">
            <wp:extent cx="560705" cy="26035"/>
            <wp:effectExtent l="0" t="0" r="0" b="0"/>
            <wp:docPr id="517086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0F88D1" wp14:editId="7600914A">
            <wp:extent cx="560705" cy="26035"/>
            <wp:effectExtent l="0" t="0" r="0" b="0"/>
            <wp:docPr id="182821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D2BC25" wp14:editId="45889F73">
            <wp:extent cx="560705" cy="26035"/>
            <wp:effectExtent l="0" t="0" r="0" b="0"/>
            <wp:docPr id="791154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59C79C" wp14:editId="004B746E">
            <wp:extent cx="560705" cy="26035"/>
            <wp:effectExtent l="0" t="0" r="0" b="0"/>
            <wp:docPr id="587975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E61BF" wp14:editId="47B8C8A9">
            <wp:extent cx="560705" cy="26035"/>
            <wp:effectExtent l="0" t="0" r="0" b="0"/>
            <wp:docPr id="1552473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F6CF51" wp14:editId="157C1AB0">
            <wp:extent cx="560705" cy="26035"/>
            <wp:effectExtent l="0" t="0" r="0" b="0"/>
            <wp:docPr id="1938470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8979F" wp14:editId="2B7D85C1">
            <wp:extent cx="560705" cy="26035"/>
            <wp:effectExtent l="0" t="0" r="0" b="0"/>
            <wp:docPr id="1749372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811289" wp14:editId="37B0C7F2">
            <wp:extent cx="560705" cy="26035"/>
            <wp:effectExtent l="0" t="0" r="0" b="0"/>
            <wp:docPr id="2139587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34EE8" wp14:editId="7826D266">
            <wp:extent cx="560705" cy="26035"/>
            <wp:effectExtent l="0" t="0" r="0" b="0"/>
            <wp:docPr id="298685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629522" wp14:editId="54FFF96A">
            <wp:extent cx="560705" cy="26035"/>
            <wp:effectExtent l="0" t="0" r="0" b="0"/>
            <wp:docPr id="1756916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03CF5" wp14:editId="38FF80F6">
            <wp:extent cx="560705" cy="26035"/>
            <wp:effectExtent l="0" t="0" r="0" b="0"/>
            <wp:docPr id="2233446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031DE2" wp14:editId="3B9E29A3">
            <wp:extent cx="560705" cy="26035"/>
            <wp:effectExtent l="0" t="0" r="0" b="0"/>
            <wp:docPr id="410290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B03772" wp14:editId="2C4BD31A">
            <wp:extent cx="560705" cy="26035"/>
            <wp:effectExtent l="0" t="0" r="0" b="0"/>
            <wp:docPr id="753722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EE593E" wp14:editId="19E2A6B2">
            <wp:extent cx="560705" cy="26035"/>
            <wp:effectExtent l="0" t="0" r="0" b="0"/>
            <wp:docPr id="133760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1C837" wp14:editId="560ABFBE">
            <wp:extent cx="560705" cy="26035"/>
            <wp:effectExtent l="0" t="0" r="0" b="0"/>
            <wp:docPr id="2109128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6ACD16" wp14:editId="1D4AC8DE">
            <wp:extent cx="560705" cy="26035"/>
            <wp:effectExtent l="0" t="0" r="0" b="0"/>
            <wp:docPr id="13000148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08BA7F" wp14:editId="3EE78FC6">
            <wp:extent cx="560705" cy="26035"/>
            <wp:effectExtent l="0" t="0" r="0" b="0"/>
            <wp:docPr id="10757740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37F83" wp14:editId="53BFA399">
            <wp:extent cx="560705" cy="26035"/>
            <wp:effectExtent l="0" t="0" r="0" b="0"/>
            <wp:docPr id="1929877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F40AB5" wp14:editId="224BB1B3">
            <wp:extent cx="560705" cy="26035"/>
            <wp:effectExtent l="0" t="0" r="0" b="0"/>
            <wp:docPr id="1814060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ECE1E4" wp14:editId="36A2B4B5">
            <wp:extent cx="560705" cy="26035"/>
            <wp:effectExtent l="0" t="0" r="0" b="0"/>
            <wp:docPr id="276077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FB452B" wp14:editId="34994C0D">
            <wp:extent cx="560705" cy="26035"/>
            <wp:effectExtent l="0" t="0" r="0" b="0"/>
            <wp:docPr id="1391724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768DC" wp14:editId="4F4EAD77">
            <wp:extent cx="560705" cy="26035"/>
            <wp:effectExtent l="0" t="0" r="0" b="0"/>
            <wp:docPr id="18247694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619DA7" wp14:editId="73E9C6F6">
            <wp:extent cx="560705" cy="26035"/>
            <wp:effectExtent l="0" t="0" r="0" b="0"/>
            <wp:docPr id="434860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82CD84" wp14:editId="37132E6D">
            <wp:extent cx="560705" cy="26035"/>
            <wp:effectExtent l="0" t="0" r="0" b="0"/>
            <wp:docPr id="123650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E8CD88" wp14:editId="7F21D49C">
            <wp:extent cx="560705" cy="26035"/>
            <wp:effectExtent l="0" t="0" r="0" b="0"/>
            <wp:docPr id="839521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E66EC4" wp14:editId="5634260D">
            <wp:extent cx="560705" cy="26035"/>
            <wp:effectExtent l="0" t="0" r="0" b="0"/>
            <wp:docPr id="12217634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A49A30" wp14:editId="2ABBF8A2">
            <wp:extent cx="560705" cy="26035"/>
            <wp:effectExtent l="0" t="0" r="0" b="0"/>
            <wp:docPr id="889218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E267D" wp14:editId="53572F66">
            <wp:extent cx="560705" cy="26035"/>
            <wp:effectExtent l="0" t="0" r="0" b="0"/>
            <wp:docPr id="889082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C2396A" wp14:editId="00217DCA">
            <wp:extent cx="560705" cy="26035"/>
            <wp:effectExtent l="0" t="0" r="0" b="0"/>
            <wp:docPr id="6263801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E35F8A" wp14:editId="70D4EA9A">
            <wp:extent cx="560705" cy="26035"/>
            <wp:effectExtent l="0" t="0" r="0" b="0"/>
            <wp:docPr id="11530235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90A63" wp14:editId="2E5035EF">
            <wp:extent cx="560705" cy="26035"/>
            <wp:effectExtent l="0" t="0" r="0" b="0"/>
            <wp:docPr id="1058883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31CD9E" wp14:editId="4FA9FE4A">
            <wp:extent cx="560705" cy="26035"/>
            <wp:effectExtent l="0" t="0" r="0" b="0"/>
            <wp:docPr id="1073715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8D3932" wp14:editId="0FD8049D">
            <wp:extent cx="560705" cy="26035"/>
            <wp:effectExtent l="0" t="0" r="0" b="0"/>
            <wp:docPr id="8052080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35BF84" wp14:editId="42012BE8">
            <wp:extent cx="560705" cy="26035"/>
            <wp:effectExtent l="0" t="0" r="0" b="0"/>
            <wp:docPr id="21097382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FE2DFC" wp14:editId="4F36FA0F">
            <wp:extent cx="560705" cy="26035"/>
            <wp:effectExtent l="0" t="0" r="0" b="0"/>
            <wp:docPr id="16008888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23DF4E" wp14:editId="7A3A5C3E">
            <wp:extent cx="560705" cy="26035"/>
            <wp:effectExtent l="0" t="0" r="0" b="0"/>
            <wp:docPr id="1588221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1BD79" wp14:editId="73FE83AD">
            <wp:extent cx="560705" cy="26035"/>
            <wp:effectExtent l="0" t="0" r="0" b="0"/>
            <wp:docPr id="215328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0E70F2" wp14:editId="730FB95F">
            <wp:extent cx="560705" cy="26035"/>
            <wp:effectExtent l="0" t="0" r="0" b="0"/>
            <wp:docPr id="72499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4759F6" wp14:editId="7553144C">
            <wp:extent cx="560705" cy="26035"/>
            <wp:effectExtent l="0" t="0" r="0" b="0"/>
            <wp:docPr id="1780017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E90F6" wp14:editId="6E4BEFD3">
            <wp:extent cx="560705" cy="26035"/>
            <wp:effectExtent l="0" t="0" r="0" b="0"/>
            <wp:docPr id="1374386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3C7646" wp14:editId="149248C1">
            <wp:extent cx="560705" cy="26035"/>
            <wp:effectExtent l="0" t="0" r="0" b="0"/>
            <wp:docPr id="1432783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FDC830" wp14:editId="04F5BC7F">
            <wp:extent cx="560705" cy="26035"/>
            <wp:effectExtent l="0" t="0" r="0" b="0"/>
            <wp:docPr id="2110243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4D0C8E" wp14:editId="40E79B2C">
            <wp:extent cx="560705" cy="26035"/>
            <wp:effectExtent l="0" t="0" r="0" b="0"/>
            <wp:docPr id="1291094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38BCEE" wp14:editId="6BB4B70C">
            <wp:extent cx="560705" cy="26035"/>
            <wp:effectExtent l="0" t="0" r="0" b="0"/>
            <wp:docPr id="2097216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DF373B" wp14:editId="24568D41">
            <wp:extent cx="560705" cy="26035"/>
            <wp:effectExtent l="0" t="0" r="0" b="0"/>
            <wp:docPr id="1033381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75C0A5" wp14:editId="6B6C3F19">
            <wp:extent cx="560705" cy="26035"/>
            <wp:effectExtent l="0" t="0" r="0" b="0"/>
            <wp:docPr id="1030762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BD9506" wp14:editId="2E0AD33C">
            <wp:extent cx="560705" cy="26035"/>
            <wp:effectExtent l="0" t="0" r="0" b="0"/>
            <wp:docPr id="982213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66648" wp14:editId="3D9ECEEB">
            <wp:extent cx="560705" cy="26035"/>
            <wp:effectExtent l="0" t="0" r="0" b="0"/>
            <wp:docPr id="18702255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74E378" wp14:editId="6F471AC1">
            <wp:extent cx="560705" cy="26035"/>
            <wp:effectExtent l="0" t="0" r="0" b="0"/>
            <wp:docPr id="1889233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A45BE" wp14:editId="71B24597">
            <wp:extent cx="560705" cy="26035"/>
            <wp:effectExtent l="0" t="0" r="0" b="0"/>
            <wp:docPr id="1914910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249B34" wp14:editId="1A6302B8">
            <wp:extent cx="560705" cy="26035"/>
            <wp:effectExtent l="0" t="0" r="0" b="0"/>
            <wp:docPr id="1960548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6C04BD" wp14:editId="41FEB3D5">
            <wp:extent cx="560705" cy="26035"/>
            <wp:effectExtent l="0" t="0" r="0" b="0"/>
            <wp:docPr id="190995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45BECE" wp14:editId="05B5C92B">
            <wp:extent cx="560705" cy="26035"/>
            <wp:effectExtent l="0" t="0" r="0" b="0"/>
            <wp:docPr id="1710086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F3326A" wp14:editId="71E1E465">
            <wp:extent cx="560705" cy="26035"/>
            <wp:effectExtent l="0" t="0" r="0" b="0"/>
            <wp:docPr id="1648703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03F95F" wp14:editId="6D825C98">
            <wp:extent cx="560705" cy="26035"/>
            <wp:effectExtent l="0" t="0" r="0" b="0"/>
            <wp:docPr id="233346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271E12" wp14:editId="20B963D8">
            <wp:extent cx="560705" cy="26035"/>
            <wp:effectExtent l="0" t="0" r="0" b="0"/>
            <wp:docPr id="18707678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381E01" wp14:editId="1AE3B93F">
            <wp:extent cx="560705" cy="26035"/>
            <wp:effectExtent l="0" t="0" r="0" b="0"/>
            <wp:docPr id="1598970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467829" wp14:editId="037C9850">
            <wp:extent cx="560705" cy="26035"/>
            <wp:effectExtent l="0" t="0" r="0" b="0"/>
            <wp:docPr id="435818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EBD940" wp14:editId="3BFA6230">
            <wp:extent cx="560705" cy="26035"/>
            <wp:effectExtent l="0" t="0" r="0" b="0"/>
            <wp:docPr id="2015641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95A189" wp14:editId="7A62ACEE">
            <wp:extent cx="560705" cy="26035"/>
            <wp:effectExtent l="0" t="0" r="0" b="0"/>
            <wp:docPr id="861349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910E16" wp14:editId="75D643EC">
            <wp:extent cx="560705" cy="26035"/>
            <wp:effectExtent l="0" t="0" r="0" b="0"/>
            <wp:docPr id="80197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F89E16" wp14:editId="57D57474">
            <wp:extent cx="560705" cy="26035"/>
            <wp:effectExtent l="0" t="0" r="0" b="0"/>
            <wp:docPr id="2005666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16467" wp14:editId="0BD58A3B">
            <wp:extent cx="560705" cy="26035"/>
            <wp:effectExtent l="0" t="0" r="0" b="0"/>
            <wp:docPr id="524738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249F80" wp14:editId="0A07AF78">
            <wp:extent cx="560705" cy="26035"/>
            <wp:effectExtent l="0" t="0" r="0" b="0"/>
            <wp:docPr id="132276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E34A62" wp14:editId="21A98FDC">
            <wp:extent cx="560705" cy="26035"/>
            <wp:effectExtent l="0" t="0" r="0" b="0"/>
            <wp:docPr id="1825726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00A0E0" wp14:editId="10285C76">
            <wp:extent cx="560705" cy="26035"/>
            <wp:effectExtent l="0" t="0" r="0" b="0"/>
            <wp:docPr id="1078237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6FDF5A" wp14:editId="19D865CA">
            <wp:extent cx="560705" cy="26035"/>
            <wp:effectExtent l="0" t="0" r="0" b="0"/>
            <wp:docPr id="321071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C5A969" wp14:editId="4300EF5F">
            <wp:extent cx="560705" cy="26035"/>
            <wp:effectExtent l="0" t="0" r="0" b="0"/>
            <wp:docPr id="14744391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EBDB44" wp14:editId="14478BAF">
            <wp:extent cx="560705" cy="26035"/>
            <wp:effectExtent l="0" t="0" r="0" b="0"/>
            <wp:docPr id="21010466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C67319" wp14:editId="333A343D">
            <wp:extent cx="560705" cy="26035"/>
            <wp:effectExtent l="0" t="0" r="0" b="0"/>
            <wp:docPr id="774585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F2DDCD" wp14:editId="3233F2EA">
            <wp:extent cx="560705" cy="26035"/>
            <wp:effectExtent l="0" t="0" r="0" b="0"/>
            <wp:docPr id="522457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FAD500" wp14:editId="6ACA1A3E">
            <wp:extent cx="560705" cy="26035"/>
            <wp:effectExtent l="0" t="0" r="0" b="0"/>
            <wp:docPr id="1369971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5DB408" wp14:editId="33D08C52">
            <wp:extent cx="560705" cy="26035"/>
            <wp:effectExtent l="0" t="0" r="0" b="0"/>
            <wp:docPr id="1190745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3F177" wp14:editId="46734D9A">
            <wp:extent cx="560705" cy="26035"/>
            <wp:effectExtent l="0" t="0" r="0" b="0"/>
            <wp:docPr id="845908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74F1F3" wp14:editId="3172CB6C">
            <wp:extent cx="560705" cy="26035"/>
            <wp:effectExtent l="0" t="0" r="0" b="0"/>
            <wp:docPr id="10565154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F2C767" wp14:editId="4BD873BD">
            <wp:extent cx="560705" cy="26035"/>
            <wp:effectExtent l="0" t="0" r="0" b="0"/>
            <wp:docPr id="368671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DCF1C7" wp14:editId="3C342A26">
            <wp:extent cx="560705" cy="26035"/>
            <wp:effectExtent l="0" t="0" r="0" b="0"/>
            <wp:docPr id="1634708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41B8E4" wp14:editId="4C5EC870">
            <wp:extent cx="560705" cy="26035"/>
            <wp:effectExtent l="0" t="0" r="0" b="0"/>
            <wp:docPr id="2065039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C40B5" wp14:editId="018B5FA9">
            <wp:extent cx="560705" cy="26035"/>
            <wp:effectExtent l="0" t="0" r="0" b="0"/>
            <wp:docPr id="409594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E18C44" wp14:editId="19CEFD8D">
            <wp:extent cx="560705" cy="26035"/>
            <wp:effectExtent l="0" t="0" r="0" b="0"/>
            <wp:docPr id="16730096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E1B7EE" wp14:editId="5259F7A8">
            <wp:extent cx="560705" cy="26035"/>
            <wp:effectExtent l="0" t="0" r="0" b="0"/>
            <wp:docPr id="598627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7ECBD6" wp14:editId="7B5EA87B">
            <wp:extent cx="560705" cy="26035"/>
            <wp:effectExtent l="0" t="0" r="0" b="0"/>
            <wp:docPr id="465413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726B6B" wp14:editId="358FE813">
            <wp:extent cx="560705" cy="26035"/>
            <wp:effectExtent l="0" t="0" r="0" b="0"/>
            <wp:docPr id="1927200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C6F2A6" wp14:editId="2757AAAA">
            <wp:extent cx="560705" cy="26035"/>
            <wp:effectExtent l="0" t="0" r="0" b="0"/>
            <wp:docPr id="7487774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3B0602" wp14:editId="18627B28">
            <wp:extent cx="560705" cy="26035"/>
            <wp:effectExtent l="0" t="0" r="0" b="0"/>
            <wp:docPr id="1033062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1B6DBF" wp14:editId="584E0569">
            <wp:extent cx="560705" cy="26035"/>
            <wp:effectExtent l="0" t="0" r="0" b="0"/>
            <wp:docPr id="1031111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3282DB" wp14:editId="60D2F31C">
            <wp:extent cx="560705" cy="26035"/>
            <wp:effectExtent l="0" t="0" r="0" b="0"/>
            <wp:docPr id="8486655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C55410" wp14:editId="0836A9F4">
            <wp:extent cx="560705" cy="26035"/>
            <wp:effectExtent l="0" t="0" r="0" b="0"/>
            <wp:docPr id="1239461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22BBB3" wp14:editId="33879580">
            <wp:extent cx="560705" cy="26035"/>
            <wp:effectExtent l="0" t="0" r="0" b="0"/>
            <wp:docPr id="825772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7F104F" wp14:editId="6CA1AB78">
            <wp:extent cx="560705" cy="26035"/>
            <wp:effectExtent l="0" t="0" r="0" b="0"/>
            <wp:docPr id="12309495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3C15B4" wp14:editId="49195EA6">
            <wp:extent cx="560705" cy="26035"/>
            <wp:effectExtent l="0" t="0" r="0" b="0"/>
            <wp:docPr id="1286471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50F259" wp14:editId="556E3DB0">
            <wp:extent cx="560705" cy="26035"/>
            <wp:effectExtent l="0" t="0" r="0" b="0"/>
            <wp:docPr id="1966841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415E6F" wp14:editId="43D08577">
            <wp:extent cx="560705" cy="26035"/>
            <wp:effectExtent l="0" t="0" r="0" b="0"/>
            <wp:docPr id="802358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9D0877" wp14:editId="705A8130">
            <wp:extent cx="560705" cy="26035"/>
            <wp:effectExtent l="0" t="0" r="0" b="0"/>
            <wp:docPr id="637333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1B04F9" wp14:editId="369AAC15">
            <wp:extent cx="560705" cy="26035"/>
            <wp:effectExtent l="0" t="0" r="0" b="0"/>
            <wp:docPr id="405204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C8837C" wp14:editId="35690E6E">
            <wp:extent cx="560705" cy="26035"/>
            <wp:effectExtent l="0" t="0" r="0" b="0"/>
            <wp:docPr id="5812032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5B5865" wp14:editId="3D5AEAA4">
            <wp:extent cx="560705" cy="26035"/>
            <wp:effectExtent l="0" t="0" r="0" b="0"/>
            <wp:docPr id="1415918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E86826" wp14:editId="65F05A16">
            <wp:extent cx="560705" cy="26035"/>
            <wp:effectExtent l="0" t="0" r="0" b="0"/>
            <wp:docPr id="1194752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BCE77E" wp14:editId="7A099D05">
            <wp:extent cx="560705" cy="26035"/>
            <wp:effectExtent l="0" t="0" r="0" b="0"/>
            <wp:docPr id="1878492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D9B742" wp14:editId="0458554B">
            <wp:extent cx="560705" cy="26035"/>
            <wp:effectExtent l="0" t="0" r="0" b="0"/>
            <wp:docPr id="2144950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CCCA74" wp14:editId="0A7FA46D">
            <wp:extent cx="560705" cy="26035"/>
            <wp:effectExtent l="0" t="0" r="0" b="0"/>
            <wp:docPr id="1634139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D3ACBB" wp14:editId="1C96788C">
            <wp:extent cx="560705" cy="26035"/>
            <wp:effectExtent l="0" t="0" r="0" b="0"/>
            <wp:docPr id="11144862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B5AF1" wp14:editId="09FC9F5A">
            <wp:extent cx="560705" cy="26035"/>
            <wp:effectExtent l="0" t="0" r="0" b="0"/>
            <wp:docPr id="36436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7A0455" wp14:editId="5304F30A">
            <wp:extent cx="560705" cy="26035"/>
            <wp:effectExtent l="0" t="0" r="0" b="0"/>
            <wp:docPr id="1586718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CAF61" wp14:editId="361119E5">
            <wp:extent cx="560705" cy="26035"/>
            <wp:effectExtent l="0" t="0" r="0" b="0"/>
            <wp:docPr id="1399477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1B3132" wp14:editId="333B1E30">
            <wp:extent cx="560705" cy="26035"/>
            <wp:effectExtent l="0" t="0" r="0" b="0"/>
            <wp:docPr id="1582912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01D4CD" wp14:editId="274DB39C">
            <wp:extent cx="560705" cy="26035"/>
            <wp:effectExtent l="0" t="0" r="0" b="0"/>
            <wp:docPr id="1368865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F03A51" wp14:editId="1CFA1CAE">
            <wp:extent cx="560705" cy="26035"/>
            <wp:effectExtent l="0" t="0" r="0" b="0"/>
            <wp:docPr id="202698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2AFE60" wp14:editId="066D8770">
            <wp:extent cx="560705" cy="26035"/>
            <wp:effectExtent l="0" t="0" r="0" b="0"/>
            <wp:docPr id="1778193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F19002" wp14:editId="782E58AB">
            <wp:extent cx="560705" cy="26035"/>
            <wp:effectExtent l="0" t="0" r="0" b="0"/>
            <wp:docPr id="1809405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0C7DF3" wp14:editId="6B48A76B">
            <wp:extent cx="560705" cy="26035"/>
            <wp:effectExtent l="0" t="0" r="0" b="0"/>
            <wp:docPr id="1215331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4BB366" wp14:editId="3C2E2FE3">
            <wp:extent cx="560705" cy="26035"/>
            <wp:effectExtent l="0" t="0" r="0" b="0"/>
            <wp:docPr id="1028437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EFFD84" wp14:editId="5BDD99ED">
            <wp:extent cx="560705" cy="26035"/>
            <wp:effectExtent l="0" t="0" r="0" b="0"/>
            <wp:docPr id="830708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67054B" wp14:editId="0E42F32E">
            <wp:extent cx="560705" cy="26035"/>
            <wp:effectExtent l="0" t="0" r="0" b="0"/>
            <wp:docPr id="1619540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77D286" wp14:editId="44D43BF7">
            <wp:extent cx="560705" cy="26035"/>
            <wp:effectExtent l="0" t="0" r="0" b="0"/>
            <wp:docPr id="12574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0D520B" wp14:editId="23112546">
            <wp:extent cx="560705" cy="26035"/>
            <wp:effectExtent l="0" t="0" r="0" b="0"/>
            <wp:docPr id="1754974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CFA786" wp14:editId="305AA941">
            <wp:extent cx="560705" cy="26035"/>
            <wp:effectExtent l="0" t="0" r="0" b="0"/>
            <wp:docPr id="48554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1BF9D5" wp14:editId="494C2457">
            <wp:extent cx="560705" cy="26035"/>
            <wp:effectExtent l="0" t="0" r="0" b="0"/>
            <wp:docPr id="1854404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1AEDC8" wp14:editId="6920D2C4">
            <wp:extent cx="560705" cy="26035"/>
            <wp:effectExtent l="0" t="0" r="0" b="0"/>
            <wp:docPr id="386500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42A37D" wp14:editId="3686B6AC">
            <wp:extent cx="560705" cy="26035"/>
            <wp:effectExtent l="0" t="0" r="0" b="0"/>
            <wp:docPr id="819573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1AAA2A" wp14:editId="3EFF0A9D">
            <wp:extent cx="560705" cy="26035"/>
            <wp:effectExtent l="0" t="0" r="0" b="0"/>
            <wp:docPr id="545764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46FE74" wp14:editId="139C84AE">
            <wp:extent cx="560705" cy="26035"/>
            <wp:effectExtent l="0" t="0" r="0" b="0"/>
            <wp:docPr id="1599481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9AC732" wp14:editId="2AD8CE03">
            <wp:extent cx="560705" cy="26035"/>
            <wp:effectExtent l="0" t="0" r="0" b="0"/>
            <wp:docPr id="142732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6424E0" wp14:editId="4EE792C5">
            <wp:extent cx="560705" cy="26035"/>
            <wp:effectExtent l="0" t="0" r="0" b="0"/>
            <wp:docPr id="1203977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F670E6" wp14:editId="1D55FF86">
            <wp:extent cx="560705" cy="26035"/>
            <wp:effectExtent l="0" t="0" r="0" b="0"/>
            <wp:docPr id="1227836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38749A" wp14:editId="1BDDDEE9">
            <wp:extent cx="560705" cy="26035"/>
            <wp:effectExtent l="0" t="0" r="0" b="0"/>
            <wp:docPr id="45495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BD5581" wp14:editId="5F860CEE">
            <wp:extent cx="560705" cy="26035"/>
            <wp:effectExtent l="0" t="0" r="0" b="0"/>
            <wp:docPr id="1151248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AAE2D9" wp14:editId="1ACD7740">
            <wp:extent cx="560705" cy="26035"/>
            <wp:effectExtent l="0" t="0" r="0" b="0"/>
            <wp:docPr id="4960263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64929D" wp14:editId="48596BFF">
            <wp:extent cx="560705" cy="26035"/>
            <wp:effectExtent l="0" t="0" r="0" b="0"/>
            <wp:docPr id="28096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91031C" wp14:editId="3B310B1C">
            <wp:extent cx="560705" cy="26035"/>
            <wp:effectExtent l="0" t="0" r="0" b="0"/>
            <wp:docPr id="360277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840504" wp14:editId="5AC14E1B">
            <wp:extent cx="560705" cy="26035"/>
            <wp:effectExtent l="0" t="0" r="0" b="0"/>
            <wp:docPr id="6950997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DE51FA" wp14:editId="1FFBBA71">
            <wp:extent cx="560705" cy="26035"/>
            <wp:effectExtent l="0" t="0" r="0" b="0"/>
            <wp:docPr id="1366804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2C33A1" wp14:editId="15C57245">
            <wp:extent cx="560705" cy="26035"/>
            <wp:effectExtent l="0" t="0" r="0" b="0"/>
            <wp:docPr id="638414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BD7F2E" wp14:editId="4AC4F7CE">
            <wp:extent cx="560705" cy="26035"/>
            <wp:effectExtent l="0" t="0" r="0" b="0"/>
            <wp:docPr id="6405743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63697D" wp14:editId="5DD2971B">
            <wp:extent cx="560705" cy="26035"/>
            <wp:effectExtent l="0" t="0" r="0" b="0"/>
            <wp:docPr id="358407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FBD793" wp14:editId="428A15DE">
            <wp:extent cx="560705" cy="26035"/>
            <wp:effectExtent l="0" t="0" r="0" b="0"/>
            <wp:docPr id="1520286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75BC0A" wp14:editId="2DBBB608">
            <wp:extent cx="560705" cy="26035"/>
            <wp:effectExtent l="0" t="0" r="0" b="0"/>
            <wp:docPr id="783985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3280D" wp14:editId="4C6437B7">
            <wp:extent cx="560705" cy="26035"/>
            <wp:effectExtent l="0" t="0" r="0" b="0"/>
            <wp:docPr id="1582112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BA3BC6" wp14:editId="72940207">
            <wp:extent cx="560705" cy="26035"/>
            <wp:effectExtent l="0" t="0" r="0" b="0"/>
            <wp:docPr id="2060427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EC459" wp14:editId="3E5F6346">
            <wp:extent cx="560705" cy="26035"/>
            <wp:effectExtent l="0" t="0" r="0" b="0"/>
            <wp:docPr id="569332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703F35" wp14:editId="2935B8BC">
            <wp:extent cx="560705" cy="26035"/>
            <wp:effectExtent l="0" t="0" r="0" b="0"/>
            <wp:docPr id="1522885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FCCE1B" wp14:editId="597B9210">
            <wp:extent cx="560705" cy="26035"/>
            <wp:effectExtent l="0" t="0" r="0" b="0"/>
            <wp:docPr id="2066459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9F48C0" wp14:editId="1DB6DEE5">
            <wp:extent cx="560705" cy="26035"/>
            <wp:effectExtent l="0" t="0" r="0" b="0"/>
            <wp:docPr id="1216607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91B576" wp14:editId="6FEB212B">
            <wp:extent cx="560705" cy="26035"/>
            <wp:effectExtent l="0" t="0" r="0" b="0"/>
            <wp:docPr id="1070214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45C65" wp14:editId="67394636">
            <wp:extent cx="560705" cy="26035"/>
            <wp:effectExtent l="0" t="0" r="0" b="0"/>
            <wp:docPr id="1671354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477650" wp14:editId="1F9295BC">
            <wp:extent cx="560705" cy="26035"/>
            <wp:effectExtent l="0" t="0" r="0" b="0"/>
            <wp:docPr id="15774035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870963" wp14:editId="38800EBB">
            <wp:extent cx="560705" cy="26035"/>
            <wp:effectExtent l="0" t="0" r="0" b="0"/>
            <wp:docPr id="1831915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1E7C3" wp14:editId="60E4F6C9">
            <wp:extent cx="560705" cy="26035"/>
            <wp:effectExtent l="0" t="0" r="0" b="0"/>
            <wp:docPr id="1893151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C59C8" wp14:editId="026D228E">
            <wp:extent cx="560705" cy="26035"/>
            <wp:effectExtent l="0" t="0" r="0" b="0"/>
            <wp:docPr id="1061791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D34D58" wp14:editId="584B05CE">
            <wp:extent cx="560705" cy="26035"/>
            <wp:effectExtent l="0" t="0" r="0" b="0"/>
            <wp:docPr id="1589028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2AA2B3" wp14:editId="6BB09853">
            <wp:extent cx="560705" cy="26035"/>
            <wp:effectExtent l="0" t="0" r="0" b="0"/>
            <wp:docPr id="1439072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D0862F" wp14:editId="0AB8B7C8">
            <wp:extent cx="560705" cy="26035"/>
            <wp:effectExtent l="0" t="0" r="0" b="0"/>
            <wp:docPr id="1159559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6F2D20" wp14:editId="23230AAE">
            <wp:extent cx="560705" cy="26035"/>
            <wp:effectExtent l="0" t="0" r="0" b="0"/>
            <wp:docPr id="1138202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5D77FA" wp14:editId="26D05F3B">
            <wp:extent cx="560705" cy="26035"/>
            <wp:effectExtent l="0" t="0" r="0" b="0"/>
            <wp:docPr id="2003081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E210C2" wp14:editId="55A9B067">
            <wp:extent cx="560705" cy="26035"/>
            <wp:effectExtent l="0" t="0" r="0" b="0"/>
            <wp:docPr id="813829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E135A8" wp14:editId="7FD470DA">
            <wp:extent cx="560705" cy="26035"/>
            <wp:effectExtent l="0" t="0" r="0" b="0"/>
            <wp:docPr id="709725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A60F2" wp14:editId="0765E03C">
            <wp:extent cx="560705" cy="26035"/>
            <wp:effectExtent l="0" t="0" r="0" b="0"/>
            <wp:docPr id="1594213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5819BD" wp14:editId="50E04D7D">
            <wp:extent cx="560705" cy="26035"/>
            <wp:effectExtent l="0" t="0" r="0" b="0"/>
            <wp:docPr id="10863001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09887B" wp14:editId="30C5A8E2">
            <wp:extent cx="560705" cy="26035"/>
            <wp:effectExtent l="0" t="0" r="0" b="0"/>
            <wp:docPr id="1007566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ECA38B" wp14:editId="764AE33C">
            <wp:extent cx="560705" cy="26035"/>
            <wp:effectExtent l="0" t="0" r="0" b="0"/>
            <wp:docPr id="263329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FC6989" wp14:editId="3B69869C">
            <wp:extent cx="560705" cy="26035"/>
            <wp:effectExtent l="0" t="0" r="0" b="0"/>
            <wp:docPr id="241278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5DE058" wp14:editId="5E74695B">
            <wp:extent cx="560705" cy="26035"/>
            <wp:effectExtent l="0" t="0" r="0" b="0"/>
            <wp:docPr id="1430999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FABCA6" wp14:editId="5823F80E">
            <wp:extent cx="560705" cy="26035"/>
            <wp:effectExtent l="0" t="0" r="0" b="0"/>
            <wp:docPr id="1287818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F0236C" wp14:editId="758BED7A">
            <wp:extent cx="560705" cy="26035"/>
            <wp:effectExtent l="0" t="0" r="0" b="0"/>
            <wp:docPr id="3768198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225C48" wp14:editId="053AEC7C">
            <wp:extent cx="560705" cy="26035"/>
            <wp:effectExtent l="0" t="0" r="0" b="0"/>
            <wp:docPr id="1696661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8EF89C" wp14:editId="47E44EEA">
            <wp:extent cx="560705" cy="26035"/>
            <wp:effectExtent l="0" t="0" r="0" b="0"/>
            <wp:docPr id="2109091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B44379" wp14:editId="4A8D31FA">
            <wp:extent cx="560705" cy="26035"/>
            <wp:effectExtent l="0" t="0" r="0" b="0"/>
            <wp:docPr id="429824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C3266E" wp14:editId="4AA5FEEF">
            <wp:extent cx="560705" cy="26035"/>
            <wp:effectExtent l="0" t="0" r="0" b="0"/>
            <wp:docPr id="1139547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3200C5" wp14:editId="62547F9F">
            <wp:extent cx="560705" cy="26035"/>
            <wp:effectExtent l="0" t="0" r="0" b="0"/>
            <wp:docPr id="1673223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B0F2D7" wp14:editId="45611A84">
            <wp:extent cx="560705" cy="26035"/>
            <wp:effectExtent l="0" t="0" r="0" b="0"/>
            <wp:docPr id="539178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430FD2" wp14:editId="5CC2CB45">
            <wp:extent cx="560705" cy="26035"/>
            <wp:effectExtent l="0" t="0" r="0" b="0"/>
            <wp:docPr id="1881850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FD0A0E" wp14:editId="01779BD3">
            <wp:extent cx="560705" cy="26035"/>
            <wp:effectExtent l="0" t="0" r="0" b="0"/>
            <wp:docPr id="2105252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18DDF" wp14:editId="24CC81E6">
            <wp:extent cx="560705" cy="26035"/>
            <wp:effectExtent l="0" t="0" r="0" b="0"/>
            <wp:docPr id="1660850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02A59" wp14:editId="1F857159">
            <wp:extent cx="560705" cy="26035"/>
            <wp:effectExtent l="0" t="0" r="0" b="0"/>
            <wp:docPr id="426372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5A3514" wp14:editId="68B3209F">
            <wp:extent cx="560705" cy="26035"/>
            <wp:effectExtent l="0" t="0" r="0" b="0"/>
            <wp:docPr id="1966689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F7643B" wp14:editId="3FCCF790">
            <wp:extent cx="560705" cy="26035"/>
            <wp:effectExtent l="0" t="0" r="0" b="0"/>
            <wp:docPr id="1161959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4217C5" wp14:editId="4396ACD8">
            <wp:extent cx="560705" cy="26035"/>
            <wp:effectExtent l="0" t="0" r="0" b="0"/>
            <wp:docPr id="1324897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71B0DD" wp14:editId="529AD252">
            <wp:extent cx="560705" cy="26035"/>
            <wp:effectExtent l="0" t="0" r="0" b="0"/>
            <wp:docPr id="18741153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836AEF" wp14:editId="04AA0FD2">
            <wp:extent cx="560705" cy="26035"/>
            <wp:effectExtent l="0" t="0" r="0" b="0"/>
            <wp:docPr id="1013094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2D9939" wp14:editId="6F5BE071">
            <wp:extent cx="560705" cy="26035"/>
            <wp:effectExtent l="0" t="0" r="0" b="0"/>
            <wp:docPr id="1182159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BE4CDB" wp14:editId="49974680">
            <wp:extent cx="560705" cy="26035"/>
            <wp:effectExtent l="0" t="0" r="0" b="0"/>
            <wp:docPr id="566128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86747" wp14:editId="651EF345">
            <wp:extent cx="560705" cy="26035"/>
            <wp:effectExtent l="0" t="0" r="0" b="0"/>
            <wp:docPr id="206790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678E28" wp14:editId="72C58A8A">
            <wp:extent cx="560705" cy="26035"/>
            <wp:effectExtent l="0" t="0" r="0" b="0"/>
            <wp:docPr id="331432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60D3A2" wp14:editId="60A3BF4C">
            <wp:extent cx="560705" cy="26035"/>
            <wp:effectExtent l="0" t="0" r="0" b="0"/>
            <wp:docPr id="1010239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EEB176" wp14:editId="541AB017">
            <wp:extent cx="560705" cy="26035"/>
            <wp:effectExtent l="0" t="0" r="0" b="0"/>
            <wp:docPr id="2078287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E2535A" wp14:editId="6BA453DF">
            <wp:extent cx="560705" cy="26035"/>
            <wp:effectExtent l="0" t="0" r="0" b="0"/>
            <wp:docPr id="1588833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328A59" wp14:editId="1FF24762">
            <wp:extent cx="560705" cy="26035"/>
            <wp:effectExtent l="0" t="0" r="0" b="0"/>
            <wp:docPr id="51007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A94648" wp14:editId="74F9FD2A">
            <wp:extent cx="560705" cy="26035"/>
            <wp:effectExtent l="0" t="0" r="0" b="0"/>
            <wp:docPr id="1742197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21943" wp14:editId="753FF37B">
            <wp:extent cx="560705" cy="26035"/>
            <wp:effectExtent l="0" t="0" r="0" b="0"/>
            <wp:docPr id="1393731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CB536" wp14:editId="3270B874">
            <wp:extent cx="560705" cy="26035"/>
            <wp:effectExtent l="0" t="0" r="0" b="0"/>
            <wp:docPr id="1109771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60F9D5" wp14:editId="085D22FE">
            <wp:extent cx="560705" cy="26035"/>
            <wp:effectExtent l="0" t="0" r="0" b="0"/>
            <wp:docPr id="1081218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14301A" wp14:editId="398660BD">
            <wp:extent cx="560705" cy="26035"/>
            <wp:effectExtent l="0" t="0" r="0" b="0"/>
            <wp:docPr id="1455387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39FFE9" wp14:editId="131B71E7">
            <wp:extent cx="560705" cy="26035"/>
            <wp:effectExtent l="0" t="0" r="0" b="0"/>
            <wp:docPr id="354201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ED5FE5" wp14:editId="138497C8">
            <wp:extent cx="560705" cy="26035"/>
            <wp:effectExtent l="0" t="0" r="0" b="0"/>
            <wp:docPr id="11989244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F80FC" wp14:editId="2DC43FA1">
            <wp:extent cx="560705" cy="26035"/>
            <wp:effectExtent l="0" t="0" r="0" b="0"/>
            <wp:docPr id="691277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C9D589" wp14:editId="4611BEA3">
            <wp:extent cx="560705" cy="26035"/>
            <wp:effectExtent l="0" t="0" r="0" b="0"/>
            <wp:docPr id="174332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CB5333" wp14:editId="60439927">
            <wp:extent cx="560705" cy="26035"/>
            <wp:effectExtent l="0" t="0" r="0" b="0"/>
            <wp:docPr id="4482119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574DE7" wp14:editId="5C545D80">
            <wp:extent cx="560705" cy="26035"/>
            <wp:effectExtent l="0" t="0" r="0" b="0"/>
            <wp:docPr id="560039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93D563" wp14:editId="616E014B">
            <wp:extent cx="560705" cy="26035"/>
            <wp:effectExtent l="0" t="0" r="0" b="0"/>
            <wp:docPr id="1311443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347B47" wp14:editId="7C6A353F">
            <wp:extent cx="560705" cy="26035"/>
            <wp:effectExtent l="0" t="0" r="0" b="0"/>
            <wp:docPr id="628072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89A5A7" wp14:editId="68A4C391">
            <wp:extent cx="560705" cy="26035"/>
            <wp:effectExtent l="0" t="0" r="0" b="0"/>
            <wp:docPr id="273502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EF91F5" wp14:editId="68BF1647">
            <wp:extent cx="560705" cy="26035"/>
            <wp:effectExtent l="0" t="0" r="0" b="0"/>
            <wp:docPr id="981197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C69D6E" wp14:editId="2F922D33">
            <wp:extent cx="560705" cy="26035"/>
            <wp:effectExtent l="0" t="0" r="0" b="0"/>
            <wp:docPr id="640149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CC5C3" wp14:editId="519B8136">
            <wp:extent cx="560705" cy="26035"/>
            <wp:effectExtent l="0" t="0" r="0" b="0"/>
            <wp:docPr id="401292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B8D75F" wp14:editId="2F2B40CA">
            <wp:extent cx="560705" cy="26035"/>
            <wp:effectExtent l="0" t="0" r="0" b="0"/>
            <wp:docPr id="462102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6140BA" wp14:editId="12FCF404">
            <wp:extent cx="560705" cy="26035"/>
            <wp:effectExtent l="0" t="0" r="0" b="0"/>
            <wp:docPr id="1456063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2A0C22" wp14:editId="21201D31">
            <wp:extent cx="560705" cy="26035"/>
            <wp:effectExtent l="0" t="0" r="0" b="0"/>
            <wp:docPr id="302485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0C940D" wp14:editId="459899DA">
            <wp:extent cx="560705" cy="26035"/>
            <wp:effectExtent l="0" t="0" r="0" b="0"/>
            <wp:docPr id="8861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5325F4" wp14:editId="32E3A861">
            <wp:extent cx="560705" cy="26035"/>
            <wp:effectExtent l="0" t="0" r="0" b="0"/>
            <wp:docPr id="11020876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BF678E" wp14:editId="63F49604">
            <wp:extent cx="560705" cy="26035"/>
            <wp:effectExtent l="0" t="0" r="0" b="0"/>
            <wp:docPr id="319319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2BF2B7" wp14:editId="660B3975">
            <wp:extent cx="560705" cy="26035"/>
            <wp:effectExtent l="0" t="0" r="0" b="0"/>
            <wp:docPr id="1617290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A83BAF" wp14:editId="6C067DEA">
            <wp:extent cx="560705" cy="26035"/>
            <wp:effectExtent l="0" t="0" r="0" b="0"/>
            <wp:docPr id="1860910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1975F0" wp14:editId="7BCE62CF">
            <wp:extent cx="560705" cy="26035"/>
            <wp:effectExtent l="0" t="0" r="0" b="0"/>
            <wp:docPr id="2108521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B18B3F" wp14:editId="3137C708">
            <wp:extent cx="560705" cy="26035"/>
            <wp:effectExtent l="0" t="0" r="0" b="0"/>
            <wp:docPr id="861193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DB3AE6" wp14:editId="4C6F5DD9">
            <wp:extent cx="560705" cy="26035"/>
            <wp:effectExtent l="0" t="0" r="0" b="0"/>
            <wp:docPr id="2137097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7034EE" wp14:editId="56AB8C44">
            <wp:extent cx="560705" cy="26035"/>
            <wp:effectExtent l="0" t="0" r="0" b="0"/>
            <wp:docPr id="236832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30E592" wp14:editId="04E3D5DA">
            <wp:extent cx="560705" cy="26035"/>
            <wp:effectExtent l="0" t="0" r="0" b="0"/>
            <wp:docPr id="1256560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8FCE6F" wp14:editId="2EEF41AE">
            <wp:extent cx="560705" cy="26035"/>
            <wp:effectExtent l="0" t="0" r="0" b="0"/>
            <wp:docPr id="1820462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B78362" wp14:editId="3A3811E8">
            <wp:extent cx="560705" cy="26035"/>
            <wp:effectExtent l="0" t="0" r="0" b="0"/>
            <wp:docPr id="331739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3B9D1" wp14:editId="53CC33CF">
            <wp:extent cx="560705" cy="26035"/>
            <wp:effectExtent l="0" t="0" r="0" b="0"/>
            <wp:docPr id="1605148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EC5E78" wp14:editId="15F10C5F">
            <wp:extent cx="560705" cy="26035"/>
            <wp:effectExtent l="0" t="0" r="0" b="0"/>
            <wp:docPr id="1728006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7445C4" wp14:editId="16A56552">
            <wp:extent cx="560705" cy="26035"/>
            <wp:effectExtent l="0" t="0" r="0" b="0"/>
            <wp:docPr id="1949541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2CAA97" wp14:editId="66995EB6">
            <wp:extent cx="560705" cy="26035"/>
            <wp:effectExtent l="0" t="0" r="0" b="0"/>
            <wp:docPr id="1277423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D34FA0" wp14:editId="59A268FE">
            <wp:extent cx="560705" cy="26035"/>
            <wp:effectExtent l="0" t="0" r="0" b="0"/>
            <wp:docPr id="14641299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A2B722" wp14:editId="6B586B8A">
            <wp:extent cx="560705" cy="26035"/>
            <wp:effectExtent l="0" t="0" r="0" b="0"/>
            <wp:docPr id="1699172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228552" wp14:editId="59615BC0">
            <wp:extent cx="560705" cy="26035"/>
            <wp:effectExtent l="0" t="0" r="0" b="0"/>
            <wp:docPr id="542102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09C11A" wp14:editId="1C41A896">
            <wp:extent cx="560705" cy="26035"/>
            <wp:effectExtent l="0" t="0" r="0" b="0"/>
            <wp:docPr id="1711395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ED476E" wp14:editId="32D9FEA2">
            <wp:extent cx="560705" cy="26035"/>
            <wp:effectExtent l="0" t="0" r="0" b="0"/>
            <wp:docPr id="845198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0A651D" wp14:editId="59D608B0">
            <wp:extent cx="560705" cy="26035"/>
            <wp:effectExtent l="0" t="0" r="0" b="0"/>
            <wp:docPr id="8412648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182B39" wp14:editId="513ED0AB">
            <wp:extent cx="560705" cy="26035"/>
            <wp:effectExtent l="0" t="0" r="0" b="0"/>
            <wp:docPr id="4465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D81B58" wp14:editId="0A9DED0B">
            <wp:extent cx="560705" cy="26035"/>
            <wp:effectExtent l="0" t="0" r="0" b="0"/>
            <wp:docPr id="284795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9B6C07" wp14:editId="508C28C0">
            <wp:extent cx="560705" cy="26035"/>
            <wp:effectExtent l="0" t="0" r="0" b="0"/>
            <wp:docPr id="1419601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043048" wp14:editId="37BD0E87">
            <wp:extent cx="560705" cy="26035"/>
            <wp:effectExtent l="0" t="0" r="0" b="0"/>
            <wp:docPr id="1050013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E318BF" wp14:editId="25395112">
            <wp:extent cx="560705" cy="26035"/>
            <wp:effectExtent l="0" t="0" r="0" b="0"/>
            <wp:docPr id="27700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E7F8C8" wp14:editId="383FD0F2">
            <wp:extent cx="560705" cy="26035"/>
            <wp:effectExtent l="0" t="0" r="0" b="0"/>
            <wp:docPr id="1861766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3FA7EA" wp14:editId="3C1960E0">
            <wp:extent cx="560705" cy="26035"/>
            <wp:effectExtent l="0" t="0" r="0" b="0"/>
            <wp:docPr id="1396956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A632F1" wp14:editId="66FD0F8E">
            <wp:extent cx="560705" cy="26035"/>
            <wp:effectExtent l="0" t="0" r="0" b="0"/>
            <wp:docPr id="1383957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4AA9C8" wp14:editId="6C602669">
            <wp:extent cx="560705" cy="26035"/>
            <wp:effectExtent l="0" t="0" r="0" b="0"/>
            <wp:docPr id="1396660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AE724C" wp14:editId="226393AB">
            <wp:extent cx="560705" cy="26035"/>
            <wp:effectExtent l="0" t="0" r="0" b="0"/>
            <wp:docPr id="1023994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24DA97" wp14:editId="5DE2BA08">
            <wp:extent cx="560705" cy="26035"/>
            <wp:effectExtent l="0" t="0" r="0" b="0"/>
            <wp:docPr id="98576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07A350" wp14:editId="66112F2B">
            <wp:extent cx="560705" cy="26035"/>
            <wp:effectExtent l="0" t="0" r="0" b="0"/>
            <wp:docPr id="1975488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4B6F2B" wp14:editId="34F4A9B3">
            <wp:extent cx="560705" cy="26035"/>
            <wp:effectExtent l="0" t="0" r="0" b="0"/>
            <wp:docPr id="1412804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1F1324" wp14:editId="282E2120">
            <wp:extent cx="560705" cy="26035"/>
            <wp:effectExtent l="0" t="0" r="0" b="0"/>
            <wp:docPr id="618657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B98253" wp14:editId="43C95862">
            <wp:extent cx="560705" cy="26035"/>
            <wp:effectExtent l="0" t="0" r="0" b="0"/>
            <wp:docPr id="388118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508437" wp14:editId="11ECF8F1">
            <wp:extent cx="560705" cy="26035"/>
            <wp:effectExtent l="0" t="0" r="0" b="0"/>
            <wp:docPr id="677549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16E98D" wp14:editId="490AA24F">
            <wp:extent cx="560705" cy="26035"/>
            <wp:effectExtent l="0" t="0" r="0" b="0"/>
            <wp:docPr id="1370253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01939B" wp14:editId="2F887228">
            <wp:extent cx="560705" cy="26035"/>
            <wp:effectExtent l="0" t="0" r="0" b="0"/>
            <wp:docPr id="767269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9041FF" wp14:editId="5940A8D4">
            <wp:extent cx="560705" cy="26035"/>
            <wp:effectExtent l="0" t="0" r="0" b="0"/>
            <wp:docPr id="13912244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99BB03" wp14:editId="44A82E71">
            <wp:extent cx="560705" cy="26035"/>
            <wp:effectExtent l="0" t="0" r="0" b="0"/>
            <wp:docPr id="10312320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0A826A" wp14:editId="4539DC6C">
            <wp:extent cx="560705" cy="26035"/>
            <wp:effectExtent l="0" t="0" r="0" b="0"/>
            <wp:docPr id="726851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C9F2C0" wp14:editId="7972A695">
            <wp:extent cx="560705" cy="26035"/>
            <wp:effectExtent l="0" t="0" r="0" b="0"/>
            <wp:docPr id="20607336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6DA57B" wp14:editId="0F722333">
            <wp:extent cx="560705" cy="26035"/>
            <wp:effectExtent l="0" t="0" r="0" b="0"/>
            <wp:docPr id="359193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D01E4" wp14:editId="75FE61AA">
            <wp:extent cx="560705" cy="26035"/>
            <wp:effectExtent l="0" t="0" r="0" b="0"/>
            <wp:docPr id="11919030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F5AECB" wp14:editId="7E3F7B48">
            <wp:extent cx="560705" cy="26035"/>
            <wp:effectExtent l="0" t="0" r="0" b="0"/>
            <wp:docPr id="10587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697BAE" wp14:editId="3DBAAC3C">
            <wp:extent cx="560705" cy="26035"/>
            <wp:effectExtent l="0" t="0" r="0" b="0"/>
            <wp:docPr id="1904560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6E5476" wp14:editId="4CAB0477">
            <wp:extent cx="560705" cy="26035"/>
            <wp:effectExtent l="0" t="0" r="0" b="0"/>
            <wp:docPr id="1529162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D71BA7" wp14:editId="724CA803">
            <wp:extent cx="560705" cy="26035"/>
            <wp:effectExtent l="0" t="0" r="0" b="0"/>
            <wp:docPr id="1215632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D66CD6" wp14:editId="1A19F708">
            <wp:extent cx="560705" cy="26035"/>
            <wp:effectExtent l="0" t="0" r="0" b="0"/>
            <wp:docPr id="807607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26A49B" wp14:editId="7285AFB6">
            <wp:extent cx="560705" cy="26035"/>
            <wp:effectExtent l="0" t="0" r="0" b="0"/>
            <wp:docPr id="2196679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B2DE6B" wp14:editId="220B67BE">
            <wp:extent cx="560705" cy="26035"/>
            <wp:effectExtent l="0" t="0" r="0" b="0"/>
            <wp:docPr id="11583122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97B8B2" wp14:editId="199541E2">
            <wp:extent cx="560705" cy="26035"/>
            <wp:effectExtent l="0" t="0" r="0" b="0"/>
            <wp:docPr id="589140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D3DF1" wp14:editId="2D0DFAED">
            <wp:extent cx="560705" cy="26035"/>
            <wp:effectExtent l="0" t="0" r="0" b="0"/>
            <wp:docPr id="1743968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602EAB" wp14:editId="60EAFE0E">
            <wp:extent cx="560705" cy="26035"/>
            <wp:effectExtent l="0" t="0" r="0" b="0"/>
            <wp:docPr id="1714979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21582C" wp14:editId="444057D7">
            <wp:extent cx="560705" cy="26035"/>
            <wp:effectExtent l="0" t="0" r="0" b="0"/>
            <wp:docPr id="6685863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76B45C" wp14:editId="2BF224C9">
            <wp:extent cx="560705" cy="26035"/>
            <wp:effectExtent l="0" t="0" r="0" b="0"/>
            <wp:docPr id="1358041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79F423" wp14:editId="78979045">
            <wp:extent cx="560705" cy="26035"/>
            <wp:effectExtent l="0" t="0" r="0" b="0"/>
            <wp:docPr id="1133756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8691B0" wp14:editId="6A8FF90F">
            <wp:extent cx="560705" cy="26035"/>
            <wp:effectExtent l="0" t="0" r="0" b="0"/>
            <wp:docPr id="1617488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529269" wp14:editId="6AC79770">
            <wp:extent cx="560705" cy="26035"/>
            <wp:effectExtent l="0" t="0" r="0" b="0"/>
            <wp:docPr id="19499906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09A6F7" wp14:editId="3B570E33">
            <wp:extent cx="560705" cy="26035"/>
            <wp:effectExtent l="0" t="0" r="0" b="0"/>
            <wp:docPr id="8634231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C88469" wp14:editId="488C675E">
            <wp:extent cx="560705" cy="26035"/>
            <wp:effectExtent l="0" t="0" r="0" b="0"/>
            <wp:docPr id="907769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6655F7" wp14:editId="69FCD63F">
            <wp:extent cx="560705" cy="26035"/>
            <wp:effectExtent l="0" t="0" r="0" b="0"/>
            <wp:docPr id="14529312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B40FD9" wp14:editId="4DD0ACF5">
            <wp:extent cx="560705" cy="26035"/>
            <wp:effectExtent l="0" t="0" r="0" b="0"/>
            <wp:docPr id="1597559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880486" wp14:editId="52227A7F">
            <wp:extent cx="560705" cy="26035"/>
            <wp:effectExtent l="0" t="0" r="0" b="0"/>
            <wp:docPr id="138703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C2309B" wp14:editId="27CF7550">
            <wp:extent cx="560705" cy="26035"/>
            <wp:effectExtent l="0" t="0" r="0" b="0"/>
            <wp:docPr id="2105267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D45115" wp14:editId="5837765B">
            <wp:extent cx="560705" cy="26035"/>
            <wp:effectExtent l="0" t="0" r="0" b="0"/>
            <wp:docPr id="800461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C47831" wp14:editId="2643E8A9">
            <wp:extent cx="560705" cy="26035"/>
            <wp:effectExtent l="0" t="0" r="0" b="0"/>
            <wp:docPr id="17632884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4174B6" wp14:editId="6827315F">
            <wp:extent cx="560705" cy="26035"/>
            <wp:effectExtent l="0" t="0" r="0" b="0"/>
            <wp:docPr id="6711608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9DFFC0" wp14:editId="4269345A">
            <wp:extent cx="560705" cy="26035"/>
            <wp:effectExtent l="0" t="0" r="0" b="0"/>
            <wp:docPr id="114931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0A4519" wp14:editId="7A09B934">
            <wp:extent cx="560705" cy="26035"/>
            <wp:effectExtent l="0" t="0" r="0" b="0"/>
            <wp:docPr id="1777938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12FA06" wp14:editId="0D0E9505">
            <wp:extent cx="560705" cy="26035"/>
            <wp:effectExtent l="0" t="0" r="0" b="0"/>
            <wp:docPr id="853355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779652" wp14:editId="1DCE6F6E">
            <wp:extent cx="560705" cy="26035"/>
            <wp:effectExtent l="0" t="0" r="0" b="0"/>
            <wp:docPr id="1267611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9585D0" wp14:editId="6A3B2E8A">
            <wp:extent cx="560705" cy="26035"/>
            <wp:effectExtent l="0" t="0" r="0" b="0"/>
            <wp:docPr id="877952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7543E3" wp14:editId="5CBA60E9">
            <wp:extent cx="560705" cy="26035"/>
            <wp:effectExtent l="0" t="0" r="0" b="0"/>
            <wp:docPr id="12083255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24B7D0" wp14:editId="1CAC995B">
            <wp:extent cx="560705" cy="26035"/>
            <wp:effectExtent l="0" t="0" r="0" b="0"/>
            <wp:docPr id="966932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83F607" wp14:editId="75822655">
            <wp:extent cx="560705" cy="26035"/>
            <wp:effectExtent l="0" t="0" r="0" b="0"/>
            <wp:docPr id="1362006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058923" wp14:editId="786AB9BC">
            <wp:extent cx="560705" cy="26035"/>
            <wp:effectExtent l="0" t="0" r="0" b="0"/>
            <wp:docPr id="1748815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46014" wp14:editId="72C69FA0">
            <wp:extent cx="560705" cy="26035"/>
            <wp:effectExtent l="0" t="0" r="0" b="0"/>
            <wp:docPr id="1947681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6BE73" wp14:editId="57252F65">
            <wp:extent cx="560705" cy="26035"/>
            <wp:effectExtent l="0" t="0" r="0" b="0"/>
            <wp:docPr id="1470422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982BEE" wp14:editId="10DA1511">
            <wp:extent cx="560705" cy="26035"/>
            <wp:effectExtent l="0" t="0" r="0" b="0"/>
            <wp:docPr id="1965491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66EB38" wp14:editId="1C5A861B">
            <wp:extent cx="560705" cy="26035"/>
            <wp:effectExtent l="0" t="0" r="0" b="0"/>
            <wp:docPr id="2134010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D78D94" wp14:editId="035F4375">
            <wp:extent cx="560705" cy="26035"/>
            <wp:effectExtent l="0" t="0" r="0" b="0"/>
            <wp:docPr id="1587900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AB8710" wp14:editId="67696D6B">
            <wp:extent cx="560705" cy="26035"/>
            <wp:effectExtent l="0" t="0" r="0" b="0"/>
            <wp:docPr id="3817121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977E68" wp14:editId="18D94223">
            <wp:extent cx="560705" cy="26035"/>
            <wp:effectExtent l="0" t="0" r="0" b="0"/>
            <wp:docPr id="1056237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CAF0D6" wp14:editId="41861D74">
            <wp:extent cx="560705" cy="26035"/>
            <wp:effectExtent l="0" t="0" r="0" b="0"/>
            <wp:docPr id="331247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24D191" wp14:editId="0C888D22">
            <wp:extent cx="560705" cy="26035"/>
            <wp:effectExtent l="0" t="0" r="0" b="0"/>
            <wp:docPr id="142820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B0294" wp14:editId="6EBECE91">
            <wp:extent cx="560705" cy="26035"/>
            <wp:effectExtent l="0" t="0" r="0" b="0"/>
            <wp:docPr id="1750616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07729C" wp14:editId="1DC48DBC">
            <wp:extent cx="560705" cy="26035"/>
            <wp:effectExtent l="0" t="0" r="0" b="0"/>
            <wp:docPr id="939917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7E2E94" wp14:editId="3BCDAFF8">
            <wp:extent cx="560705" cy="26035"/>
            <wp:effectExtent l="0" t="0" r="0" b="0"/>
            <wp:docPr id="1547669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E48C84" wp14:editId="46EF9279">
            <wp:extent cx="560705" cy="26035"/>
            <wp:effectExtent l="0" t="0" r="0" b="0"/>
            <wp:docPr id="702664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D302B9" wp14:editId="0D1C5A16">
            <wp:extent cx="560705" cy="26035"/>
            <wp:effectExtent l="0" t="0" r="0" b="0"/>
            <wp:docPr id="565739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B8C09B" wp14:editId="31C1C025">
            <wp:extent cx="560705" cy="26035"/>
            <wp:effectExtent l="0" t="0" r="0" b="0"/>
            <wp:docPr id="1509489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F50A01" wp14:editId="038DBBE8">
            <wp:extent cx="560705" cy="26035"/>
            <wp:effectExtent l="0" t="0" r="0" b="0"/>
            <wp:docPr id="236457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6E6A5A" wp14:editId="79F2EBF0">
            <wp:extent cx="560705" cy="26035"/>
            <wp:effectExtent l="0" t="0" r="0" b="0"/>
            <wp:docPr id="5314496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525018" wp14:editId="2BD796F1">
            <wp:extent cx="560705" cy="26035"/>
            <wp:effectExtent l="0" t="0" r="0" b="0"/>
            <wp:docPr id="16503335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C65686" wp14:editId="3BF20448">
            <wp:extent cx="560705" cy="26035"/>
            <wp:effectExtent l="0" t="0" r="0" b="0"/>
            <wp:docPr id="36204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9B2170" wp14:editId="305E9304">
            <wp:extent cx="560705" cy="26035"/>
            <wp:effectExtent l="0" t="0" r="0" b="0"/>
            <wp:docPr id="1398897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3AC550" wp14:editId="64B06521">
            <wp:extent cx="560705" cy="26035"/>
            <wp:effectExtent l="0" t="0" r="0" b="0"/>
            <wp:docPr id="100307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247F60" wp14:editId="39375E4B">
            <wp:extent cx="560705" cy="26035"/>
            <wp:effectExtent l="0" t="0" r="0" b="0"/>
            <wp:docPr id="646159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29239D" wp14:editId="7147F2A2">
            <wp:extent cx="560705" cy="26035"/>
            <wp:effectExtent l="0" t="0" r="0" b="0"/>
            <wp:docPr id="1146723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341E52" wp14:editId="1A7C182B">
            <wp:extent cx="560705" cy="26035"/>
            <wp:effectExtent l="0" t="0" r="0" b="0"/>
            <wp:docPr id="2064785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B7DE26" wp14:editId="19D217F2">
            <wp:extent cx="560705" cy="26035"/>
            <wp:effectExtent l="0" t="0" r="0" b="0"/>
            <wp:docPr id="1193856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ED64F9" wp14:editId="4D4777ED">
            <wp:extent cx="560705" cy="26035"/>
            <wp:effectExtent l="0" t="0" r="0" b="0"/>
            <wp:docPr id="1501274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D0A646" wp14:editId="6487A9D6">
            <wp:extent cx="560705" cy="26035"/>
            <wp:effectExtent l="0" t="0" r="0" b="0"/>
            <wp:docPr id="1343728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8B71D9" wp14:editId="579B7C61">
            <wp:extent cx="560705" cy="26035"/>
            <wp:effectExtent l="0" t="0" r="0" b="0"/>
            <wp:docPr id="1973728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FF7A52" wp14:editId="1E04508A">
            <wp:extent cx="560705" cy="26035"/>
            <wp:effectExtent l="0" t="0" r="0" b="0"/>
            <wp:docPr id="1071802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92932E" wp14:editId="60251C68">
            <wp:extent cx="560705" cy="26035"/>
            <wp:effectExtent l="0" t="0" r="0" b="0"/>
            <wp:docPr id="1484635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BFB3AD" wp14:editId="775CAAEB">
            <wp:extent cx="560705" cy="26035"/>
            <wp:effectExtent l="0" t="0" r="0" b="0"/>
            <wp:docPr id="1242385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15E69E" wp14:editId="183D0EF2">
            <wp:extent cx="560705" cy="26035"/>
            <wp:effectExtent l="0" t="0" r="0" b="0"/>
            <wp:docPr id="840950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7321B1" wp14:editId="50E083F4">
            <wp:extent cx="560705" cy="26035"/>
            <wp:effectExtent l="0" t="0" r="0" b="0"/>
            <wp:docPr id="584237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32FCD5" wp14:editId="4F1A655F">
            <wp:extent cx="560705" cy="26035"/>
            <wp:effectExtent l="0" t="0" r="0" b="0"/>
            <wp:docPr id="1272576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AFE03A" wp14:editId="7039EE6E">
            <wp:extent cx="560705" cy="26035"/>
            <wp:effectExtent l="0" t="0" r="0" b="0"/>
            <wp:docPr id="1296915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7CD83C" wp14:editId="458073C0">
            <wp:extent cx="560705" cy="26035"/>
            <wp:effectExtent l="0" t="0" r="0" b="0"/>
            <wp:docPr id="644297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E573A0" wp14:editId="5C91AA06">
            <wp:extent cx="560705" cy="26035"/>
            <wp:effectExtent l="0" t="0" r="0" b="0"/>
            <wp:docPr id="874406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348D68" wp14:editId="0A21B7D6">
            <wp:extent cx="560705" cy="26035"/>
            <wp:effectExtent l="0" t="0" r="0" b="0"/>
            <wp:docPr id="19886383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96332E" wp14:editId="7F364C84">
            <wp:extent cx="560705" cy="26035"/>
            <wp:effectExtent l="0" t="0" r="0" b="0"/>
            <wp:docPr id="930298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2257DE" wp14:editId="7D91B97C">
            <wp:extent cx="560705" cy="26035"/>
            <wp:effectExtent l="0" t="0" r="0" b="0"/>
            <wp:docPr id="1630179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85C215" wp14:editId="5873792B">
            <wp:extent cx="560705" cy="26035"/>
            <wp:effectExtent l="0" t="0" r="0" b="0"/>
            <wp:docPr id="1011531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FC42C8" wp14:editId="489ADC88">
            <wp:extent cx="560705" cy="26035"/>
            <wp:effectExtent l="0" t="0" r="0" b="0"/>
            <wp:docPr id="1054608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B1A21" wp14:editId="5CF66430">
            <wp:extent cx="560705" cy="26035"/>
            <wp:effectExtent l="0" t="0" r="0" b="0"/>
            <wp:docPr id="1122921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6E7D8B" wp14:editId="70D34437">
            <wp:extent cx="560705" cy="26035"/>
            <wp:effectExtent l="0" t="0" r="0" b="0"/>
            <wp:docPr id="1772817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ECE298" wp14:editId="61BDE1B8">
            <wp:extent cx="560705" cy="26035"/>
            <wp:effectExtent l="0" t="0" r="0" b="0"/>
            <wp:docPr id="1743217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893D77" wp14:editId="4807CE1B">
            <wp:extent cx="560705" cy="26035"/>
            <wp:effectExtent l="0" t="0" r="0" b="0"/>
            <wp:docPr id="15117452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7AAD69" wp14:editId="735B798C">
            <wp:extent cx="560705" cy="26035"/>
            <wp:effectExtent l="0" t="0" r="0" b="0"/>
            <wp:docPr id="396144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52D8FD" wp14:editId="605B0F64">
            <wp:extent cx="560705" cy="26035"/>
            <wp:effectExtent l="0" t="0" r="0" b="0"/>
            <wp:docPr id="1943465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6A52FC" wp14:editId="29FE575A">
            <wp:extent cx="560705" cy="26035"/>
            <wp:effectExtent l="0" t="0" r="0" b="0"/>
            <wp:docPr id="1304412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69EE51" wp14:editId="03E84C02">
            <wp:extent cx="560705" cy="26035"/>
            <wp:effectExtent l="0" t="0" r="0" b="0"/>
            <wp:docPr id="579672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B88D25" wp14:editId="200B828F">
            <wp:extent cx="560705" cy="26035"/>
            <wp:effectExtent l="0" t="0" r="0" b="0"/>
            <wp:docPr id="1357171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9C71AE" wp14:editId="30C206DD">
            <wp:extent cx="560705" cy="26035"/>
            <wp:effectExtent l="0" t="0" r="0" b="0"/>
            <wp:docPr id="1659045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8E206F" wp14:editId="4D7EF520">
            <wp:extent cx="560705" cy="26035"/>
            <wp:effectExtent l="0" t="0" r="0" b="0"/>
            <wp:docPr id="1035117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EAC50" wp14:editId="6E752AD0">
            <wp:extent cx="560705" cy="26035"/>
            <wp:effectExtent l="0" t="0" r="0" b="0"/>
            <wp:docPr id="1861793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F85EC8" wp14:editId="1658E3D1">
            <wp:extent cx="560705" cy="26035"/>
            <wp:effectExtent l="0" t="0" r="0" b="0"/>
            <wp:docPr id="292670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289580" wp14:editId="0EFC41C5">
            <wp:extent cx="560705" cy="26035"/>
            <wp:effectExtent l="0" t="0" r="0" b="0"/>
            <wp:docPr id="1956329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73D630" wp14:editId="3CECF569">
            <wp:extent cx="560705" cy="26035"/>
            <wp:effectExtent l="0" t="0" r="0" b="0"/>
            <wp:docPr id="113729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8F8E4A" wp14:editId="4352A238">
            <wp:extent cx="560705" cy="26035"/>
            <wp:effectExtent l="0" t="0" r="0" b="0"/>
            <wp:docPr id="2076944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26296A" wp14:editId="570FB700">
            <wp:extent cx="560705" cy="26035"/>
            <wp:effectExtent l="0" t="0" r="0" b="0"/>
            <wp:docPr id="289487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EC5FA2" wp14:editId="571D7B27">
            <wp:extent cx="560705" cy="26035"/>
            <wp:effectExtent l="0" t="0" r="0" b="0"/>
            <wp:docPr id="1484033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0A74F1" wp14:editId="2934F900">
            <wp:extent cx="560705" cy="26035"/>
            <wp:effectExtent l="0" t="0" r="0" b="0"/>
            <wp:docPr id="1741801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41385C" wp14:editId="111C0694">
            <wp:extent cx="560705" cy="26035"/>
            <wp:effectExtent l="0" t="0" r="0" b="0"/>
            <wp:docPr id="6036374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3517A1" wp14:editId="3ED880B6">
            <wp:extent cx="560705" cy="26035"/>
            <wp:effectExtent l="0" t="0" r="0" b="0"/>
            <wp:docPr id="709416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CE9E76" wp14:editId="1BA1CE44">
            <wp:extent cx="560705" cy="26035"/>
            <wp:effectExtent l="0" t="0" r="0" b="0"/>
            <wp:docPr id="504171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72BF6D" wp14:editId="32267F55">
            <wp:extent cx="560705" cy="26035"/>
            <wp:effectExtent l="0" t="0" r="0" b="0"/>
            <wp:docPr id="7611233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EFA557" wp14:editId="49A6BCB1">
            <wp:extent cx="560705" cy="26035"/>
            <wp:effectExtent l="0" t="0" r="0" b="0"/>
            <wp:docPr id="18605319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A1B416" wp14:editId="0286650C">
            <wp:extent cx="560705" cy="26035"/>
            <wp:effectExtent l="0" t="0" r="0" b="0"/>
            <wp:docPr id="688942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DF218C" wp14:editId="2316EDCD">
            <wp:extent cx="560705" cy="26035"/>
            <wp:effectExtent l="0" t="0" r="0" b="0"/>
            <wp:docPr id="1009100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AD9848" wp14:editId="3BB7CE95">
            <wp:extent cx="560705" cy="26035"/>
            <wp:effectExtent l="0" t="0" r="0" b="0"/>
            <wp:docPr id="872375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7D0E76" wp14:editId="79A080A8">
            <wp:extent cx="560705" cy="26035"/>
            <wp:effectExtent l="0" t="0" r="0" b="0"/>
            <wp:docPr id="21041901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74AB4A" wp14:editId="1FDBEBE9">
            <wp:extent cx="560705" cy="26035"/>
            <wp:effectExtent l="0" t="0" r="0" b="0"/>
            <wp:docPr id="506862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F5FBB2" wp14:editId="41C5C264">
            <wp:extent cx="560705" cy="26035"/>
            <wp:effectExtent l="0" t="0" r="0" b="0"/>
            <wp:docPr id="1855404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BF514A" wp14:editId="789E715A">
            <wp:extent cx="560705" cy="26035"/>
            <wp:effectExtent l="0" t="0" r="0" b="0"/>
            <wp:docPr id="1359971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6F71FE" wp14:editId="5B75177B">
            <wp:extent cx="560705" cy="26035"/>
            <wp:effectExtent l="0" t="0" r="0" b="0"/>
            <wp:docPr id="14806465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12AD6A" wp14:editId="05938C49">
            <wp:extent cx="560705" cy="26035"/>
            <wp:effectExtent l="0" t="0" r="0" b="0"/>
            <wp:docPr id="7227428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7978A8" wp14:editId="371677FC">
            <wp:extent cx="560705" cy="26035"/>
            <wp:effectExtent l="0" t="0" r="0" b="0"/>
            <wp:docPr id="1638149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05C5CD" wp14:editId="1C823FB6">
            <wp:extent cx="560705" cy="26035"/>
            <wp:effectExtent l="0" t="0" r="0" b="0"/>
            <wp:docPr id="1920566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D2F4DF" wp14:editId="7708DAFC">
            <wp:extent cx="560705" cy="26035"/>
            <wp:effectExtent l="0" t="0" r="0" b="0"/>
            <wp:docPr id="1998022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C5FCCB" wp14:editId="2B7FCC57">
            <wp:extent cx="560705" cy="26035"/>
            <wp:effectExtent l="0" t="0" r="0" b="0"/>
            <wp:docPr id="1217216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CF0237" wp14:editId="0094E54E">
            <wp:extent cx="560705" cy="26035"/>
            <wp:effectExtent l="0" t="0" r="0" b="0"/>
            <wp:docPr id="172168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2D9555" wp14:editId="4EC6E054">
            <wp:extent cx="560705" cy="26035"/>
            <wp:effectExtent l="0" t="0" r="0" b="0"/>
            <wp:docPr id="1118114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98E509" wp14:editId="0A97610A">
            <wp:extent cx="560705" cy="26035"/>
            <wp:effectExtent l="0" t="0" r="0" b="0"/>
            <wp:docPr id="57882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727D25" wp14:editId="7F37DD56">
            <wp:extent cx="560705" cy="26035"/>
            <wp:effectExtent l="0" t="0" r="0" b="0"/>
            <wp:docPr id="197897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3337D6" wp14:editId="50F1CF81">
            <wp:extent cx="560705" cy="26035"/>
            <wp:effectExtent l="0" t="0" r="0" b="0"/>
            <wp:docPr id="1449267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B25BA2" wp14:editId="4072328A">
            <wp:extent cx="560705" cy="26035"/>
            <wp:effectExtent l="0" t="0" r="0" b="0"/>
            <wp:docPr id="854652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9A60E" wp14:editId="253463B2">
            <wp:extent cx="560705" cy="26035"/>
            <wp:effectExtent l="0" t="0" r="0" b="0"/>
            <wp:docPr id="12272254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E159D6" wp14:editId="11404D19">
            <wp:extent cx="560705" cy="26035"/>
            <wp:effectExtent l="0" t="0" r="0" b="0"/>
            <wp:docPr id="1564906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A7033" wp14:editId="590F569A">
            <wp:extent cx="560705" cy="26035"/>
            <wp:effectExtent l="0" t="0" r="0" b="0"/>
            <wp:docPr id="1057985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7A385F" wp14:editId="37D179F7">
            <wp:extent cx="560705" cy="26035"/>
            <wp:effectExtent l="0" t="0" r="0" b="0"/>
            <wp:docPr id="1349344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40D052" wp14:editId="2384C098">
            <wp:extent cx="560705" cy="26035"/>
            <wp:effectExtent l="0" t="0" r="0" b="0"/>
            <wp:docPr id="21158743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DD42CA" wp14:editId="6158025E">
            <wp:extent cx="560705" cy="26035"/>
            <wp:effectExtent l="0" t="0" r="0" b="0"/>
            <wp:docPr id="348230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5FB8D4" wp14:editId="5B4246F9">
            <wp:extent cx="560705" cy="26035"/>
            <wp:effectExtent l="0" t="0" r="0" b="0"/>
            <wp:docPr id="1894104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A9B3DF" wp14:editId="41663DB1">
            <wp:extent cx="560705" cy="26035"/>
            <wp:effectExtent l="0" t="0" r="0" b="0"/>
            <wp:docPr id="239126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597450" wp14:editId="24CFDFB4">
            <wp:extent cx="560705" cy="26035"/>
            <wp:effectExtent l="0" t="0" r="0" b="0"/>
            <wp:docPr id="604051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C5D089" wp14:editId="20DDF0F0">
            <wp:extent cx="560705" cy="26035"/>
            <wp:effectExtent l="0" t="0" r="0" b="0"/>
            <wp:docPr id="411144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70E081" wp14:editId="6E61B357">
            <wp:extent cx="560705" cy="26035"/>
            <wp:effectExtent l="0" t="0" r="0" b="0"/>
            <wp:docPr id="20378742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2A01D3" wp14:editId="2794C0D0">
            <wp:extent cx="560705" cy="26035"/>
            <wp:effectExtent l="0" t="0" r="0" b="0"/>
            <wp:docPr id="1246423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B5B824" wp14:editId="266608FB">
            <wp:extent cx="560705" cy="26035"/>
            <wp:effectExtent l="0" t="0" r="0" b="0"/>
            <wp:docPr id="5631129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735F19" wp14:editId="6C141AB8">
            <wp:extent cx="560705" cy="26035"/>
            <wp:effectExtent l="0" t="0" r="0" b="0"/>
            <wp:docPr id="941756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520079" wp14:editId="16E91713">
            <wp:extent cx="560705" cy="26035"/>
            <wp:effectExtent l="0" t="0" r="0" b="0"/>
            <wp:docPr id="648112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6E3B6" wp14:editId="79FA6C3E">
            <wp:extent cx="560705" cy="26035"/>
            <wp:effectExtent l="0" t="0" r="0" b="0"/>
            <wp:docPr id="6978291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179065" wp14:editId="7E0B2E8E">
            <wp:extent cx="560705" cy="26035"/>
            <wp:effectExtent l="0" t="0" r="0" b="0"/>
            <wp:docPr id="830124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602D0" wp14:editId="17A6978B">
            <wp:extent cx="560705" cy="26035"/>
            <wp:effectExtent l="0" t="0" r="0" b="0"/>
            <wp:docPr id="9828868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1068E4" wp14:editId="2994D1EA">
            <wp:extent cx="560705" cy="26035"/>
            <wp:effectExtent l="0" t="0" r="0" b="0"/>
            <wp:docPr id="1773988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45C4D1" wp14:editId="089C525B">
            <wp:extent cx="560705" cy="26035"/>
            <wp:effectExtent l="0" t="0" r="0" b="0"/>
            <wp:docPr id="1362806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102B06" wp14:editId="374F6756">
            <wp:extent cx="560705" cy="26035"/>
            <wp:effectExtent l="0" t="0" r="0" b="0"/>
            <wp:docPr id="971942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3C2648" wp14:editId="2A958268">
            <wp:extent cx="560705" cy="26035"/>
            <wp:effectExtent l="0" t="0" r="0" b="0"/>
            <wp:docPr id="850767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B89923" wp14:editId="78D7A6E2">
            <wp:extent cx="560705" cy="26035"/>
            <wp:effectExtent l="0" t="0" r="0" b="0"/>
            <wp:docPr id="1068408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2A1DC6" wp14:editId="5EC4D72C">
            <wp:extent cx="560705" cy="26035"/>
            <wp:effectExtent l="0" t="0" r="0" b="0"/>
            <wp:docPr id="1359761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7F8D33" wp14:editId="7858ABAD">
            <wp:extent cx="560705" cy="26035"/>
            <wp:effectExtent l="0" t="0" r="0" b="0"/>
            <wp:docPr id="474673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BEF6FE" wp14:editId="451664E3">
            <wp:extent cx="560705" cy="26035"/>
            <wp:effectExtent l="0" t="0" r="0" b="0"/>
            <wp:docPr id="1437905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920A0" wp14:editId="4FD54A87">
            <wp:extent cx="560705" cy="26035"/>
            <wp:effectExtent l="0" t="0" r="0" b="0"/>
            <wp:docPr id="404249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9903EB" wp14:editId="3D383745">
            <wp:extent cx="560705" cy="26035"/>
            <wp:effectExtent l="0" t="0" r="0" b="0"/>
            <wp:docPr id="12320521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D374C" wp14:editId="002F214D">
            <wp:extent cx="560705" cy="26035"/>
            <wp:effectExtent l="0" t="0" r="0" b="0"/>
            <wp:docPr id="816348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1D2D6A" wp14:editId="1963F5F5">
            <wp:extent cx="560705" cy="26035"/>
            <wp:effectExtent l="0" t="0" r="0" b="0"/>
            <wp:docPr id="612652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DF6D94" wp14:editId="587B9BBC">
            <wp:extent cx="560705" cy="26035"/>
            <wp:effectExtent l="0" t="0" r="0" b="0"/>
            <wp:docPr id="743171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25464" wp14:editId="6F3C32AD">
            <wp:extent cx="560705" cy="26035"/>
            <wp:effectExtent l="0" t="0" r="0" b="0"/>
            <wp:docPr id="1976715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711972" wp14:editId="54EA1B54">
            <wp:extent cx="560705" cy="26035"/>
            <wp:effectExtent l="0" t="0" r="0" b="0"/>
            <wp:docPr id="1423902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275B87" wp14:editId="64EF271A">
            <wp:extent cx="560705" cy="26035"/>
            <wp:effectExtent l="0" t="0" r="0" b="0"/>
            <wp:docPr id="1547001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BC0136" wp14:editId="58875C9E">
            <wp:extent cx="560705" cy="26035"/>
            <wp:effectExtent l="0" t="0" r="0" b="0"/>
            <wp:docPr id="224892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F8F7BB" wp14:editId="7944B512">
            <wp:extent cx="560705" cy="26035"/>
            <wp:effectExtent l="0" t="0" r="0" b="0"/>
            <wp:docPr id="615612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E36235" wp14:editId="3D3B7008">
            <wp:extent cx="560705" cy="26035"/>
            <wp:effectExtent l="0" t="0" r="0" b="0"/>
            <wp:docPr id="385713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45C883" wp14:editId="0C2A08C2">
            <wp:extent cx="560705" cy="26035"/>
            <wp:effectExtent l="0" t="0" r="0" b="0"/>
            <wp:docPr id="883330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9EB2AC" wp14:editId="3A39532A">
            <wp:extent cx="560705" cy="26035"/>
            <wp:effectExtent l="0" t="0" r="0" b="0"/>
            <wp:docPr id="18934117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385490" wp14:editId="4010FE24">
            <wp:extent cx="560705" cy="26035"/>
            <wp:effectExtent l="0" t="0" r="0" b="0"/>
            <wp:docPr id="1306253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F27F25" wp14:editId="0004A701">
            <wp:extent cx="560705" cy="26035"/>
            <wp:effectExtent l="0" t="0" r="0" b="0"/>
            <wp:docPr id="1300732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878ECE" wp14:editId="647E4C94">
            <wp:extent cx="560705" cy="26035"/>
            <wp:effectExtent l="0" t="0" r="0" b="0"/>
            <wp:docPr id="223085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4CA600" wp14:editId="03893ED9">
            <wp:extent cx="560705" cy="26035"/>
            <wp:effectExtent l="0" t="0" r="0" b="0"/>
            <wp:docPr id="864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3CAD13" wp14:editId="09C88C1F">
            <wp:extent cx="560705" cy="26035"/>
            <wp:effectExtent l="0" t="0" r="0" b="0"/>
            <wp:docPr id="872130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B4290C" wp14:editId="33979C82">
            <wp:extent cx="560705" cy="26035"/>
            <wp:effectExtent l="0" t="0" r="0" b="0"/>
            <wp:docPr id="8836840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5BF779" wp14:editId="1531CB67">
            <wp:extent cx="560705" cy="26035"/>
            <wp:effectExtent l="0" t="0" r="0" b="0"/>
            <wp:docPr id="343717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54FE38" wp14:editId="01A96EFB">
            <wp:extent cx="560705" cy="26035"/>
            <wp:effectExtent l="0" t="0" r="0" b="0"/>
            <wp:docPr id="798855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135558" wp14:editId="6CBDF9B8">
            <wp:extent cx="560705" cy="26035"/>
            <wp:effectExtent l="0" t="0" r="0" b="0"/>
            <wp:docPr id="1673668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21EA99" wp14:editId="6331D901">
            <wp:extent cx="560705" cy="26035"/>
            <wp:effectExtent l="0" t="0" r="0" b="0"/>
            <wp:docPr id="4579844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5EEB03" wp14:editId="766A77ED">
            <wp:extent cx="560705" cy="26035"/>
            <wp:effectExtent l="0" t="0" r="0" b="0"/>
            <wp:docPr id="1989502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7B4E2" wp14:editId="0A3330A0">
            <wp:extent cx="560705" cy="26035"/>
            <wp:effectExtent l="0" t="0" r="0" b="0"/>
            <wp:docPr id="1354280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DD1A9A" wp14:editId="055273CB">
            <wp:extent cx="560705" cy="26035"/>
            <wp:effectExtent l="0" t="0" r="0" b="0"/>
            <wp:docPr id="3493140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30F129" wp14:editId="3BA0977F">
            <wp:extent cx="560705" cy="26035"/>
            <wp:effectExtent l="0" t="0" r="0" b="0"/>
            <wp:docPr id="129302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E0C8AB" wp14:editId="3C7F0051">
            <wp:extent cx="560705" cy="26035"/>
            <wp:effectExtent l="0" t="0" r="0" b="0"/>
            <wp:docPr id="500028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3C061B" wp14:editId="6CC31C1D">
            <wp:extent cx="560705" cy="26035"/>
            <wp:effectExtent l="0" t="0" r="0" b="0"/>
            <wp:docPr id="1104238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A6A5E" wp14:editId="546F45EE">
            <wp:extent cx="560705" cy="26035"/>
            <wp:effectExtent l="0" t="0" r="0" b="0"/>
            <wp:docPr id="570157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DA94A0" wp14:editId="1B849DD0">
            <wp:extent cx="560705" cy="26035"/>
            <wp:effectExtent l="0" t="0" r="0" b="0"/>
            <wp:docPr id="865414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6E651" wp14:editId="22DE7C48">
            <wp:extent cx="560705" cy="26035"/>
            <wp:effectExtent l="0" t="0" r="0" b="0"/>
            <wp:docPr id="2035872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529B3D" wp14:editId="181A5F22">
            <wp:extent cx="560705" cy="26035"/>
            <wp:effectExtent l="0" t="0" r="0" b="0"/>
            <wp:docPr id="8873135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C06B60" wp14:editId="5EE41B6A">
            <wp:extent cx="560705" cy="26035"/>
            <wp:effectExtent l="0" t="0" r="0" b="0"/>
            <wp:docPr id="740941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FC8DAB" wp14:editId="46D3C2FF">
            <wp:extent cx="560705" cy="26035"/>
            <wp:effectExtent l="0" t="0" r="0" b="0"/>
            <wp:docPr id="623724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EC7D70" wp14:editId="3F95127F">
            <wp:extent cx="560705" cy="26035"/>
            <wp:effectExtent l="0" t="0" r="0" b="0"/>
            <wp:docPr id="1560388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F35FB0" wp14:editId="17AABCB4">
            <wp:extent cx="560705" cy="26035"/>
            <wp:effectExtent l="0" t="0" r="0" b="0"/>
            <wp:docPr id="461871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61019" wp14:editId="4574463B">
            <wp:extent cx="560705" cy="26035"/>
            <wp:effectExtent l="0" t="0" r="0" b="0"/>
            <wp:docPr id="542926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B71349" wp14:editId="426BA6CB">
            <wp:extent cx="560705" cy="26035"/>
            <wp:effectExtent l="0" t="0" r="0" b="0"/>
            <wp:docPr id="12101536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EA9A54" wp14:editId="612F6786">
            <wp:extent cx="560705" cy="26035"/>
            <wp:effectExtent l="0" t="0" r="0" b="0"/>
            <wp:docPr id="312374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A365CE" wp14:editId="01857FC8">
            <wp:extent cx="560705" cy="26035"/>
            <wp:effectExtent l="0" t="0" r="0" b="0"/>
            <wp:docPr id="733506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3DD84" wp14:editId="52D60431">
            <wp:extent cx="560705" cy="26035"/>
            <wp:effectExtent l="0" t="0" r="0" b="0"/>
            <wp:docPr id="551455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6BBF1D" wp14:editId="7B8FAA47">
            <wp:extent cx="560705" cy="26035"/>
            <wp:effectExtent l="0" t="0" r="0" b="0"/>
            <wp:docPr id="358547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4519D" wp14:editId="5C3BDC8F">
            <wp:extent cx="560705" cy="26035"/>
            <wp:effectExtent l="0" t="0" r="0" b="0"/>
            <wp:docPr id="2058308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8942B2" wp14:editId="4FD0A451">
            <wp:extent cx="560705" cy="26035"/>
            <wp:effectExtent l="0" t="0" r="0" b="0"/>
            <wp:docPr id="1721298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3CA8CC" wp14:editId="3C2446C4">
            <wp:extent cx="560705" cy="26035"/>
            <wp:effectExtent l="0" t="0" r="0" b="0"/>
            <wp:docPr id="645297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BBB0EE" wp14:editId="797F9198">
            <wp:extent cx="560705" cy="26035"/>
            <wp:effectExtent l="0" t="0" r="0" b="0"/>
            <wp:docPr id="798191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016D14" wp14:editId="07C271A9">
            <wp:extent cx="560705" cy="26035"/>
            <wp:effectExtent l="0" t="0" r="0" b="0"/>
            <wp:docPr id="1705708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8F0842" wp14:editId="0F3C97BB">
            <wp:extent cx="560705" cy="26035"/>
            <wp:effectExtent l="0" t="0" r="0" b="0"/>
            <wp:docPr id="385158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95ACEA" wp14:editId="63174786">
            <wp:extent cx="560705" cy="26035"/>
            <wp:effectExtent l="0" t="0" r="0" b="0"/>
            <wp:docPr id="126487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1FDA91" wp14:editId="54109BF4">
            <wp:extent cx="560705" cy="26035"/>
            <wp:effectExtent l="0" t="0" r="0" b="0"/>
            <wp:docPr id="1761015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3BD116" wp14:editId="3DD0EC9E">
            <wp:extent cx="560705" cy="26035"/>
            <wp:effectExtent l="0" t="0" r="0" b="0"/>
            <wp:docPr id="20053259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124903" wp14:editId="3F87A2E0">
            <wp:extent cx="560705" cy="26035"/>
            <wp:effectExtent l="0" t="0" r="0" b="0"/>
            <wp:docPr id="1469320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803A59" wp14:editId="3F4B5368">
            <wp:extent cx="560705" cy="26035"/>
            <wp:effectExtent l="0" t="0" r="0" b="0"/>
            <wp:docPr id="1594629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CB85E9" wp14:editId="65DD2045">
            <wp:extent cx="560705" cy="26035"/>
            <wp:effectExtent l="0" t="0" r="0" b="0"/>
            <wp:docPr id="1314152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BF518" wp14:editId="0466877E">
            <wp:extent cx="560705" cy="26035"/>
            <wp:effectExtent l="0" t="0" r="0" b="0"/>
            <wp:docPr id="10833677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68A44B" wp14:editId="0573C1F1">
            <wp:extent cx="560705" cy="26035"/>
            <wp:effectExtent l="0" t="0" r="0" b="0"/>
            <wp:docPr id="203569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E3F538" wp14:editId="784347CC">
            <wp:extent cx="560705" cy="26035"/>
            <wp:effectExtent l="0" t="0" r="0" b="0"/>
            <wp:docPr id="509269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650E0" wp14:editId="00F96D48">
            <wp:extent cx="560705" cy="26035"/>
            <wp:effectExtent l="0" t="0" r="0" b="0"/>
            <wp:docPr id="1747232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E216B4" wp14:editId="2B8DF666">
            <wp:extent cx="560705" cy="26035"/>
            <wp:effectExtent l="0" t="0" r="0" b="0"/>
            <wp:docPr id="281949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326194" wp14:editId="27D618EC">
            <wp:extent cx="560705" cy="26035"/>
            <wp:effectExtent l="0" t="0" r="0" b="0"/>
            <wp:docPr id="107664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86EB61" wp14:editId="6200C1B3">
            <wp:extent cx="560705" cy="26035"/>
            <wp:effectExtent l="0" t="0" r="0" b="0"/>
            <wp:docPr id="1098710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13EB95" wp14:editId="6141A11F">
            <wp:extent cx="560705" cy="26035"/>
            <wp:effectExtent l="0" t="0" r="0" b="0"/>
            <wp:docPr id="1995954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CF14FA" wp14:editId="7C64982D">
            <wp:extent cx="560705" cy="26035"/>
            <wp:effectExtent l="0" t="0" r="0" b="0"/>
            <wp:docPr id="1990245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2F02FD" wp14:editId="38927B81">
            <wp:extent cx="560705" cy="26035"/>
            <wp:effectExtent l="0" t="0" r="0" b="0"/>
            <wp:docPr id="13013182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98C44D" wp14:editId="0DAF9FE8">
            <wp:extent cx="560705" cy="26035"/>
            <wp:effectExtent l="0" t="0" r="0" b="0"/>
            <wp:docPr id="14670330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64A45" wp14:editId="11ABFB62">
            <wp:extent cx="560705" cy="26035"/>
            <wp:effectExtent l="0" t="0" r="0" b="0"/>
            <wp:docPr id="1695045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D78891" wp14:editId="209ECB5D">
            <wp:extent cx="560705" cy="26035"/>
            <wp:effectExtent l="0" t="0" r="0" b="0"/>
            <wp:docPr id="931389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EC7A77" wp14:editId="3922EC3D">
            <wp:extent cx="560705" cy="26035"/>
            <wp:effectExtent l="0" t="0" r="0" b="0"/>
            <wp:docPr id="709152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CDC52B" wp14:editId="7011B066">
            <wp:extent cx="560705" cy="26035"/>
            <wp:effectExtent l="0" t="0" r="0" b="0"/>
            <wp:docPr id="367715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A93894" wp14:editId="03EC8BF7">
            <wp:extent cx="560705" cy="26035"/>
            <wp:effectExtent l="0" t="0" r="0" b="0"/>
            <wp:docPr id="1891773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C2427F" wp14:editId="4B7DCBB7">
            <wp:extent cx="560705" cy="26035"/>
            <wp:effectExtent l="0" t="0" r="0" b="0"/>
            <wp:docPr id="674872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FD138F" wp14:editId="0EE413E4">
            <wp:extent cx="560705" cy="26035"/>
            <wp:effectExtent l="0" t="0" r="0" b="0"/>
            <wp:docPr id="1541614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DBDB7B" wp14:editId="337FECBA">
            <wp:extent cx="560705" cy="26035"/>
            <wp:effectExtent l="0" t="0" r="0" b="0"/>
            <wp:docPr id="462320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A97CC0" wp14:editId="7A23C224">
            <wp:extent cx="560705" cy="26035"/>
            <wp:effectExtent l="0" t="0" r="0" b="0"/>
            <wp:docPr id="613609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DBCA9A" wp14:editId="32F84299">
            <wp:extent cx="560705" cy="26035"/>
            <wp:effectExtent l="0" t="0" r="0" b="0"/>
            <wp:docPr id="255853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1FBA73" wp14:editId="5140C9EF">
            <wp:extent cx="560705" cy="26035"/>
            <wp:effectExtent l="0" t="0" r="0" b="0"/>
            <wp:docPr id="623415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8FAEEA" wp14:editId="4C361FB9">
            <wp:extent cx="560705" cy="26035"/>
            <wp:effectExtent l="0" t="0" r="0" b="0"/>
            <wp:docPr id="3951680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6BD871" wp14:editId="6B5B57E4">
            <wp:extent cx="560705" cy="26035"/>
            <wp:effectExtent l="0" t="0" r="0" b="0"/>
            <wp:docPr id="1951017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47B4CC" wp14:editId="1BEFD067">
            <wp:extent cx="560705" cy="26035"/>
            <wp:effectExtent l="0" t="0" r="0" b="0"/>
            <wp:docPr id="1438406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1AAE2C" wp14:editId="4C98B503">
            <wp:extent cx="560705" cy="26035"/>
            <wp:effectExtent l="0" t="0" r="0" b="0"/>
            <wp:docPr id="1684806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650491" wp14:editId="536CE54C">
            <wp:extent cx="560705" cy="26035"/>
            <wp:effectExtent l="0" t="0" r="0" b="0"/>
            <wp:docPr id="1630793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A57E69" wp14:editId="4EEF47E7">
            <wp:extent cx="560705" cy="26035"/>
            <wp:effectExtent l="0" t="0" r="0" b="0"/>
            <wp:docPr id="1413992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646E1" wp14:editId="21F9F70A">
            <wp:extent cx="560705" cy="26035"/>
            <wp:effectExtent l="0" t="0" r="0" b="0"/>
            <wp:docPr id="1288915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86F12F" wp14:editId="0CDF548B">
            <wp:extent cx="560705" cy="26035"/>
            <wp:effectExtent l="0" t="0" r="0" b="0"/>
            <wp:docPr id="1826951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BB225F" wp14:editId="1C229A77">
            <wp:extent cx="560705" cy="26035"/>
            <wp:effectExtent l="0" t="0" r="0" b="0"/>
            <wp:docPr id="1984107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8C75C2" wp14:editId="058E8BF7">
            <wp:extent cx="560705" cy="26035"/>
            <wp:effectExtent l="0" t="0" r="0" b="0"/>
            <wp:docPr id="14297193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9C3934" wp14:editId="2C4B5BC1">
            <wp:extent cx="560705" cy="26035"/>
            <wp:effectExtent l="0" t="0" r="0" b="0"/>
            <wp:docPr id="56035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0BC91D" wp14:editId="792F3ABE">
            <wp:extent cx="560705" cy="26035"/>
            <wp:effectExtent l="0" t="0" r="0" b="0"/>
            <wp:docPr id="17330569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ED89BB" wp14:editId="6AC98467">
            <wp:extent cx="560705" cy="26035"/>
            <wp:effectExtent l="0" t="0" r="0" b="0"/>
            <wp:docPr id="302789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E94978" wp14:editId="43B469B8">
            <wp:extent cx="560705" cy="26035"/>
            <wp:effectExtent l="0" t="0" r="0" b="0"/>
            <wp:docPr id="133487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488B9C" wp14:editId="2920E2B9">
            <wp:extent cx="560705" cy="26035"/>
            <wp:effectExtent l="0" t="0" r="0" b="0"/>
            <wp:docPr id="1426264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A6A134" wp14:editId="2C834B77">
            <wp:extent cx="560705" cy="26035"/>
            <wp:effectExtent l="0" t="0" r="0" b="0"/>
            <wp:docPr id="724514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F2EC92" wp14:editId="596A7CCC">
            <wp:extent cx="560705" cy="26035"/>
            <wp:effectExtent l="0" t="0" r="0" b="0"/>
            <wp:docPr id="146473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427D31" wp14:editId="42C9ADE6">
            <wp:extent cx="560705" cy="26035"/>
            <wp:effectExtent l="0" t="0" r="0" b="0"/>
            <wp:docPr id="437721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11603" wp14:editId="6656598A">
            <wp:extent cx="560705" cy="26035"/>
            <wp:effectExtent l="0" t="0" r="0" b="0"/>
            <wp:docPr id="127191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B5E4EB" wp14:editId="721BC06B">
            <wp:extent cx="560705" cy="26035"/>
            <wp:effectExtent l="0" t="0" r="0" b="0"/>
            <wp:docPr id="1624060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1B9CA" wp14:editId="16314A09">
            <wp:extent cx="560705" cy="26035"/>
            <wp:effectExtent l="0" t="0" r="0" b="0"/>
            <wp:docPr id="20935395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F1F1F7" wp14:editId="0BDC8180">
            <wp:extent cx="560705" cy="26035"/>
            <wp:effectExtent l="0" t="0" r="0" b="0"/>
            <wp:docPr id="1431737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0CD37" wp14:editId="0DAD75EC">
            <wp:extent cx="560705" cy="26035"/>
            <wp:effectExtent l="0" t="0" r="0" b="0"/>
            <wp:docPr id="523145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91A863" wp14:editId="38F5CD02">
            <wp:extent cx="560705" cy="26035"/>
            <wp:effectExtent l="0" t="0" r="0" b="0"/>
            <wp:docPr id="753580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C6A6E9" wp14:editId="07FE02AD">
            <wp:extent cx="560705" cy="26035"/>
            <wp:effectExtent l="0" t="0" r="0" b="0"/>
            <wp:docPr id="156729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96C02" wp14:editId="0271554F">
            <wp:extent cx="560705" cy="26035"/>
            <wp:effectExtent l="0" t="0" r="0" b="0"/>
            <wp:docPr id="1060421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E25D3D" wp14:editId="171FC714">
            <wp:extent cx="560705" cy="26035"/>
            <wp:effectExtent l="0" t="0" r="0" b="0"/>
            <wp:docPr id="226141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25138C" wp14:editId="5E6BAE0F">
            <wp:extent cx="560705" cy="26035"/>
            <wp:effectExtent l="0" t="0" r="0" b="0"/>
            <wp:docPr id="8268218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16B3C" wp14:editId="257BCB51">
            <wp:extent cx="560705" cy="26035"/>
            <wp:effectExtent l="0" t="0" r="0" b="0"/>
            <wp:docPr id="1941621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3B932" wp14:editId="705473AD">
            <wp:extent cx="560705" cy="26035"/>
            <wp:effectExtent l="0" t="0" r="0" b="0"/>
            <wp:docPr id="18985841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E69CBF" wp14:editId="1418309E">
            <wp:extent cx="560705" cy="26035"/>
            <wp:effectExtent l="0" t="0" r="0" b="0"/>
            <wp:docPr id="527534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0DE028" wp14:editId="525D58AA">
            <wp:extent cx="560705" cy="26035"/>
            <wp:effectExtent l="0" t="0" r="0" b="0"/>
            <wp:docPr id="9800249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1F4E98" wp14:editId="6616F914">
            <wp:extent cx="560705" cy="26035"/>
            <wp:effectExtent l="0" t="0" r="0" b="0"/>
            <wp:docPr id="1915471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5E68A2" wp14:editId="32E0C5B3">
            <wp:extent cx="560705" cy="26035"/>
            <wp:effectExtent l="0" t="0" r="0" b="0"/>
            <wp:docPr id="11204613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0D3C5D" wp14:editId="3AD1C1E8">
            <wp:extent cx="560705" cy="26035"/>
            <wp:effectExtent l="0" t="0" r="0" b="0"/>
            <wp:docPr id="1321288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08C085" wp14:editId="16CE5CA0">
            <wp:extent cx="560705" cy="26035"/>
            <wp:effectExtent l="0" t="0" r="0" b="0"/>
            <wp:docPr id="212091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C42358" wp14:editId="508CA9CE">
            <wp:extent cx="560705" cy="26035"/>
            <wp:effectExtent l="0" t="0" r="0" b="0"/>
            <wp:docPr id="1426515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5B1E93" wp14:editId="25B0C5F8">
            <wp:extent cx="560705" cy="26035"/>
            <wp:effectExtent l="0" t="0" r="0" b="0"/>
            <wp:docPr id="1645287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A78966" wp14:editId="7B4EBA69">
            <wp:extent cx="560705" cy="26035"/>
            <wp:effectExtent l="0" t="0" r="0" b="0"/>
            <wp:docPr id="649264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523C5E" wp14:editId="6BE29D1D">
            <wp:extent cx="560705" cy="26035"/>
            <wp:effectExtent l="0" t="0" r="0" b="0"/>
            <wp:docPr id="1970547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B25FDD" wp14:editId="291484B7">
            <wp:extent cx="560705" cy="26035"/>
            <wp:effectExtent l="0" t="0" r="0" b="0"/>
            <wp:docPr id="14155334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343BD2" wp14:editId="55E7AAE0">
            <wp:extent cx="560705" cy="26035"/>
            <wp:effectExtent l="0" t="0" r="0" b="0"/>
            <wp:docPr id="1752975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932712" wp14:editId="2F4EB342">
            <wp:extent cx="560705" cy="26035"/>
            <wp:effectExtent l="0" t="0" r="0" b="0"/>
            <wp:docPr id="1938104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3FBD05" wp14:editId="1D43650D">
            <wp:extent cx="560705" cy="26035"/>
            <wp:effectExtent l="0" t="0" r="0" b="0"/>
            <wp:docPr id="1672794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885D7E" wp14:editId="33778656">
            <wp:extent cx="560705" cy="26035"/>
            <wp:effectExtent l="0" t="0" r="0" b="0"/>
            <wp:docPr id="1920400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6969BC" wp14:editId="660A18A0">
            <wp:extent cx="560705" cy="26035"/>
            <wp:effectExtent l="0" t="0" r="0" b="0"/>
            <wp:docPr id="3373830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5FAF55" wp14:editId="6DD6175C">
            <wp:extent cx="560705" cy="26035"/>
            <wp:effectExtent l="0" t="0" r="0" b="0"/>
            <wp:docPr id="13554719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4B0933" wp14:editId="5EACCF34">
            <wp:extent cx="560705" cy="26035"/>
            <wp:effectExtent l="0" t="0" r="0" b="0"/>
            <wp:docPr id="1473258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95EA63" wp14:editId="604DB267">
            <wp:extent cx="560705" cy="26035"/>
            <wp:effectExtent l="0" t="0" r="0" b="0"/>
            <wp:docPr id="810402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C1FC7A" wp14:editId="6FFF8CBD">
            <wp:extent cx="560705" cy="26035"/>
            <wp:effectExtent l="0" t="0" r="0" b="0"/>
            <wp:docPr id="812924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C7263F" wp14:editId="281314D5">
            <wp:extent cx="560705" cy="26035"/>
            <wp:effectExtent l="0" t="0" r="0" b="0"/>
            <wp:docPr id="684275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12EFF7" wp14:editId="148CC69A">
            <wp:extent cx="560705" cy="26035"/>
            <wp:effectExtent l="0" t="0" r="0" b="0"/>
            <wp:docPr id="11260847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ABBCC3" wp14:editId="1275753C">
            <wp:extent cx="560705" cy="26035"/>
            <wp:effectExtent l="0" t="0" r="0" b="0"/>
            <wp:docPr id="6878168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1F43F5" wp14:editId="2D7EDA95">
            <wp:extent cx="560705" cy="26035"/>
            <wp:effectExtent l="0" t="0" r="0" b="0"/>
            <wp:docPr id="19165732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945207" wp14:editId="331BD6D2">
            <wp:extent cx="560705" cy="26035"/>
            <wp:effectExtent l="0" t="0" r="0" b="0"/>
            <wp:docPr id="1427851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0D0EEE" wp14:editId="660295BA">
            <wp:extent cx="560705" cy="26035"/>
            <wp:effectExtent l="0" t="0" r="0" b="0"/>
            <wp:docPr id="1913247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6F589" wp14:editId="33765100">
            <wp:extent cx="560705" cy="26035"/>
            <wp:effectExtent l="0" t="0" r="0" b="0"/>
            <wp:docPr id="1292143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0E4ABC" wp14:editId="0855F10E">
            <wp:extent cx="560705" cy="26035"/>
            <wp:effectExtent l="0" t="0" r="0" b="0"/>
            <wp:docPr id="21262176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D68FF" wp14:editId="7181E057">
            <wp:extent cx="560705" cy="26035"/>
            <wp:effectExtent l="0" t="0" r="0" b="0"/>
            <wp:docPr id="3451585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88646A" wp14:editId="71810541">
            <wp:extent cx="560705" cy="26035"/>
            <wp:effectExtent l="0" t="0" r="0" b="0"/>
            <wp:docPr id="1765163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B38B24" wp14:editId="6BEDE015">
            <wp:extent cx="560705" cy="26035"/>
            <wp:effectExtent l="0" t="0" r="0" b="0"/>
            <wp:docPr id="1020144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BA7726" wp14:editId="4F79A779">
            <wp:extent cx="560705" cy="26035"/>
            <wp:effectExtent l="0" t="0" r="0" b="0"/>
            <wp:docPr id="1401750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1AAF6B" wp14:editId="5FC842E8">
            <wp:extent cx="560705" cy="26035"/>
            <wp:effectExtent l="0" t="0" r="0" b="0"/>
            <wp:docPr id="525300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BB079" wp14:editId="5B6DE4E7">
            <wp:extent cx="560705" cy="26035"/>
            <wp:effectExtent l="0" t="0" r="0" b="0"/>
            <wp:docPr id="13211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F34EAE" wp14:editId="0E1E3E1C">
            <wp:extent cx="560705" cy="26035"/>
            <wp:effectExtent l="0" t="0" r="0" b="0"/>
            <wp:docPr id="508248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4163EE" wp14:editId="1CA37E4D">
            <wp:extent cx="560705" cy="26035"/>
            <wp:effectExtent l="0" t="0" r="0" b="0"/>
            <wp:docPr id="1367236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310579" wp14:editId="3EABC0F5">
            <wp:extent cx="560705" cy="26035"/>
            <wp:effectExtent l="0" t="0" r="0" b="0"/>
            <wp:docPr id="635219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165437" wp14:editId="19A99A53">
            <wp:extent cx="560705" cy="26035"/>
            <wp:effectExtent l="0" t="0" r="0" b="0"/>
            <wp:docPr id="387679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921B8D" wp14:editId="7237A8F1">
            <wp:extent cx="560705" cy="26035"/>
            <wp:effectExtent l="0" t="0" r="0" b="0"/>
            <wp:docPr id="329077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5912A5" wp14:editId="602D2FC3">
            <wp:extent cx="560705" cy="26035"/>
            <wp:effectExtent l="0" t="0" r="0" b="0"/>
            <wp:docPr id="1913880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8E344A" wp14:editId="2A78DCAA">
            <wp:extent cx="560705" cy="26035"/>
            <wp:effectExtent l="0" t="0" r="0" b="0"/>
            <wp:docPr id="1332938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B6412B" wp14:editId="5FEEFF89">
            <wp:extent cx="560705" cy="26035"/>
            <wp:effectExtent l="0" t="0" r="0" b="0"/>
            <wp:docPr id="1662970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CE20C7" wp14:editId="74CC75B7">
            <wp:extent cx="560705" cy="26035"/>
            <wp:effectExtent l="0" t="0" r="0" b="0"/>
            <wp:docPr id="535538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CCDE65" wp14:editId="687CBEB4">
            <wp:extent cx="560705" cy="26035"/>
            <wp:effectExtent l="0" t="0" r="0" b="0"/>
            <wp:docPr id="6467810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ACDC74" wp14:editId="4692188B">
            <wp:extent cx="560705" cy="26035"/>
            <wp:effectExtent l="0" t="0" r="0" b="0"/>
            <wp:docPr id="1339444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C4747E" wp14:editId="24B60A79">
            <wp:extent cx="560705" cy="26035"/>
            <wp:effectExtent l="0" t="0" r="0" b="0"/>
            <wp:docPr id="4865748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BC91CE" wp14:editId="3B328179">
            <wp:extent cx="560705" cy="26035"/>
            <wp:effectExtent l="0" t="0" r="0" b="0"/>
            <wp:docPr id="1334681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9DDFB1" wp14:editId="129B4FE3">
            <wp:extent cx="560705" cy="26035"/>
            <wp:effectExtent l="0" t="0" r="0" b="0"/>
            <wp:docPr id="18256302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546EFC" wp14:editId="2132AA3E">
            <wp:extent cx="560705" cy="26035"/>
            <wp:effectExtent l="0" t="0" r="0" b="0"/>
            <wp:docPr id="11521443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B9C732" wp14:editId="051B8543">
            <wp:extent cx="560705" cy="26035"/>
            <wp:effectExtent l="0" t="0" r="0" b="0"/>
            <wp:docPr id="1780743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D40262" wp14:editId="5F6C0F10">
            <wp:extent cx="560705" cy="26035"/>
            <wp:effectExtent l="0" t="0" r="0" b="0"/>
            <wp:docPr id="805430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8AD21F" wp14:editId="1BABCC07">
            <wp:extent cx="560705" cy="26035"/>
            <wp:effectExtent l="0" t="0" r="0" b="0"/>
            <wp:docPr id="1047643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ED713" wp14:editId="3C4DC606">
            <wp:extent cx="560705" cy="26035"/>
            <wp:effectExtent l="0" t="0" r="0" b="0"/>
            <wp:docPr id="535800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B2B105" wp14:editId="783DC250">
            <wp:extent cx="560705" cy="26035"/>
            <wp:effectExtent l="0" t="0" r="0" b="0"/>
            <wp:docPr id="888079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546B6C" wp14:editId="65AA11E2">
            <wp:extent cx="560705" cy="26035"/>
            <wp:effectExtent l="0" t="0" r="0" b="0"/>
            <wp:docPr id="859389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7CEA7C" wp14:editId="7B3C79A6">
            <wp:extent cx="560705" cy="26035"/>
            <wp:effectExtent l="0" t="0" r="0" b="0"/>
            <wp:docPr id="32545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13D701" wp14:editId="462C2B63">
            <wp:extent cx="560705" cy="26035"/>
            <wp:effectExtent l="0" t="0" r="0" b="0"/>
            <wp:docPr id="1234574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894FA1" wp14:editId="59C0A515">
            <wp:extent cx="560705" cy="26035"/>
            <wp:effectExtent l="0" t="0" r="0" b="0"/>
            <wp:docPr id="2136989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8A0F6A" wp14:editId="217E27DB">
            <wp:extent cx="560705" cy="26035"/>
            <wp:effectExtent l="0" t="0" r="0" b="0"/>
            <wp:docPr id="440469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CBC7EF" wp14:editId="47C211B0">
            <wp:extent cx="560705" cy="26035"/>
            <wp:effectExtent l="0" t="0" r="0" b="0"/>
            <wp:docPr id="395997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2D5C22" wp14:editId="16348455">
            <wp:extent cx="560705" cy="26035"/>
            <wp:effectExtent l="0" t="0" r="0" b="0"/>
            <wp:docPr id="16731323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C56DA5" wp14:editId="6C0C38B1">
            <wp:extent cx="560705" cy="26035"/>
            <wp:effectExtent l="0" t="0" r="0" b="0"/>
            <wp:docPr id="16197829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E7D1EB" wp14:editId="776CE255">
            <wp:extent cx="560705" cy="26035"/>
            <wp:effectExtent l="0" t="0" r="0" b="0"/>
            <wp:docPr id="1845843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33DF66" wp14:editId="0C0E2419">
            <wp:extent cx="560705" cy="26035"/>
            <wp:effectExtent l="0" t="0" r="0" b="0"/>
            <wp:docPr id="392029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8B96F8" wp14:editId="272B714D">
            <wp:extent cx="560705" cy="26035"/>
            <wp:effectExtent l="0" t="0" r="0" b="0"/>
            <wp:docPr id="1128049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65C35" wp14:editId="312C30CD">
            <wp:extent cx="560705" cy="26035"/>
            <wp:effectExtent l="0" t="0" r="0" b="0"/>
            <wp:docPr id="210851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58F042" wp14:editId="7A05C7E6">
            <wp:extent cx="560705" cy="26035"/>
            <wp:effectExtent l="0" t="0" r="0" b="0"/>
            <wp:docPr id="1431048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2BE09" wp14:editId="11D1464D">
            <wp:extent cx="560705" cy="26035"/>
            <wp:effectExtent l="0" t="0" r="0" b="0"/>
            <wp:docPr id="14088083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82A216" wp14:editId="4290DC9D">
            <wp:extent cx="560705" cy="26035"/>
            <wp:effectExtent l="0" t="0" r="0" b="0"/>
            <wp:docPr id="12182578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6C5CD5" wp14:editId="3A324380">
            <wp:extent cx="560705" cy="26035"/>
            <wp:effectExtent l="0" t="0" r="0" b="0"/>
            <wp:docPr id="8938765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46376" wp14:editId="0178772B">
            <wp:extent cx="560705" cy="26035"/>
            <wp:effectExtent l="0" t="0" r="0" b="0"/>
            <wp:docPr id="997637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80632C" wp14:editId="29694B74">
            <wp:extent cx="560705" cy="26035"/>
            <wp:effectExtent l="0" t="0" r="0" b="0"/>
            <wp:docPr id="408362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807684" wp14:editId="264F8A8C">
            <wp:extent cx="560705" cy="26035"/>
            <wp:effectExtent l="0" t="0" r="0" b="0"/>
            <wp:docPr id="8244825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2DDE5" wp14:editId="3B878D82">
            <wp:extent cx="560705" cy="26035"/>
            <wp:effectExtent l="0" t="0" r="0" b="0"/>
            <wp:docPr id="1902522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4C7C9B" wp14:editId="435531FB">
            <wp:extent cx="560705" cy="26035"/>
            <wp:effectExtent l="0" t="0" r="0" b="0"/>
            <wp:docPr id="17116357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6B44B3" wp14:editId="4C374AB0">
            <wp:extent cx="560705" cy="26035"/>
            <wp:effectExtent l="0" t="0" r="0" b="0"/>
            <wp:docPr id="276864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391C9B" wp14:editId="2A0B118B">
            <wp:extent cx="560705" cy="26035"/>
            <wp:effectExtent l="0" t="0" r="0" b="0"/>
            <wp:docPr id="7180384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ACD3EC" wp14:editId="524ABF1A">
            <wp:extent cx="560705" cy="26035"/>
            <wp:effectExtent l="0" t="0" r="0" b="0"/>
            <wp:docPr id="1253339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923565" wp14:editId="3C171B37">
            <wp:extent cx="560705" cy="26035"/>
            <wp:effectExtent l="0" t="0" r="0" b="0"/>
            <wp:docPr id="91006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7BD74F" wp14:editId="72FFD2BB">
            <wp:extent cx="560705" cy="26035"/>
            <wp:effectExtent l="0" t="0" r="0" b="0"/>
            <wp:docPr id="628395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443263" wp14:editId="624DF3E1">
            <wp:extent cx="560705" cy="26035"/>
            <wp:effectExtent l="0" t="0" r="0" b="0"/>
            <wp:docPr id="712749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91D880" wp14:editId="6D2B9790">
            <wp:extent cx="560705" cy="26035"/>
            <wp:effectExtent l="0" t="0" r="0" b="0"/>
            <wp:docPr id="609116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627330" wp14:editId="27E9C64A">
            <wp:extent cx="560705" cy="26035"/>
            <wp:effectExtent l="0" t="0" r="0" b="0"/>
            <wp:docPr id="1107627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68D428" wp14:editId="269FE31E">
            <wp:extent cx="560705" cy="26035"/>
            <wp:effectExtent l="0" t="0" r="0" b="0"/>
            <wp:docPr id="21461139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D8AE8B" wp14:editId="39ACF0A0">
            <wp:extent cx="560705" cy="26035"/>
            <wp:effectExtent l="0" t="0" r="0" b="0"/>
            <wp:docPr id="8415770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97F3B5" wp14:editId="726D2877">
            <wp:extent cx="560705" cy="26035"/>
            <wp:effectExtent l="0" t="0" r="0" b="0"/>
            <wp:docPr id="9942272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64288" wp14:editId="4B234B6C">
            <wp:extent cx="560705" cy="26035"/>
            <wp:effectExtent l="0" t="0" r="0" b="0"/>
            <wp:docPr id="1068834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115D48" wp14:editId="49344DFA">
            <wp:extent cx="560705" cy="26035"/>
            <wp:effectExtent l="0" t="0" r="0" b="0"/>
            <wp:docPr id="3176373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A039D9" wp14:editId="7BD8255A">
            <wp:extent cx="560705" cy="26035"/>
            <wp:effectExtent l="0" t="0" r="0" b="0"/>
            <wp:docPr id="1240919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1DE0B6" wp14:editId="4B427910">
            <wp:extent cx="560705" cy="26035"/>
            <wp:effectExtent l="0" t="0" r="0" b="0"/>
            <wp:docPr id="15830114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2B3793" wp14:editId="24FFD74C">
            <wp:extent cx="560705" cy="26035"/>
            <wp:effectExtent l="0" t="0" r="0" b="0"/>
            <wp:docPr id="14916861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F350BC" wp14:editId="626CF2C5">
            <wp:extent cx="560705" cy="26035"/>
            <wp:effectExtent l="0" t="0" r="0" b="0"/>
            <wp:docPr id="1583954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A4B6F" wp14:editId="081C88F7">
            <wp:extent cx="560705" cy="26035"/>
            <wp:effectExtent l="0" t="0" r="0" b="0"/>
            <wp:docPr id="2096285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F2294" wp14:editId="449E601B">
            <wp:extent cx="560705" cy="26035"/>
            <wp:effectExtent l="0" t="0" r="0" b="0"/>
            <wp:docPr id="1523400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D9CB92" wp14:editId="606358C2">
            <wp:extent cx="560705" cy="26035"/>
            <wp:effectExtent l="0" t="0" r="0" b="0"/>
            <wp:docPr id="250980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50F792" wp14:editId="633687DC">
            <wp:extent cx="560705" cy="26035"/>
            <wp:effectExtent l="0" t="0" r="0" b="0"/>
            <wp:docPr id="16610498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06EB5F" wp14:editId="2A807D4B">
            <wp:extent cx="560705" cy="26035"/>
            <wp:effectExtent l="0" t="0" r="0" b="0"/>
            <wp:docPr id="3077328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5381A9" wp14:editId="04A1FAF4">
            <wp:extent cx="560705" cy="26035"/>
            <wp:effectExtent l="0" t="0" r="0" b="0"/>
            <wp:docPr id="1044028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250BDA" wp14:editId="0944804B">
            <wp:extent cx="560705" cy="26035"/>
            <wp:effectExtent l="0" t="0" r="0" b="0"/>
            <wp:docPr id="302370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FA6569" wp14:editId="58112E68">
            <wp:extent cx="560705" cy="26035"/>
            <wp:effectExtent l="0" t="0" r="0" b="0"/>
            <wp:docPr id="365450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2E2DA4" wp14:editId="5499A898">
            <wp:extent cx="560705" cy="26035"/>
            <wp:effectExtent l="0" t="0" r="0" b="0"/>
            <wp:docPr id="391348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E5BC04" wp14:editId="796AB566">
            <wp:extent cx="560705" cy="26035"/>
            <wp:effectExtent l="0" t="0" r="0" b="0"/>
            <wp:docPr id="9920982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BE02FE" wp14:editId="4D858458">
            <wp:extent cx="560705" cy="26035"/>
            <wp:effectExtent l="0" t="0" r="0" b="0"/>
            <wp:docPr id="1281499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32F50B" wp14:editId="3BEF6F01">
            <wp:extent cx="560705" cy="26035"/>
            <wp:effectExtent l="0" t="0" r="0" b="0"/>
            <wp:docPr id="1137277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824231" wp14:editId="7F3240EA">
            <wp:extent cx="560705" cy="26035"/>
            <wp:effectExtent l="0" t="0" r="0" b="0"/>
            <wp:docPr id="1167155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F15F99" wp14:editId="57ED3D88">
            <wp:extent cx="560705" cy="26035"/>
            <wp:effectExtent l="0" t="0" r="0" b="0"/>
            <wp:docPr id="839746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5E7926" wp14:editId="1A5A927B">
            <wp:extent cx="560705" cy="26035"/>
            <wp:effectExtent l="0" t="0" r="0" b="0"/>
            <wp:docPr id="1887367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B22CD6" wp14:editId="116ED168">
            <wp:extent cx="560705" cy="26035"/>
            <wp:effectExtent l="0" t="0" r="0" b="0"/>
            <wp:docPr id="18986168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643714" wp14:editId="16A1F23B">
            <wp:extent cx="560705" cy="26035"/>
            <wp:effectExtent l="0" t="0" r="0" b="0"/>
            <wp:docPr id="757535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D66D7D" wp14:editId="06334D20">
            <wp:extent cx="560705" cy="26035"/>
            <wp:effectExtent l="0" t="0" r="0" b="0"/>
            <wp:docPr id="964717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2269A3" wp14:editId="383B8814">
            <wp:extent cx="560705" cy="26035"/>
            <wp:effectExtent l="0" t="0" r="0" b="0"/>
            <wp:docPr id="1972327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E03677" wp14:editId="5A964CD8">
            <wp:extent cx="560705" cy="26035"/>
            <wp:effectExtent l="0" t="0" r="0" b="0"/>
            <wp:docPr id="130665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EDD99" wp14:editId="7C581C55">
            <wp:extent cx="560705" cy="26035"/>
            <wp:effectExtent l="0" t="0" r="0" b="0"/>
            <wp:docPr id="2054835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43DC58" wp14:editId="5568F25C">
            <wp:extent cx="560705" cy="26035"/>
            <wp:effectExtent l="0" t="0" r="0" b="0"/>
            <wp:docPr id="984716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69DD2" wp14:editId="0281586F">
            <wp:extent cx="560705" cy="26035"/>
            <wp:effectExtent l="0" t="0" r="0" b="0"/>
            <wp:docPr id="3734118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2A5751" wp14:editId="6E6492B8">
            <wp:extent cx="560705" cy="26035"/>
            <wp:effectExtent l="0" t="0" r="0" b="0"/>
            <wp:docPr id="13352335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5D9AF3" wp14:editId="590E2ABA">
            <wp:extent cx="560705" cy="26035"/>
            <wp:effectExtent l="0" t="0" r="0" b="0"/>
            <wp:docPr id="401669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8A023B" wp14:editId="3C84510C">
            <wp:extent cx="560705" cy="26035"/>
            <wp:effectExtent l="0" t="0" r="0" b="0"/>
            <wp:docPr id="124938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261B5E" wp14:editId="3FF4AF1A">
            <wp:extent cx="560705" cy="26035"/>
            <wp:effectExtent l="0" t="0" r="0" b="0"/>
            <wp:docPr id="932931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EE5D00" wp14:editId="5B7299B2">
            <wp:extent cx="560705" cy="26035"/>
            <wp:effectExtent l="0" t="0" r="0" b="0"/>
            <wp:docPr id="1581374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7F338E" wp14:editId="68E9AC05">
            <wp:extent cx="560705" cy="26035"/>
            <wp:effectExtent l="0" t="0" r="0" b="0"/>
            <wp:docPr id="1387761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79290F" wp14:editId="2E291E36">
            <wp:extent cx="560705" cy="26035"/>
            <wp:effectExtent l="0" t="0" r="0" b="0"/>
            <wp:docPr id="1563838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78B775" wp14:editId="04230C67">
            <wp:extent cx="560705" cy="26035"/>
            <wp:effectExtent l="0" t="0" r="0" b="0"/>
            <wp:docPr id="1309658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9F7980" wp14:editId="3404F22D">
            <wp:extent cx="560705" cy="26035"/>
            <wp:effectExtent l="0" t="0" r="0" b="0"/>
            <wp:docPr id="20597978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CB778C" wp14:editId="64B60F79">
            <wp:extent cx="560705" cy="26035"/>
            <wp:effectExtent l="0" t="0" r="0" b="0"/>
            <wp:docPr id="940566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C7817" wp14:editId="3D17C9BF">
            <wp:extent cx="560705" cy="26035"/>
            <wp:effectExtent l="0" t="0" r="0" b="0"/>
            <wp:docPr id="613446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3717D" wp14:editId="1D459EBB">
            <wp:extent cx="560705" cy="26035"/>
            <wp:effectExtent l="0" t="0" r="0" b="0"/>
            <wp:docPr id="141923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E72901" wp14:editId="491CC043">
            <wp:extent cx="560705" cy="26035"/>
            <wp:effectExtent l="0" t="0" r="0" b="0"/>
            <wp:docPr id="2077952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08AD51" wp14:editId="3AEDFA9B">
            <wp:extent cx="560705" cy="26035"/>
            <wp:effectExtent l="0" t="0" r="0" b="0"/>
            <wp:docPr id="1557221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B3E1A7" wp14:editId="4DE4993C">
            <wp:extent cx="560705" cy="26035"/>
            <wp:effectExtent l="0" t="0" r="0" b="0"/>
            <wp:docPr id="7416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D77D45" wp14:editId="46ED9E2D">
            <wp:extent cx="560705" cy="26035"/>
            <wp:effectExtent l="0" t="0" r="0" b="0"/>
            <wp:docPr id="1260832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DA0395" wp14:editId="5AC83FCC">
            <wp:extent cx="560705" cy="26035"/>
            <wp:effectExtent l="0" t="0" r="0" b="0"/>
            <wp:docPr id="879832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4458B0" wp14:editId="0C0B4124">
            <wp:extent cx="560705" cy="26035"/>
            <wp:effectExtent l="0" t="0" r="0" b="0"/>
            <wp:docPr id="2288176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CEB674" wp14:editId="633A58B4">
            <wp:extent cx="560705" cy="26035"/>
            <wp:effectExtent l="0" t="0" r="0" b="0"/>
            <wp:docPr id="2013855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69E60E" wp14:editId="09AB79CF">
            <wp:extent cx="560705" cy="26035"/>
            <wp:effectExtent l="0" t="0" r="0" b="0"/>
            <wp:docPr id="1952359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6CC20F" wp14:editId="715D7457">
            <wp:extent cx="560705" cy="26035"/>
            <wp:effectExtent l="0" t="0" r="0" b="0"/>
            <wp:docPr id="39114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4524F8" wp14:editId="5CA7FF34">
            <wp:extent cx="560705" cy="26035"/>
            <wp:effectExtent l="0" t="0" r="0" b="0"/>
            <wp:docPr id="1091080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F6682D" wp14:editId="0F074A9C">
            <wp:extent cx="560705" cy="26035"/>
            <wp:effectExtent l="0" t="0" r="0" b="0"/>
            <wp:docPr id="1415415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C6085B" wp14:editId="393B620D">
            <wp:extent cx="560705" cy="26035"/>
            <wp:effectExtent l="0" t="0" r="0" b="0"/>
            <wp:docPr id="1357989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D6224" wp14:editId="061ADB9E">
            <wp:extent cx="560705" cy="26035"/>
            <wp:effectExtent l="0" t="0" r="0" b="0"/>
            <wp:docPr id="1357456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67FC63" wp14:editId="634A4073">
            <wp:extent cx="560705" cy="26035"/>
            <wp:effectExtent l="0" t="0" r="0" b="0"/>
            <wp:docPr id="273038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97577E" wp14:editId="73043CD6">
            <wp:extent cx="560705" cy="26035"/>
            <wp:effectExtent l="0" t="0" r="0" b="0"/>
            <wp:docPr id="311264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9EC333" wp14:editId="59B32CE7">
            <wp:extent cx="560705" cy="26035"/>
            <wp:effectExtent l="0" t="0" r="0" b="0"/>
            <wp:docPr id="1623507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E8EA8" wp14:editId="14439CB9">
            <wp:extent cx="560705" cy="26035"/>
            <wp:effectExtent l="0" t="0" r="0" b="0"/>
            <wp:docPr id="6935984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E028F2" wp14:editId="328F872F">
            <wp:extent cx="560705" cy="26035"/>
            <wp:effectExtent l="0" t="0" r="0" b="0"/>
            <wp:docPr id="105863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41E38D" wp14:editId="45C37685">
            <wp:extent cx="560705" cy="26035"/>
            <wp:effectExtent l="0" t="0" r="0" b="0"/>
            <wp:docPr id="221757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A6A9D3" wp14:editId="72CDF7DD">
            <wp:extent cx="560705" cy="26035"/>
            <wp:effectExtent l="0" t="0" r="0" b="0"/>
            <wp:docPr id="1738204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ACEFF" wp14:editId="4DD3F443">
            <wp:extent cx="560705" cy="26035"/>
            <wp:effectExtent l="0" t="0" r="0" b="0"/>
            <wp:docPr id="1849357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4E9032" wp14:editId="7BFEB08B">
            <wp:extent cx="560705" cy="26035"/>
            <wp:effectExtent l="0" t="0" r="0" b="0"/>
            <wp:docPr id="11985578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C7B14A" wp14:editId="2BE95A32">
            <wp:extent cx="560705" cy="26035"/>
            <wp:effectExtent l="0" t="0" r="0" b="0"/>
            <wp:docPr id="120342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3602D0" wp14:editId="5D16A673">
            <wp:extent cx="560705" cy="26035"/>
            <wp:effectExtent l="0" t="0" r="0" b="0"/>
            <wp:docPr id="1999879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FC6F28" wp14:editId="17412228">
            <wp:extent cx="560705" cy="26035"/>
            <wp:effectExtent l="0" t="0" r="0" b="0"/>
            <wp:docPr id="1884412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C81D17" wp14:editId="7010DCE9">
            <wp:extent cx="560705" cy="26035"/>
            <wp:effectExtent l="0" t="0" r="0" b="0"/>
            <wp:docPr id="2126779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F7C384" wp14:editId="291475F2">
            <wp:extent cx="560705" cy="26035"/>
            <wp:effectExtent l="0" t="0" r="0" b="0"/>
            <wp:docPr id="1732464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FD9A56" wp14:editId="6C168B6A">
            <wp:extent cx="560705" cy="26035"/>
            <wp:effectExtent l="0" t="0" r="0" b="0"/>
            <wp:docPr id="2117752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EF47DC" wp14:editId="71A4A18E">
            <wp:extent cx="560705" cy="26035"/>
            <wp:effectExtent l="0" t="0" r="0" b="0"/>
            <wp:docPr id="1317228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6AE3C" wp14:editId="6DE71221">
            <wp:extent cx="560705" cy="26035"/>
            <wp:effectExtent l="0" t="0" r="0" b="0"/>
            <wp:docPr id="1292241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F7020" wp14:editId="696D6A71">
            <wp:extent cx="560705" cy="26035"/>
            <wp:effectExtent l="0" t="0" r="0" b="0"/>
            <wp:docPr id="8014536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963B1" wp14:editId="089253B2">
            <wp:extent cx="560705" cy="26035"/>
            <wp:effectExtent l="0" t="0" r="0" b="0"/>
            <wp:docPr id="2040557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197B2" wp14:editId="0245852C">
            <wp:extent cx="560705" cy="26035"/>
            <wp:effectExtent l="0" t="0" r="0" b="0"/>
            <wp:docPr id="15902365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12A60D" wp14:editId="26791BFD">
            <wp:extent cx="560705" cy="26035"/>
            <wp:effectExtent l="0" t="0" r="0" b="0"/>
            <wp:docPr id="1500495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38C89" wp14:editId="47A30C28">
            <wp:extent cx="560705" cy="26035"/>
            <wp:effectExtent l="0" t="0" r="0" b="0"/>
            <wp:docPr id="1954284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630B3" wp14:editId="4F571885">
            <wp:extent cx="560705" cy="26035"/>
            <wp:effectExtent l="0" t="0" r="0" b="0"/>
            <wp:docPr id="297303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5489D2" wp14:editId="55381F85">
            <wp:extent cx="560705" cy="26035"/>
            <wp:effectExtent l="0" t="0" r="0" b="0"/>
            <wp:docPr id="19696927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1E102C" wp14:editId="4D5F668A">
            <wp:extent cx="560705" cy="26035"/>
            <wp:effectExtent l="0" t="0" r="0" b="0"/>
            <wp:docPr id="1013137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ED8DF4" wp14:editId="376BB0F8">
            <wp:extent cx="560705" cy="26035"/>
            <wp:effectExtent l="0" t="0" r="0" b="0"/>
            <wp:docPr id="844892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70E014" wp14:editId="3A512BC5">
            <wp:extent cx="560705" cy="26035"/>
            <wp:effectExtent l="0" t="0" r="0" b="0"/>
            <wp:docPr id="131116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08E980" wp14:editId="0BF2B18A">
            <wp:extent cx="560705" cy="26035"/>
            <wp:effectExtent l="0" t="0" r="0" b="0"/>
            <wp:docPr id="1374691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91AD08" wp14:editId="07A80B10">
            <wp:extent cx="560705" cy="26035"/>
            <wp:effectExtent l="0" t="0" r="0" b="0"/>
            <wp:docPr id="2955136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BD21BA" wp14:editId="76C3D042">
            <wp:extent cx="560705" cy="26035"/>
            <wp:effectExtent l="0" t="0" r="0" b="0"/>
            <wp:docPr id="1892412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95F33" wp14:editId="5565FEAB">
            <wp:extent cx="560705" cy="26035"/>
            <wp:effectExtent l="0" t="0" r="0" b="0"/>
            <wp:docPr id="525501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E7C97A" wp14:editId="0B29219E">
            <wp:extent cx="560705" cy="26035"/>
            <wp:effectExtent l="0" t="0" r="0" b="0"/>
            <wp:docPr id="381641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FB6B23" wp14:editId="1F49F529">
            <wp:extent cx="560705" cy="26035"/>
            <wp:effectExtent l="0" t="0" r="0" b="0"/>
            <wp:docPr id="1250348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4ED865" wp14:editId="32D084DE">
            <wp:extent cx="560705" cy="26035"/>
            <wp:effectExtent l="0" t="0" r="0" b="0"/>
            <wp:docPr id="306946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85FAF7" wp14:editId="22F97FB1">
            <wp:extent cx="560705" cy="26035"/>
            <wp:effectExtent l="0" t="0" r="0" b="0"/>
            <wp:docPr id="889795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A47859" wp14:editId="38A9E060">
            <wp:extent cx="560705" cy="26035"/>
            <wp:effectExtent l="0" t="0" r="0" b="0"/>
            <wp:docPr id="845077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1187E2" wp14:editId="0396CE1C">
            <wp:extent cx="560705" cy="26035"/>
            <wp:effectExtent l="0" t="0" r="0" b="0"/>
            <wp:docPr id="1362325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6DB5F4" wp14:editId="4AEA2ACE">
            <wp:extent cx="560705" cy="26035"/>
            <wp:effectExtent l="0" t="0" r="0" b="0"/>
            <wp:docPr id="207125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90086" wp14:editId="0115C670">
            <wp:extent cx="560705" cy="26035"/>
            <wp:effectExtent l="0" t="0" r="0" b="0"/>
            <wp:docPr id="82345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6A5B2E" wp14:editId="7A38B8CB">
            <wp:extent cx="560705" cy="26035"/>
            <wp:effectExtent l="0" t="0" r="0" b="0"/>
            <wp:docPr id="213703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163B2E" wp14:editId="08E9423C">
            <wp:extent cx="560705" cy="26035"/>
            <wp:effectExtent l="0" t="0" r="0" b="0"/>
            <wp:docPr id="63029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EA846" wp14:editId="1CAA7347">
            <wp:extent cx="560705" cy="26035"/>
            <wp:effectExtent l="0" t="0" r="0" b="0"/>
            <wp:docPr id="307223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15295B" wp14:editId="10E07B9A">
            <wp:extent cx="560705" cy="26035"/>
            <wp:effectExtent l="0" t="0" r="0" b="0"/>
            <wp:docPr id="882100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F279DF" wp14:editId="073A18F6">
            <wp:extent cx="560705" cy="26035"/>
            <wp:effectExtent l="0" t="0" r="0" b="0"/>
            <wp:docPr id="4567348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DC4AA4" wp14:editId="50285509">
            <wp:extent cx="560705" cy="26035"/>
            <wp:effectExtent l="0" t="0" r="0" b="0"/>
            <wp:docPr id="342004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5323D8" wp14:editId="2E92ECB0">
            <wp:extent cx="560705" cy="26035"/>
            <wp:effectExtent l="0" t="0" r="0" b="0"/>
            <wp:docPr id="8335967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8EDFE5" wp14:editId="65304ABA">
            <wp:extent cx="560705" cy="26035"/>
            <wp:effectExtent l="0" t="0" r="0" b="0"/>
            <wp:docPr id="12920874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FA90D" wp14:editId="55F50547">
            <wp:extent cx="560705" cy="26035"/>
            <wp:effectExtent l="0" t="0" r="0" b="0"/>
            <wp:docPr id="555207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D85F6B" wp14:editId="0ED1518F">
            <wp:extent cx="560705" cy="26035"/>
            <wp:effectExtent l="0" t="0" r="0" b="0"/>
            <wp:docPr id="162089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28B95" wp14:editId="21218230">
            <wp:extent cx="560705" cy="26035"/>
            <wp:effectExtent l="0" t="0" r="0" b="0"/>
            <wp:docPr id="569186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C219D" wp14:editId="23F24407">
            <wp:extent cx="560705" cy="26035"/>
            <wp:effectExtent l="0" t="0" r="0" b="0"/>
            <wp:docPr id="16676743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2878AB" wp14:editId="4BA9ED78">
            <wp:extent cx="560705" cy="26035"/>
            <wp:effectExtent l="0" t="0" r="0" b="0"/>
            <wp:docPr id="569359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07FB05" wp14:editId="3A35D445">
            <wp:extent cx="560705" cy="26035"/>
            <wp:effectExtent l="0" t="0" r="0" b="0"/>
            <wp:docPr id="11767637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1D32A8" wp14:editId="012D3DD6">
            <wp:extent cx="560705" cy="26035"/>
            <wp:effectExtent l="0" t="0" r="0" b="0"/>
            <wp:docPr id="34769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A9F64F" wp14:editId="765B1E0C">
            <wp:extent cx="560705" cy="26035"/>
            <wp:effectExtent l="0" t="0" r="0" b="0"/>
            <wp:docPr id="1563364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9CA680" wp14:editId="34AC44F5">
            <wp:extent cx="560705" cy="26035"/>
            <wp:effectExtent l="0" t="0" r="0" b="0"/>
            <wp:docPr id="60187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DE3748" wp14:editId="1AFB9B8D">
            <wp:extent cx="560705" cy="26035"/>
            <wp:effectExtent l="0" t="0" r="0" b="0"/>
            <wp:docPr id="13705241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8B3442" wp14:editId="14609F1F">
            <wp:extent cx="560705" cy="26035"/>
            <wp:effectExtent l="0" t="0" r="0" b="0"/>
            <wp:docPr id="321549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C52541" wp14:editId="7B3302E8">
            <wp:extent cx="560705" cy="26035"/>
            <wp:effectExtent l="0" t="0" r="0" b="0"/>
            <wp:docPr id="75874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036561" wp14:editId="7055380A">
            <wp:extent cx="560705" cy="26035"/>
            <wp:effectExtent l="0" t="0" r="0" b="0"/>
            <wp:docPr id="1470388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53D6F0" wp14:editId="7B69800A">
            <wp:extent cx="560705" cy="26035"/>
            <wp:effectExtent l="0" t="0" r="0" b="0"/>
            <wp:docPr id="2083606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61EB15" wp14:editId="5C844A63">
            <wp:extent cx="560705" cy="26035"/>
            <wp:effectExtent l="0" t="0" r="0" b="0"/>
            <wp:docPr id="1693968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2695EC" wp14:editId="15527666">
            <wp:extent cx="560705" cy="26035"/>
            <wp:effectExtent l="0" t="0" r="0" b="0"/>
            <wp:docPr id="1615401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94DD9B" wp14:editId="45063FC7">
            <wp:extent cx="560705" cy="26035"/>
            <wp:effectExtent l="0" t="0" r="0" b="0"/>
            <wp:docPr id="980311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C97F2D" wp14:editId="1C209893">
            <wp:extent cx="560705" cy="26035"/>
            <wp:effectExtent l="0" t="0" r="0" b="0"/>
            <wp:docPr id="461730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89EDDC" wp14:editId="2B76DC14">
            <wp:extent cx="560705" cy="26035"/>
            <wp:effectExtent l="0" t="0" r="0" b="0"/>
            <wp:docPr id="4451143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E5A5DD" wp14:editId="4A18C469">
            <wp:extent cx="560705" cy="26035"/>
            <wp:effectExtent l="0" t="0" r="0" b="0"/>
            <wp:docPr id="432880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3C1AB" wp14:editId="63998892">
            <wp:extent cx="560705" cy="26035"/>
            <wp:effectExtent l="0" t="0" r="0" b="0"/>
            <wp:docPr id="679979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945DF" wp14:editId="289A4704">
            <wp:extent cx="560705" cy="26035"/>
            <wp:effectExtent l="0" t="0" r="0" b="0"/>
            <wp:docPr id="16402015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A33779" wp14:editId="2D9400B0">
            <wp:extent cx="560705" cy="26035"/>
            <wp:effectExtent l="0" t="0" r="0" b="0"/>
            <wp:docPr id="1897690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EB30B6" wp14:editId="56B8889D">
            <wp:extent cx="560705" cy="26035"/>
            <wp:effectExtent l="0" t="0" r="0" b="0"/>
            <wp:docPr id="347994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5DC85B" wp14:editId="28DBEBF4">
            <wp:extent cx="560705" cy="26035"/>
            <wp:effectExtent l="0" t="0" r="0" b="0"/>
            <wp:docPr id="9119372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F7BF85" wp14:editId="167B04F2">
            <wp:extent cx="560705" cy="26035"/>
            <wp:effectExtent l="0" t="0" r="0" b="0"/>
            <wp:docPr id="763435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79712A" wp14:editId="35F7030B">
            <wp:extent cx="560705" cy="26035"/>
            <wp:effectExtent l="0" t="0" r="0" b="0"/>
            <wp:docPr id="996057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C8BF8" wp14:editId="0DD2942B">
            <wp:extent cx="560705" cy="26035"/>
            <wp:effectExtent l="0" t="0" r="0" b="0"/>
            <wp:docPr id="1012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8AFEC0" wp14:editId="095BF062">
            <wp:extent cx="560705" cy="26035"/>
            <wp:effectExtent l="0" t="0" r="0" b="0"/>
            <wp:docPr id="1644180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190E8" wp14:editId="4DC0DBB0">
            <wp:extent cx="560705" cy="26035"/>
            <wp:effectExtent l="0" t="0" r="0" b="0"/>
            <wp:docPr id="12206045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B8CCBF" wp14:editId="1E93A51D">
            <wp:extent cx="560705" cy="26035"/>
            <wp:effectExtent l="0" t="0" r="0" b="0"/>
            <wp:docPr id="1524639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320867" wp14:editId="17791A1B">
            <wp:extent cx="560705" cy="26035"/>
            <wp:effectExtent l="0" t="0" r="0" b="0"/>
            <wp:docPr id="1638408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EB4A9D" wp14:editId="2C9A237B">
            <wp:extent cx="560705" cy="26035"/>
            <wp:effectExtent l="0" t="0" r="0" b="0"/>
            <wp:docPr id="1025827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4FF33C" wp14:editId="06331E91">
            <wp:extent cx="560705" cy="26035"/>
            <wp:effectExtent l="0" t="0" r="0" b="0"/>
            <wp:docPr id="1907650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284503" wp14:editId="0DEC87F8">
            <wp:extent cx="560705" cy="26035"/>
            <wp:effectExtent l="0" t="0" r="0" b="0"/>
            <wp:docPr id="161278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28DC95" wp14:editId="28A30F68">
            <wp:extent cx="560705" cy="26035"/>
            <wp:effectExtent l="0" t="0" r="0" b="0"/>
            <wp:docPr id="1263516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92C301" wp14:editId="234FB603">
            <wp:extent cx="560705" cy="26035"/>
            <wp:effectExtent l="0" t="0" r="0" b="0"/>
            <wp:docPr id="486336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0650DB" wp14:editId="4158AB23">
            <wp:extent cx="560705" cy="26035"/>
            <wp:effectExtent l="0" t="0" r="0" b="0"/>
            <wp:docPr id="995871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AA45CB" wp14:editId="7C443BAF">
            <wp:extent cx="560705" cy="26035"/>
            <wp:effectExtent l="0" t="0" r="0" b="0"/>
            <wp:docPr id="7831898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29897" wp14:editId="3E94D383">
            <wp:extent cx="560705" cy="26035"/>
            <wp:effectExtent l="0" t="0" r="0" b="0"/>
            <wp:docPr id="1999789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832FB0" wp14:editId="39C970BE">
            <wp:extent cx="560705" cy="26035"/>
            <wp:effectExtent l="0" t="0" r="0" b="0"/>
            <wp:docPr id="9507501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F701F6" wp14:editId="42132B82">
            <wp:extent cx="560705" cy="26035"/>
            <wp:effectExtent l="0" t="0" r="0" b="0"/>
            <wp:docPr id="1944682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8FEDA" wp14:editId="60D5EF39">
            <wp:extent cx="560705" cy="26035"/>
            <wp:effectExtent l="0" t="0" r="0" b="0"/>
            <wp:docPr id="1510817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474BA1" wp14:editId="6C2D24DF">
            <wp:extent cx="560705" cy="26035"/>
            <wp:effectExtent l="0" t="0" r="0" b="0"/>
            <wp:docPr id="10953257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EC607F" wp14:editId="793EA7BF">
            <wp:extent cx="560705" cy="26035"/>
            <wp:effectExtent l="0" t="0" r="0" b="0"/>
            <wp:docPr id="1433397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B652C1" wp14:editId="3491A66F">
            <wp:extent cx="560705" cy="26035"/>
            <wp:effectExtent l="0" t="0" r="0" b="0"/>
            <wp:docPr id="1565339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AAAE97" wp14:editId="78F8AE85">
            <wp:extent cx="560705" cy="26035"/>
            <wp:effectExtent l="0" t="0" r="0" b="0"/>
            <wp:docPr id="2081743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4C1215" wp14:editId="3C5EB3E1">
            <wp:extent cx="560705" cy="26035"/>
            <wp:effectExtent l="0" t="0" r="0" b="0"/>
            <wp:docPr id="1579401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278925" wp14:editId="3FC51214">
            <wp:extent cx="560705" cy="26035"/>
            <wp:effectExtent l="0" t="0" r="0" b="0"/>
            <wp:docPr id="568402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53679B" wp14:editId="48BA4CB8">
            <wp:extent cx="560705" cy="26035"/>
            <wp:effectExtent l="0" t="0" r="0" b="0"/>
            <wp:docPr id="2003450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1E1D84" wp14:editId="545F0F4B">
            <wp:extent cx="560705" cy="26035"/>
            <wp:effectExtent l="0" t="0" r="0" b="0"/>
            <wp:docPr id="773542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DA8EE1" wp14:editId="24A83764">
            <wp:extent cx="560705" cy="26035"/>
            <wp:effectExtent l="0" t="0" r="0" b="0"/>
            <wp:docPr id="4370311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61AF26" wp14:editId="12892B03">
            <wp:extent cx="560705" cy="26035"/>
            <wp:effectExtent l="0" t="0" r="0" b="0"/>
            <wp:docPr id="1191034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43BC47" wp14:editId="489AAD62">
            <wp:extent cx="560705" cy="26035"/>
            <wp:effectExtent l="0" t="0" r="0" b="0"/>
            <wp:docPr id="432444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FA6E47" wp14:editId="5265864A">
            <wp:extent cx="560705" cy="26035"/>
            <wp:effectExtent l="0" t="0" r="0" b="0"/>
            <wp:docPr id="1568749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DD9F53" wp14:editId="2035EFD9">
            <wp:extent cx="560705" cy="26035"/>
            <wp:effectExtent l="0" t="0" r="0" b="0"/>
            <wp:docPr id="12048137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3F1041" wp14:editId="1E5F5ED7">
            <wp:extent cx="560705" cy="26035"/>
            <wp:effectExtent l="0" t="0" r="0" b="0"/>
            <wp:docPr id="1765752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C60DAF" wp14:editId="0807D988">
            <wp:extent cx="560705" cy="26035"/>
            <wp:effectExtent l="0" t="0" r="0" b="0"/>
            <wp:docPr id="1180171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30D98D" wp14:editId="5D16B0F7">
            <wp:extent cx="560705" cy="26035"/>
            <wp:effectExtent l="0" t="0" r="0" b="0"/>
            <wp:docPr id="96320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8FDD27" wp14:editId="0C2410D1">
            <wp:extent cx="560705" cy="26035"/>
            <wp:effectExtent l="0" t="0" r="0" b="0"/>
            <wp:docPr id="1936226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A5C7C3" wp14:editId="18ED79A1">
            <wp:extent cx="560705" cy="26035"/>
            <wp:effectExtent l="0" t="0" r="0" b="0"/>
            <wp:docPr id="790633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5FDDA4" wp14:editId="1DC6D9B6">
            <wp:extent cx="560705" cy="26035"/>
            <wp:effectExtent l="0" t="0" r="0" b="0"/>
            <wp:docPr id="543165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9ADBA1" wp14:editId="7FE89862">
            <wp:extent cx="560705" cy="26035"/>
            <wp:effectExtent l="0" t="0" r="0" b="0"/>
            <wp:docPr id="1733192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2AF332" wp14:editId="1FC087ED">
            <wp:extent cx="560705" cy="26035"/>
            <wp:effectExtent l="0" t="0" r="0" b="0"/>
            <wp:docPr id="3300170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2B62DE" wp14:editId="737CBB55">
            <wp:extent cx="560705" cy="26035"/>
            <wp:effectExtent l="0" t="0" r="0" b="0"/>
            <wp:docPr id="1131477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2BA02C" wp14:editId="0BAC67DE">
            <wp:extent cx="560705" cy="26035"/>
            <wp:effectExtent l="0" t="0" r="0" b="0"/>
            <wp:docPr id="2128421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1965BE" wp14:editId="19612FC6">
            <wp:extent cx="560705" cy="26035"/>
            <wp:effectExtent l="0" t="0" r="0" b="0"/>
            <wp:docPr id="314419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727B3F" wp14:editId="02EF0232">
            <wp:extent cx="560705" cy="26035"/>
            <wp:effectExtent l="0" t="0" r="0" b="0"/>
            <wp:docPr id="734800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33F7A1" wp14:editId="32AFAF90">
            <wp:extent cx="560705" cy="26035"/>
            <wp:effectExtent l="0" t="0" r="0" b="0"/>
            <wp:docPr id="952123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EEEA27" wp14:editId="20998E8C">
            <wp:extent cx="560705" cy="26035"/>
            <wp:effectExtent l="0" t="0" r="0" b="0"/>
            <wp:docPr id="953441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FE4310" wp14:editId="5E5F8B1C">
            <wp:extent cx="560705" cy="26035"/>
            <wp:effectExtent l="0" t="0" r="0" b="0"/>
            <wp:docPr id="314231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68AA42" wp14:editId="54586DD5">
            <wp:extent cx="560705" cy="26035"/>
            <wp:effectExtent l="0" t="0" r="0" b="0"/>
            <wp:docPr id="2129549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7A65A2" wp14:editId="7599EF36">
            <wp:extent cx="560705" cy="26035"/>
            <wp:effectExtent l="0" t="0" r="0" b="0"/>
            <wp:docPr id="933751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7AD205" wp14:editId="5BD7D6C4">
            <wp:extent cx="560705" cy="26035"/>
            <wp:effectExtent l="0" t="0" r="0" b="0"/>
            <wp:docPr id="2008283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570BF4" wp14:editId="60722E96">
            <wp:extent cx="560705" cy="26035"/>
            <wp:effectExtent l="0" t="0" r="0" b="0"/>
            <wp:docPr id="1534016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720B03" wp14:editId="0D1D2665">
            <wp:extent cx="560705" cy="26035"/>
            <wp:effectExtent l="0" t="0" r="0" b="0"/>
            <wp:docPr id="1464239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569BED" wp14:editId="3FA8A585">
            <wp:extent cx="560705" cy="26035"/>
            <wp:effectExtent l="0" t="0" r="0" b="0"/>
            <wp:docPr id="133233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E2B1AA" wp14:editId="6AC69222">
            <wp:extent cx="560705" cy="26035"/>
            <wp:effectExtent l="0" t="0" r="0" b="0"/>
            <wp:docPr id="10360086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E11836" wp14:editId="7C6AC52D">
            <wp:extent cx="560705" cy="26035"/>
            <wp:effectExtent l="0" t="0" r="0" b="0"/>
            <wp:docPr id="310435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1B4F54" wp14:editId="5DBF0648">
            <wp:extent cx="560705" cy="26035"/>
            <wp:effectExtent l="0" t="0" r="0" b="0"/>
            <wp:docPr id="1073105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60DDEA" wp14:editId="132E00C0">
            <wp:extent cx="560705" cy="26035"/>
            <wp:effectExtent l="0" t="0" r="0" b="0"/>
            <wp:docPr id="1971194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DF75B4" wp14:editId="25B35DD3">
            <wp:extent cx="560705" cy="26035"/>
            <wp:effectExtent l="0" t="0" r="0" b="0"/>
            <wp:docPr id="819412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231C8D" wp14:editId="770B3033">
            <wp:extent cx="560705" cy="26035"/>
            <wp:effectExtent l="0" t="0" r="0" b="0"/>
            <wp:docPr id="3469861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512C9" wp14:editId="0BEE5F0C">
            <wp:extent cx="560705" cy="26035"/>
            <wp:effectExtent l="0" t="0" r="0" b="0"/>
            <wp:docPr id="550073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C1016A" wp14:editId="516016DD">
            <wp:extent cx="560705" cy="26035"/>
            <wp:effectExtent l="0" t="0" r="0" b="0"/>
            <wp:docPr id="12737271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5A0542" wp14:editId="0E88A12D">
            <wp:extent cx="560705" cy="26035"/>
            <wp:effectExtent l="0" t="0" r="0" b="0"/>
            <wp:docPr id="257076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9BF9EA" wp14:editId="3CCF532F">
            <wp:extent cx="560705" cy="26035"/>
            <wp:effectExtent l="0" t="0" r="0" b="0"/>
            <wp:docPr id="1817590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B70F5B" wp14:editId="21D51BBC">
            <wp:extent cx="560705" cy="26035"/>
            <wp:effectExtent l="0" t="0" r="0" b="0"/>
            <wp:docPr id="762693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95B093" wp14:editId="14A3B080">
            <wp:extent cx="560705" cy="26035"/>
            <wp:effectExtent l="0" t="0" r="0" b="0"/>
            <wp:docPr id="572459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B6E1B5" wp14:editId="10FDDA56">
            <wp:extent cx="560705" cy="26035"/>
            <wp:effectExtent l="0" t="0" r="0" b="0"/>
            <wp:docPr id="2070317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ADD933" wp14:editId="29727011">
            <wp:extent cx="560705" cy="26035"/>
            <wp:effectExtent l="0" t="0" r="0" b="0"/>
            <wp:docPr id="10865413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1FD71" wp14:editId="4CA4938B">
            <wp:extent cx="560705" cy="26035"/>
            <wp:effectExtent l="0" t="0" r="0" b="0"/>
            <wp:docPr id="1055090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D1DE0" wp14:editId="5230072C">
            <wp:extent cx="560705" cy="26035"/>
            <wp:effectExtent l="0" t="0" r="0" b="0"/>
            <wp:docPr id="5328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8FF2F0" wp14:editId="08678D66">
            <wp:extent cx="560705" cy="26035"/>
            <wp:effectExtent l="0" t="0" r="0" b="0"/>
            <wp:docPr id="1415350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A83BFA" wp14:editId="5C11A8F4">
            <wp:extent cx="560705" cy="26035"/>
            <wp:effectExtent l="0" t="0" r="0" b="0"/>
            <wp:docPr id="244184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8B8F41" wp14:editId="010378B3">
            <wp:extent cx="560705" cy="26035"/>
            <wp:effectExtent l="0" t="0" r="0" b="0"/>
            <wp:docPr id="87815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3A1476" wp14:editId="382FDDDE">
            <wp:extent cx="560705" cy="26035"/>
            <wp:effectExtent l="0" t="0" r="0" b="0"/>
            <wp:docPr id="2022639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5F5B5A" wp14:editId="28404D09">
            <wp:extent cx="560705" cy="26035"/>
            <wp:effectExtent l="0" t="0" r="0" b="0"/>
            <wp:docPr id="1827845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D814BB" wp14:editId="0DA02832">
            <wp:extent cx="560705" cy="26035"/>
            <wp:effectExtent l="0" t="0" r="0" b="0"/>
            <wp:docPr id="8888906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32CCF8" wp14:editId="3BEE38E2">
            <wp:extent cx="560705" cy="26035"/>
            <wp:effectExtent l="0" t="0" r="0" b="0"/>
            <wp:docPr id="8755941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091A6E" wp14:editId="2147D01F">
            <wp:extent cx="560705" cy="26035"/>
            <wp:effectExtent l="0" t="0" r="0" b="0"/>
            <wp:docPr id="1910676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07E6CA" wp14:editId="592DAFB1">
            <wp:extent cx="560705" cy="26035"/>
            <wp:effectExtent l="0" t="0" r="0" b="0"/>
            <wp:docPr id="91618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BA111C" wp14:editId="252F4A06">
            <wp:extent cx="560705" cy="26035"/>
            <wp:effectExtent l="0" t="0" r="0" b="0"/>
            <wp:docPr id="628938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377C68" wp14:editId="45AC6C69">
            <wp:extent cx="560705" cy="26035"/>
            <wp:effectExtent l="0" t="0" r="0" b="0"/>
            <wp:docPr id="1095504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C7CEB1" wp14:editId="465107E9">
            <wp:extent cx="560705" cy="26035"/>
            <wp:effectExtent l="0" t="0" r="0" b="0"/>
            <wp:docPr id="18660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A9448C" wp14:editId="51B7839A">
            <wp:extent cx="560705" cy="26035"/>
            <wp:effectExtent l="0" t="0" r="0" b="0"/>
            <wp:docPr id="2028105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0957F" wp14:editId="30B3E7DA">
            <wp:extent cx="560705" cy="26035"/>
            <wp:effectExtent l="0" t="0" r="0" b="0"/>
            <wp:docPr id="2129232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D27150" wp14:editId="2451B8BF">
            <wp:extent cx="560705" cy="26035"/>
            <wp:effectExtent l="0" t="0" r="0" b="0"/>
            <wp:docPr id="2074069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293115" wp14:editId="3D4CD2BA">
            <wp:extent cx="560705" cy="26035"/>
            <wp:effectExtent l="0" t="0" r="0" b="0"/>
            <wp:docPr id="715480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3CEE94" wp14:editId="079988C6">
            <wp:extent cx="560705" cy="26035"/>
            <wp:effectExtent l="0" t="0" r="0" b="0"/>
            <wp:docPr id="345242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20C1B6" wp14:editId="0BB43C49">
            <wp:extent cx="560705" cy="26035"/>
            <wp:effectExtent l="0" t="0" r="0" b="0"/>
            <wp:docPr id="11458309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7975D8" wp14:editId="7AAA9138">
            <wp:extent cx="560705" cy="26035"/>
            <wp:effectExtent l="0" t="0" r="0" b="0"/>
            <wp:docPr id="1238587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92028F" wp14:editId="0879137A">
            <wp:extent cx="560705" cy="26035"/>
            <wp:effectExtent l="0" t="0" r="0" b="0"/>
            <wp:docPr id="1218208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ECD59C" wp14:editId="43CB948B">
            <wp:extent cx="560705" cy="26035"/>
            <wp:effectExtent l="0" t="0" r="0" b="0"/>
            <wp:docPr id="299427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0E6E49" wp14:editId="68A9E5E5">
            <wp:extent cx="560705" cy="26035"/>
            <wp:effectExtent l="0" t="0" r="0" b="0"/>
            <wp:docPr id="918536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E57A4D" wp14:editId="7691BC54">
            <wp:extent cx="560705" cy="26035"/>
            <wp:effectExtent l="0" t="0" r="0" b="0"/>
            <wp:docPr id="1982008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2D2FB" wp14:editId="3194D9C0">
            <wp:extent cx="560705" cy="26035"/>
            <wp:effectExtent l="0" t="0" r="0" b="0"/>
            <wp:docPr id="1803310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726A2D" wp14:editId="5E600881">
            <wp:extent cx="560705" cy="26035"/>
            <wp:effectExtent l="0" t="0" r="0" b="0"/>
            <wp:docPr id="768656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3313A2" wp14:editId="3384EE5E">
            <wp:extent cx="560705" cy="26035"/>
            <wp:effectExtent l="0" t="0" r="0" b="0"/>
            <wp:docPr id="840940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B94EB0" wp14:editId="190C74CE">
            <wp:extent cx="560705" cy="26035"/>
            <wp:effectExtent l="0" t="0" r="0" b="0"/>
            <wp:docPr id="446233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E9C587" wp14:editId="5C4B727B">
            <wp:extent cx="560705" cy="26035"/>
            <wp:effectExtent l="0" t="0" r="0" b="0"/>
            <wp:docPr id="573050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73B97D" wp14:editId="539FE453">
            <wp:extent cx="560705" cy="26035"/>
            <wp:effectExtent l="0" t="0" r="0" b="0"/>
            <wp:docPr id="12534566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071DEB" wp14:editId="04138B14">
            <wp:extent cx="560705" cy="26035"/>
            <wp:effectExtent l="0" t="0" r="0" b="0"/>
            <wp:docPr id="1413907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CB3569" wp14:editId="1ACCF15C">
            <wp:extent cx="560705" cy="26035"/>
            <wp:effectExtent l="0" t="0" r="0" b="0"/>
            <wp:docPr id="21220964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5425C5" wp14:editId="0E39DE1F">
            <wp:extent cx="560705" cy="26035"/>
            <wp:effectExtent l="0" t="0" r="0" b="0"/>
            <wp:docPr id="2126287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0AFFC9" wp14:editId="0A03A886">
            <wp:extent cx="560705" cy="26035"/>
            <wp:effectExtent l="0" t="0" r="0" b="0"/>
            <wp:docPr id="1253369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64E2BD" wp14:editId="3E5B4021">
            <wp:extent cx="560705" cy="26035"/>
            <wp:effectExtent l="0" t="0" r="0" b="0"/>
            <wp:docPr id="67354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B8192A" wp14:editId="2AAA3EAB">
            <wp:extent cx="560705" cy="26035"/>
            <wp:effectExtent l="0" t="0" r="0" b="0"/>
            <wp:docPr id="885431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32FADD" wp14:editId="1ECEDAD6">
            <wp:extent cx="560705" cy="26035"/>
            <wp:effectExtent l="0" t="0" r="0" b="0"/>
            <wp:docPr id="70126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AE0276" wp14:editId="2EA11D9E">
            <wp:extent cx="560705" cy="26035"/>
            <wp:effectExtent l="0" t="0" r="0" b="0"/>
            <wp:docPr id="409683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FA0B71" wp14:editId="1495D99D">
            <wp:extent cx="560705" cy="26035"/>
            <wp:effectExtent l="0" t="0" r="0" b="0"/>
            <wp:docPr id="2047942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CA18F3" wp14:editId="0B2C15F8">
            <wp:extent cx="560705" cy="26035"/>
            <wp:effectExtent l="0" t="0" r="0" b="0"/>
            <wp:docPr id="8621623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38FF4" wp14:editId="61C65AB5">
            <wp:extent cx="560705" cy="26035"/>
            <wp:effectExtent l="0" t="0" r="0" b="0"/>
            <wp:docPr id="1573978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92AE25" wp14:editId="432F737E">
            <wp:extent cx="560705" cy="26035"/>
            <wp:effectExtent l="0" t="0" r="0" b="0"/>
            <wp:docPr id="955577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6E8F81" wp14:editId="4283FC77">
            <wp:extent cx="560705" cy="26035"/>
            <wp:effectExtent l="0" t="0" r="0" b="0"/>
            <wp:docPr id="1094808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792856" wp14:editId="2F0D538B">
            <wp:extent cx="560705" cy="26035"/>
            <wp:effectExtent l="0" t="0" r="0" b="0"/>
            <wp:docPr id="182241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4ACF58" wp14:editId="2A012043">
            <wp:extent cx="560705" cy="26035"/>
            <wp:effectExtent l="0" t="0" r="0" b="0"/>
            <wp:docPr id="161347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F7426" wp14:editId="05578610">
            <wp:extent cx="560705" cy="26035"/>
            <wp:effectExtent l="0" t="0" r="0" b="0"/>
            <wp:docPr id="1618218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BEC665" wp14:editId="76CDB51B">
            <wp:extent cx="560705" cy="26035"/>
            <wp:effectExtent l="0" t="0" r="0" b="0"/>
            <wp:docPr id="1008400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9B149" wp14:editId="25032DB0">
            <wp:extent cx="560705" cy="26035"/>
            <wp:effectExtent l="0" t="0" r="0" b="0"/>
            <wp:docPr id="1720918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FC8F8F" wp14:editId="451C1387">
            <wp:extent cx="560705" cy="26035"/>
            <wp:effectExtent l="0" t="0" r="0" b="0"/>
            <wp:docPr id="1811734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25ECD2" wp14:editId="06FB18C6">
            <wp:extent cx="560705" cy="26035"/>
            <wp:effectExtent l="0" t="0" r="0" b="0"/>
            <wp:docPr id="1878680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F2074B" wp14:editId="050EBE43">
            <wp:extent cx="560705" cy="26035"/>
            <wp:effectExtent l="0" t="0" r="0" b="0"/>
            <wp:docPr id="582164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5C70A" wp14:editId="6FD19509">
            <wp:extent cx="560705" cy="26035"/>
            <wp:effectExtent l="0" t="0" r="0" b="0"/>
            <wp:docPr id="3684231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4F6245" wp14:editId="3E79CF67">
            <wp:extent cx="560705" cy="26035"/>
            <wp:effectExtent l="0" t="0" r="0" b="0"/>
            <wp:docPr id="15976421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167031" wp14:editId="11DAF679">
            <wp:extent cx="560705" cy="26035"/>
            <wp:effectExtent l="0" t="0" r="0" b="0"/>
            <wp:docPr id="1290719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2E3E4D" wp14:editId="4118C83E">
            <wp:extent cx="560705" cy="26035"/>
            <wp:effectExtent l="0" t="0" r="0" b="0"/>
            <wp:docPr id="6545460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C6DC2B" wp14:editId="5DF9622B">
            <wp:extent cx="560705" cy="26035"/>
            <wp:effectExtent l="0" t="0" r="0" b="0"/>
            <wp:docPr id="268717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37F1E6" wp14:editId="5447DC12">
            <wp:extent cx="560705" cy="26035"/>
            <wp:effectExtent l="0" t="0" r="0" b="0"/>
            <wp:docPr id="1442520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D27E5F" wp14:editId="1D46E891">
            <wp:extent cx="560705" cy="26035"/>
            <wp:effectExtent l="0" t="0" r="0" b="0"/>
            <wp:docPr id="846800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54C549" wp14:editId="03216DB8">
            <wp:extent cx="560705" cy="26035"/>
            <wp:effectExtent l="0" t="0" r="0" b="0"/>
            <wp:docPr id="1418980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7AEA69" wp14:editId="6A7F8B52">
            <wp:extent cx="560705" cy="26035"/>
            <wp:effectExtent l="0" t="0" r="0" b="0"/>
            <wp:docPr id="473982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10BD14" wp14:editId="2F327E82">
            <wp:extent cx="560705" cy="26035"/>
            <wp:effectExtent l="0" t="0" r="0" b="0"/>
            <wp:docPr id="964383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2C1DB0" wp14:editId="1A7BC853">
            <wp:extent cx="560705" cy="26035"/>
            <wp:effectExtent l="0" t="0" r="0" b="0"/>
            <wp:docPr id="425142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C0D466" wp14:editId="15A10208">
            <wp:extent cx="560705" cy="26035"/>
            <wp:effectExtent l="0" t="0" r="0" b="0"/>
            <wp:docPr id="1169978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D7B07D" wp14:editId="599AA578">
            <wp:extent cx="560705" cy="26035"/>
            <wp:effectExtent l="0" t="0" r="0" b="0"/>
            <wp:docPr id="825742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CAC250" wp14:editId="298D491C">
            <wp:extent cx="560705" cy="26035"/>
            <wp:effectExtent l="0" t="0" r="0" b="0"/>
            <wp:docPr id="1181671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3A8D0B" wp14:editId="5D41989D">
            <wp:extent cx="560705" cy="26035"/>
            <wp:effectExtent l="0" t="0" r="0" b="0"/>
            <wp:docPr id="2130736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88B306" wp14:editId="6F48CDE9">
            <wp:extent cx="560705" cy="26035"/>
            <wp:effectExtent l="0" t="0" r="0" b="0"/>
            <wp:docPr id="4839605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105097" wp14:editId="27F08EE4">
            <wp:extent cx="560705" cy="26035"/>
            <wp:effectExtent l="0" t="0" r="0" b="0"/>
            <wp:docPr id="1404834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A69918" wp14:editId="5C4C0682">
            <wp:extent cx="560705" cy="26035"/>
            <wp:effectExtent l="0" t="0" r="0" b="0"/>
            <wp:docPr id="16672400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A28C6E" wp14:editId="55F244AE">
            <wp:extent cx="560705" cy="26035"/>
            <wp:effectExtent l="0" t="0" r="0" b="0"/>
            <wp:docPr id="1288234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41B6A1" wp14:editId="56081C26">
            <wp:extent cx="560705" cy="26035"/>
            <wp:effectExtent l="0" t="0" r="0" b="0"/>
            <wp:docPr id="3884636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CB998" wp14:editId="1ED8C341">
            <wp:extent cx="560705" cy="26035"/>
            <wp:effectExtent l="0" t="0" r="0" b="0"/>
            <wp:docPr id="973404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C74F94" wp14:editId="0544DF19">
            <wp:extent cx="560705" cy="26035"/>
            <wp:effectExtent l="0" t="0" r="0" b="0"/>
            <wp:docPr id="12589895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2F7F26" wp14:editId="3F2DB011">
            <wp:extent cx="560705" cy="26035"/>
            <wp:effectExtent l="0" t="0" r="0" b="0"/>
            <wp:docPr id="10918759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C85F28" wp14:editId="5FF75958">
            <wp:extent cx="560705" cy="26035"/>
            <wp:effectExtent l="0" t="0" r="0" b="0"/>
            <wp:docPr id="1377379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2B80AD" wp14:editId="32F4426B">
            <wp:extent cx="560705" cy="26035"/>
            <wp:effectExtent l="0" t="0" r="0" b="0"/>
            <wp:docPr id="1510544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A4C6FB" wp14:editId="4F72694B">
            <wp:extent cx="560705" cy="26035"/>
            <wp:effectExtent l="0" t="0" r="0" b="0"/>
            <wp:docPr id="1330021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3E417A" wp14:editId="3662E05A">
            <wp:extent cx="560705" cy="26035"/>
            <wp:effectExtent l="0" t="0" r="0" b="0"/>
            <wp:docPr id="1928654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45C06E" wp14:editId="30F3E65F">
            <wp:extent cx="560705" cy="26035"/>
            <wp:effectExtent l="0" t="0" r="0" b="0"/>
            <wp:docPr id="850971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99D03" wp14:editId="12692F0B">
            <wp:extent cx="560705" cy="26035"/>
            <wp:effectExtent l="0" t="0" r="0" b="0"/>
            <wp:docPr id="492169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3E8040" wp14:editId="40CB0D7D">
            <wp:extent cx="560705" cy="26035"/>
            <wp:effectExtent l="0" t="0" r="0" b="0"/>
            <wp:docPr id="1943676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D14003" wp14:editId="1E91977F">
            <wp:extent cx="560705" cy="26035"/>
            <wp:effectExtent l="0" t="0" r="0" b="0"/>
            <wp:docPr id="1278466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6DA5E6" wp14:editId="53823C53">
            <wp:extent cx="560705" cy="26035"/>
            <wp:effectExtent l="0" t="0" r="0" b="0"/>
            <wp:docPr id="1119845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5118D7" wp14:editId="3032BE08">
            <wp:extent cx="560705" cy="26035"/>
            <wp:effectExtent l="0" t="0" r="0" b="0"/>
            <wp:docPr id="17278981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B10F27" wp14:editId="149F0145">
            <wp:extent cx="560705" cy="26035"/>
            <wp:effectExtent l="0" t="0" r="0" b="0"/>
            <wp:docPr id="979486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006D17" wp14:editId="3265C799">
            <wp:extent cx="560705" cy="26035"/>
            <wp:effectExtent l="0" t="0" r="0" b="0"/>
            <wp:docPr id="86192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A713EC" wp14:editId="75B40851">
            <wp:extent cx="560705" cy="26035"/>
            <wp:effectExtent l="0" t="0" r="0" b="0"/>
            <wp:docPr id="10292350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B0057D" wp14:editId="79CF3BD6">
            <wp:extent cx="560705" cy="26035"/>
            <wp:effectExtent l="0" t="0" r="0" b="0"/>
            <wp:docPr id="1434967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37801F" wp14:editId="523AF702">
            <wp:extent cx="560705" cy="26035"/>
            <wp:effectExtent l="0" t="0" r="0" b="0"/>
            <wp:docPr id="5282133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22E816" wp14:editId="452E5E19">
            <wp:extent cx="560705" cy="26035"/>
            <wp:effectExtent l="0" t="0" r="0" b="0"/>
            <wp:docPr id="610504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DCB136" wp14:editId="13872D13">
            <wp:extent cx="560705" cy="26035"/>
            <wp:effectExtent l="0" t="0" r="0" b="0"/>
            <wp:docPr id="2064731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D8FE2E" wp14:editId="769C011A">
            <wp:extent cx="560705" cy="26035"/>
            <wp:effectExtent l="0" t="0" r="0" b="0"/>
            <wp:docPr id="3971035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E32CD8" wp14:editId="7B3C319B">
            <wp:extent cx="560705" cy="26035"/>
            <wp:effectExtent l="0" t="0" r="0" b="0"/>
            <wp:docPr id="10741138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481107" wp14:editId="1AC20DFD">
            <wp:extent cx="560705" cy="26035"/>
            <wp:effectExtent l="0" t="0" r="0" b="0"/>
            <wp:docPr id="1389373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9F7196" wp14:editId="7CD556B0">
            <wp:extent cx="560705" cy="26035"/>
            <wp:effectExtent l="0" t="0" r="0" b="0"/>
            <wp:docPr id="15135787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6B9DEB" wp14:editId="7E95FD22">
            <wp:extent cx="560705" cy="26035"/>
            <wp:effectExtent l="0" t="0" r="0" b="0"/>
            <wp:docPr id="2052404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1D0D77" wp14:editId="049A81D9">
            <wp:extent cx="560705" cy="26035"/>
            <wp:effectExtent l="0" t="0" r="0" b="0"/>
            <wp:docPr id="1336398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741FB9" wp14:editId="1FF1D766">
            <wp:extent cx="560705" cy="26035"/>
            <wp:effectExtent l="0" t="0" r="0" b="0"/>
            <wp:docPr id="1115590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E119B5" wp14:editId="25A3EA54">
            <wp:extent cx="560705" cy="26035"/>
            <wp:effectExtent l="0" t="0" r="0" b="0"/>
            <wp:docPr id="14088978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616D7D" wp14:editId="60B20723">
            <wp:extent cx="560705" cy="26035"/>
            <wp:effectExtent l="0" t="0" r="0" b="0"/>
            <wp:docPr id="1505528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C8A26F" wp14:editId="340C3233">
            <wp:extent cx="560705" cy="26035"/>
            <wp:effectExtent l="0" t="0" r="0" b="0"/>
            <wp:docPr id="12425940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EE9901" wp14:editId="2670AA55">
            <wp:extent cx="560705" cy="26035"/>
            <wp:effectExtent l="0" t="0" r="0" b="0"/>
            <wp:docPr id="669712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435918" wp14:editId="71BDBBDE">
            <wp:extent cx="560705" cy="26035"/>
            <wp:effectExtent l="0" t="0" r="0" b="0"/>
            <wp:docPr id="145502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DD1ECC" wp14:editId="3BF3485C">
            <wp:extent cx="560705" cy="26035"/>
            <wp:effectExtent l="0" t="0" r="0" b="0"/>
            <wp:docPr id="8838875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2BB980" wp14:editId="4B7859A9">
            <wp:extent cx="560705" cy="26035"/>
            <wp:effectExtent l="0" t="0" r="0" b="0"/>
            <wp:docPr id="910735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149377" wp14:editId="276A2BBA">
            <wp:extent cx="560705" cy="26035"/>
            <wp:effectExtent l="0" t="0" r="0" b="0"/>
            <wp:docPr id="678843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1C3CD6" wp14:editId="6956B568">
            <wp:extent cx="560705" cy="26035"/>
            <wp:effectExtent l="0" t="0" r="0" b="0"/>
            <wp:docPr id="523498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7A448D" wp14:editId="73A4B308">
            <wp:extent cx="560705" cy="26035"/>
            <wp:effectExtent l="0" t="0" r="0" b="0"/>
            <wp:docPr id="324499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7523A2" wp14:editId="78E4BCB7">
            <wp:extent cx="560705" cy="26035"/>
            <wp:effectExtent l="0" t="0" r="0" b="0"/>
            <wp:docPr id="503827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28A187" wp14:editId="03C9AB5D">
            <wp:extent cx="560705" cy="26035"/>
            <wp:effectExtent l="0" t="0" r="0" b="0"/>
            <wp:docPr id="952496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FB0E0" wp14:editId="56F17404">
            <wp:extent cx="560705" cy="26035"/>
            <wp:effectExtent l="0" t="0" r="0" b="0"/>
            <wp:docPr id="1504223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FC93D9" wp14:editId="7FC0AFDD">
            <wp:extent cx="560705" cy="26035"/>
            <wp:effectExtent l="0" t="0" r="0" b="0"/>
            <wp:docPr id="894089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27AECB" wp14:editId="73695ECF">
            <wp:extent cx="560705" cy="26035"/>
            <wp:effectExtent l="0" t="0" r="0" b="0"/>
            <wp:docPr id="380607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672CD4" wp14:editId="0D2F7DC9">
            <wp:extent cx="560705" cy="26035"/>
            <wp:effectExtent l="0" t="0" r="0" b="0"/>
            <wp:docPr id="1793198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94768" wp14:editId="03355440">
            <wp:extent cx="560705" cy="26035"/>
            <wp:effectExtent l="0" t="0" r="0" b="0"/>
            <wp:docPr id="1631234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DCB48" wp14:editId="509C4D31">
            <wp:extent cx="560705" cy="26035"/>
            <wp:effectExtent l="0" t="0" r="0" b="0"/>
            <wp:docPr id="19301096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4A3EF3" wp14:editId="165DA435">
            <wp:extent cx="560705" cy="26035"/>
            <wp:effectExtent l="0" t="0" r="0" b="0"/>
            <wp:docPr id="19072177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713403" wp14:editId="0EE517C2">
            <wp:extent cx="560705" cy="26035"/>
            <wp:effectExtent l="0" t="0" r="0" b="0"/>
            <wp:docPr id="10926781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CD1797" wp14:editId="280EB27B">
            <wp:extent cx="560705" cy="26035"/>
            <wp:effectExtent l="0" t="0" r="0" b="0"/>
            <wp:docPr id="1467194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E1DC1E" wp14:editId="31C65705">
            <wp:extent cx="560705" cy="26035"/>
            <wp:effectExtent l="0" t="0" r="0" b="0"/>
            <wp:docPr id="602141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0538C7" wp14:editId="605FFB97">
            <wp:extent cx="560705" cy="26035"/>
            <wp:effectExtent l="0" t="0" r="0" b="0"/>
            <wp:docPr id="239977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43ACC4" wp14:editId="0847BE0A">
            <wp:extent cx="560705" cy="26035"/>
            <wp:effectExtent l="0" t="0" r="0" b="0"/>
            <wp:docPr id="364269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522926" wp14:editId="42017464">
            <wp:extent cx="560705" cy="26035"/>
            <wp:effectExtent l="0" t="0" r="0" b="0"/>
            <wp:docPr id="15073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DAF526" wp14:editId="06FB7DF6">
            <wp:extent cx="560705" cy="26035"/>
            <wp:effectExtent l="0" t="0" r="0" b="0"/>
            <wp:docPr id="19870122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1C00F5" wp14:editId="425DB8DB">
            <wp:extent cx="560705" cy="26035"/>
            <wp:effectExtent l="0" t="0" r="0" b="0"/>
            <wp:docPr id="438739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897B28" wp14:editId="55467FF4">
            <wp:extent cx="560705" cy="26035"/>
            <wp:effectExtent l="0" t="0" r="0" b="0"/>
            <wp:docPr id="18599437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A785FE" wp14:editId="11CC064B">
            <wp:extent cx="560705" cy="26035"/>
            <wp:effectExtent l="0" t="0" r="0" b="0"/>
            <wp:docPr id="7881074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1A1461" wp14:editId="128CC2BB">
            <wp:extent cx="560705" cy="26035"/>
            <wp:effectExtent l="0" t="0" r="0" b="0"/>
            <wp:docPr id="607891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172C37" wp14:editId="3D08213B">
            <wp:extent cx="560705" cy="26035"/>
            <wp:effectExtent l="0" t="0" r="0" b="0"/>
            <wp:docPr id="366016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EFB9CF" wp14:editId="36B83130">
            <wp:extent cx="560705" cy="26035"/>
            <wp:effectExtent l="0" t="0" r="0" b="0"/>
            <wp:docPr id="1101251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3C2FF" wp14:editId="699C9231">
            <wp:extent cx="560705" cy="26035"/>
            <wp:effectExtent l="0" t="0" r="0" b="0"/>
            <wp:docPr id="1415566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A14EAC" wp14:editId="6553F366">
            <wp:extent cx="560705" cy="26035"/>
            <wp:effectExtent l="0" t="0" r="0" b="0"/>
            <wp:docPr id="2028254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AD84DE" wp14:editId="7BCF194D">
            <wp:extent cx="560705" cy="26035"/>
            <wp:effectExtent l="0" t="0" r="0" b="0"/>
            <wp:docPr id="654053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AAB50" wp14:editId="5B5AFE24">
            <wp:extent cx="560705" cy="26035"/>
            <wp:effectExtent l="0" t="0" r="0" b="0"/>
            <wp:docPr id="555943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D4A25D" wp14:editId="1465AA39">
            <wp:extent cx="560705" cy="26035"/>
            <wp:effectExtent l="0" t="0" r="0" b="0"/>
            <wp:docPr id="217913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3FF76B" wp14:editId="00038BE2">
            <wp:extent cx="560705" cy="26035"/>
            <wp:effectExtent l="0" t="0" r="0" b="0"/>
            <wp:docPr id="1793541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19FF92" wp14:editId="376E4CCC">
            <wp:extent cx="560705" cy="26035"/>
            <wp:effectExtent l="0" t="0" r="0" b="0"/>
            <wp:docPr id="3947982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4FDB9" wp14:editId="120668A5">
            <wp:extent cx="560705" cy="26035"/>
            <wp:effectExtent l="0" t="0" r="0" b="0"/>
            <wp:docPr id="17012899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E92B87" wp14:editId="7E37AC9C">
            <wp:extent cx="560705" cy="26035"/>
            <wp:effectExtent l="0" t="0" r="0" b="0"/>
            <wp:docPr id="1005289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E5E352" wp14:editId="664E83FF">
            <wp:extent cx="560705" cy="26035"/>
            <wp:effectExtent l="0" t="0" r="0" b="0"/>
            <wp:docPr id="785915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2ACB37" wp14:editId="1DC2E74E">
            <wp:extent cx="560705" cy="26035"/>
            <wp:effectExtent l="0" t="0" r="0" b="0"/>
            <wp:docPr id="19899710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306B95" wp14:editId="319C2193">
            <wp:extent cx="560705" cy="26035"/>
            <wp:effectExtent l="0" t="0" r="0" b="0"/>
            <wp:docPr id="210600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C0D433" wp14:editId="79999386">
            <wp:extent cx="560705" cy="26035"/>
            <wp:effectExtent l="0" t="0" r="0" b="0"/>
            <wp:docPr id="1579182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BD6435" wp14:editId="63BA07B7">
            <wp:extent cx="560705" cy="26035"/>
            <wp:effectExtent l="0" t="0" r="0" b="0"/>
            <wp:docPr id="68294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C6D5BD" wp14:editId="5102A0D4">
            <wp:extent cx="560705" cy="26035"/>
            <wp:effectExtent l="0" t="0" r="0" b="0"/>
            <wp:docPr id="388824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E0D7E1" wp14:editId="08C6BE0A">
            <wp:extent cx="560705" cy="26035"/>
            <wp:effectExtent l="0" t="0" r="0" b="0"/>
            <wp:docPr id="1499959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53D4E" wp14:editId="6BBDB199">
            <wp:extent cx="560705" cy="26035"/>
            <wp:effectExtent l="0" t="0" r="0" b="0"/>
            <wp:docPr id="90748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339BC" wp14:editId="7EDAC493">
            <wp:extent cx="560705" cy="26035"/>
            <wp:effectExtent l="0" t="0" r="0" b="0"/>
            <wp:docPr id="401147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B42F18" wp14:editId="007F7095">
            <wp:extent cx="560705" cy="26035"/>
            <wp:effectExtent l="0" t="0" r="0" b="0"/>
            <wp:docPr id="1106132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0EB4D5" wp14:editId="333C2BC5">
            <wp:extent cx="560705" cy="26035"/>
            <wp:effectExtent l="0" t="0" r="0" b="0"/>
            <wp:docPr id="1075418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67E21F" wp14:editId="7A5A8E45">
            <wp:extent cx="560705" cy="26035"/>
            <wp:effectExtent l="0" t="0" r="0" b="0"/>
            <wp:docPr id="1070130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10EECD" wp14:editId="47A62F20">
            <wp:extent cx="560705" cy="26035"/>
            <wp:effectExtent l="0" t="0" r="0" b="0"/>
            <wp:docPr id="1748700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6AB3D1" wp14:editId="118146EC">
            <wp:extent cx="560705" cy="26035"/>
            <wp:effectExtent l="0" t="0" r="0" b="0"/>
            <wp:docPr id="1047871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8A9817" wp14:editId="0AF9615B">
            <wp:extent cx="560705" cy="26035"/>
            <wp:effectExtent l="0" t="0" r="0" b="0"/>
            <wp:docPr id="5800306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189FFA" wp14:editId="77BDEAF8">
            <wp:extent cx="560705" cy="26035"/>
            <wp:effectExtent l="0" t="0" r="0" b="0"/>
            <wp:docPr id="1152879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EC324A" wp14:editId="3F522703">
            <wp:extent cx="560705" cy="26035"/>
            <wp:effectExtent l="0" t="0" r="0" b="0"/>
            <wp:docPr id="11365461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AF67AB" wp14:editId="5D28F332">
            <wp:extent cx="560705" cy="26035"/>
            <wp:effectExtent l="0" t="0" r="0" b="0"/>
            <wp:docPr id="1796793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06AA79" wp14:editId="25C68740">
            <wp:extent cx="560705" cy="26035"/>
            <wp:effectExtent l="0" t="0" r="0" b="0"/>
            <wp:docPr id="21166013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3F6AEE" wp14:editId="37F60DA5">
            <wp:extent cx="560705" cy="26035"/>
            <wp:effectExtent l="0" t="0" r="0" b="0"/>
            <wp:docPr id="78856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63CF8" wp14:editId="540DE19D">
            <wp:extent cx="560705" cy="26035"/>
            <wp:effectExtent l="0" t="0" r="0" b="0"/>
            <wp:docPr id="1352126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95370D" wp14:editId="7E6DC097">
            <wp:extent cx="560705" cy="26035"/>
            <wp:effectExtent l="0" t="0" r="0" b="0"/>
            <wp:docPr id="1280938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825D03" wp14:editId="4B37152E">
            <wp:extent cx="560705" cy="26035"/>
            <wp:effectExtent l="0" t="0" r="0" b="0"/>
            <wp:docPr id="802130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345E6E" wp14:editId="431757D6">
            <wp:extent cx="560705" cy="26035"/>
            <wp:effectExtent l="0" t="0" r="0" b="0"/>
            <wp:docPr id="1672944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917738" wp14:editId="74978E4F">
            <wp:extent cx="560705" cy="26035"/>
            <wp:effectExtent l="0" t="0" r="0" b="0"/>
            <wp:docPr id="105868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3B6D59" wp14:editId="03DEEAE5">
            <wp:extent cx="560705" cy="26035"/>
            <wp:effectExtent l="0" t="0" r="0" b="0"/>
            <wp:docPr id="3484989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E5F48A" wp14:editId="25E2FF17">
            <wp:extent cx="560705" cy="26035"/>
            <wp:effectExtent l="0" t="0" r="0" b="0"/>
            <wp:docPr id="555856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60EE99" wp14:editId="71AE23DE">
            <wp:extent cx="560705" cy="26035"/>
            <wp:effectExtent l="0" t="0" r="0" b="0"/>
            <wp:docPr id="3906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A2F602" wp14:editId="46C47608">
            <wp:extent cx="560705" cy="26035"/>
            <wp:effectExtent l="0" t="0" r="0" b="0"/>
            <wp:docPr id="1939759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F0D96F" wp14:editId="27D270EF">
            <wp:extent cx="560705" cy="26035"/>
            <wp:effectExtent l="0" t="0" r="0" b="0"/>
            <wp:docPr id="1518517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43532B" wp14:editId="64DA8A5C">
            <wp:extent cx="560705" cy="26035"/>
            <wp:effectExtent l="0" t="0" r="0" b="0"/>
            <wp:docPr id="1549099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AE149" wp14:editId="69A17CA4">
            <wp:extent cx="560705" cy="26035"/>
            <wp:effectExtent l="0" t="0" r="0" b="0"/>
            <wp:docPr id="68404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379896" wp14:editId="36E599BF">
            <wp:extent cx="560705" cy="26035"/>
            <wp:effectExtent l="0" t="0" r="0" b="0"/>
            <wp:docPr id="20835886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47F38E" wp14:editId="605746C8">
            <wp:extent cx="560705" cy="26035"/>
            <wp:effectExtent l="0" t="0" r="0" b="0"/>
            <wp:docPr id="8692629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434957" wp14:editId="23614A8D">
            <wp:extent cx="560705" cy="26035"/>
            <wp:effectExtent l="0" t="0" r="0" b="0"/>
            <wp:docPr id="810528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75C2AF" wp14:editId="4EBAAE02">
            <wp:extent cx="560705" cy="26035"/>
            <wp:effectExtent l="0" t="0" r="0" b="0"/>
            <wp:docPr id="1814676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254EC" wp14:editId="5670C58A">
            <wp:extent cx="560705" cy="26035"/>
            <wp:effectExtent l="0" t="0" r="0" b="0"/>
            <wp:docPr id="1693314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5716E0" wp14:editId="0B155DC1">
            <wp:extent cx="560705" cy="26035"/>
            <wp:effectExtent l="0" t="0" r="0" b="0"/>
            <wp:docPr id="1579702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BA6870" wp14:editId="03457ACA">
            <wp:extent cx="560705" cy="26035"/>
            <wp:effectExtent l="0" t="0" r="0" b="0"/>
            <wp:docPr id="12814452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8452A7" wp14:editId="3E639E26">
            <wp:extent cx="560705" cy="26035"/>
            <wp:effectExtent l="0" t="0" r="0" b="0"/>
            <wp:docPr id="2093064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B6DB3E" wp14:editId="18059F49">
            <wp:extent cx="560705" cy="26035"/>
            <wp:effectExtent l="0" t="0" r="0" b="0"/>
            <wp:docPr id="20330772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BC6B1E" wp14:editId="19662F33">
            <wp:extent cx="560705" cy="26035"/>
            <wp:effectExtent l="0" t="0" r="0" b="0"/>
            <wp:docPr id="5398071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2D6E14" wp14:editId="69E4B1BB">
            <wp:extent cx="560705" cy="26035"/>
            <wp:effectExtent l="0" t="0" r="0" b="0"/>
            <wp:docPr id="254035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83432E" wp14:editId="17B50152">
            <wp:extent cx="560705" cy="26035"/>
            <wp:effectExtent l="0" t="0" r="0" b="0"/>
            <wp:docPr id="1123973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076D1" wp14:editId="2ADAE31A">
            <wp:extent cx="560705" cy="26035"/>
            <wp:effectExtent l="0" t="0" r="0" b="0"/>
            <wp:docPr id="284311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47389C" wp14:editId="09537C30">
            <wp:extent cx="560705" cy="26035"/>
            <wp:effectExtent l="0" t="0" r="0" b="0"/>
            <wp:docPr id="682804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CFE3CD" wp14:editId="5C63094F">
            <wp:extent cx="560705" cy="26035"/>
            <wp:effectExtent l="0" t="0" r="0" b="0"/>
            <wp:docPr id="18956961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6913BC" wp14:editId="0026ECB1">
            <wp:extent cx="560705" cy="26035"/>
            <wp:effectExtent l="0" t="0" r="0" b="0"/>
            <wp:docPr id="12643799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2EA29" wp14:editId="37EE1903">
            <wp:extent cx="560705" cy="26035"/>
            <wp:effectExtent l="0" t="0" r="0" b="0"/>
            <wp:docPr id="21434213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426287" wp14:editId="41CAB819">
            <wp:extent cx="560705" cy="26035"/>
            <wp:effectExtent l="0" t="0" r="0" b="0"/>
            <wp:docPr id="1484689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0575DE" wp14:editId="018796E0">
            <wp:extent cx="560705" cy="26035"/>
            <wp:effectExtent l="0" t="0" r="0" b="0"/>
            <wp:docPr id="13685562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3BEF4" wp14:editId="0FB17D99">
            <wp:extent cx="560705" cy="26035"/>
            <wp:effectExtent l="0" t="0" r="0" b="0"/>
            <wp:docPr id="988085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2C0530" wp14:editId="5ECFDB87">
            <wp:extent cx="560705" cy="26035"/>
            <wp:effectExtent l="0" t="0" r="0" b="0"/>
            <wp:docPr id="7993665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5A2C2" wp14:editId="29E1C8B7">
            <wp:extent cx="560705" cy="26035"/>
            <wp:effectExtent l="0" t="0" r="0" b="0"/>
            <wp:docPr id="624069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DDDEF5" wp14:editId="3BBF4BF9">
            <wp:extent cx="560705" cy="26035"/>
            <wp:effectExtent l="0" t="0" r="0" b="0"/>
            <wp:docPr id="545032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D269AC" wp14:editId="072CB9A3">
            <wp:extent cx="560705" cy="26035"/>
            <wp:effectExtent l="0" t="0" r="0" b="0"/>
            <wp:docPr id="109623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DA66FF" wp14:editId="2AAE3B1A">
            <wp:extent cx="560705" cy="26035"/>
            <wp:effectExtent l="0" t="0" r="0" b="0"/>
            <wp:docPr id="1993626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1E0E96" wp14:editId="11228EE6">
            <wp:extent cx="560705" cy="26035"/>
            <wp:effectExtent l="0" t="0" r="0" b="0"/>
            <wp:docPr id="335144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D0D183" wp14:editId="67028520">
            <wp:extent cx="560705" cy="26035"/>
            <wp:effectExtent l="0" t="0" r="0" b="0"/>
            <wp:docPr id="9975655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BA0440" wp14:editId="0941ED1C">
            <wp:extent cx="560705" cy="26035"/>
            <wp:effectExtent l="0" t="0" r="0" b="0"/>
            <wp:docPr id="1871472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320731" wp14:editId="374AA93C">
            <wp:extent cx="560705" cy="26035"/>
            <wp:effectExtent l="0" t="0" r="0" b="0"/>
            <wp:docPr id="1478671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4B32BF" wp14:editId="4DE69BF5">
            <wp:extent cx="560705" cy="26035"/>
            <wp:effectExtent l="0" t="0" r="0" b="0"/>
            <wp:docPr id="843299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9E64A" wp14:editId="68046804">
            <wp:extent cx="560705" cy="26035"/>
            <wp:effectExtent l="0" t="0" r="0" b="0"/>
            <wp:docPr id="1355399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75811" wp14:editId="769A4C41">
            <wp:extent cx="560705" cy="26035"/>
            <wp:effectExtent l="0" t="0" r="0" b="0"/>
            <wp:docPr id="8604367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6C4FC7" wp14:editId="0E3D4A01">
            <wp:extent cx="560705" cy="26035"/>
            <wp:effectExtent l="0" t="0" r="0" b="0"/>
            <wp:docPr id="1286490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4CD17E" wp14:editId="7E0DB366">
            <wp:extent cx="560705" cy="26035"/>
            <wp:effectExtent l="0" t="0" r="0" b="0"/>
            <wp:docPr id="1915747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84E15" wp14:editId="49C8698C">
            <wp:extent cx="560705" cy="26035"/>
            <wp:effectExtent l="0" t="0" r="0" b="0"/>
            <wp:docPr id="1318054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860BAF" wp14:editId="397AFAA9">
            <wp:extent cx="560705" cy="26035"/>
            <wp:effectExtent l="0" t="0" r="0" b="0"/>
            <wp:docPr id="914048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EF072D" wp14:editId="15F324C3">
            <wp:extent cx="560705" cy="26035"/>
            <wp:effectExtent l="0" t="0" r="0" b="0"/>
            <wp:docPr id="1011734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D61765" wp14:editId="4F4C4D44">
            <wp:extent cx="560705" cy="26035"/>
            <wp:effectExtent l="0" t="0" r="0" b="0"/>
            <wp:docPr id="8148417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3CFFCC" wp14:editId="682E03A2">
            <wp:extent cx="560705" cy="26035"/>
            <wp:effectExtent l="0" t="0" r="0" b="0"/>
            <wp:docPr id="1149362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4E457A" wp14:editId="7DCC3B2C">
            <wp:extent cx="560705" cy="26035"/>
            <wp:effectExtent l="0" t="0" r="0" b="0"/>
            <wp:docPr id="10386756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070FBB" wp14:editId="6CF33F70">
            <wp:extent cx="560705" cy="26035"/>
            <wp:effectExtent l="0" t="0" r="0" b="0"/>
            <wp:docPr id="540907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5A8F8" wp14:editId="01C0008C">
            <wp:extent cx="560705" cy="26035"/>
            <wp:effectExtent l="0" t="0" r="0" b="0"/>
            <wp:docPr id="1922361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E1B527" wp14:editId="16EF7F27">
            <wp:extent cx="560705" cy="26035"/>
            <wp:effectExtent l="0" t="0" r="0" b="0"/>
            <wp:docPr id="8796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EDA772" wp14:editId="443DCE07">
            <wp:extent cx="560705" cy="26035"/>
            <wp:effectExtent l="0" t="0" r="0" b="0"/>
            <wp:docPr id="1570821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15C813" wp14:editId="68A93919">
            <wp:extent cx="560705" cy="26035"/>
            <wp:effectExtent l="0" t="0" r="0" b="0"/>
            <wp:docPr id="657729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0056C3" wp14:editId="0B0D5926">
            <wp:extent cx="560705" cy="26035"/>
            <wp:effectExtent l="0" t="0" r="0" b="0"/>
            <wp:docPr id="2079689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21C646" wp14:editId="1CC01923">
            <wp:extent cx="560705" cy="26035"/>
            <wp:effectExtent l="0" t="0" r="0" b="0"/>
            <wp:docPr id="542841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9125EA" wp14:editId="2B683F73">
            <wp:extent cx="560705" cy="26035"/>
            <wp:effectExtent l="0" t="0" r="0" b="0"/>
            <wp:docPr id="228509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56F684" wp14:editId="783C1AB0">
            <wp:extent cx="560705" cy="26035"/>
            <wp:effectExtent l="0" t="0" r="0" b="0"/>
            <wp:docPr id="187408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D8D1FE" wp14:editId="7CFCC115">
            <wp:extent cx="560705" cy="26035"/>
            <wp:effectExtent l="0" t="0" r="0" b="0"/>
            <wp:docPr id="1966053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882B3C" wp14:editId="0DEF3FCB">
            <wp:extent cx="560705" cy="26035"/>
            <wp:effectExtent l="0" t="0" r="0" b="0"/>
            <wp:docPr id="731614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6EFB8E" wp14:editId="72B541E3">
            <wp:extent cx="560705" cy="26035"/>
            <wp:effectExtent l="0" t="0" r="0" b="0"/>
            <wp:docPr id="1450026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AD905C" wp14:editId="5387ECAB">
            <wp:extent cx="560705" cy="26035"/>
            <wp:effectExtent l="0" t="0" r="0" b="0"/>
            <wp:docPr id="1278418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8F2E65" wp14:editId="2FF39D1A">
            <wp:extent cx="560705" cy="26035"/>
            <wp:effectExtent l="0" t="0" r="0" b="0"/>
            <wp:docPr id="1724179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DEC211" wp14:editId="0FC7D4EE">
            <wp:extent cx="560705" cy="26035"/>
            <wp:effectExtent l="0" t="0" r="0" b="0"/>
            <wp:docPr id="1764857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405E45" wp14:editId="406D2C32">
            <wp:extent cx="560705" cy="26035"/>
            <wp:effectExtent l="0" t="0" r="0" b="0"/>
            <wp:docPr id="504045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455DAC" wp14:editId="7B2759BC">
            <wp:extent cx="560705" cy="26035"/>
            <wp:effectExtent l="0" t="0" r="0" b="0"/>
            <wp:docPr id="21010337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AA81BA" wp14:editId="3B3F7CEF">
            <wp:extent cx="560705" cy="26035"/>
            <wp:effectExtent l="0" t="0" r="0" b="0"/>
            <wp:docPr id="15338168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A8B7CA" wp14:editId="1C9F877E">
            <wp:extent cx="560705" cy="26035"/>
            <wp:effectExtent l="0" t="0" r="0" b="0"/>
            <wp:docPr id="2134062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1DAEB6" wp14:editId="20C44FF7">
            <wp:extent cx="560705" cy="26035"/>
            <wp:effectExtent l="0" t="0" r="0" b="0"/>
            <wp:docPr id="410808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3C7406" wp14:editId="783BD3FB">
            <wp:extent cx="560705" cy="26035"/>
            <wp:effectExtent l="0" t="0" r="0" b="0"/>
            <wp:docPr id="773871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40412A" wp14:editId="7E10C132">
            <wp:extent cx="560705" cy="26035"/>
            <wp:effectExtent l="0" t="0" r="0" b="0"/>
            <wp:docPr id="2058346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D08C4E" wp14:editId="52A370F7">
            <wp:extent cx="560705" cy="26035"/>
            <wp:effectExtent l="0" t="0" r="0" b="0"/>
            <wp:docPr id="1655276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318B65" wp14:editId="7EBD8F75">
            <wp:extent cx="560705" cy="26035"/>
            <wp:effectExtent l="0" t="0" r="0" b="0"/>
            <wp:docPr id="1060877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357FAD" wp14:editId="246FF993">
            <wp:extent cx="560705" cy="26035"/>
            <wp:effectExtent l="0" t="0" r="0" b="0"/>
            <wp:docPr id="1310385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C63B30" wp14:editId="2DD9A8E2">
            <wp:extent cx="560705" cy="26035"/>
            <wp:effectExtent l="0" t="0" r="0" b="0"/>
            <wp:docPr id="755647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30B71A" wp14:editId="71ED217B">
            <wp:extent cx="560705" cy="26035"/>
            <wp:effectExtent l="0" t="0" r="0" b="0"/>
            <wp:docPr id="967929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2A5F00" wp14:editId="418B4B75">
            <wp:extent cx="560705" cy="26035"/>
            <wp:effectExtent l="0" t="0" r="0" b="0"/>
            <wp:docPr id="6018621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A93C9" wp14:editId="3764360D">
            <wp:extent cx="560705" cy="26035"/>
            <wp:effectExtent l="0" t="0" r="0" b="0"/>
            <wp:docPr id="1571803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7A54C3" wp14:editId="62126D9E">
            <wp:extent cx="560705" cy="26035"/>
            <wp:effectExtent l="0" t="0" r="0" b="0"/>
            <wp:docPr id="316465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429C0" wp14:editId="52C2A568">
            <wp:extent cx="560705" cy="26035"/>
            <wp:effectExtent l="0" t="0" r="0" b="0"/>
            <wp:docPr id="353723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506DF6" wp14:editId="78972E69">
            <wp:extent cx="560705" cy="26035"/>
            <wp:effectExtent l="0" t="0" r="0" b="0"/>
            <wp:docPr id="1810237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DC6D40" wp14:editId="55581ADF">
            <wp:extent cx="560705" cy="26035"/>
            <wp:effectExtent l="0" t="0" r="0" b="0"/>
            <wp:docPr id="2038641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0BC90F" wp14:editId="4F2D1B71">
            <wp:extent cx="560705" cy="26035"/>
            <wp:effectExtent l="0" t="0" r="0" b="0"/>
            <wp:docPr id="739674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829379" wp14:editId="7C603F20">
            <wp:extent cx="560705" cy="26035"/>
            <wp:effectExtent l="0" t="0" r="0" b="0"/>
            <wp:docPr id="1042444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62BB58" wp14:editId="4DB9D73D">
            <wp:extent cx="560705" cy="26035"/>
            <wp:effectExtent l="0" t="0" r="0" b="0"/>
            <wp:docPr id="1309632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328CE" wp14:editId="5BC16B62">
            <wp:extent cx="560705" cy="26035"/>
            <wp:effectExtent l="0" t="0" r="0" b="0"/>
            <wp:docPr id="11906375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174E1" wp14:editId="382DB341">
            <wp:extent cx="560705" cy="26035"/>
            <wp:effectExtent l="0" t="0" r="0" b="0"/>
            <wp:docPr id="1900138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42A472" wp14:editId="33AB8F78">
            <wp:extent cx="560705" cy="26035"/>
            <wp:effectExtent l="0" t="0" r="0" b="0"/>
            <wp:docPr id="17647765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ABB134" wp14:editId="70BA0416">
            <wp:extent cx="560705" cy="26035"/>
            <wp:effectExtent l="0" t="0" r="0" b="0"/>
            <wp:docPr id="1213056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3BA4EC" wp14:editId="2A32BEFD">
            <wp:extent cx="560705" cy="26035"/>
            <wp:effectExtent l="0" t="0" r="0" b="0"/>
            <wp:docPr id="18694713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D5ADCC" wp14:editId="5B796CA9">
            <wp:extent cx="560705" cy="26035"/>
            <wp:effectExtent l="0" t="0" r="0" b="0"/>
            <wp:docPr id="11701367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4A6B7B" wp14:editId="2E0A3097">
            <wp:extent cx="560705" cy="26035"/>
            <wp:effectExtent l="0" t="0" r="0" b="0"/>
            <wp:docPr id="2058609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F6E1B4" wp14:editId="353D8FDB">
            <wp:extent cx="560705" cy="26035"/>
            <wp:effectExtent l="0" t="0" r="0" b="0"/>
            <wp:docPr id="348952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C499C1" wp14:editId="324B48BF">
            <wp:extent cx="560705" cy="26035"/>
            <wp:effectExtent l="0" t="0" r="0" b="0"/>
            <wp:docPr id="1506708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3293BE" wp14:editId="685A9705">
            <wp:extent cx="560705" cy="26035"/>
            <wp:effectExtent l="0" t="0" r="0" b="0"/>
            <wp:docPr id="288334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608117" wp14:editId="6F454D3C">
            <wp:extent cx="560705" cy="26035"/>
            <wp:effectExtent l="0" t="0" r="0" b="0"/>
            <wp:docPr id="476858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B0D6A1" wp14:editId="2B26C49E">
            <wp:extent cx="560705" cy="26035"/>
            <wp:effectExtent l="0" t="0" r="0" b="0"/>
            <wp:docPr id="5157935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51AAFB" wp14:editId="1D1920E6">
            <wp:extent cx="560705" cy="26035"/>
            <wp:effectExtent l="0" t="0" r="0" b="0"/>
            <wp:docPr id="1445141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0FD67E" wp14:editId="42A48FCB">
            <wp:extent cx="560705" cy="26035"/>
            <wp:effectExtent l="0" t="0" r="0" b="0"/>
            <wp:docPr id="829285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2D276D" wp14:editId="654E61C7">
            <wp:extent cx="560705" cy="26035"/>
            <wp:effectExtent l="0" t="0" r="0" b="0"/>
            <wp:docPr id="10192310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09FFB0" wp14:editId="19A2C819">
            <wp:extent cx="560705" cy="26035"/>
            <wp:effectExtent l="0" t="0" r="0" b="0"/>
            <wp:docPr id="19233458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E333A9" wp14:editId="6B41A64B">
            <wp:extent cx="560705" cy="26035"/>
            <wp:effectExtent l="0" t="0" r="0" b="0"/>
            <wp:docPr id="1313144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958B86" wp14:editId="14166C53">
            <wp:extent cx="560705" cy="26035"/>
            <wp:effectExtent l="0" t="0" r="0" b="0"/>
            <wp:docPr id="495983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465B0F" wp14:editId="15201D0D">
            <wp:extent cx="560705" cy="26035"/>
            <wp:effectExtent l="0" t="0" r="0" b="0"/>
            <wp:docPr id="1842310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0743F5" wp14:editId="0DC6C561">
            <wp:extent cx="560705" cy="26035"/>
            <wp:effectExtent l="0" t="0" r="0" b="0"/>
            <wp:docPr id="739692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ED6A2" wp14:editId="0BCCC7C4">
            <wp:extent cx="560705" cy="26035"/>
            <wp:effectExtent l="0" t="0" r="0" b="0"/>
            <wp:docPr id="1854245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18658C" wp14:editId="24FC804E">
            <wp:extent cx="560705" cy="26035"/>
            <wp:effectExtent l="0" t="0" r="0" b="0"/>
            <wp:docPr id="15848835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D2FF04" wp14:editId="0A8DE54B">
            <wp:extent cx="560705" cy="26035"/>
            <wp:effectExtent l="0" t="0" r="0" b="0"/>
            <wp:docPr id="361800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A22180" wp14:editId="66EBE844">
            <wp:extent cx="560705" cy="26035"/>
            <wp:effectExtent l="0" t="0" r="0" b="0"/>
            <wp:docPr id="1858154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3A5E76" wp14:editId="71468711">
            <wp:extent cx="560705" cy="26035"/>
            <wp:effectExtent l="0" t="0" r="0" b="0"/>
            <wp:docPr id="18907068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B88BD8" wp14:editId="77D9A0D4">
            <wp:extent cx="560705" cy="26035"/>
            <wp:effectExtent l="0" t="0" r="0" b="0"/>
            <wp:docPr id="1806220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FBCA2B" wp14:editId="4087B5DA">
            <wp:extent cx="560705" cy="26035"/>
            <wp:effectExtent l="0" t="0" r="0" b="0"/>
            <wp:docPr id="1030011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584B21" wp14:editId="23471026">
            <wp:extent cx="560705" cy="26035"/>
            <wp:effectExtent l="0" t="0" r="0" b="0"/>
            <wp:docPr id="6635877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434F81" wp14:editId="494DEF90">
            <wp:extent cx="560705" cy="26035"/>
            <wp:effectExtent l="0" t="0" r="0" b="0"/>
            <wp:docPr id="17456585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EC5023" wp14:editId="7DCB2CF9">
            <wp:extent cx="560705" cy="26035"/>
            <wp:effectExtent l="0" t="0" r="0" b="0"/>
            <wp:docPr id="1381339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8939A0" wp14:editId="0974A1FE">
            <wp:extent cx="560705" cy="26035"/>
            <wp:effectExtent l="0" t="0" r="0" b="0"/>
            <wp:docPr id="1356176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775248" wp14:editId="2E9C7929">
            <wp:extent cx="560705" cy="26035"/>
            <wp:effectExtent l="0" t="0" r="0" b="0"/>
            <wp:docPr id="945593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E0EE0A" wp14:editId="2718CECD">
            <wp:extent cx="560705" cy="26035"/>
            <wp:effectExtent l="0" t="0" r="0" b="0"/>
            <wp:docPr id="578965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C247CA" wp14:editId="21490EDD">
            <wp:extent cx="560705" cy="26035"/>
            <wp:effectExtent l="0" t="0" r="0" b="0"/>
            <wp:docPr id="928707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CBFF24" wp14:editId="4F07CD29">
            <wp:extent cx="560705" cy="26035"/>
            <wp:effectExtent l="0" t="0" r="0" b="0"/>
            <wp:docPr id="1779270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5689DD" wp14:editId="07F3D9AD">
            <wp:extent cx="560705" cy="26035"/>
            <wp:effectExtent l="0" t="0" r="0" b="0"/>
            <wp:docPr id="268673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F27506" wp14:editId="60804357">
            <wp:extent cx="560705" cy="26035"/>
            <wp:effectExtent l="0" t="0" r="0" b="0"/>
            <wp:docPr id="10941855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A44A7B" wp14:editId="40CA1D69">
            <wp:extent cx="560705" cy="26035"/>
            <wp:effectExtent l="0" t="0" r="0" b="0"/>
            <wp:docPr id="1095747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D71EFC" wp14:editId="6BCC7B37">
            <wp:extent cx="560705" cy="26035"/>
            <wp:effectExtent l="0" t="0" r="0" b="0"/>
            <wp:docPr id="1899694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9FECBC" wp14:editId="7849B698">
            <wp:extent cx="560705" cy="26035"/>
            <wp:effectExtent l="0" t="0" r="0" b="0"/>
            <wp:docPr id="1404800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EEDE4E" wp14:editId="6CD31E31">
            <wp:extent cx="560705" cy="26035"/>
            <wp:effectExtent l="0" t="0" r="0" b="0"/>
            <wp:docPr id="423902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3A1F0E" wp14:editId="22C65399">
            <wp:extent cx="560705" cy="26035"/>
            <wp:effectExtent l="0" t="0" r="0" b="0"/>
            <wp:docPr id="20744024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81E3A2" wp14:editId="6B068987">
            <wp:extent cx="560705" cy="26035"/>
            <wp:effectExtent l="0" t="0" r="0" b="0"/>
            <wp:docPr id="580294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D6EB6A" wp14:editId="74122695">
            <wp:extent cx="560705" cy="26035"/>
            <wp:effectExtent l="0" t="0" r="0" b="0"/>
            <wp:docPr id="1425490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5F23AD" wp14:editId="17E8A64D">
            <wp:extent cx="560705" cy="26035"/>
            <wp:effectExtent l="0" t="0" r="0" b="0"/>
            <wp:docPr id="1491140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09497" wp14:editId="6F913CAB">
            <wp:extent cx="560705" cy="26035"/>
            <wp:effectExtent l="0" t="0" r="0" b="0"/>
            <wp:docPr id="1985042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D167D4" wp14:editId="498905A9">
            <wp:extent cx="560705" cy="26035"/>
            <wp:effectExtent l="0" t="0" r="0" b="0"/>
            <wp:docPr id="1305628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AAEF79" wp14:editId="40B1CEF2">
            <wp:extent cx="560705" cy="26035"/>
            <wp:effectExtent l="0" t="0" r="0" b="0"/>
            <wp:docPr id="5902853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5CF987" wp14:editId="09DD5AD5">
            <wp:extent cx="560705" cy="26035"/>
            <wp:effectExtent l="0" t="0" r="0" b="0"/>
            <wp:docPr id="1105197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F245FF" wp14:editId="6873F45B">
            <wp:extent cx="560705" cy="26035"/>
            <wp:effectExtent l="0" t="0" r="0" b="0"/>
            <wp:docPr id="758642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7248DD" wp14:editId="12621843">
            <wp:extent cx="560705" cy="26035"/>
            <wp:effectExtent l="0" t="0" r="0" b="0"/>
            <wp:docPr id="1898920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496AE0" wp14:editId="1395F77B">
            <wp:extent cx="560705" cy="26035"/>
            <wp:effectExtent l="0" t="0" r="0" b="0"/>
            <wp:docPr id="955983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43F6EE" wp14:editId="79651313">
            <wp:extent cx="560705" cy="26035"/>
            <wp:effectExtent l="0" t="0" r="0" b="0"/>
            <wp:docPr id="1350695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99C19B" wp14:editId="66A51AF8">
            <wp:extent cx="560705" cy="26035"/>
            <wp:effectExtent l="0" t="0" r="0" b="0"/>
            <wp:docPr id="1901409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0876C1" wp14:editId="4AC0C213">
            <wp:extent cx="560705" cy="26035"/>
            <wp:effectExtent l="0" t="0" r="0" b="0"/>
            <wp:docPr id="454540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E22552" wp14:editId="01BEB381">
            <wp:extent cx="560705" cy="26035"/>
            <wp:effectExtent l="0" t="0" r="0" b="0"/>
            <wp:docPr id="407491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F900E2" wp14:editId="6AA3873D">
            <wp:extent cx="560705" cy="26035"/>
            <wp:effectExtent l="0" t="0" r="0" b="0"/>
            <wp:docPr id="2217527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881548" wp14:editId="65A52573">
            <wp:extent cx="560705" cy="26035"/>
            <wp:effectExtent l="0" t="0" r="0" b="0"/>
            <wp:docPr id="15603255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9A92C2" wp14:editId="43FCD81F">
            <wp:extent cx="560705" cy="26035"/>
            <wp:effectExtent l="0" t="0" r="0" b="0"/>
            <wp:docPr id="116463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FBE737" wp14:editId="3BE20D89">
            <wp:extent cx="560705" cy="26035"/>
            <wp:effectExtent l="0" t="0" r="0" b="0"/>
            <wp:docPr id="1401017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2E1177" wp14:editId="0460F420">
            <wp:extent cx="560705" cy="26035"/>
            <wp:effectExtent l="0" t="0" r="0" b="0"/>
            <wp:docPr id="518842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8226B3" wp14:editId="1A1367EA">
            <wp:extent cx="560705" cy="26035"/>
            <wp:effectExtent l="0" t="0" r="0" b="0"/>
            <wp:docPr id="249344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862909" wp14:editId="36E144D7">
            <wp:extent cx="560705" cy="26035"/>
            <wp:effectExtent l="0" t="0" r="0" b="0"/>
            <wp:docPr id="5014543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ACEA2" wp14:editId="4E761795">
            <wp:extent cx="560705" cy="26035"/>
            <wp:effectExtent l="0" t="0" r="0" b="0"/>
            <wp:docPr id="1305088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739D5A" wp14:editId="25684097">
            <wp:extent cx="560705" cy="26035"/>
            <wp:effectExtent l="0" t="0" r="0" b="0"/>
            <wp:docPr id="288872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2B1DB" wp14:editId="4FEDDF99">
            <wp:extent cx="560705" cy="26035"/>
            <wp:effectExtent l="0" t="0" r="0" b="0"/>
            <wp:docPr id="13219356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A7BD88" wp14:editId="051EF927">
            <wp:extent cx="560705" cy="26035"/>
            <wp:effectExtent l="0" t="0" r="0" b="0"/>
            <wp:docPr id="12724800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4912A1" wp14:editId="5E5C6C93">
            <wp:extent cx="560705" cy="26035"/>
            <wp:effectExtent l="0" t="0" r="0" b="0"/>
            <wp:docPr id="953588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BE2530" wp14:editId="0BA5577E">
            <wp:extent cx="560705" cy="26035"/>
            <wp:effectExtent l="0" t="0" r="0" b="0"/>
            <wp:docPr id="807634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1A20F6" wp14:editId="426F734E">
            <wp:extent cx="560705" cy="26035"/>
            <wp:effectExtent l="0" t="0" r="0" b="0"/>
            <wp:docPr id="4097175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74D6E" wp14:editId="5552437C">
            <wp:extent cx="560705" cy="26035"/>
            <wp:effectExtent l="0" t="0" r="0" b="0"/>
            <wp:docPr id="405267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3D3AC" wp14:editId="580C4F57">
            <wp:extent cx="560705" cy="26035"/>
            <wp:effectExtent l="0" t="0" r="0" b="0"/>
            <wp:docPr id="1742528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4C9EFC" wp14:editId="757C1657">
            <wp:extent cx="560705" cy="26035"/>
            <wp:effectExtent l="0" t="0" r="0" b="0"/>
            <wp:docPr id="1007918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71FDEB" wp14:editId="1426F305">
            <wp:extent cx="560705" cy="26035"/>
            <wp:effectExtent l="0" t="0" r="0" b="0"/>
            <wp:docPr id="1016317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45C7B5" wp14:editId="510B29C5">
            <wp:extent cx="560705" cy="26035"/>
            <wp:effectExtent l="0" t="0" r="0" b="0"/>
            <wp:docPr id="6963704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4E3B31" wp14:editId="38418B5C">
            <wp:extent cx="560705" cy="26035"/>
            <wp:effectExtent l="0" t="0" r="0" b="0"/>
            <wp:docPr id="20355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8C29FA" wp14:editId="2D3348B1">
            <wp:extent cx="560705" cy="26035"/>
            <wp:effectExtent l="0" t="0" r="0" b="0"/>
            <wp:docPr id="544150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788538" wp14:editId="619B83CB">
            <wp:extent cx="560705" cy="26035"/>
            <wp:effectExtent l="0" t="0" r="0" b="0"/>
            <wp:docPr id="1821471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1BE368" wp14:editId="16EFCC66">
            <wp:extent cx="560705" cy="26035"/>
            <wp:effectExtent l="0" t="0" r="0" b="0"/>
            <wp:docPr id="3770931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8120B4" wp14:editId="5CD03CFB">
            <wp:extent cx="560705" cy="26035"/>
            <wp:effectExtent l="0" t="0" r="0" b="0"/>
            <wp:docPr id="1767696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C04DBD" wp14:editId="5B731C5B">
            <wp:extent cx="560705" cy="26035"/>
            <wp:effectExtent l="0" t="0" r="0" b="0"/>
            <wp:docPr id="15269237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13C0F3" wp14:editId="12DE07B7">
            <wp:extent cx="560705" cy="26035"/>
            <wp:effectExtent l="0" t="0" r="0" b="0"/>
            <wp:docPr id="689274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ABE5C" wp14:editId="64C5C92E">
            <wp:extent cx="560705" cy="26035"/>
            <wp:effectExtent l="0" t="0" r="0" b="0"/>
            <wp:docPr id="1886872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C3C9FF" wp14:editId="7C28FEC5">
            <wp:extent cx="560705" cy="26035"/>
            <wp:effectExtent l="0" t="0" r="0" b="0"/>
            <wp:docPr id="117642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C2C22D" wp14:editId="09A026DF">
            <wp:extent cx="560705" cy="26035"/>
            <wp:effectExtent l="0" t="0" r="0" b="0"/>
            <wp:docPr id="399459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FFE96A" wp14:editId="77AA6E62">
            <wp:extent cx="560705" cy="26035"/>
            <wp:effectExtent l="0" t="0" r="0" b="0"/>
            <wp:docPr id="117622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598E80" wp14:editId="66BCA9BA">
            <wp:extent cx="560705" cy="26035"/>
            <wp:effectExtent l="0" t="0" r="0" b="0"/>
            <wp:docPr id="1582717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C82D9E" wp14:editId="108AF991">
            <wp:extent cx="560705" cy="26035"/>
            <wp:effectExtent l="0" t="0" r="0" b="0"/>
            <wp:docPr id="14536135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94EA32" wp14:editId="71E954AE">
            <wp:extent cx="560705" cy="26035"/>
            <wp:effectExtent l="0" t="0" r="0" b="0"/>
            <wp:docPr id="14587823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629338" wp14:editId="23B69680">
            <wp:extent cx="560705" cy="26035"/>
            <wp:effectExtent l="0" t="0" r="0" b="0"/>
            <wp:docPr id="1123335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B86718" wp14:editId="7357DF34">
            <wp:extent cx="560705" cy="26035"/>
            <wp:effectExtent l="0" t="0" r="0" b="0"/>
            <wp:docPr id="453549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1AC5C8" wp14:editId="57222EBF">
            <wp:extent cx="560705" cy="26035"/>
            <wp:effectExtent l="0" t="0" r="0" b="0"/>
            <wp:docPr id="21768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682BDA" wp14:editId="18673B91">
            <wp:extent cx="560705" cy="26035"/>
            <wp:effectExtent l="0" t="0" r="0" b="0"/>
            <wp:docPr id="2124810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64D655" wp14:editId="767F5E9B">
            <wp:extent cx="560705" cy="26035"/>
            <wp:effectExtent l="0" t="0" r="0" b="0"/>
            <wp:docPr id="1583325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5D5773" wp14:editId="0AF08310">
            <wp:extent cx="560705" cy="26035"/>
            <wp:effectExtent l="0" t="0" r="0" b="0"/>
            <wp:docPr id="576476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E0BDB3" wp14:editId="13DA6169">
            <wp:extent cx="560705" cy="26035"/>
            <wp:effectExtent l="0" t="0" r="0" b="0"/>
            <wp:docPr id="367536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D7A368" wp14:editId="5AA49157">
            <wp:extent cx="560705" cy="26035"/>
            <wp:effectExtent l="0" t="0" r="0" b="0"/>
            <wp:docPr id="651958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689829" wp14:editId="25A249C4">
            <wp:extent cx="560705" cy="26035"/>
            <wp:effectExtent l="0" t="0" r="0" b="0"/>
            <wp:docPr id="1625917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F4BB32" wp14:editId="10BE4296">
            <wp:extent cx="560705" cy="26035"/>
            <wp:effectExtent l="0" t="0" r="0" b="0"/>
            <wp:docPr id="990194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0D2AAA" wp14:editId="0A2AA21D">
            <wp:extent cx="560705" cy="26035"/>
            <wp:effectExtent l="0" t="0" r="0" b="0"/>
            <wp:docPr id="937625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99EACF" wp14:editId="4BD1CA7C">
            <wp:extent cx="560705" cy="26035"/>
            <wp:effectExtent l="0" t="0" r="0" b="0"/>
            <wp:docPr id="357892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51D53B" wp14:editId="406E1EA3">
            <wp:extent cx="560705" cy="26035"/>
            <wp:effectExtent l="0" t="0" r="0" b="0"/>
            <wp:docPr id="1230264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9A23C3" wp14:editId="435AD3CB">
            <wp:extent cx="560705" cy="26035"/>
            <wp:effectExtent l="0" t="0" r="0" b="0"/>
            <wp:docPr id="5896928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7BF86D" wp14:editId="44F633BB">
            <wp:extent cx="560705" cy="26035"/>
            <wp:effectExtent l="0" t="0" r="0" b="0"/>
            <wp:docPr id="875841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2B6760" wp14:editId="00298A92">
            <wp:extent cx="560705" cy="26035"/>
            <wp:effectExtent l="0" t="0" r="0" b="0"/>
            <wp:docPr id="379509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B5BB76" wp14:editId="5AE56F17">
            <wp:extent cx="560705" cy="26035"/>
            <wp:effectExtent l="0" t="0" r="0" b="0"/>
            <wp:docPr id="532874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E3A9B0" wp14:editId="6EF180BA">
            <wp:extent cx="560705" cy="26035"/>
            <wp:effectExtent l="0" t="0" r="0" b="0"/>
            <wp:docPr id="147936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45DD3" wp14:editId="70F04409">
            <wp:extent cx="560705" cy="26035"/>
            <wp:effectExtent l="0" t="0" r="0" b="0"/>
            <wp:docPr id="15606633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6F0C0C" wp14:editId="5B2E0F16">
            <wp:extent cx="560705" cy="26035"/>
            <wp:effectExtent l="0" t="0" r="0" b="0"/>
            <wp:docPr id="876441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0599F5" wp14:editId="1EF0131D">
            <wp:extent cx="560705" cy="26035"/>
            <wp:effectExtent l="0" t="0" r="0" b="0"/>
            <wp:docPr id="9927600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A0178" wp14:editId="2FB752CE">
            <wp:extent cx="560705" cy="26035"/>
            <wp:effectExtent l="0" t="0" r="0" b="0"/>
            <wp:docPr id="1516298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F06634" wp14:editId="6F8DA9A9">
            <wp:extent cx="560705" cy="26035"/>
            <wp:effectExtent l="0" t="0" r="0" b="0"/>
            <wp:docPr id="592598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2B141" wp14:editId="6A46E400">
            <wp:extent cx="560705" cy="26035"/>
            <wp:effectExtent l="0" t="0" r="0" b="0"/>
            <wp:docPr id="2100644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A5C897" wp14:editId="3F0D149C">
            <wp:extent cx="560705" cy="26035"/>
            <wp:effectExtent l="0" t="0" r="0" b="0"/>
            <wp:docPr id="9467792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C70A5" wp14:editId="6ADA712F">
            <wp:extent cx="560705" cy="26035"/>
            <wp:effectExtent l="0" t="0" r="0" b="0"/>
            <wp:docPr id="1636263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351308" wp14:editId="6427F697">
            <wp:extent cx="560705" cy="26035"/>
            <wp:effectExtent l="0" t="0" r="0" b="0"/>
            <wp:docPr id="3721043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2BF324" wp14:editId="6D1BA8AE">
            <wp:extent cx="560705" cy="26035"/>
            <wp:effectExtent l="0" t="0" r="0" b="0"/>
            <wp:docPr id="1274969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231E1C" wp14:editId="3346FE9A">
            <wp:extent cx="560705" cy="26035"/>
            <wp:effectExtent l="0" t="0" r="0" b="0"/>
            <wp:docPr id="3497348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A21909" wp14:editId="76A745DC">
            <wp:extent cx="560705" cy="26035"/>
            <wp:effectExtent l="0" t="0" r="0" b="0"/>
            <wp:docPr id="7930981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2FEFBA" wp14:editId="6C0C6E23">
            <wp:extent cx="560705" cy="26035"/>
            <wp:effectExtent l="0" t="0" r="0" b="0"/>
            <wp:docPr id="15291891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EA1E11" wp14:editId="379034A3">
            <wp:extent cx="560705" cy="26035"/>
            <wp:effectExtent l="0" t="0" r="0" b="0"/>
            <wp:docPr id="520311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402F7A" wp14:editId="636A2220">
            <wp:extent cx="560705" cy="26035"/>
            <wp:effectExtent l="0" t="0" r="0" b="0"/>
            <wp:docPr id="811773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AC1869" wp14:editId="5A317ED6">
            <wp:extent cx="560705" cy="26035"/>
            <wp:effectExtent l="0" t="0" r="0" b="0"/>
            <wp:docPr id="1502751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DBB9F9" wp14:editId="037A6452">
            <wp:extent cx="560705" cy="26035"/>
            <wp:effectExtent l="0" t="0" r="0" b="0"/>
            <wp:docPr id="928134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674F9F" wp14:editId="5B663238">
            <wp:extent cx="560705" cy="26035"/>
            <wp:effectExtent l="0" t="0" r="0" b="0"/>
            <wp:docPr id="1408968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175AB" wp14:editId="1F2C0D78">
            <wp:extent cx="560705" cy="26035"/>
            <wp:effectExtent l="0" t="0" r="0" b="0"/>
            <wp:docPr id="12249570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D813E" wp14:editId="392420C2">
            <wp:extent cx="560705" cy="26035"/>
            <wp:effectExtent l="0" t="0" r="0" b="0"/>
            <wp:docPr id="788716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09886C" wp14:editId="1AC357D3">
            <wp:extent cx="560705" cy="26035"/>
            <wp:effectExtent l="0" t="0" r="0" b="0"/>
            <wp:docPr id="1504051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D0328" wp14:editId="353EF6A4">
            <wp:extent cx="560705" cy="26035"/>
            <wp:effectExtent l="0" t="0" r="0" b="0"/>
            <wp:docPr id="20868553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88B4A3" wp14:editId="5686C0DB">
            <wp:extent cx="560705" cy="26035"/>
            <wp:effectExtent l="0" t="0" r="0" b="0"/>
            <wp:docPr id="722491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A18421" wp14:editId="71568F0C">
            <wp:extent cx="560705" cy="26035"/>
            <wp:effectExtent l="0" t="0" r="0" b="0"/>
            <wp:docPr id="1932980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AADE1" wp14:editId="34AD6795">
            <wp:extent cx="560705" cy="26035"/>
            <wp:effectExtent l="0" t="0" r="0" b="0"/>
            <wp:docPr id="7373380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6B869B" wp14:editId="6717F373">
            <wp:extent cx="560705" cy="26035"/>
            <wp:effectExtent l="0" t="0" r="0" b="0"/>
            <wp:docPr id="1443708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E36875" wp14:editId="5B2B16A3">
            <wp:extent cx="560705" cy="26035"/>
            <wp:effectExtent l="0" t="0" r="0" b="0"/>
            <wp:docPr id="6761547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1045A8" wp14:editId="4E4CFAB9">
            <wp:extent cx="560705" cy="26035"/>
            <wp:effectExtent l="0" t="0" r="0" b="0"/>
            <wp:docPr id="2114495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3B69FD" wp14:editId="545E067F">
            <wp:extent cx="560705" cy="26035"/>
            <wp:effectExtent l="0" t="0" r="0" b="0"/>
            <wp:docPr id="476283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C0C15" wp14:editId="52D84237">
            <wp:extent cx="560705" cy="26035"/>
            <wp:effectExtent l="0" t="0" r="0" b="0"/>
            <wp:docPr id="600375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7127D9" wp14:editId="091290F1">
            <wp:extent cx="560705" cy="26035"/>
            <wp:effectExtent l="0" t="0" r="0" b="0"/>
            <wp:docPr id="709361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4F309D" wp14:editId="0108C052">
            <wp:extent cx="560705" cy="26035"/>
            <wp:effectExtent l="0" t="0" r="0" b="0"/>
            <wp:docPr id="12890077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C6AFA1" wp14:editId="2C4C82EA">
            <wp:extent cx="560705" cy="26035"/>
            <wp:effectExtent l="0" t="0" r="0" b="0"/>
            <wp:docPr id="111601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471EA2" wp14:editId="596ED53D">
            <wp:extent cx="560705" cy="26035"/>
            <wp:effectExtent l="0" t="0" r="0" b="0"/>
            <wp:docPr id="19430405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F75B55" wp14:editId="2B777B03">
            <wp:extent cx="560705" cy="26035"/>
            <wp:effectExtent l="0" t="0" r="0" b="0"/>
            <wp:docPr id="1497214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B6DF3C" wp14:editId="7F9EBCA9">
            <wp:extent cx="560705" cy="26035"/>
            <wp:effectExtent l="0" t="0" r="0" b="0"/>
            <wp:docPr id="21294439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B8A49F" wp14:editId="519019BD">
            <wp:extent cx="560705" cy="26035"/>
            <wp:effectExtent l="0" t="0" r="0" b="0"/>
            <wp:docPr id="162828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38476C" wp14:editId="2A18B2F5">
            <wp:extent cx="560705" cy="26035"/>
            <wp:effectExtent l="0" t="0" r="0" b="0"/>
            <wp:docPr id="13241537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9627BD" wp14:editId="6B7F431E">
            <wp:extent cx="560705" cy="26035"/>
            <wp:effectExtent l="0" t="0" r="0" b="0"/>
            <wp:docPr id="1441100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EBE5A" wp14:editId="5E193E43">
            <wp:extent cx="560705" cy="26035"/>
            <wp:effectExtent l="0" t="0" r="0" b="0"/>
            <wp:docPr id="940260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7679B1" wp14:editId="21273D9D">
            <wp:extent cx="560705" cy="26035"/>
            <wp:effectExtent l="0" t="0" r="0" b="0"/>
            <wp:docPr id="1338344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73805B" wp14:editId="5F101878">
            <wp:extent cx="560705" cy="26035"/>
            <wp:effectExtent l="0" t="0" r="0" b="0"/>
            <wp:docPr id="1155437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87A5B7" wp14:editId="79ED0317">
            <wp:extent cx="560705" cy="26035"/>
            <wp:effectExtent l="0" t="0" r="0" b="0"/>
            <wp:docPr id="1450988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9C909B" wp14:editId="5564388A">
            <wp:extent cx="560705" cy="26035"/>
            <wp:effectExtent l="0" t="0" r="0" b="0"/>
            <wp:docPr id="2093350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D9E2C0" wp14:editId="41DC8058">
            <wp:extent cx="560705" cy="26035"/>
            <wp:effectExtent l="0" t="0" r="0" b="0"/>
            <wp:docPr id="1137255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348A55" wp14:editId="51ABC66E">
            <wp:extent cx="560705" cy="26035"/>
            <wp:effectExtent l="0" t="0" r="0" b="0"/>
            <wp:docPr id="7652889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E844D9" wp14:editId="7AA61F55">
            <wp:extent cx="560705" cy="26035"/>
            <wp:effectExtent l="0" t="0" r="0" b="0"/>
            <wp:docPr id="1695255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0CEC4D" wp14:editId="54D21984">
            <wp:extent cx="560705" cy="26035"/>
            <wp:effectExtent l="0" t="0" r="0" b="0"/>
            <wp:docPr id="417290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29CB1A" wp14:editId="2D61585F">
            <wp:extent cx="560705" cy="26035"/>
            <wp:effectExtent l="0" t="0" r="0" b="0"/>
            <wp:docPr id="1492599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8809A2" wp14:editId="1FE64C84">
            <wp:extent cx="560705" cy="26035"/>
            <wp:effectExtent l="0" t="0" r="0" b="0"/>
            <wp:docPr id="1229278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12346D" wp14:editId="12721696">
            <wp:extent cx="560705" cy="26035"/>
            <wp:effectExtent l="0" t="0" r="0" b="0"/>
            <wp:docPr id="1828326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D93BEE" wp14:editId="51DCDF38">
            <wp:extent cx="560705" cy="26035"/>
            <wp:effectExtent l="0" t="0" r="0" b="0"/>
            <wp:docPr id="679321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6C454E" wp14:editId="51AB92A2">
            <wp:extent cx="560705" cy="26035"/>
            <wp:effectExtent l="0" t="0" r="0" b="0"/>
            <wp:docPr id="2029732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252DC3" wp14:editId="335974AC">
            <wp:extent cx="560705" cy="26035"/>
            <wp:effectExtent l="0" t="0" r="0" b="0"/>
            <wp:docPr id="763278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DDB45E" wp14:editId="195D3160">
            <wp:extent cx="560705" cy="26035"/>
            <wp:effectExtent l="0" t="0" r="0" b="0"/>
            <wp:docPr id="1914843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3BDE55" wp14:editId="3ECD2E08">
            <wp:extent cx="560705" cy="26035"/>
            <wp:effectExtent l="0" t="0" r="0" b="0"/>
            <wp:docPr id="513264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6BC9DD" wp14:editId="222BFEC6">
            <wp:extent cx="560705" cy="26035"/>
            <wp:effectExtent l="0" t="0" r="0" b="0"/>
            <wp:docPr id="8874427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D9C375" wp14:editId="192C0499">
            <wp:extent cx="560705" cy="26035"/>
            <wp:effectExtent l="0" t="0" r="0" b="0"/>
            <wp:docPr id="331641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B911B0" wp14:editId="7EE857F0">
            <wp:extent cx="560705" cy="26035"/>
            <wp:effectExtent l="0" t="0" r="0" b="0"/>
            <wp:docPr id="199185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828B93" wp14:editId="553143C5">
            <wp:extent cx="560705" cy="26035"/>
            <wp:effectExtent l="0" t="0" r="0" b="0"/>
            <wp:docPr id="1100026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01AD56" wp14:editId="0163B51B">
            <wp:extent cx="560705" cy="26035"/>
            <wp:effectExtent l="0" t="0" r="0" b="0"/>
            <wp:docPr id="541505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277FC2" wp14:editId="2B5D2319">
            <wp:extent cx="560705" cy="26035"/>
            <wp:effectExtent l="0" t="0" r="0" b="0"/>
            <wp:docPr id="944198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18516C" wp14:editId="52F85FD2">
            <wp:extent cx="560705" cy="26035"/>
            <wp:effectExtent l="0" t="0" r="0" b="0"/>
            <wp:docPr id="1443532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0CEFD" wp14:editId="71916F43">
            <wp:extent cx="560705" cy="26035"/>
            <wp:effectExtent l="0" t="0" r="0" b="0"/>
            <wp:docPr id="1789819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6655BF" wp14:editId="37F47CB2">
            <wp:extent cx="560705" cy="26035"/>
            <wp:effectExtent l="0" t="0" r="0" b="0"/>
            <wp:docPr id="1580699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607954" wp14:editId="451B5BFD">
            <wp:extent cx="560705" cy="26035"/>
            <wp:effectExtent l="0" t="0" r="0" b="0"/>
            <wp:docPr id="1228288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A4D5E5" wp14:editId="5FAE9BFD">
            <wp:extent cx="560705" cy="26035"/>
            <wp:effectExtent l="0" t="0" r="0" b="0"/>
            <wp:docPr id="1975542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A32508" wp14:editId="35D081DE">
            <wp:extent cx="560705" cy="26035"/>
            <wp:effectExtent l="0" t="0" r="0" b="0"/>
            <wp:docPr id="8442764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12F2F3" wp14:editId="40FF0AD3">
            <wp:extent cx="560705" cy="26035"/>
            <wp:effectExtent l="0" t="0" r="0" b="0"/>
            <wp:docPr id="6052364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4F237C" wp14:editId="5E1115ED">
            <wp:extent cx="560705" cy="26035"/>
            <wp:effectExtent l="0" t="0" r="0" b="0"/>
            <wp:docPr id="18181483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8302AF" wp14:editId="4D0AC864">
            <wp:extent cx="560705" cy="26035"/>
            <wp:effectExtent l="0" t="0" r="0" b="0"/>
            <wp:docPr id="1319796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B695D8" wp14:editId="449F606D">
            <wp:extent cx="560705" cy="26035"/>
            <wp:effectExtent l="0" t="0" r="0" b="0"/>
            <wp:docPr id="52311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431116" wp14:editId="74F34A83">
            <wp:extent cx="560705" cy="26035"/>
            <wp:effectExtent l="0" t="0" r="0" b="0"/>
            <wp:docPr id="14664195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7E7568" wp14:editId="726AED52">
            <wp:extent cx="560705" cy="26035"/>
            <wp:effectExtent l="0" t="0" r="0" b="0"/>
            <wp:docPr id="1719941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1F5B21" wp14:editId="4CF7A9AD">
            <wp:extent cx="560705" cy="26035"/>
            <wp:effectExtent l="0" t="0" r="0" b="0"/>
            <wp:docPr id="8482195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351D86" wp14:editId="14BA890E">
            <wp:extent cx="560705" cy="26035"/>
            <wp:effectExtent l="0" t="0" r="0" b="0"/>
            <wp:docPr id="712505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89CBA" wp14:editId="58115FB7">
            <wp:extent cx="560705" cy="26035"/>
            <wp:effectExtent l="0" t="0" r="0" b="0"/>
            <wp:docPr id="1248426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91C8A6" wp14:editId="4CCB41A0">
            <wp:extent cx="560705" cy="26035"/>
            <wp:effectExtent l="0" t="0" r="0" b="0"/>
            <wp:docPr id="1755229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A16F3E" wp14:editId="48356860">
            <wp:extent cx="560705" cy="26035"/>
            <wp:effectExtent l="0" t="0" r="0" b="0"/>
            <wp:docPr id="1338536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F21652" wp14:editId="394F33C3">
            <wp:extent cx="560705" cy="26035"/>
            <wp:effectExtent l="0" t="0" r="0" b="0"/>
            <wp:docPr id="723024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818FDD" wp14:editId="3B78EAD3">
            <wp:extent cx="560705" cy="26035"/>
            <wp:effectExtent l="0" t="0" r="0" b="0"/>
            <wp:docPr id="825706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D57CD1" wp14:editId="21222170">
            <wp:extent cx="560705" cy="26035"/>
            <wp:effectExtent l="0" t="0" r="0" b="0"/>
            <wp:docPr id="5049369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69926A" wp14:editId="2E22C659">
            <wp:extent cx="560705" cy="26035"/>
            <wp:effectExtent l="0" t="0" r="0" b="0"/>
            <wp:docPr id="559839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201602" wp14:editId="74F8FDC0">
            <wp:extent cx="560705" cy="26035"/>
            <wp:effectExtent l="0" t="0" r="0" b="0"/>
            <wp:docPr id="1912623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2BA357" wp14:editId="18260C5C">
            <wp:extent cx="560705" cy="26035"/>
            <wp:effectExtent l="0" t="0" r="0" b="0"/>
            <wp:docPr id="1514798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B4F167" wp14:editId="669DB6EF">
            <wp:extent cx="560705" cy="26035"/>
            <wp:effectExtent l="0" t="0" r="0" b="0"/>
            <wp:docPr id="1435549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FE9B5" wp14:editId="05359A67">
            <wp:extent cx="560705" cy="26035"/>
            <wp:effectExtent l="0" t="0" r="0" b="0"/>
            <wp:docPr id="396081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10621" wp14:editId="2F052058">
            <wp:extent cx="560705" cy="26035"/>
            <wp:effectExtent l="0" t="0" r="0" b="0"/>
            <wp:docPr id="1462886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B68949" wp14:editId="5FBDB3FF">
            <wp:extent cx="560705" cy="26035"/>
            <wp:effectExtent l="0" t="0" r="0" b="0"/>
            <wp:docPr id="541710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F2EDB" wp14:editId="5AA54CA4">
            <wp:extent cx="560705" cy="26035"/>
            <wp:effectExtent l="0" t="0" r="0" b="0"/>
            <wp:docPr id="1372631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7A1B8E" wp14:editId="717FC03E">
            <wp:extent cx="560705" cy="26035"/>
            <wp:effectExtent l="0" t="0" r="0" b="0"/>
            <wp:docPr id="11170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FF0A6D" wp14:editId="6F3FD3D5">
            <wp:extent cx="560705" cy="26035"/>
            <wp:effectExtent l="0" t="0" r="0" b="0"/>
            <wp:docPr id="1411271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AE8338" wp14:editId="07ECEA77">
            <wp:extent cx="560705" cy="26035"/>
            <wp:effectExtent l="0" t="0" r="0" b="0"/>
            <wp:docPr id="2057505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EB9918" wp14:editId="375CFA99">
            <wp:extent cx="560705" cy="26035"/>
            <wp:effectExtent l="0" t="0" r="0" b="0"/>
            <wp:docPr id="794661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068100" wp14:editId="658F8011">
            <wp:extent cx="560705" cy="26035"/>
            <wp:effectExtent l="0" t="0" r="0" b="0"/>
            <wp:docPr id="19071572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30E650" wp14:editId="6800789B">
            <wp:extent cx="560705" cy="26035"/>
            <wp:effectExtent l="0" t="0" r="0" b="0"/>
            <wp:docPr id="1792396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1FC193" wp14:editId="5E521A7D">
            <wp:extent cx="560705" cy="26035"/>
            <wp:effectExtent l="0" t="0" r="0" b="0"/>
            <wp:docPr id="1240547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CF1171" wp14:editId="38DCE256">
            <wp:extent cx="560705" cy="26035"/>
            <wp:effectExtent l="0" t="0" r="0" b="0"/>
            <wp:docPr id="8680939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E3BF42" wp14:editId="182CFB6E">
            <wp:extent cx="560705" cy="26035"/>
            <wp:effectExtent l="0" t="0" r="0" b="0"/>
            <wp:docPr id="2010444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B66422" wp14:editId="402C3688">
            <wp:extent cx="560705" cy="26035"/>
            <wp:effectExtent l="0" t="0" r="0" b="0"/>
            <wp:docPr id="2129809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34D280" wp14:editId="347C6333">
            <wp:extent cx="560705" cy="26035"/>
            <wp:effectExtent l="0" t="0" r="0" b="0"/>
            <wp:docPr id="927795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6682E" wp14:editId="62077F94">
            <wp:extent cx="560705" cy="26035"/>
            <wp:effectExtent l="0" t="0" r="0" b="0"/>
            <wp:docPr id="699912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B64CEC" wp14:editId="70B1D2BF">
            <wp:extent cx="560705" cy="26035"/>
            <wp:effectExtent l="0" t="0" r="0" b="0"/>
            <wp:docPr id="2112841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EEE17E" wp14:editId="174DA592">
            <wp:extent cx="560705" cy="26035"/>
            <wp:effectExtent l="0" t="0" r="0" b="0"/>
            <wp:docPr id="943542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5A330" wp14:editId="56E23769">
            <wp:extent cx="560705" cy="26035"/>
            <wp:effectExtent l="0" t="0" r="0" b="0"/>
            <wp:docPr id="1524122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74A238" wp14:editId="78800778">
            <wp:extent cx="560705" cy="26035"/>
            <wp:effectExtent l="0" t="0" r="0" b="0"/>
            <wp:docPr id="1846788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B9195" wp14:editId="6AFCFF3B">
            <wp:extent cx="560705" cy="26035"/>
            <wp:effectExtent l="0" t="0" r="0" b="0"/>
            <wp:docPr id="1098347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D86F2D" wp14:editId="382DC4D3">
            <wp:extent cx="560705" cy="26035"/>
            <wp:effectExtent l="0" t="0" r="0" b="0"/>
            <wp:docPr id="15524940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E4A453" wp14:editId="3480DD8B">
            <wp:extent cx="560705" cy="26035"/>
            <wp:effectExtent l="0" t="0" r="0" b="0"/>
            <wp:docPr id="7828317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BFEBB8" wp14:editId="33C2E3F6">
            <wp:extent cx="560705" cy="26035"/>
            <wp:effectExtent l="0" t="0" r="0" b="0"/>
            <wp:docPr id="1708245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B02058" wp14:editId="3DD5B0DA">
            <wp:extent cx="560705" cy="26035"/>
            <wp:effectExtent l="0" t="0" r="0" b="0"/>
            <wp:docPr id="266263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EE6FB7" wp14:editId="5B40951F">
            <wp:extent cx="560705" cy="26035"/>
            <wp:effectExtent l="0" t="0" r="0" b="0"/>
            <wp:docPr id="25382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A5B7B4" wp14:editId="0B854E62">
            <wp:extent cx="560705" cy="26035"/>
            <wp:effectExtent l="0" t="0" r="0" b="0"/>
            <wp:docPr id="13366757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1CBEDA" wp14:editId="2DD25BFB">
            <wp:extent cx="560705" cy="26035"/>
            <wp:effectExtent l="0" t="0" r="0" b="0"/>
            <wp:docPr id="1655444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1F7B28" wp14:editId="24C4989B">
            <wp:extent cx="560705" cy="26035"/>
            <wp:effectExtent l="0" t="0" r="0" b="0"/>
            <wp:docPr id="17861280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1F3B84" wp14:editId="3A3AFC30">
            <wp:extent cx="560705" cy="26035"/>
            <wp:effectExtent l="0" t="0" r="0" b="0"/>
            <wp:docPr id="2087332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E990FD" wp14:editId="326BDB54">
            <wp:extent cx="560705" cy="26035"/>
            <wp:effectExtent l="0" t="0" r="0" b="0"/>
            <wp:docPr id="724808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C9FFCD" wp14:editId="566756F4">
            <wp:extent cx="560705" cy="26035"/>
            <wp:effectExtent l="0" t="0" r="0" b="0"/>
            <wp:docPr id="226456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7FB5AB" wp14:editId="1F693199">
            <wp:extent cx="560705" cy="26035"/>
            <wp:effectExtent l="0" t="0" r="0" b="0"/>
            <wp:docPr id="1819521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A07135" wp14:editId="2323C1B1">
            <wp:extent cx="560705" cy="26035"/>
            <wp:effectExtent l="0" t="0" r="0" b="0"/>
            <wp:docPr id="466151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CA690F" wp14:editId="492D4269">
            <wp:extent cx="560705" cy="26035"/>
            <wp:effectExtent l="0" t="0" r="0" b="0"/>
            <wp:docPr id="16885604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598771" wp14:editId="4DADD6F6">
            <wp:extent cx="560705" cy="26035"/>
            <wp:effectExtent l="0" t="0" r="0" b="0"/>
            <wp:docPr id="1397405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1C7E33" wp14:editId="5D223468">
            <wp:extent cx="560705" cy="26035"/>
            <wp:effectExtent l="0" t="0" r="0" b="0"/>
            <wp:docPr id="807556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41575F" wp14:editId="59C185F7">
            <wp:extent cx="560705" cy="26035"/>
            <wp:effectExtent l="0" t="0" r="0" b="0"/>
            <wp:docPr id="1623573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3D463F" wp14:editId="79BCBFD7">
            <wp:extent cx="560705" cy="26035"/>
            <wp:effectExtent l="0" t="0" r="0" b="0"/>
            <wp:docPr id="1626865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189D1B" wp14:editId="204FF458">
            <wp:extent cx="560705" cy="26035"/>
            <wp:effectExtent l="0" t="0" r="0" b="0"/>
            <wp:docPr id="10006090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5D9E26" wp14:editId="4088EAE7">
            <wp:extent cx="560705" cy="26035"/>
            <wp:effectExtent l="0" t="0" r="0" b="0"/>
            <wp:docPr id="956192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A86440" wp14:editId="5A1ADE43">
            <wp:extent cx="560705" cy="26035"/>
            <wp:effectExtent l="0" t="0" r="0" b="0"/>
            <wp:docPr id="18613068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CDA993" wp14:editId="13EF4233">
            <wp:extent cx="560705" cy="26035"/>
            <wp:effectExtent l="0" t="0" r="0" b="0"/>
            <wp:docPr id="520463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CB512D" wp14:editId="7EF62374">
            <wp:extent cx="560705" cy="26035"/>
            <wp:effectExtent l="0" t="0" r="0" b="0"/>
            <wp:docPr id="1519758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B1FDD" wp14:editId="7CC22B89">
            <wp:extent cx="560705" cy="26035"/>
            <wp:effectExtent l="0" t="0" r="0" b="0"/>
            <wp:docPr id="15263272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0D2732" wp14:editId="53A58FE4">
            <wp:extent cx="560705" cy="26035"/>
            <wp:effectExtent l="0" t="0" r="0" b="0"/>
            <wp:docPr id="1152293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8DF8CB" wp14:editId="0E8E4ADB">
            <wp:extent cx="560705" cy="26035"/>
            <wp:effectExtent l="0" t="0" r="0" b="0"/>
            <wp:docPr id="1197403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DA7580" wp14:editId="6EDA5CFB">
            <wp:extent cx="560705" cy="26035"/>
            <wp:effectExtent l="0" t="0" r="0" b="0"/>
            <wp:docPr id="113042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2DECD7" wp14:editId="5EE3BE0F">
            <wp:extent cx="560705" cy="26035"/>
            <wp:effectExtent l="0" t="0" r="0" b="0"/>
            <wp:docPr id="151071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FF2A00" wp14:editId="14FB3910">
            <wp:extent cx="560705" cy="26035"/>
            <wp:effectExtent l="0" t="0" r="0" b="0"/>
            <wp:docPr id="17740443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C8E658" wp14:editId="2A39750B">
            <wp:extent cx="560705" cy="26035"/>
            <wp:effectExtent l="0" t="0" r="0" b="0"/>
            <wp:docPr id="20681328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4BEDE0" wp14:editId="70F1A421">
            <wp:extent cx="560705" cy="26035"/>
            <wp:effectExtent l="0" t="0" r="0" b="0"/>
            <wp:docPr id="955999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328CA3" wp14:editId="0B4A0C6E">
            <wp:extent cx="560705" cy="26035"/>
            <wp:effectExtent l="0" t="0" r="0" b="0"/>
            <wp:docPr id="958134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CB88D1" wp14:editId="454C8963">
            <wp:extent cx="560705" cy="26035"/>
            <wp:effectExtent l="0" t="0" r="0" b="0"/>
            <wp:docPr id="496024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3F79CA" wp14:editId="322FFBDF">
            <wp:extent cx="560705" cy="26035"/>
            <wp:effectExtent l="0" t="0" r="0" b="0"/>
            <wp:docPr id="11032572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DE6A68" wp14:editId="70A51429">
            <wp:extent cx="560705" cy="26035"/>
            <wp:effectExtent l="0" t="0" r="0" b="0"/>
            <wp:docPr id="422146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0356D1" wp14:editId="03265563">
            <wp:extent cx="560705" cy="26035"/>
            <wp:effectExtent l="0" t="0" r="0" b="0"/>
            <wp:docPr id="789089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6790D" wp14:editId="3D7EC982">
            <wp:extent cx="560705" cy="26035"/>
            <wp:effectExtent l="0" t="0" r="0" b="0"/>
            <wp:docPr id="905735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054C47" wp14:editId="1A4C27A5">
            <wp:extent cx="560705" cy="26035"/>
            <wp:effectExtent l="0" t="0" r="0" b="0"/>
            <wp:docPr id="2112991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99B556" wp14:editId="01CEA0A1">
            <wp:extent cx="560705" cy="26035"/>
            <wp:effectExtent l="0" t="0" r="0" b="0"/>
            <wp:docPr id="590219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F4E1AE" wp14:editId="4382BBF6">
            <wp:extent cx="560705" cy="26035"/>
            <wp:effectExtent l="0" t="0" r="0" b="0"/>
            <wp:docPr id="901295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719E91" wp14:editId="66DCDE1D">
            <wp:extent cx="560705" cy="26035"/>
            <wp:effectExtent l="0" t="0" r="0" b="0"/>
            <wp:docPr id="1798337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41FCA4" wp14:editId="7885EDF3">
            <wp:extent cx="560705" cy="26035"/>
            <wp:effectExtent l="0" t="0" r="0" b="0"/>
            <wp:docPr id="14223404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068354" wp14:editId="25E917B1">
            <wp:extent cx="560705" cy="26035"/>
            <wp:effectExtent l="0" t="0" r="0" b="0"/>
            <wp:docPr id="41417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3EA389" wp14:editId="5014AE7D">
            <wp:extent cx="560705" cy="26035"/>
            <wp:effectExtent l="0" t="0" r="0" b="0"/>
            <wp:docPr id="222895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76C4A8" wp14:editId="1B63334E">
            <wp:extent cx="560705" cy="26035"/>
            <wp:effectExtent l="0" t="0" r="0" b="0"/>
            <wp:docPr id="1139375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B3FBBF" wp14:editId="5ECDA201">
            <wp:extent cx="560705" cy="26035"/>
            <wp:effectExtent l="0" t="0" r="0" b="0"/>
            <wp:docPr id="2080755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CCF57B" wp14:editId="7EF21F7C">
            <wp:extent cx="560705" cy="26035"/>
            <wp:effectExtent l="0" t="0" r="0" b="0"/>
            <wp:docPr id="472039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AED3E8" wp14:editId="33042880">
            <wp:extent cx="560705" cy="26035"/>
            <wp:effectExtent l="0" t="0" r="0" b="0"/>
            <wp:docPr id="216886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927956" wp14:editId="2B45B2FB">
            <wp:extent cx="560705" cy="26035"/>
            <wp:effectExtent l="0" t="0" r="0" b="0"/>
            <wp:docPr id="1897436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01FC0" wp14:editId="35FED70D">
            <wp:extent cx="560705" cy="26035"/>
            <wp:effectExtent l="0" t="0" r="0" b="0"/>
            <wp:docPr id="398018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CE072" wp14:editId="138B3D46">
            <wp:extent cx="560705" cy="26035"/>
            <wp:effectExtent l="0" t="0" r="0" b="0"/>
            <wp:docPr id="537765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BA6152" wp14:editId="0C347E27">
            <wp:extent cx="560705" cy="26035"/>
            <wp:effectExtent l="0" t="0" r="0" b="0"/>
            <wp:docPr id="110823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D85F34" wp14:editId="0BC94135">
            <wp:extent cx="560705" cy="26035"/>
            <wp:effectExtent l="0" t="0" r="0" b="0"/>
            <wp:docPr id="1647489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D756A3" wp14:editId="5A237086">
            <wp:extent cx="560705" cy="26035"/>
            <wp:effectExtent l="0" t="0" r="0" b="0"/>
            <wp:docPr id="2048491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A09F32" wp14:editId="590804D3">
            <wp:extent cx="560705" cy="26035"/>
            <wp:effectExtent l="0" t="0" r="0" b="0"/>
            <wp:docPr id="788882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ADED51" wp14:editId="62760E05">
            <wp:extent cx="560705" cy="26035"/>
            <wp:effectExtent l="0" t="0" r="0" b="0"/>
            <wp:docPr id="1142189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04CE99" wp14:editId="6176BC4A">
            <wp:extent cx="560705" cy="26035"/>
            <wp:effectExtent l="0" t="0" r="0" b="0"/>
            <wp:docPr id="14654273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2254A0" wp14:editId="77154D9F">
            <wp:extent cx="560705" cy="26035"/>
            <wp:effectExtent l="0" t="0" r="0" b="0"/>
            <wp:docPr id="9391790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4FC241" wp14:editId="19DBE3E6">
            <wp:extent cx="560705" cy="26035"/>
            <wp:effectExtent l="0" t="0" r="0" b="0"/>
            <wp:docPr id="1031487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C2AF72" wp14:editId="7ED1676D">
            <wp:extent cx="560705" cy="26035"/>
            <wp:effectExtent l="0" t="0" r="0" b="0"/>
            <wp:docPr id="933129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79B795" wp14:editId="5284BA0D">
            <wp:extent cx="560705" cy="26035"/>
            <wp:effectExtent l="0" t="0" r="0" b="0"/>
            <wp:docPr id="822947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26647" wp14:editId="307A9EAA">
            <wp:extent cx="560705" cy="26035"/>
            <wp:effectExtent l="0" t="0" r="0" b="0"/>
            <wp:docPr id="1687317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25B6AC" wp14:editId="20DDD94D">
            <wp:extent cx="560705" cy="26035"/>
            <wp:effectExtent l="0" t="0" r="0" b="0"/>
            <wp:docPr id="560137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E61957" wp14:editId="0B670B8E">
            <wp:extent cx="560705" cy="26035"/>
            <wp:effectExtent l="0" t="0" r="0" b="0"/>
            <wp:docPr id="265838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32FE43" wp14:editId="3E51023E">
            <wp:extent cx="560705" cy="26035"/>
            <wp:effectExtent l="0" t="0" r="0" b="0"/>
            <wp:docPr id="13418732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CFDD50" wp14:editId="756A2944">
            <wp:extent cx="560705" cy="26035"/>
            <wp:effectExtent l="0" t="0" r="0" b="0"/>
            <wp:docPr id="221848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BE026E" wp14:editId="086FD8A8">
            <wp:extent cx="560705" cy="26035"/>
            <wp:effectExtent l="0" t="0" r="0" b="0"/>
            <wp:docPr id="1012818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D75C54" wp14:editId="71FDDE4D">
            <wp:extent cx="560705" cy="26035"/>
            <wp:effectExtent l="0" t="0" r="0" b="0"/>
            <wp:docPr id="3770377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461D5E" wp14:editId="23E1807B">
            <wp:extent cx="560705" cy="26035"/>
            <wp:effectExtent l="0" t="0" r="0" b="0"/>
            <wp:docPr id="1411822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0AC6A7" wp14:editId="4173B196">
            <wp:extent cx="560705" cy="26035"/>
            <wp:effectExtent l="0" t="0" r="0" b="0"/>
            <wp:docPr id="20398613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7094D2" wp14:editId="100A0127">
            <wp:extent cx="560705" cy="26035"/>
            <wp:effectExtent l="0" t="0" r="0" b="0"/>
            <wp:docPr id="307988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AE5DE" wp14:editId="6AB17865">
            <wp:extent cx="560705" cy="26035"/>
            <wp:effectExtent l="0" t="0" r="0" b="0"/>
            <wp:docPr id="641762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64B98C" wp14:editId="742EF730">
            <wp:extent cx="560705" cy="26035"/>
            <wp:effectExtent l="0" t="0" r="0" b="0"/>
            <wp:docPr id="1317885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CDE9A4" wp14:editId="1E892680">
            <wp:extent cx="560705" cy="26035"/>
            <wp:effectExtent l="0" t="0" r="0" b="0"/>
            <wp:docPr id="1284178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96C1E3" wp14:editId="4898DC95">
            <wp:extent cx="560705" cy="26035"/>
            <wp:effectExtent l="0" t="0" r="0" b="0"/>
            <wp:docPr id="912360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532608" wp14:editId="2FE6DBF2">
            <wp:extent cx="560705" cy="26035"/>
            <wp:effectExtent l="0" t="0" r="0" b="0"/>
            <wp:docPr id="320904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90A0FD" wp14:editId="357CEE17">
            <wp:extent cx="560705" cy="26035"/>
            <wp:effectExtent l="0" t="0" r="0" b="0"/>
            <wp:docPr id="1621325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C6BC94" wp14:editId="273D338A">
            <wp:extent cx="560705" cy="26035"/>
            <wp:effectExtent l="0" t="0" r="0" b="0"/>
            <wp:docPr id="1238667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EEEA54" wp14:editId="75A0975E">
            <wp:extent cx="560705" cy="26035"/>
            <wp:effectExtent l="0" t="0" r="0" b="0"/>
            <wp:docPr id="109710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DBDEEB" wp14:editId="0A03BB43">
            <wp:extent cx="560705" cy="26035"/>
            <wp:effectExtent l="0" t="0" r="0" b="0"/>
            <wp:docPr id="977095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339D4E" wp14:editId="73269A5E">
            <wp:extent cx="560705" cy="26035"/>
            <wp:effectExtent l="0" t="0" r="0" b="0"/>
            <wp:docPr id="1116334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FCEA9B" wp14:editId="43C109DC">
            <wp:extent cx="560705" cy="26035"/>
            <wp:effectExtent l="0" t="0" r="0" b="0"/>
            <wp:docPr id="365857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A416AF" wp14:editId="350728A4">
            <wp:extent cx="560705" cy="26035"/>
            <wp:effectExtent l="0" t="0" r="0" b="0"/>
            <wp:docPr id="6267170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EF916" wp14:editId="4996B535">
            <wp:extent cx="560705" cy="26035"/>
            <wp:effectExtent l="0" t="0" r="0" b="0"/>
            <wp:docPr id="1314606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B2819B" wp14:editId="1C22D880">
            <wp:extent cx="560705" cy="26035"/>
            <wp:effectExtent l="0" t="0" r="0" b="0"/>
            <wp:docPr id="710755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D85B05" wp14:editId="2A28DBAF">
            <wp:extent cx="560705" cy="26035"/>
            <wp:effectExtent l="0" t="0" r="0" b="0"/>
            <wp:docPr id="1867732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808EA1" wp14:editId="6AECB052">
            <wp:extent cx="560705" cy="26035"/>
            <wp:effectExtent l="0" t="0" r="0" b="0"/>
            <wp:docPr id="1566359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35211E" wp14:editId="324441F5">
            <wp:extent cx="560705" cy="26035"/>
            <wp:effectExtent l="0" t="0" r="0" b="0"/>
            <wp:docPr id="12702469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32778" wp14:editId="312E3422">
            <wp:extent cx="560705" cy="26035"/>
            <wp:effectExtent l="0" t="0" r="0" b="0"/>
            <wp:docPr id="1581063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92DAD6" wp14:editId="20E21F75">
            <wp:extent cx="560705" cy="26035"/>
            <wp:effectExtent l="0" t="0" r="0" b="0"/>
            <wp:docPr id="1519519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DD8B92" wp14:editId="57401F21">
            <wp:extent cx="560705" cy="26035"/>
            <wp:effectExtent l="0" t="0" r="0" b="0"/>
            <wp:docPr id="18580757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F70C94" wp14:editId="0DAA7092">
            <wp:extent cx="560705" cy="26035"/>
            <wp:effectExtent l="0" t="0" r="0" b="0"/>
            <wp:docPr id="122357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AD4C9B" wp14:editId="3960BFA9">
            <wp:extent cx="560705" cy="26035"/>
            <wp:effectExtent l="0" t="0" r="0" b="0"/>
            <wp:docPr id="1043317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A578B5" wp14:editId="1A148814">
            <wp:extent cx="560705" cy="26035"/>
            <wp:effectExtent l="0" t="0" r="0" b="0"/>
            <wp:docPr id="862216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B53651" wp14:editId="62F18D1A">
            <wp:extent cx="560705" cy="26035"/>
            <wp:effectExtent l="0" t="0" r="0" b="0"/>
            <wp:docPr id="474752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BF09D1" wp14:editId="26E87BEE">
            <wp:extent cx="560705" cy="26035"/>
            <wp:effectExtent l="0" t="0" r="0" b="0"/>
            <wp:docPr id="1647329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E72D9B" wp14:editId="22CD6C7A">
            <wp:extent cx="560705" cy="26035"/>
            <wp:effectExtent l="0" t="0" r="0" b="0"/>
            <wp:docPr id="20430304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C73DA4" wp14:editId="1F9494B2">
            <wp:extent cx="560705" cy="26035"/>
            <wp:effectExtent l="0" t="0" r="0" b="0"/>
            <wp:docPr id="1813693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193B85" wp14:editId="3D0D2267">
            <wp:extent cx="560705" cy="26035"/>
            <wp:effectExtent l="0" t="0" r="0" b="0"/>
            <wp:docPr id="2033894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ED8F07" wp14:editId="2394CF92">
            <wp:extent cx="560705" cy="26035"/>
            <wp:effectExtent l="0" t="0" r="0" b="0"/>
            <wp:docPr id="863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EBC738" wp14:editId="56466524">
            <wp:extent cx="560705" cy="26035"/>
            <wp:effectExtent l="0" t="0" r="0" b="0"/>
            <wp:docPr id="2128688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A2FFF3" wp14:editId="3942005E">
            <wp:extent cx="560705" cy="26035"/>
            <wp:effectExtent l="0" t="0" r="0" b="0"/>
            <wp:docPr id="746519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14EFFD" wp14:editId="22478E96">
            <wp:extent cx="560705" cy="26035"/>
            <wp:effectExtent l="0" t="0" r="0" b="0"/>
            <wp:docPr id="8642483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35C385" wp14:editId="5F9A938A">
            <wp:extent cx="560705" cy="26035"/>
            <wp:effectExtent l="0" t="0" r="0" b="0"/>
            <wp:docPr id="974803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1B0740" wp14:editId="4FF1EE3A">
            <wp:extent cx="560705" cy="26035"/>
            <wp:effectExtent l="0" t="0" r="0" b="0"/>
            <wp:docPr id="1045399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4D07F5" wp14:editId="1936F02A">
            <wp:extent cx="560705" cy="26035"/>
            <wp:effectExtent l="0" t="0" r="0" b="0"/>
            <wp:docPr id="1905422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A82A89" wp14:editId="2D74BB36">
            <wp:extent cx="560705" cy="26035"/>
            <wp:effectExtent l="0" t="0" r="0" b="0"/>
            <wp:docPr id="6840181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3EE0C1" wp14:editId="714139A8">
            <wp:extent cx="560705" cy="26035"/>
            <wp:effectExtent l="0" t="0" r="0" b="0"/>
            <wp:docPr id="645427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4DD172" wp14:editId="3A690683">
            <wp:extent cx="560705" cy="26035"/>
            <wp:effectExtent l="0" t="0" r="0" b="0"/>
            <wp:docPr id="9837381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2BB26B" wp14:editId="2968A31E">
            <wp:extent cx="560705" cy="26035"/>
            <wp:effectExtent l="0" t="0" r="0" b="0"/>
            <wp:docPr id="1708601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466D1F" wp14:editId="5ED51314">
            <wp:extent cx="560705" cy="26035"/>
            <wp:effectExtent l="0" t="0" r="0" b="0"/>
            <wp:docPr id="1576970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49D7C9" wp14:editId="3EE7F49D">
            <wp:extent cx="560705" cy="26035"/>
            <wp:effectExtent l="0" t="0" r="0" b="0"/>
            <wp:docPr id="978413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A00685" wp14:editId="0D271435">
            <wp:extent cx="560705" cy="26035"/>
            <wp:effectExtent l="0" t="0" r="0" b="0"/>
            <wp:docPr id="284552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3EDA58" wp14:editId="194B3870">
            <wp:extent cx="560705" cy="26035"/>
            <wp:effectExtent l="0" t="0" r="0" b="0"/>
            <wp:docPr id="1764850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0EBB0" wp14:editId="051EB853">
            <wp:extent cx="560705" cy="26035"/>
            <wp:effectExtent l="0" t="0" r="0" b="0"/>
            <wp:docPr id="16911094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920586" wp14:editId="2AEA9017">
            <wp:extent cx="560705" cy="26035"/>
            <wp:effectExtent l="0" t="0" r="0" b="0"/>
            <wp:docPr id="5736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A694DB" wp14:editId="28A94883">
            <wp:extent cx="560705" cy="26035"/>
            <wp:effectExtent l="0" t="0" r="0" b="0"/>
            <wp:docPr id="1755338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4F90DA" wp14:editId="6474A4B4">
            <wp:extent cx="560705" cy="26035"/>
            <wp:effectExtent l="0" t="0" r="0" b="0"/>
            <wp:docPr id="1485824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DF7F5B" wp14:editId="3E25B5ED">
            <wp:extent cx="560705" cy="26035"/>
            <wp:effectExtent l="0" t="0" r="0" b="0"/>
            <wp:docPr id="462344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C12634" wp14:editId="57E38250">
            <wp:extent cx="560705" cy="26035"/>
            <wp:effectExtent l="0" t="0" r="0" b="0"/>
            <wp:docPr id="1042823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0B26B5" wp14:editId="1CD8B9F5">
            <wp:extent cx="560705" cy="26035"/>
            <wp:effectExtent l="0" t="0" r="0" b="0"/>
            <wp:docPr id="6239068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62BB6E" wp14:editId="03BD331F">
            <wp:extent cx="560705" cy="26035"/>
            <wp:effectExtent l="0" t="0" r="0" b="0"/>
            <wp:docPr id="2127167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5EDCAB" wp14:editId="2E444CA3">
            <wp:extent cx="560705" cy="26035"/>
            <wp:effectExtent l="0" t="0" r="0" b="0"/>
            <wp:docPr id="1293886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3CCBC1" wp14:editId="706169FA">
            <wp:extent cx="560705" cy="26035"/>
            <wp:effectExtent l="0" t="0" r="0" b="0"/>
            <wp:docPr id="264652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2B84DE" wp14:editId="74952BF6">
            <wp:extent cx="560705" cy="26035"/>
            <wp:effectExtent l="0" t="0" r="0" b="0"/>
            <wp:docPr id="1858093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C46B1D" wp14:editId="1F4DFCFF">
            <wp:extent cx="560705" cy="26035"/>
            <wp:effectExtent l="0" t="0" r="0" b="0"/>
            <wp:docPr id="75824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EF84BA" wp14:editId="38C38EFD">
            <wp:extent cx="560705" cy="26035"/>
            <wp:effectExtent l="0" t="0" r="0" b="0"/>
            <wp:docPr id="11525826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515B53" wp14:editId="692949B4">
            <wp:extent cx="560705" cy="26035"/>
            <wp:effectExtent l="0" t="0" r="0" b="0"/>
            <wp:docPr id="1471066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FD7453" wp14:editId="6964909B">
            <wp:extent cx="560705" cy="26035"/>
            <wp:effectExtent l="0" t="0" r="0" b="0"/>
            <wp:docPr id="9474729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0C7F45" wp14:editId="447B68A9">
            <wp:extent cx="560705" cy="26035"/>
            <wp:effectExtent l="0" t="0" r="0" b="0"/>
            <wp:docPr id="19038592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6AF921" wp14:editId="1BE449BF">
            <wp:extent cx="560705" cy="26035"/>
            <wp:effectExtent l="0" t="0" r="0" b="0"/>
            <wp:docPr id="1111361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EDE74D" wp14:editId="04CF3052">
            <wp:extent cx="560705" cy="26035"/>
            <wp:effectExtent l="0" t="0" r="0" b="0"/>
            <wp:docPr id="1413472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7D67DF" wp14:editId="3506A4B0">
            <wp:extent cx="560705" cy="26035"/>
            <wp:effectExtent l="0" t="0" r="0" b="0"/>
            <wp:docPr id="1396542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E8C323" wp14:editId="2E92EF55">
            <wp:extent cx="560705" cy="26035"/>
            <wp:effectExtent l="0" t="0" r="0" b="0"/>
            <wp:docPr id="1174070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F44CA5" wp14:editId="182D3BB2">
            <wp:extent cx="560705" cy="26035"/>
            <wp:effectExtent l="0" t="0" r="0" b="0"/>
            <wp:docPr id="989802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57E8C5" wp14:editId="39897D85">
            <wp:extent cx="560705" cy="26035"/>
            <wp:effectExtent l="0" t="0" r="0" b="0"/>
            <wp:docPr id="675241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A13ABE" wp14:editId="46578CA6">
            <wp:extent cx="560705" cy="26035"/>
            <wp:effectExtent l="0" t="0" r="0" b="0"/>
            <wp:docPr id="13162685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B9F49" wp14:editId="63DA8B55">
            <wp:extent cx="560705" cy="26035"/>
            <wp:effectExtent l="0" t="0" r="0" b="0"/>
            <wp:docPr id="1249150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203796" wp14:editId="39014B10">
            <wp:extent cx="560705" cy="26035"/>
            <wp:effectExtent l="0" t="0" r="0" b="0"/>
            <wp:docPr id="1479384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A968ED" wp14:editId="5B2B03D8">
            <wp:extent cx="560705" cy="26035"/>
            <wp:effectExtent l="0" t="0" r="0" b="0"/>
            <wp:docPr id="248429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3F54B5" wp14:editId="44A15D86">
            <wp:extent cx="560705" cy="26035"/>
            <wp:effectExtent l="0" t="0" r="0" b="0"/>
            <wp:docPr id="1069811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8DB93D" wp14:editId="41085804">
            <wp:extent cx="560705" cy="26035"/>
            <wp:effectExtent l="0" t="0" r="0" b="0"/>
            <wp:docPr id="18978537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2558DB" wp14:editId="4BCECDBB">
            <wp:extent cx="560705" cy="26035"/>
            <wp:effectExtent l="0" t="0" r="0" b="0"/>
            <wp:docPr id="11398566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B768A8" wp14:editId="3236DA30">
            <wp:extent cx="560705" cy="26035"/>
            <wp:effectExtent l="0" t="0" r="0" b="0"/>
            <wp:docPr id="141579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5D1F27" wp14:editId="78811273">
            <wp:extent cx="560705" cy="26035"/>
            <wp:effectExtent l="0" t="0" r="0" b="0"/>
            <wp:docPr id="1900002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ADCC94" wp14:editId="488DF48D">
            <wp:extent cx="560705" cy="26035"/>
            <wp:effectExtent l="0" t="0" r="0" b="0"/>
            <wp:docPr id="578205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EB9433" wp14:editId="50A12D3C">
            <wp:extent cx="560705" cy="26035"/>
            <wp:effectExtent l="0" t="0" r="0" b="0"/>
            <wp:docPr id="2004124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51464A" wp14:editId="13026984">
            <wp:extent cx="560705" cy="26035"/>
            <wp:effectExtent l="0" t="0" r="0" b="0"/>
            <wp:docPr id="14172235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969E41" wp14:editId="53421162">
            <wp:extent cx="560705" cy="26035"/>
            <wp:effectExtent l="0" t="0" r="0" b="0"/>
            <wp:docPr id="3861162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A1BA6A" wp14:editId="5F7937DE">
            <wp:extent cx="560705" cy="26035"/>
            <wp:effectExtent l="0" t="0" r="0" b="0"/>
            <wp:docPr id="19695755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6124CD" wp14:editId="51CDAE8E">
            <wp:extent cx="560705" cy="26035"/>
            <wp:effectExtent l="0" t="0" r="0" b="0"/>
            <wp:docPr id="165998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AE4E82" wp14:editId="6C06B1A8">
            <wp:extent cx="560705" cy="26035"/>
            <wp:effectExtent l="0" t="0" r="0" b="0"/>
            <wp:docPr id="385995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DA7177" wp14:editId="723FD0BF">
            <wp:extent cx="560705" cy="26035"/>
            <wp:effectExtent l="0" t="0" r="0" b="0"/>
            <wp:docPr id="1217295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382C85" wp14:editId="2710AAFB">
            <wp:extent cx="560705" cy="26035"/>
            <wp:effectExtent l="0" t="0" r="0" b="0"/>
            <wp:docPr id="555673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7C2FA8" wp14:editId="483D1D04">
            <wp:extent cx="560705" cy="26035"/>
            <wp:effectExtent l="0" t="0" r="0" b="0"/>
            <wp:docPr id="269393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8F0C40" wp14:editId="69D5DF5F">
            <wp:extent cx="560705" cy="26035"/>
            <wp:effectExtent l="0" t="0" r="0" b="0"/>
            <wp:docPr id="437045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E71D8C" wp14:editId="59655C20">
            <wp:extent cx="560705" cy="26035"/>
            <wp:effectExtent l="0" t="0" r="0" b="0"/>
            <wp:docPr id="1485628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8C106B" wp14:editId="385E95B7">
            <wp:extent cx="560705" cy="26035"/>
            <wp:effectExtent l="0" t="0" r="0" b="0"/>
            <wp:docPr id="21246289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A253D7" wp14:editId="31772816">
            <wp:extent cx="560705" cy="26035"/>
            <wp:effectExtent l="0" t="0" r="0" b="0"/>
            <wp:docPr id="5854515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49AAAF" wp14:editId="7C25DB7B">
            <wp:extent cx="560705" cy="26035"/>
            <wp:effectExtent l="0" t="0" r="0" b="0"/>
            <wp:docPr id="797540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61EAB4" wp14:editId="6E75E051">
            <wp:extent cx="560705" cy="26035"/>
            <wp:effectExtent l="0" t="0" r="0" b="0"/>
            <wp:docPr id="6823288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2B76F7" wp14:editId="0D7FBF2B">
            <wp:extent cx="560705" cy="26035"/>
            <wp:effectExtent l="0" t="0" r="0" b="0"/>
            <wp:docPr id="4309522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D59B80" wp14:editId="35BB7742">
            <wp:extent cx="560705" cy="26035"/>
            <wp:effectExtent l="0" t="0" r="0" b="0"/>
            <wp:docPr id="1745334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AFF42" wp14:editId="337F707A">
            <wp:extent cx="560705" cy="26035"/>
            <wp:effectExtent l="0" t="0" r="0" b="0"/>
            <wp:docPr id="641759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0AC892" wp14:editId="27BD511F">
            <wp:extent cx="560705" cy="26035"/>
            <wp:effectExtent l="0" t="0" r="0" b="0"/>
            <wp:docPr id="1794137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DDE210" wp14:editId="6F364472">
            <wp:extent cx="560705" cy="26035"/>
            <wp:effectExtent l="0" t="0" r="0" b="0"/>
            <wp:docPr id="1676499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ECB1F1" wp14:editId="06732D04">
            <wp:extent cx="560705" cy="26035"/>
            <wp:effectExtent l="0" t="0" r="0" b="0"/>
            <wp:docPr id="1418785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92AA5A" wp14:editId="149E0581">
            <wp:extent cx="560705" cy="26035"/>
            <wp:effectExtent l="0" t="0" r="0" b="0"/>
            <wp:docPr id="595710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45F24B" wp14:editId="4F6CE536">
            <wp:extent cx="560705" cy="26035"/>
            <wp:effectExtent l="0" t="0" r="0" b="0"/>
            <wp:docPr id="19307099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A22AC7" wp14:editId="2B4FC5D2">
            <wp:extent cx="560705" cy="26035"/>
            <wp:effectExtent l="0" t="0" r="0" b="0"/>
            <wp:docPr id="1266568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64E59A" wp14:editId="6FC91664">
            <wp:extent cx="560705" cy="26035"/>
            <wp:effectExtent l="0" t="0" r="0" b="0"/>
            <wp:docPr id="968146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6CE52E" wp14:editId="3CA0CA16">
            <wp:extent cx="560705" cy="26035"/>
            <wp:effectExtent l="0" t="0" r="0" b="0"/>
            <wp:docPr id="2038978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75868E" wp14:editId="5AB7EA3F">
            <wp:extent cx="560705" cy="26035"/>
            <wp:effectExtent l="0" t="0" r="0" b="0"/>
            <wp:docPr id="255485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A26C0B" wp14:editId="5E17D72F">
            <wp:extent cx="560705" cy="26035"/>
            <wp:effectExtent l="0" t="0" r="0" b="0"/>
            <wp:docPr id="298187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A70336" wp14:editId="4932FFFD">
            <wp:extent cx="560705" cy="26035"/>
            <wp:effectExtent l="0" t="0" r="0" b="0"/>
            <wp:docPr id="989272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9370CA" wp14:editId="675AD417">
            <wp:extent cx="560705" cy="26035"/>
            <wp:effectExtent l="0" t="0" r="0" b="0"/>
            <wp:docPr id="378167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8766FA" wp14:editId="3F863885">
            <wp:extent cx="560705" cy="26035"/>
            <wp:effectExtent l="0" t="0" r="0" b="0"/>
            <wp:docPr id="485237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332CE5" wp14:editId="154E1A38">
            <wp:extent cx="560705" cy="26035"/>
            <wp:effectExtent l="0" t="0" r="0" b="0"/>
            <wp:docPr id="1411659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0A5B1" wp14:editId="60F15EDA">
            <wp:extent cx="560705" cy="26035"/>
            <wp:effectExtent l="0" t="0" r="0" b="0"/>
            <wp:docPr id="1472308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D0AC3C" wp14:editId="2E6C47E0">
            <wp:extent cx="560705" cy="26035"/>
            <wp:effectExtent l="0" t="0" r="0" b="0"/>
            <wp:docPr id="611946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0E1A32" wp14:editId="370F9E05">
            <wp:extent cx="560705" cy="26035"/>
            <wp:effectExtent l="0" t="0" r="0" b="0"/>
            <wp:docPr id="19881081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2E05F2" wp14:editId="19A716D8">
            <wp:extent cx="560705" cy="26035"/>
            <wp:effectExtent l="0" t="0" r="0" b="0"/>
            <wp:docPr id="1733619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240EBF" wp14:editId="14568AA8">
            <wp:extent cx="560705" cy="26035"/>
            <wp:effectExtent l="0" t="0" r="0" b="0"/>
            <wp:docPr id="1599022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121DA1" wp14:editId="6D079814">
            <wp:extent cx="560705" cy="26035"/>
            <wp:effectExtent l="0" t="0" r="0" b="0"/>
            <wp:docPr id="1952225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623B5D" wp14:editId="6E8C419D">
            <wp:extent cx="560705" cy="26035"/>
            <wp:effectExtent l="0" t="0" r="0" b="0"/>
            <wp:docPr id="15180538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BE1448" wp14:editId="381CC587">
            <wp:extent cx="560705" cy="26035"/>
            <wp:effectExtent l="0" t="0" r="0" b="0"/>
            <wp:docPr id="1414002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D2AECC" wp14:editId="2788B163">
            <wp:extent cx="560705" cy="26035"/>
            <wp:effectExtent l="0" t="0" r="0" b="0"/>
            <wp:docPr id="719421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09DE4F" wp14:editId="0FA25126">
            <wp:extent cx="560705" cy="26035"/>
            <wp:effectExtent l="0" t="0" r="0" b="0"/>
            <wp:docPr id="1572538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0FC71D" wp14:editId="35569919">
            <wp:extent cx="560705" cy="26035"/>
            <wp:effectExtent l="0" t="0" r="0" b="0"/>
            <wp:docPr id="11291986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3C2DB2" wp14:editId="5DB1E8CB">
            <wp:extent cx="560705" cy="26035"/>
            <wp:effectExtent l="0" t="0" r="0" b="0"/>
            <wp:docPr id="87197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3C9981" wp14:editId="68D99099">
            <wp:extent cx="560705" cy="26035"/>
            <wp:effectExtent l="0" t="0" r="0" b="0"/>
            <wp:docPr id="3377568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8D3A42" wp14:editId="2E00FFC5">
            <wp:extent cx="560705" cy="26035"/>
            <wp:effectExtent l="0" t="0" r="0" b="0"/>
            <wp:docPr id="323329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6103E7" wp14:editId="5FDF9EDD">
            <wp:extent cx="560705" cy="26035"/>
            <wp:effectExtent l="0" t="0" r="0" b="0"/>
            <wp:docPr id="1046824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E7E7F" wp14:editId="12A78B6E">
            <wp:extent cx="560705" cy="26035"/>
            <wp:effectExtent l="0" t="0" r="0" b="0"/>
            <wp:docPr id="2075401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9CC4C4" wp14:editId="593569D2">
            <wp:extent cx="560705" cy="26035"/>
            <wp:effectExtent l="0" t="0" r="0" b="0"/>
            <wp:docPr id="237941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29763A" wp14:editId="5EA98036">
            <wp:extent cx="560705" cy="26035"/>
            <wp:effectExtent l="0" t="0" r="0" b="0"/>
            <wp:docPr id="296261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A87C3F" wp14:editId="05B3548F">
            <wp:extent cx="560705" cy="26035"/>
            <wp:effectExtent l="0" t="0" r="0" b="0"/>
            <wp:docPr id="1729169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F92FE" wp14:editId="0F76F816">
            <wp:extent cx="560705" cy="26035"/>
            <wp:effectExtent l="0" t="0" r="0" b="0"/>
            <wp:docPr id="142158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18275A" wp14:editId="53AA8CD9">
            <wp:extent cx="560705" cy="26035"/>
            <wp:effectExtent l="0" t="0" r="0" b="0"/>
            <wp:docPr id="14268545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EA42EA" wp14:editId="4615DBEE">
            <wp:extent cx="560705" cy="26035"/>
            <wp:effectExtent l="0" t="0" r="0" b="0"/>
            <wp:docPr id="3218416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A319E5" wp14:editId="3F253744">
            <wp:extent cx="560705" cy="26035"/>
            <wp:effectExtent l="0" t="0" r="0" b="0"/>
            <wp:docPr id="368203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C5F3B6" wp14:editId="722355F2">
            <wp:extent cx="560705" cy="26035"/>
            <wp:effectExtent l="0" t="0" r="0" b="0"/>
            <wp:docPr id="1938265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A51408" wp14:editId="67FE5F21">
            <wp:extent cx="560705" cy="26035"/>
            <wp:effectExtent l="0" t="0" r="0" b="0"/>
            <wp:docPr id="11712302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94683B" wp14:editId="6C6F60D8">
            <wp:extent cx="560705" cy="26035"/>
            <wp:effectExtent l="0" t="0" r="0" b="0"/>
            <wp:docPr id="13601770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E32E44" wp14:editId="31729A7B">
            <wp:extent cx="560705" cy="26035"/>
            <wp:effectExtent l="0" t="0" r="0" b="0"/>
            <wp:docPr id="1702654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9D27DE" wp14:editId="6C0F388D">
            <wp:extent cx="560705" cy="26035"/>
            <wp:effectExtent l="0" t="0" r="0" b="0"/>
            <wp:docPr id="6105479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F96F50" wp14:editId="62300DBA">
            <wp:extent cx="560705" cy="26035"/>
            <wp:effectExtent l="0" t="0" r="0" b="0"/>
            <wp:docPr id="704230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8B8537" wp14:editId="4B82775B">
            <wp:extent cx="560705" cy="26035"/>
            <wp:effectExtent l="0" t="0" r="0" b="0"/>
            <wp:docPr id="1647750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9B8DF" wp14:editId="46A6228C">
            <wp:extent cx="560705" cy="26035"/>
            <wp:effectExtent l="0" t="0" r="0" b="0"/>
            <wp:docPr id="1859346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881F09" wp14:editId="771B95BA">
            <wp:extent cx="560705" cy="26035"/>
            <wp:effectExtent l="0" t="0" r="0" b="0"/>
            <wp:docPr id="72185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4BEB57" wp14:editId="139062AB">
            <wp:extent cx="560705" cy="26035"/>
            <wp:effectExtent l="0" t="0" r="0" b="0"/>
            <wp:docPr id="856597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25E98D" wp14:editId="3A7D9F3D">
            <wp:extent cx="560705" cy="26035"/>
            <wp:effectExtent l="0" t="0" r="0" b="0"/>
            <wp:docPr id="963148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52B8E9" wp14:editId="008C7CA5">
            <wp:extent cx="560705" cy="26035"/>
            <wp:effectExtent l="0" t="0" r="0" b="0"/>
            <wp:docPr id="1758248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9669AF" wp14:editId="2D613914">
            <wp:extent cx="560705" cy="26035"/>
            <wp:effectExtent l="0" t="0" r="0" b="0"/>
            <wp:docPr id="1314091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D76C8A" wp14:editId="346BAD6B">
            <wp:extent cx="560705" cy="26035"/>
            <wp:effectExtent l="0" t="0" r="0" b="0"/>
            <wp:docPr id="14302261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E8C00F" wp14:editId="791CBF49">
            <wp:extent cx="560705" cy="26035"/>
            <wp:effectExtent l="0" t="0" r="0" b="0"/>
            <wp:docPr id="2133018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E34A6E" wp14:editId="50AB41FD">
            <wp:extent cx="560705" cy="26035"/>
            <wp:effectExtent l="0" t="0" r="0" b="0"/>
            <wp:docPr id="1809487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0F738E" wp14:editId="4CD0F6F6">
            <wp:extent cx="560705" cy="26035"/>
            <wp:effectExtent l="0" t="0" r="0" b="0"/>
            <wp:docPr id="982562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9F162F" wp14:editId="7D22C23E">
            <wp:extent cx="560705" cy="26035"/>
            <wp:effectExtent l="0" t="0" r="0" b="0"/>
            <wp:docPr id="15796672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82B511" wp14:editId="6669206B">
            <wp:extent cx="560705" cy="26035"/>
            <wp:effectExtent l="0" t="0" r="0" b="0"/>
            <wp:docPr id="8498973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0DA181" wp14:editId="27F9BCA3">
            <wp:extent cx="560705" cy="26035"/>
            <wp:effectExtent l="0" t="0" r="0" b="0"/>
            <wp:docPr id="2101216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C68CD6" wp14:editId="0615BC7F">
            <wp:extent cx="560705" cy="26035"/>
            <wp:effectExtent l="0" t="0" r="0" b="0"/>
            <wp:docPr id="2003674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ED03F2" wp14:editId="41BD0A0B">
            <wp:extent cx="560705" cy="26035"/>
            <wp:effectExtent l="0" t="0" r="0" b="0"/>
            <wp:docPr id="1390355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72B81" wp14:editId="3B8CAFBB">
            <wp:extent cx="560705" cy="26035"/>
            <wp:effectExtent l="0" t="0" r="0" b="0"/>
            <wp:docPr id="1753271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3E77CC" wp14:editId="3A867EF0">
            <wp:extent cx="560705" cy="26035"/>
            <wp:effectExtent l="0" t="0" r="0" b="0"/>
            <wp:docPr id="1513329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C08F02" wp14:editId="7A3B270D">
            <wp:extent cx="560705" cy="26035"/>
            <wp:effectExtent l="0" t="0" r="0" b="0"/>
            <wp:docPr id="1004360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560A12" wp14:editId="61CD2130">
            <wp:extent cx="560705" cy="26035"/>
            <wp:effectExtent l="0" t="0" r="0" b="0"/>
            <wp:docPr id="9745045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7F27AD" wp14:editId="4A21C747">
            <wp:extent cx="560705" cy="26035"/>
            <wp:effectExtent l="0" t="0" r="0" b="0"/>
            <wp:docPr id="1053349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E6C7D0" wp14:editId="0C8C21F3">
            <wp:extent cx="560705" cy="26035"/>
            <wp:effectExtent l="0" t="0" r="0" b="0"/>
            <wp:docPr id="20925948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FF2145" wp14:editId="34AC4489">
            <wp:extent cx="560705" cy="26035"/>
            <wp:effectExtent l="0" t="0" r="0" b="0"/>
            <wp:docPr id="41930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CE07F9" wp14:editId="2E14AAE2">
            <wp:extent cx="560705" cy="26035"/>
            <wp:effectExtent l="0" t="0" r="0" b="0"/>
            <wp:docPr id="235641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EC6841" wp14:editId="2D6882BF">
            <wp:extent cx="560705" cy="26035"/>
            <wp:effectExtent l="0" t="0" r="0" b="0"/>
            <wp:docPr id="896893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6C99E7" wp14:editId="6A58F574">
            <wp:extent cx="560705" cy="26035"/>
            <wp:effectExtent l="0" t="0" r="0" b="0"/>
            <wp:docPr id="16322416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CD485E" wp14:editId="6B5E2732">
            <wp:extent cx="560705" cy="26035"/>
            <wp:effectExtent l="0" t="0" r="0" b="0"/>
            <wp:docPr id="6129904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129C7B" wp14:editId="6309E323">
            <wp:extent cx="560705" cy="26035"/>
            <wp:effectExtent l="0" t="0" r="0" b="0"/>
            <wp:docPr id="1192045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5BA85C" wp14:editId="10568174">
            <wp:extent cx="560705" cy="26035"/>
            <wp:effectExtent l="0" t="0" r="0" b="0"/>
            <wp:docPr id="1715690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B1032C" wp14:editId="5ED3AC7D">
            <wp:extent cx="560705" cy="26035"/>
            <wp:effectExtent l="0" t="0" r="0" b="0"/>
            <wp:docPr id="1396371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D1AC3" wp14:editId="3548A580">
            <wp:extent cx="560705" cy="26035"/>
            <wp:effectExtent l="0" t="0" r="0" b="0"/>
            <wp:docPr id="627078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01E050" wp14:editId="46073B79">
            <wp:extent cx="560705" cy="26035"/>
            <wp:effectExtent l="0" t="0" r="0" b="0"/>
            <wp:docPr id="1230821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8165B4" wp14:editId="65276E93">
            <wp:extent cx="560705" cy="26035"/>
            <wp:effectExtent l="0" t="0" r="0" b="0"/>
            <wp:docPr id="1074474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C9E27B" wp14:editId="400263CC">
            <wp:extent cx="560705" cy="26035"/>
            <wp:effectExtent l="0" t="0" r="0" b="0"/>
            <wp:docPr id="1155245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B5E27" wp14:editId="4D17DE3A">
            <wp:extent cx="560705" cy="26035"/>
            <wp:effectExtent l="0" t="0" r="0" b="0"/>
            <wp:docPr id="125404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52BAB" wp14:editId="6C58F55E">
            <wp:extent cx="560705" cy="26035"/>
            <wp:effectExtent l="0" t="0" r="0" b="0"/>
            <wp:docPr id="1954870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CA0478" wp14:editId="001A4A09">
            <wp:extent cx="560705" cy="26035"/>
            <wp:effectExtent l="0" t="0" r="0" b="0"/>
            <wp:docPr id="2009704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96F7F7" wp14:editId="39B37727">
            <wp:extent cx="560705" cy="26035"/>
            <wp:effectExtent l="0" t="0" r="0" b="0"/>
            <wp:docPr id="1646017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EEF2C5" wp14:editId="4DE4316E">
            <wp:extent cx="560705" cy="26035"/>
            <wp:effectExtent l="0" t="0" r="0" b="0"/>
            <wp:docPr id="1164400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4915D6" wp14:editId="7CD79A84">
            <wp:extent cx="560705" cy="26035"/>
            <wp:effectExtent l="0" t="0" r="0" b="0"/>
            <wp:docPr id="91052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4FA9BE" wp14:editId="692FDE86">
            <wp:extent cx="560705" cy="26035"/>
            <wp:effectExtent l="0" t="0" r="0" b="0"/>
            <wp:docPr id="16659945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78A84C" wp14:editId="6BDD61D8">
            <wp:extent cx="560705" cy="26035"/>
            <wp:effectExtent l="0" t="0" r="0" b="0"/>
            <wp:docPr id="1282329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FF8D96" wp14:editId="34E77F8C">
            <wp:extent cx="560705" cy="26035"/>
            <wp:effectExtent l="0" t="0" r="0" b="0"/>
            <wp:docPr id="2115898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14DF59" wp14:editId="2BC929BB">
            <wp:extent cx="560705" cy="26035"/>
            <wp:effectExtent l="0" t="0" r="0" b="0"/>
            <wp:docPr id="17821584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52C0F3" wp14:editId="04C11833">
            <wp:extent cx="560705" cy="26035"/>
            <wp:effectExtent l="0" t="0" r="0" b="0"/>
            <wp:docPr id="1880407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CA21E8" wp14:editId="2B83C921">
            <wp:extent cx="560705" cy="26035"/>
            <wp:effectExtent l="0" t="0" r="0" b="0"/>
            <wp:docPr id="557222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C7B699" wp14:editId="7DB513F3">
            <wp:extent cx="560705" cy="26035"/>
            <wp:effectExtent l="0" t="0" r="0" b="0"/>
            <wp:docPr id="985978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CB4199" wp14:editId="5EA048D9">
            <wp:extent cx="560705" cy="26035"/>
            <wp:effectExtent l="0" t="0" r="0" b="0"/>
            <wp:docPr id="651552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178480" wp14:editId="0F42E9E9">
            <wp:extent cx="560705" cy="26035"/>
            <wp:effectExtent l="0" t="0" r="0" b="0"/>
            <wp:docPr id="942019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144718" wp14:editId="45F82714">
            <wp:extent cx="560705" cy="26035"/>
            <wp:effectExtent l="0" t="0" r="0" b="0"/>
            <wp:docPr id="421685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000F6B" wp14:editId="095C5DF5">
            <wp:extent cx="560705" cy="26035"/>
            <wp:effectExtent l="0" t="0" r="0" b="0"/>
            <wp:docPr id="1479251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8D2A90" wp14:editId="3DA6B6BF">
            <wp:extent cx="560705" cy="26035"/>
            <wp:effectExtent l="0" t="0" r="0" b="0"/>
            <wp:docPr id="1796793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BD8E76" wp14:editId="660F0CDF">
            <wp:extent cx="560705" cy="26035"/>
            <wp:effectExtent l="0" t="0" r="0" b="0"/>
            <wp:docPr id="429922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6DB634" wp14:editId="0DF3D803">
            <wp:extent cx="560705" cy="26035"/>
            <wp:effectExtent l="0" t="0" r="0" b="0"/>
            <wp:docPr id="227326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B2ACE0" wp14:editId="079EF9A6">
            <wp:extent cx="560705" cy="26035"/>
            <wp:effectExtent l="0" t="0" r="0" b="0"/>
            <wp:docPr id="3807206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DC1AD6" wp14:editId="2EFE7329">
            <wp:extent cx="560705" cy="26035"/>
            <wp:effectExtent l="0" t="0" r="0" b="0"/>
            <wp:docPr id="7370439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4C9A1" wp14:editId="5108083E">
            <wp:extent cx="560705" cy="26035"/>
            <wp:effectExtent l="0" t="0" r="0" b="0"/>
            <wp:docPr id="1922917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311BF3" wp14:editId="430A028F">
            <wp:extent cx="560705" cy="26035"/>
            <wp:effectExtent l="0" t="0" r="0" b="0"/>
            <wp:docPr id="676515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10F426" wp14:editId="0F734B98">
            <wp:extent cx="560705" cy="26035"/>
            <wp:effectExtent l="0" t="0" r="0" b="0"/>
            <wp:docPr id="162953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27CE60" wp14:editId="73250FA4">
            <wp:extent cx="560705" cy="26035"/>
            <wp:effectExtent l="0" t="0" r="0" b="0"/>
            <wp:docPr id="1588527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D5ED74" wp14:editId="7D03641D">
            <wp:extent cx="560705" cy="26035"/>
            <wp:effectExtent l="0" t="0" r="0" b="0"/>
            <wp:docPr id="552847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2498CF" wp14:editId="450702CF">
            <wp:extent cx="560705" cy="26035"/>
            <wp:effectExtent l="0" t="0" r="0" b="0"/>
            <wp:docPr id="9263488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038F39" wp14:editId="589A573F">
            <wp:extent cx="560705" cy="26035"/>
            <wp:effectExtent l="0" t="0" r="0" b="0"/>
            <wp:docPr id="2044219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11E80D" wp14:editId="2DFFFE3C">
            <wp:extent cx="560705" cy="26035"/>
            <wp:effectExtent l="0" t="0" r="0" b="0"/>
            <wp:docPr id="20369750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91086" wp14:editId="4C8BBE85">
            <wp:extent cx="560705" cy="26035"/>
            <wp:effectExtent l="0" t="0" r="0" b="0"/>
            <wp:docPr id="9772763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18C5FD" wp14:editId="5970544C">
            <wp:extent cx="560705" cy="26035"/>
            <wp:effectExtent l="0" t="0" r="0" b="0"/>
            <wp:docPr id="407008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5EDC33" wp14:editId="63325C47">
            <wp:extent cx="560705" cy="26035"/>
            <wp:effectExtent l="0" t="0" r="0" b="0"/>
            <wp:docPr id="735231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0B0223" wp14:editId="275DB33C">
            <wp:extent cx="560705" cy="26035"/>
            <wp:effectExtent l="0" t="0" r="0" b="0"/>
            <wp:docPr id="1167565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B1D951" wp14:editId="51EACE11">
            <wp:extent cx="560705" cy="26035"/>
            <wp:effectExtent l="0" t="0" r="0" b="0"/>
            <wp:docPr id="7219383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F0539E" wp14:editId="19C4AE64">
            <wp:extent cx="560705" cy="26035"/>
            <wp:effectExtent l="0" t="0" r="0" b="0"/>
            <wp:docPr id="1522152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62EB93" wp14:editId="52F4378D">
            <wp:extent cx="560705" cy="26035"/>
            <wp:effectExtent l="0" t="0" r="0" b="0"/>
            <wp:docPr id="454837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03EB32" wp14:editId="7762C83C">
            <wp:extent cx="560705" cy="26035"/>
            <wp:effectExtent l="0" t="0" r="0" b="0"/>
            <wp:docPr id="1228451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A8955E" wp14:editId="1576FC76">
            <wp:extent cx="560705" cy="26035"/>
            <wp:effectExtent l="0" t="0" r="0" b="0"/>
            <wp:docPr id="406555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BFEF05" wp14:editId="2E41567A">
            <wp:extent cx="560705" cy="26035"/>
            <wp:effectExtent l="0" t="0" r="0" b="0"/>
            <wp:docPr id="17912901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9F60FC" wp14:editId="4C587525">
            <wp:extent cx="560705" cy="26035"/>
            <wp:effectExtent l="0" t="0" r="0" b="0"/>
            <wp:docPr id="1152349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92DEDC" wp14:editId="357C96A2">
            <wp:extent cx="560705" cy="26035"/>
            <wp:effectExtent l="0" t="0" r="0" b="0"/>
            <wp:docPr id="2115107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AB904F" wp14:editId="5BCBD6CD">
            <wp:extent cx="560705" cy="26035"/>
            <wp:effectExtent l="0" t="0" r="0" b="0"/>
            <wp:docPr id="1719791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FC67D7" wp14:editId="2F287621">
            <wp:extent cx="560705" cy="26035"/>
            <wp:effectExtent l="0" t="0" r="0" b="0"/>
            <wp:docPr id="1333992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488D5B" wp14:editId="0063ACD6">
            <wp:extent cx="560705" cy="26035"/>
            <wp:effectExtent l="0" t="0" r="0" b="0"/>
            <wp:docPr id="1207016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EA39E1" wp14:editId="56BB1FB1">
            <wp:extent cx="560705" cy="26035"/>
            <wp:effectExtent l="0" t="0" r="0" b="0"/>
            <wp:docPr id="664142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BB9EEF" wp14:editId="2FCD18FB">
            <wp:extent cx="560705" cy="26035"/>
            <wp:effectExtent l="0" t="0" r="0" b="0"/>
            <wp:docPr id="2175652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442D12" wp14:editId="54820E37">
            <wp:extent cx="560705" cy="26035"/>
            <wp:effectExtent l="0" t="0" r="0" b="0"/>
            <wp:docPr id="12405175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68256E" wp14:editId="6270B172">
            <wp:extent cx="560705" cy="26035"/>
            <wp:effectExtent l="0" t="0" r="0" b="0"/>
            <wp:docPr id="361232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543D01" wp14:editId="72B519FD">
            <wp:extent cx="560705" cy="26035"/>
            <wp:effectExtent l="0" t="0" r="0" b="0"/>
            <wp:docPr id="15204144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2FBD1" wp14:editId="757352F8">
            <wp:extent cx="560705" cy="26035"/>
            <wp:effectExtent l="0" t="0" r="0" b="0"/>
            <wp:docPr id="639499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42F053" wp14:editId="770A8048">
            <wp:extent cx="560705" cy="26035"/>
            <wp:effectExtent l="0" t="0" r="0" b="0"/>
            <wp:docPr id="1480556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E84C14" wp14:editId="32BB9A45">
            <wp:extent cx="560705" cy="26035"/>
            <wp:effectExtent l="0" t="0" r="0" b="0"/>
            <wp:docPr id="12478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1A1E55" wp14:editId="1F0A97D8">
            <wp:extent cx="560705" cy="26035"/>
            <wp:effectExtent l="0" t="0" r="0" b="0"/>
            <wp:docPr id="7764863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001B2" wp14:editId="07FE0DC4">
            <wp:extent cx="560705" cy="26035"/>
            <wp:effectExtent l="0" t="0" r="0" b="0"/>
            <wp:docPr id="813846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62D4AC" wp14:editId="4285945D">
            <wp:extent cx="560705" cy="26035"/>
            <wp:effectExtent l="0" t="0" r="0" b="0"/>
            <wp:docPr id="1574738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999160" wp14:editId="336ABE55">
            <wp:extent cx="560705" cy="26035"/>
            <wp:effectExtent l="0" t="0" r="0" b="0"/>
            <wp:docPr id="46800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148E09" wp14:editId="2C99A9DD">
            <wp:extent cx="560705" cy="26035"/>
            <wp:effectExtent l="0" t="0" r="0" b="0"/>
            <wp:docPr id="1282914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165EC6" wp14:editId="5B3EA373">
            <wp:extent cx="560705" cy="26035"/>
            <wp:effectExtent l="0" t="0" r="0" b="0"/>
            <wp:docPr id="922452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116499" wp14:editId="6F4CF1AF">
            <wp:extent cx="560705" cy="26035"/>
            <wp:effectExtent l="0" t="0" r="0" b="0"/>
            <wp:docPr id="858416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E0B7F0" wp14:editId="48FD6BA5">
            <wp:extent cx="560705" cy="26035"/>
            <wp:effectExtent l="0" t="0" r="0" b="0"/>
            <wp:docPr id="15955064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1783B7" wp14:editId="4A24D71A">
            <wp:extent cx="560705" cy="26035"/>
            <wp:effectExtent l="0" t="0" r="0" b="0"/>
            <wp:docPr id="1591334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5CCF33" wp14:editId="3D858755">
            <wp:extent cx="560705" cy="26035"/>
            <wp:effectExtent l="0" t="0" r="0" b="0"/>
            <wp:docPr id="1249247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A59D60" wp14:editId="5A934005">
            <wp:extent cx="560705" cy="26035"/>
            <wp:effectExtent l="0" t="0" r="0" b="0"/>
            <wp:docPr id="1204641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0BD8FB" wp14:editId="078FF4DF">
            <wp:extent cx="560705" cy="26035"/>
            <wp:effectExtent l="0" t="0" r="0" b="0"/>
            <wp:docPr id="114925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B1C0C4" wp14:editId="163CEA0F">
            <wp:extent cx="560705" cy="26035"/>
            <wp:effectExtent l="0" t="0" r="0" b="0"/>
            <wp:docPr id="2957478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EC0689" wp14:editId="2EC37B61">
            <wp:extent cx="560705" cy="26035"/>
            <wp:effectExtent l="0" t="0" r="0" b="0"/>
            <wp:docPr id="620160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610844" wp14:editId="5186CBE1">
            <wp:extent cx="560705" cy="26035"/>
            <wp:effectExtent l="0" t="0" r="0" b="0"/>
            <wp:docPr id="953198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4852E7" wp14:editId="60A12B6D">
            <wp:extent cx="560705" cy="26035"/>
            <wp:effectExtent l="0" t="0" r="0" b="0"/>
            <wp:docPr id="2056432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0BE7B1" wp14:editId="3DC424C7">
            <wp:extent cx="560705" cy="26035"/>
            <wp:effectExtent l="0" t="0" r="0" b="0"/>
            <wp:docPr id="12035167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C3B7F7" wp14:editId="7775581E">
            <wp:extent cx="560705" cy="26035"/>
            <wp:effectExtent l="0" t="0" r="0" b="0"/>
            <wp:docPr id="2031337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C26B7C" wp14:editId="1CA2662A">
            <wp:extent cx="560705" cy="26035"/>
            <wp:effectExtent l="0" t="0" r="0" b="0"/>
            <wp:docPr id="1156884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362550" wp14:editId="41422F8D">
            <wp:extent cx="560705" cy="26035"/>
            <wp:effectExtent l="0" t="0" r="0" b="0"/>
            <wp:docPr id="668587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27049F" wp14:editId="2AE91DC8">
            <wp:extent cx="560705" cy="26035"/>
            <wp:effectExtent l="0" t="0" r="0" b="0"/>
            <wp:docPr id="667550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284936" wp14:editId="408D885D">
            <wp:extent cx="560705" cy="26035"/>
            <wp:effectExtent l="0" t="0" r="0" b="0"/>
            <wp:docPr id="368129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B53945" wp14:editId="1362CB9C">
            <wp:extent cx="560705" cy="26035"/>
            <wp:effectExtent l="0" t="0" r="0" b="0"/>
            <wp:docPr id="462938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29D459" wp14:editId="6FC42868">
            <wp:extent cx="560705" cy="26035"/>
            <wp:effectExtent l="0" t="0" r="0" b="0"/>
            <wp:docPr id="5604199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F01F6" wp14:editId="190B0EAA">
            <wp:extent cx="560705" cy="26035"/>
            <wp:effectExtent l="0" t="0" r="0" b="0"/>
            <wp:docPr id="699517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3E507F" wp14:editId="69A2EF93">
            <wp:extent cx="560705" cy="26035"/>
            <wp:effectExtent l="0" t="0" r="0" b="0"/>
            <wp:docPr id="548912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DD9A2" wp14:editId="3622DFAA">
            <wp:extent cx="560705" cy="26035"/>
            <wp:effectExtent l="0" t="0" r="0" b="0"/>
            <wp:docPr id="1125622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EB3EFE" wp14:editId="45DC85FE">
            <wp:extent cx="560705" cy="26035"/>
            <wp:effectExtent l="0" t="0" r="0" b="0"/>
            <wp:docPr id="481067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0D3485" wp14:editId="6DA4A496">
            <wp:extent cx="560705" cy="26035"/>
            <wp:effectExtent l="0" t="0" r="0" b="0"/>
            <wp:docPr id="2125255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4AF943" wp14:editId="37497966">
            <wp:extent cx="560705" cy="26035"/>
            <wp:effectExtent l="0" t="0" r="0" b="0"/>
            <wp:docPr id="643140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C313C6" wp14:editId="0EDA64FB">
            <wp:extent cx="560705" cy="26035"/>
            <wp:effectExtent l="0" t="0" r="0" b="0"/>
            <wp:docPr id="323696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60A0B0" wp14:editId="75015FEB">
            <wp:extent cx="560705" cy="26035"/>
            <wp:effectExtent l="0" t="0" r="0" b="0"/>
            <wp:docPr id="240462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9AE6F" wp14:editId="6435C019">
            <wp:extent cx="560705" cy="26035"/>
            <wp:effectExtent l="0" t="0" r="0" b="0"/>
            <wp:docPr id="407767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176EDF" wp14:editId="07056184">
            <wp:extent cx="560705" cy="26035"/>
            <wp:effectExtent l="0" t="0" r="0" b="0"/>
            <wp:docPr id="813054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7ACC35" wp14:editId="25F9037E">
            <wp:extent cx="560705" cy="26035"/>
            <wp:effectExtent l="0" t="0" r="0" b="0"/>
            <wp:docPr id="1216165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07C486" wp14:editId="0E0B3B06">
            <wp:extent cx="560705" cy="26035"/>
            <wp:effectExtent l="0" t="0" r="0" b="0"/>
            <wp:docPr id="526571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E40FB2" wp14:editId="4B3B1A8C">
            <wp:extent cx="560705" cy="26035"/>
            <wp:effectExtent l="0" t="0" r="0" b="0"/>
            <wp:docPr id="785429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64281" wp14:editId="14E219F2">
            <wp:extent cx="560705" cy="26035"/>
            <wp:effectExtent l="0" t="0" r="0" b="0"/>
            <wp:docPr id="711162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A0C8A" wp14:editId="398FE9BE">
            <wp:extent cx="560705" cy="26035"/>
            <wp:effectExtent l="0" t="0" r="0" b="0"/>
            <wp:docPr id="940512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06EF2B" wp14:editId="621239F5">
            <wp:extent cx="560705" cy="26035"/>
            <wp:effectExtent l="0" t="0" r="0" b="0"/>
            <wp:docPr id="1628117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465713" wp14:editId="55876365">
            <wp:extent cx="560705" cy="26035"/>
            <wp:effectExtent l="0" t="0" r="0" b="0"/>
            <wp:docPr id="560211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FCFE52" wp14:editId="15B56775">
            <wp:extent cx="560705" cy="26035"/>
            <wp:effectExtent l="0" t="0" r="0" b="0"/>
            <wp:docPr id="836772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4EBAE9" wp14:editId="46655A74">
            <wp:extent cx="560705" cy="26035"/>
            <wp:effectExtent l="0" t="0" r="0" b="0"/>
            <wp:docPr id="19035635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4BFDDD" wp14:editId="3356EC70">
            <wp:extent cx="560705" cy="26035"/>
            <wp:effectExtent l="0" t="0" r="0" b="0"/>
            <wp:docPr id="880716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B966C5" wp14:editId="6BA8647D">
            <wp:extent cx="560705" cy="26035"/>
            <wp:effectExtent l="0" t="0" r="0" b="0"/>
            <wp:docPr id="1458920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3EFD8" wp14:editId="1BB5029E">
            <wp:extent cx="560705" cy="26035"/>
            <wp:effectExtent l="0" t="0" r="0" b="0"/>
            <wp:docPr id="1099655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23660" wp14:editId="435CC596">
            <wp:extent cx="560705" cy="26035"/>
            <wp:effectExtent l="0" t="0" r="0" b="0"/>
            <wp:docPr id="1305387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14D49F" wp14:editId="0F2DBC65">
            <wp:extent cx="560705" cy="26035"/>
            <wp:effectExtent l="0" t="0" r="0" b="0"/>
            <wp:docPr id="726104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A11FFE" wp14:editId="0855410C">
            <wp:extent cx="560705" cy="26035"/>
            <wp:effectExtent l="0" t="0" r="0" b="0"/>
            <wp:docPr id="11376557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AD20CE" wp14:editId="11D06890">
            <wp:extent cx="560705" cy="26035"/>
            <wp:effectExtent l="0" t="0" r="0" b="0"/>
            <wp:docPr id="10808241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81B1B" wp14:editId="00449688">
            <wp:extent cx="560705" cy="26035"/>
            <wp:effectExtent l="0" t="0" r="0" b="0"/>
            <wp:docPr id="1335921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4F89F7" wp14:editId="206CC02A">
            <wp:extent cx="560705" cy="26035"/>
            <wp:effectExtent l="0" t="0" r="0" b="0"/>
            <wp:docPr id="1696380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4C302" wp14:editId="4289DC99">
            <wp:extent cx="560705" cy="26035"/>
            <wp:effectExtent l="0" t="0" r="0" b="0"/>
            <wp:docPr id="524665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E0AE40" wp14:editId="6F89B0D4">
            <wp:extent cx="560705" cy="26035"/>
            <wp:effectExtent l="0" t="0" r="0" b="0"/>
            <wp:docPr id="239547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519E38" wp14:editId="262F7EB8">
            <wp:extent cx="560705" cy="26035"/>
            <wp:effectExtent l="0" t="0" r="0" b="0"/>
            <wp:docPr id="1966266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1D316A" wp14:editId="05FD5773">
            <wp:extent cx="560705" cy="26035"/>
            <wp:effectExtent l="0" t="0" r="0" b="0"/>
            <wp:docPr id="1590322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108322" wp14:editId="0B839D93">
            <wp:extent cx="560705" cy="26035"/>
            <wp:effectExtent l="0" t="0" r="0" b="0"/>
            <wp:docPr id="15370564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0CB4C" wp14:editId="77C3F39B">
            <wp:extent cx="560705" cy="26035"/>
            <wp:effectExtent l="0" t="0" r="0" b="0"/>
            <wp:docPr id="1694420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6568B6" wp14:editId="546EDB11">
            <wp:extent cx="560705" cy="26035"/>
            <wp:effectExtent l="0" t="0" r="0" b="0"/>
            <wp:docPr id="10385801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D709EC" wp14:editId="43A4680B">
            <wp:extent cx="560705" cy="26035"/>
            <wp:effectExtent l="0" t="0" r="0" b="0"/>
            <wp:docPr id="593245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384883" wp14:editId="2B428D40">
            <wp:extent cx="560705" cy="26035"/>
            <wp:effectExtent l="0" t="0" r="0" b="0"/>
            <wp:docPr id="15842948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1AAEA" wp14:editId="1376A49C">
            <wp:extent cx="560705" cy="26035"/>
            <wp:effectExtent l="0" t="0" r="0" b="0"/>
            <wp:docPr id="1364144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95A0BB" wp14:editId="0C43F849">
            <wp:extent cx="560705" cy="26035"/>
            <wp:effectExtent l="0" t="0" r="0" b="0"/>
            <wp:docPr id="481879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98AD89" wp14:editId="4A463045">
            <wp:extent cx="560705" cy="26035"/>
            <wp:effectExtent l="0" t="0" r="0" b="0"/>
            <wp:docPr id="570779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B69632" wp14:editId="54ACA872">
            <wp:extent cx="560705" cy="26035"/>
            <wp:effectExtent l="0" t="0" r="0" b="0"/>
            <wp:docPr id="10280583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C704AA" wp14:editId="340AEA24">
            <wp:extent cx="560705" cy="26035"/>
            <wp:effectExtent l="0" t="0" r="0" b="0"/>
            <wp:docPr id="810126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C52EA3" wp14:editId="249AE89A">
            <wp:extent cx="560705" cy="26035"/>
            <wp:effectExtent l="0" t="0" r="0" b="0"/>
            <wp:docPr id="20052574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DA1710" wp14:editId="7AB3A6B6">
            <wp:extent cx="560705" cy="26035"/>
            <wp:effectExtent l="0" t="0" r="0" b="0"/>
            <wp:docPr id="944590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0F9584" wp14:editId="45E7DD77">
            <wp:extent cx="560705" cy="26035"/>
            <wp:effectExtent l="0" t="0" r="0" b="0"/>
            <wp:docPr id="827085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280960" wp14:editId="79FC9E55">
            <wp:extent cx="560705" cy="26035"/>
            <wp:effectExtent l="0" t="0" r="0" b="0"/>
            <wp:docPr id="1152838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5329D3" wp14:editId="707862BC">
            <wp:extent cx="560705" cy="26035"/>
            <wp:effectExtent l="0" t="0" r="0" b="0"/>
            <wp:docPr id="19978799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70B377" wp14:editId="5FA1CF18">
            <wp:extent cx="560705" cy="26035"/>
            <wp:effectExtent l="0" t="0" r="0" b="0"/>
            <wp:docPr id="368607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92B704" wp14:editId="6083F27D">
            <wp:extent cx="560705" cy="26035"/>
            <wp:effectExtent l="0" t="0" r="0" b="0"/>
            <wp:docPr id="1554579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A7DAD" wp14:editId="64B42EA3">
            <wp:extent cx="560705" cy="26035"/>
            <wp:effectExtent l="0" t="0" r="0" b="0"/>
            <wp:docPr id="10790509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6E066B" wp14:editId="6AF92397">
            <wp:extent cx="560705" cy="26035"/>
            <wp:effectExtent l="0" t="0" r="0" b="0"/>
            <wp:docPr id="183583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74745" wp14:editId="47D6262A">
            <wp:extent cx="560705" cy="26035"/>
            <wp:effectExtent l="0" t="0" r="0" b="0"/>
            <wp:docPr id="2056488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82FC16" wp14:editId="250DC83D">
            <wp:extent cx="560705" cy="26035"/>
            <wp:effectExtent l="0" t="0" r="0" b="0"/>
            <wp:docPr id="1339925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C78389" wp14:editId="2D0DDB2A">
            <wp:extent cx="560705" cy="26035"/>
            <wp:effectExtent l="0" t="0" r="0" b="0"/>
            <wp:docPr id="1183824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9D9D2C" wp14:editId="44A35C54">
            <wp:extent cx="560705" cy="26035"/>
            <wp:effectExtent l="0" t="0" r="0" b="0"/>
            <wp:docPr id="1551396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19D6F6" wp14:editId="5C586A0A">
            <wp:extent cx="560705" cy="26035"/>
            <wp:effectExtent l="0" t="0" r="0" b="0"/>
            <wp:docPr id="719693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E8F732" wp14:editId="726012C7">
            <wp:extent cx="560705" cy="26035"/>
            <wp:effectExtent l="0" t="0" r="0" b="0"/>
            <wp:docPr id="1145017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D3F6C" wp14:editId="7936F80F">
            <wp:extent cx="560705" cy="26035"/>
            <wp:effectExtent l="0" t="0" r="0" b="0"/>
            <wp:docPr id="208121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D751E2" wp14:editId="7B6D1D72">
            <wp:extent cx="560705" cy="26035"/>
            <wp:effectExtent l="0" t="0" r="0" b="0"/>
            <wp:docPr id="4163195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0F9028" wp14:editId="041A1E2F">
            <wp:extent cx="560705" cy="26035"/>
            <wp:effectExtent l="0" t="0" r="0" b="0"/>
            <wp:docPr id="311530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04A7C5" wp14:editId="42A52155">
            <wp:extent cx="560705" cy="26035"/>
            <wp:effectExtent l="0" t="0" r="0" b="0"/>
            <wp:docPr id="220065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FCA1F4" wp14:editId="1DDDF2F2">
            <wp:extent cx="560705" cy="26035"/>
            <wp:effectExtent l="0" t="0" r="0" b="0"/>
            <wp:docPr id="919363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BDF791" wp14:editId="20CF64B9">
            <wp:extent cx="560705" cy="26035"/>
            <wp:effectExtent l="0" t="0" r="0" b="0"/>
            <wp:docPr id="158441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57C806" wp14:editId="75A17E92">
            <wp:extent cx="560705" cy="26035"/>
            <wp:effectExtent l="0" t="0" r="0" b="0"/>
            <wp:docPr id="2036653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81928F" wp14:editId="38E06AF7">
            <wp:extent cx="560705" cy="26035"/>
            <wp:effectExtent l="0" t="0" r="0" b="0"/>
            <wp:docPr id="740457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4589B" wp14:editId="4E77E1BD">
            <wp:extent cx="560705" cy="26035"/>
            <wp:effectExtent l="0" t="0" r="0" b="0"/>
            <wp:docPr id="3037597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1BE8AC" wp14:editId="11BA0699">
            <wp:extent cx="560705" cy="26035"/>
            <wp:effectExtent l="0" t="0" r="0" b="0"/>
            <wp:docPr id="7655554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9BD594" wp14:editId="7D5D58DE">
            <wp:extent cx="560705" cy="26035"/>
            <wp:effectExtent l="0" t="0" r="0" b="0"/>
            <wp:docPr id="1477809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272F25" wp14:editId="57484088">
            <wp:extent cx="560705" cy="26035"/>
            <wp:effectExtent l="0" t="0" r="0" b="0"/>
            <wp:docPr id="5113287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E0940D" wp14:editId="079C7238">
            <wp:extent cx="560705" cy="26035"/>
            <wp:effectExtent l="0" t="0" r="0" b="0"/>
            <wp:docPr id="36412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68A5D" wp14:editId="1C86D838">
            <wp:extent cx="560705" cy="26035"/>
            <wp:effectExtent l="0" t="0" r="0" b="0"/>
            <wp:docPr id="1366960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21AC4A" wp14:editId="32DB8BD1">
            <wp:extent cx="560705" cy="26035"/>
            <wp:effectExtent l="0" t="0" r="0" b="0"/>
            <wp:docPr id="15312059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FB15C" wp14:editId="4293E77F">
            <wp:extent cx="560705" cy="26035"/>
            <wp:effectExtent l="0" t="0" r="0" b="0"/>
            <wp:docPr id="10538658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24BB25" wp14:editId="7F2C4345">
            <wp:extent cx="560705" cy="26035"/>
            <wp:effectExtent l="0" t="0" r="0" b="0"/>
            <wp:docPr id="1026993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1D9D2F" wp14:editId="6B23FC4C">
            <wp:extent cx="560705" cy="26035"/>
            <wp:effectExtent l="0" t="0" r="0" b="0"/>
            <wp:docPr id="1631080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92E2D9" wp14:editId="441586C2">
            <wp:extent cx="560705" cy="26035"/>
            <wp:effectExtent l="0" t="0" r="0" b="0"/>
            <wp:docPr id="1492326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DF97D9" wp14:editId="04D10B5F">
            <wp:extent cx="560705" cy="26035"/>
            <wp:effectExtent l="0" t="0" r="0" b="0"/>
            <wp:docPr id="1579080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DDD14" wp14:editId="4307307E">
            <wp:extent cx="560705" cy="26035"/>
            <wp:effectExtent l="0" t="0" r="0" b="0"/>
            <wp:docPr id="16011113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DC1EA7" wp14:editId="6890AE14">
            <wp:extent cx="560705" cy="26035"/>
            <wp:effectExtent l="0" t="0" r="0" b="0"/>
            <wp:docPr id="1215388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732510" wp14:editId="09618A97">
            <wp:extent cx="560705" cy="26035"/>
            <wp:effectExtent l="0" t="0" r="0" b="0"/>
            <wp:docPr id="1078521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0E8A09" wp14:editId="0ED26A8B">
            <wp:extent cx="560705" cy="26035"/>
            <wp:effectExtent l="0" t="0" r="0" b="0"/>
            <wp:docPr id="7213657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4DFFEF" wp14:editId="00603876">
            <wp:extent cx="560705" cy="26035"/>
            <wp:effectExtent l="0" t="0" r="0" b="0"/>
            <wp:docPr id="2067395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2C908" wp14:editId="16C6FA4C">
            <wp:extent cx="560705" cy="26035"/>
            <wp:effectExtent l="0" t="0" r="0" b="0"/>
            <wp:docPr id="6145828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7CF4E8" wp14:editId="56CC6440">
            <wp:extent cx="560705" cy="26035"/>
            <wp:effectExtent l="0" t="0" r="0" b="0"/>
            <wp:docPr id="898738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2EC60F" wp14:editId="6F713358">
            <wp:extent cx="560705" cy="26035"/>
            <wp:effectExtent l="0" t="0" r="0" b="0"/>
            <wp:docPr id="851980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CBA796" wp14:editId="73E8FFA1">
            <wp:extent cx="560705" cy="26035"/>
            <wp:effectExtent l="0" t="0" r="0" b="0"/>
            <wp:docPr id="1321103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3B108" wp14:editId="3ECB6F53">
            <wp:extent cx="560705" cy="26035"/>
            <wp:effectExtent l="0" t="0" r="0" b="0"/>
            <wp:docPr id="165429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7AA0D1" wp14:editId="0478275B">
            <wp:extent cx="560705" cy="26035"/>
            <wp:effectExtent l="0" t="0" r="0" b="0"/>
            <wp:docPr id="3848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8A6EBB" wp14:editId="29C6B6E7">
            <wp:extent cx="560705" cy="26035"/>
            <wp:effectExtent l="0" t="0" r="0" b="0"/>
            <wp:docPr id="1213658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393E2" wp14:editId="522D2861">
            <wp:extent cx="560705" cy="26035"/>
            <wp:effectExtent l="0" t="0" r="0" b="0"/>
            <wp:docPr id="1802998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7304EE" wp14:editId="3C90E352">
            <wp:extent cx="560705" cy="26035"/>
            <wp:effectExtent l="0" t="0" r="0" b="0"/>
            <wp:docPr id="1028762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6D97DC" wp14:editId="106788F3">
            <wp:extent cx="560705" cy="26035"/>
            <wp:effectExtent l="0" t="0" r="0" b="0"/>
            <wp:docPr id="9180769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FD8454" wp14:editId="0ECA713F">
            <wp:extent cx="560705" cy="26035"/>
            <wp:effectExtent l="0" t="0" r="0" b="0"/>
            <wp:docPr id="4053278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673291" wp14:editId="1D0B8C64">
            <wp:extent cx="560705" cy="26035"/>
            <wp:effectExtent l="0" t="0" r="0" b="0"/>
            <wp:docPr id="1067840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59624" wp14:editId="5A2DDDA9">
            <wp:extent cx="560705" cy="26035"/>
            <wp:effectExtent l="0" t="0" r="0" b="0"/>
            <wp:docPr id="2030330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9D7C87" wp14:editId="30BF229B">
            <wp:extent cx="560705" cy="26035"/>
            <wp:effectExtent l="0" t="0" r="0" b="0"/>
            <wp:docPr id="1717500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9F6CCD" wp14:editId="121DBBCF">
            <wp:extent cx="560705" cy="26035"/>
            <wp:effectExtent l="0" t="0" r="0" b="0"/>
            <wp:docPr id="16826737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BAA4AE" wp14:editId="284C6EB2">
            <wp:extent cx="560705" cy="26035"/>
            <wp:effectExtent l="0" t="0" r="0" b="0"/>
            <wp:docPr id="2130185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3F6115" wp14:editId="757C21DE">
            <wp:extent cx="560705" cy="26035"/>
            <wp:effectExtent l="0" t="0" r="0" b="0"/>
            <wp:docPr id="1888507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C272D" wp14:editId="56E7C7FB">
            <wp:extent cx="560705" cy="26035"/>
            <wp:effectExtent l="0" t="0" r="0" b="0"/>
            <wp:docPr id="1497258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EFD1D6" wp14:editId="4F51B690">
            <wp:extent cx="560705" cy="26035"/>
            <wp:effectExtent l="0" t="0" r="0" b="0"/>
            <wp:docPr id="248383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D59885" wp14:editId="7948D07F">
            <wp:extent cx="560705" cy="26035"/>
            <wp:effectExtent l="0" t="0" r="0" b="0"/>
            <wp:docPr id="147885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73A274" wp14:editId="642C21F7">
            <wp:extent cx="560705" cy="26035"/>
            <wp:effectExtent l="0" t="0" r="0" b="0"/>
            <wp:docPr id="694344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FFB3E" wp14:editId="41F62C53">
            <wp:extent cx="560705" cy="26035"/>
            <wp:effectExtent l="0" t="0" r="0" b="0"/>
            <wp:docPr id="86173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0F4BD7" wp14:editId="11DD28DC">
            <wp:extent cx="560705" cy="26035"/>
            <wp:effectExtent l="0" t="0" r="0" b="0"/>
            <wp:docPr id="1003339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754AC6" wp14:editId="6AC27960">
            <wp:extent cx="560705" cy="26035"/>
            <wp:effectExtent l="0" t="0" r="0" b="0"/>
            <wp:docPr id="19058131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B743FF" wp14:editId="2EB86B99">
            <wp:extent cx="560705" cy="26035"/>
            <wp:effectExtent l="0" t="0" r="0" b="0"/>
            <wp:docPr id="16353530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049DE0" wp14:editId="70299DA6">
            <wp:extent cx="560705" cy="26035"/>
            <wp:effectExtent l="0" t="0" r="0" b="0"/>
            <wp:docPr id="8637732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91CC24" wp14:editId="7F5124AA">
            <wp:extent cx="560705" cy="26035"/>
            <wp:effectExtent l="0" t="0" r="0" b="0"/>
            <wp:docPr id="2076222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F898AC" wp14:editId="6A05F5B1">
            <wp:extent cx="560705" cy="26035"/>
            <wp:effectExtent l="0" t="0" r="0" b="0"/>
            <wp:docPr id="1370226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AF8722" wp14:editId="45DFD22F">
            <wp:extent cx="560705" cy="26035"/>
            <wp:effectExtent l="0" t="0" r="0" b="0"/>
            <wp:docPr id="1380533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8F1CB5" wp14:editId="2B4D2F1C">
            <wp:extent cx="560705" cy="26035"/>
            <wp:effectExtent l="0" t="0" r="0" b="0"/>
            <wp:docPr id="1873294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151977" wp14:editId="037ED156">
            <wp:extent cx="560705" cy="26035"/>
            <wp:effectExtent l="0" t="0" r="0" b="0"/>
            <wp:docPr id="1022646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18152" wp14:editId="0D3AFFA8">
            <wp:extent cx="560705" cy="26035"/>
            <wp:effectExtent l="0" t="0" r="0" b="0"/>
            <wp:docPr id="810340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6E93D8" wp14:editId="4C2A87B4">
            <wp:extent cx="560705" cy="26035"/>
            <wp:effectExtent l="0" t="0" r="0" b="0"/>
            <wp:docPr id="16610173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A4F41D" wp14:editId="5135A957">
            <wp:extent cx="560705" cy="26035"/>
            <wp:effectExtent l="0" t="0" r="0" b="0"/>
            <wp:docPr id="25933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AE6046" wp14:editId="46B025F6">
            <wp:extent cx="560705" cy="26035"/>
            <wp:effectExtent l="0" t="0" r="0" b="0"/>
            <wp:docPr id="4055636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D219C" wp14:editId="02EF564F">
            <wp:extent cx="560705" cy="26035"/>
            <wp:effectExtent l="0" t="0" r="0" b="0"/>
            <wp:docPr id="1688731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CED942" wp14:editId="44719A89">
            <wp:extent cx="560705" cy="26035"/>
            <wp:effectExtent l="0" t="0" r="0" b="0"/>
            <wp:docPr id="8253980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425747" wp14:editId="6D1B3301">
            <wp:extent cx="560705" cy="26035"/>
            <wp:effectExtent l="0" t="0" r="0" b="0"/>
            <wp:docPr id="12583234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80A300" wp14:editId="2CFA17BC">
            <wp:extent cx="560705" cy="26035"/>
            <wp:effectExtent l="0" t="0" r="0" b="0"/>
            <wp:docPr id="1326302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6D4DE2" wp14:editId="29518EA0">
            <wp:extent cx="560705" cy="26035"/>
            <wp:effectExtent l="0" t="0" r="0" b="0"/>
            <wp:docPr id="11336142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D95A74" wp14:editId="056FF52D">
            <wp:extent cx="560705" cy="26035"/>
            <wp:effectExtent l="0" t="0" r="0" b="0"/>
            <wp:docPr id="741836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D7B71" wp14:editId="0D156B75">
            <wp:extent cx="560705" cy="26035"/>
            <wp:effectExtent l="0" t="0" r="0" b="0"/>
            <wp:docPr id="210193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C80CF9" wp14:editId="5AA6590A">
            <wp:extent cx="560705" cy="26035"/>
            <wp:effectExtent l="0" t="0" r="0" b="0"/>
            <wp:docPr id="1920146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B2B165" wp14:editId="744C4495">
            <wp:extent cx="560705" cy="26035"/>
            <wp:effectExtent l="0" t="0" r="0" b="0"/>
            <wp:docPr id="1642930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F0009D" wp14:editId="0E5463E0">
            <wp:extent cx="560705" cy="26035"/>
            <wp:effectExtent l="0" t="0" r="0" b="0"/>
            <wp:docPr id="1805791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883DDF" wp14:editId="43BA8860">
            <wp:extent cx="560705" cy="26035"/>
            <wp:effectExtent l="0" t="0" r="0" b="0"/>
            <wp:docPr id="1005970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0EA815" wp14:editId="5B532C55">
            <wp:extent cx="560705" cy="26035"/>
            <wp:effectExtent l="0" t="0" r="0" b="0"/>
            <wp:docPr id="12584891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898A4" wp14:editId="3064844D">
            <wp:extent cx="560705" cy="26035"/>
            <wp:effectExtent l="0" t="0" r="0" b="0"/>
            <wp:docPr id="1520872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3444B5" wp14:editId="3F3C9936">
            <wp:extent cx="560705" cy="26035"/>
            <wp:effectExtent l="0" t="0" r="0" b="0"/>
            <wp:docPr id="1216548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CE9512" wp14:editId="1A398EF6">
            <wp:extent cx="560705" cy="26035"/>
            <wp:effectExtent l="0" t="0" r="0" b="0"/>
            <wp:docPr id="1339263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2E286B" wp14:editId="5ED15B6C">
            <wp:extent cx="560705" cy="26035"/>
            <wp:effectExtent l="0" t="0" r="0" b="0"/>
            <wp:docPr id="1114252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AD342C" wp14:editId="2FB75214">
            <wp:extent cx="560705" cy="26035"/>
            <wp:effectExtent l="0" t="0" r="0" b="0"/>
            <wp:docPr id="3399988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D497CB" wp14:editId="44D00802">
            <wp:extent cx="560705" cy="26035"/>
            <wp:effectExtent l="0" t="0" r="0" b="0"/>
            <wp:docPr id="763536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D01694" wp14:editId="78FF3482">
            <wp:extent cx="560705" cy="26035"/>
            <wp:effectExtent l="0" t="0" r="0" b="0"/>
            <wp:docPr id="1981427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8E4C18" wp14:editId="7B0A3212">
            <wp:extent cx="560705" cy="26035"/>
            <wp:effectExtent l="0" t="0" r="0" b="0"/>
            <wp:docPr id="735465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2FD865" wp14:editId="338D7E46">
            <wp:extent cx="560705" cy="26035"/>
            <wp:effectExtent l="0" t="0" r="0" b="0"/>
            <wp:docPr id="1602811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320644" wp14:editId="58273971">
            <wp:extent cx="560705" cy="26035"/>
            <wp:effectExtent l="0" t="0" r="0" b="0"/>
            <wp:docPr id="10522998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37C9D" wp14:editId="136087B4">
            <wp:extent cx="560705" cy="26035"/>
            <wp:effectExtent l="0" t="0" r="0" b="0"/>
            <wp:docPr id="990134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42B0D2" wp14:editId="0E865D7B">
            <wp:extent cx="560705" cy="26035"/>
            <wp:effectExtent l="0" t="0" r="0" b="0"/>
            <wp:docPr id="1553547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BCEE75" wp14:editId="1214CFE1">
            <wp:extent cx="560705" cy="26035"/>
            <wp:effectExtent l="0" t="0" r="0" b="0"/>
            <wp:docPr id="61170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77A841" wp14:editId="607EA452">
            <wp:extent cx="560705" cy="26035"/>
            <wp:effectExtent l="0" t="0" r="0" b="0"/>
            <wp:docPr id="18543702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2CE67" wp14:editId="506545D8">
            <wp:extent cx="560705" cy="26035"/>
            <wp:effectExtent l="0" t="0" r="0" b="0"/>
            <wp:docPr id="1671961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355632" wp14:editId="11389721">
            <wp:extent cx="560705" cy="26035"/>
            <wp:effectExtent l="0" t="0" r="0" b="0"/>
            <wp:docPr id="198337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0A9418" wp14:editId="07E04506">
            <wp:extent cx="560705" cy="26035"/>
            <wp:effectExtent l="0" t="0" r="0" b="0"/>
            <wp:docPr id="1868930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C4A4A9" wp14:editId="2FEDCB0D">
            <wp:extent cx="560705" cy="26035"/>
            <wp:effectExtent l="0" t="0" r="0" b="0"/>
            <wp:docPr id="1671870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937B87" wp14:editId="44F6C0A9">
            <wp:extent cx="560705" cy="26035"/>
            <wp:effectExtent l="0" t="0" r="0" b="0"/>
            <wp:docPr id="10508673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49EC56" wp14:editId="33FC6A06">
            <wp:extent cx="560705" cy="26035"/>
            <wp:effectExtent l="0" t="0" r="0" b="0"/>
            <wp:docPr id="1868399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C264B" wp14:editId="36D5FB57">
            <wp:extent cx="560705" cy="26035"/>
            <wp:effectExtent l="0" t="0" r="0" b="0"/>
            <wp:docPr id="789560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180841" wp14:editId="170182AD">
            <wp:extent cx="560705" cy="26035"/>
            <wp:effectExtent l="0" t="0" r="0" b="0"/>
            <wp:docPr id="1528841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EF141" wp14:editId="627A0C40">
            <wp:extent cx="560705" cy="26035"/>
            <wp:effectExtent l="0" t="0" r="0" b="0"/>
            <wp:docPr id="1190498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34D195" wp14:editId="28593545">
            <wp:extent cx="560705" cy="26035"/>
            <wp:effectExtent l="0" t="0" r="0" b="0"/>
            <wp:docPr id="785297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5D6087" wp14:editId="764CC0F4">
            <wp:extent cx="560705" cy="26035"/>
            <wp:effectExtent l="0" t="0" r="0" b="0"/>
            <wp:docPr id="1028453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934D65" wp14:editId="230D11B5">
            <wp:extent cx="560705" cy="26035"/>
            <wp:effectExtent l="0" t="0" r="0" b="0"/>
            <wp:docPr id="2033182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D0387" wp14:editId="3C2D236A">
            <wp:extent cx="560705" cy="26035"/>
            <wp:effectExtent l="0" t="0" r="0" b="0"/>
            <wp:docPr id="3063329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B47D64" wp14:editId="693B1DAC">
            <wp:extent cx="560705" cy="26035"/>
            <wp:effectExtent l="0" t="0" r="0" b="0"/>
            <wp:docPr id="1109383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EE401B" wp14:editId="1E1DFF83">
            <wp:extent cx="560705" cy="26035"/>
            <wp:effectExtent l="0" t="0" r="0" b="0"/>
            <wp:docPr id="1252662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004CD" wp14:editId="50251FDD">
            <wp:extent cx="560705" cy="26035"/>
            <wp:effectExtent l="0" t="0" r="0" b="0"/>
            <wp:docPr id="782953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4430A3" wp14:editId="420A9E67">
            <wp:extent cx="560705" cy="26035"/>
            <wp:effectExtent l="0" t="0" r="0" b="0"/>
            <wp:docPr id="17171659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6BB04F" wp14:editId="3A5786D7">
            <wp:extent cx="560705" cy="26035"/>
            <wp:effectExtent l="0" t="0" r="0" b="0"/>
            <wp:docPr id="1226551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CAC2A" wp14:editId="0EC59ABB">
            <wp:extent cx="560705" cy="26035"/>
            <wp:effectExtent l="0" t="0" r="0" b="0"/>
            <wp:docPr id="12567283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CDB8BF" wp14:editId="683555CB">
            <wp:extent cx="560705" cy="26035"/>
            <wp:effectExtent l="0" t="0" r="0" b="0"/>
            <wp:docPr id="939809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2947DA" wp14:editId="07B660BF">
            <wp:extent cx="560705" cy="26035"/>
            <wp:effectExtent l="0" t="0" r="0" b="0"/>
            <wp:docPr id="2037946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A3E19" wp14:editId="701D468E">
            <wp:extent cx="560705" cy="26035"/>
            <wp:effectExtent l="0" t="0" r="0" b="0"/>
            <wp:docPr id="1480128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8B0FF" wp14:editId="6A1AE067">
            <wp:extent cx="560705" cy="26035"/>
            <wp:effectExtent l="0" t="0" r="0" b="0"/>
            <wp:docPr id="1241955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1FD158" wp14:editId="73AEF575">
            <wp:extent cx="560705" cy="26035"/>
            <wp:effectExtent l="0" t="0" r="0" b="0"/>
            <wp:docPr id="219575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0B7734" wp14:editId="44E8B65F">
            <wp:extent cx="560705" cy="26035"/>
            <wp:effectExtent l="0" t="0" r="0" b="0"/>
            <wp:docPr id="937361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A921FF" wp14:editId="2989F20E">
            <wp:extent cx="560705" cy="26035"/>
            <wp:effectExtent l="0" t="0" r="0" b="0"/>
            <wp:docPr id="1382797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17C254" wp14:editId="2686CFAF">
            <wp:extent cx="560705" cy="26035"/>
            <wp:effectExtent l="0" t="0" r="0" b="0"/>
            <wp:docPr id="14419614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DA24C6" wp14:editId="77C17C3E">
            <wp:extent cx="560705" cy="26035"/>
            <wp:effectExtent l="0" t="0" r="0" b="0"/>
            <wp:docPr id="1975138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C85F31" wp14:editId="25F8C0A1">
            <wp:extent cx="560705" cy="26035"/>
            <wp:effectExtent l="0" t="0" r="0" b="0"/>
            <wp:docPr id="10210670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2B48F" wp14:editId="29D5A426">
            <wp:extent cx="560705" cy="26035"/>
            <wp:effectExtent l="0" t="0" r="0" b="0"/>
            <wp:docPr id="1085141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070340" wp14:editId="1C145FA1">
            <wp:extent cx="560705" cy="26035"/>
            <wp:effectExtent l="0" t="0" r="0" b="0"/>
            <wp:docPr id="1461723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A571DD" wp14:editId="6A0E04F9">
            <wp:extent cx="560705" cy="26035"/>
            <wp:effectExtent l="0" t="0" r="0" b="0"/>
            <wp:docPr id="7143067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E1AE8E" wp14:editId="0AF25F39">
            <wp:extent cx="560705" cy="26035"/>
            <wp:effectExtent l="0" t="0" r="0" b="0"/>
            <wp:docPr id="1652338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BB4D3" wp14:editId="0094AF17">
            <wp:extent cx="560705" cy="26035"/>
            <wp:effectExtent l="0" t="0" r="0" b="0"/>
            <wp:docPr id="1785594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0DADD1" wp14:editId="1ED20811">
            <wp:extent cx="560705" cy="26035"/>
            <wp:effectExtent l="0" t="0" r="0" b="0"/>
            <wp:docPr id="936037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8C2AA5" wp14:editId="6E4CFE2A">
            <wp:extent cx="560705" cy="26035"/>
            <wp:effectExtent l="0" t="0" r="0" b="0"/>
            <wp:docPr id="851613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BF85C6" wp14:editId="407BC1CA">
            <wp:extent cx="560705" cy="26035"/>
            <wp:effectExtent l="0" t="0" r="0" b="0"/>
            <wp:docPr id="1945899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C63973" wp14:editId="5D96CD2A">
            <wp:extent cx="560705" cy="26035"/>
            <wp:effectExtent l="0" t="0" r="0" b="0"/>
            <wp:docPr id="1875522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499CAB" wp14:editId="0C0C5937">
            <wp:extent cx="560705" cy="26035"/>
            <wp:effectExtent l="0" t="0" r="0" b="0"/>
            <wp:docPr id="1577987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747A8" wp14:editId="0814C61C">
            <wp:extent cx="560705" cy="26035"/>
            <wp:effectExtent l="0" t="0" r="0" b="0"/>
            <wp:docPr id="19503036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0DDFD" wp14:editId="5C510721">
            <wp:extent cx="560705" cy="26035"/>
            <wp:effectExtent l="0" t="0" r="0" b="0"/>
            <wp:docPr id="95502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B5D1F" wp14:editId="1C8049D4">
            <wp:extent cx="560705" cy="26035"/>
            <wp:effectExtent l="0" t="0" r="0" b="0"/>
            <wp:docPr id="1405795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9CFC26" wp14:editId="2181DEC6">
            <wp:extent cx="560705" cy="26035"/>
            <wp:effectExtent l="0" t="0" r="0" b="0"/>
            <wp:docPr id="14866850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4C28C7" wp14:editId="1AC506EA">
            <wp:extent cx="560705" cy="26035"/>
            <wp:effectExtent l="0" t="0" r="0" b="0"/>
            <wp:docPr id="1987438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A70C13" wp14:editId="0A86F48F">
            <wp:extent cx="560705" cy="26035"/>
            <wp:effectExtent l="0" t="0" r="0" b="0"/>
            <wp:docPr id="907161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60BDE4" wp14:editId="7861D543">
            <wp:extent cx="560705" cy="26035"/>
            <wp:effectExtent l="0" t="0" r="0" b="0"/>
            <wp:docPr id="1031638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3F767B" wp14:editId="09B1325D">
            <wp:extent cx="560705" cy="26035"/>
            <wp:effectExtent l="0" t="0" r="0" b="0"/>
            <wp:docPr id="3220188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E5DFEA" wp14:editId="26CC14D0">
            <wp:extent cx="560705" cy="26035"/>
            <wp:effectExtent l="0" t="0" r="0" b="0"/>
            <wp:docPr id="404672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472C53" wp14:editId="0B7C7846">
            <wp:extent cx="560705" cy="26035"/>
            <wp:effectExtent l="0" t="0" r="0" b="0"/>
            <wp:docPr id="12908460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1EBC51" wp14:editId="532B53AE">
            <wp:extent cx="560705" cy="26035"/>
            <wp:effectExtent l="0" t="0" r="0" b="0"/>
            <wp:docPr id="1153015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361566" wp14:editId="75DFC610">
            <wp:extent cx="560705" cy="26035"/>
            <wp:effectExtent l="0" t="0" r="0" b="0"/>
            <wp:docPr id="19213486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BE561D" wp14:editId="34FA6B94">
            <wp:extent cx="560705" cy="26035"/>
            <wp:effectExtent l="0" t="0" r="0" b="0"/>
            <wp:docPr id="462512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FDECD4" wp14:editId="79732F3E">
            <wp:extent cx="560705" cy="26035"/>
            <wp:effectExtent l="0" t="0" r="0" b="0"/>
            <wp:docPr id="1482799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E8607F" wp14:editId="37CAD575">
            <wp:extent cx="560705" cy="26035"/>
            <wp:effectExtent l="0" t="0" r="0" b="0"/>
            <wp:docPr id="3159112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6BC3DD" wp14:editId="7045F7BC">
            <wp:extent cx="560705" cy="26035"/>
            <wp:effectExtent l="0" t="0" r="0" b="0"/>
            <wp:docPr id="1345102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3DCA47" wp14:editId="2885DDB0">
            <wp:extent cx="560705" cy="26035"/>
            <wp:effectExtent l="0" t="0" r="0" b="0"/>
            <wp:docPr id="512921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965EE3" wp14:editId="4DC2FBE9">
            <wp:extent cx="560705" cy="26035"/>
            <wp:effectExtent l="0" t="0" r="0" b="0"/>
            <wp:docPr id="1283710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47047E" wp14:editId="5B84305C">
            <wp:extent cx="560705" cy="26035"/>
            <wp:effectExtent l="0" t="0" r="0" b="0"/>
            <wp:docPr id="1390670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402A69" wp14:editId="2DA7FB0D">
            <wp:extent cx="560705" cy="26035"/>
            <wp:effectExtent l="0" t="0" r="0" b="0"/>
            <wp:docPr id="15682587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56F3C5" wp14:editId="42D2A26F">
            <wp:extent cx="560705" cy="26035"/>
            <wp:effectExtent l="0" t="0" r="0" b="0"/>
            <wp:docPr id="445053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AE5C4F" wp14:editId="2D181054">
            <wp:extent cx="560705" cy="26035"/>
            <wp:effectExtent l="0" t="0" r="0" b="0"/>
            <wp:docPr id="1986376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3720E3" wp14:editId="50F56B0C">
            <wp:extent cx="560705" cy="26035"/>
            <wp:effectExtent l="0" t="0" r="0" b="0"/>
            <wp:docPr id="1349681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18893E" wp14:editId="32560037">
            <wp:extent cx="560705" cy="26035"/>
            <wp:effectExtent l="0" t="0" r="0" b="0"/>
            <wp:docPr id="332333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531F04" wp14:editId="17D9988C">
            <wp:extent cx="560705" cy="26035"/>
            <wp:effectExtent l="0" t="0" r="0" b="0"/>
            <wp:docPr id="1495560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BE0043" wp14:editId="411CD62B">
            <wp:extent cx="560705" cy="26035"/>
            <wp:effectExtent l="0" t="0" r="0" b="0"/>
            <wp:docPr id="2046205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510292" wp14:editId="60DC516F">
            <wp:extent cx="560705" cy="26035"/>
            <wp:effectExtent l="0" t="0" r="0" b="0"/>
            <wp:docPr id="1958878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2D0A94" wp14:editId="7DFBC83F">
            <wp:extent cx="560705" cy="26035"/>
            <wp:effectExtent l="0" t="0" r="0" b="0"/>
            <wp:docPr id="2001577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3E1C16" wp14:editId="4CC853EE">
            <wp:extent cx="560705" cy="26035"/>
            <wp:effectExtent l="0" t="0" r="0" b="0"/>
            <wp:docPr id="1191522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48A66E" wp14:editId="4A25A30D">
            <wp:extent cx="560705" cy="26035"/>
            <wp:effectExtent l="0" t="0" r="0" b="0"/>
            <wp:docPr id="501705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ED0271" wp14:editId="3F835EED">
            <wp:extent cx="560705" cy="26035"/>
            <wp:effectExtent l="0" t="0" r="0" b="0"/>
            <wp:docPr id="19858790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DD7494" wp14:editId="23CE1A60">
            <wp:extent cx="560705" cy="26035"/>
            <wp:effectExtent l="0" t="0" r="0" b="0"/>
            <wp:docPr id="1388381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D688BA" wp14:editId="254815B9">
            <wp:extent cx="560705" cy="26035"/>
            <wp:effectExtent l="0" t="0" r="0" b="0"/>
            <wp:docPr id="10622870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761EFD" wp14:editId="238FC660">
            <wp:extent cx="560705" cy="26035"/>
            <wp:effectExtent l="0" t="0" r="0" b="0"/>
            <wp:docPr id="5727789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BA0B05" wp14:editId="454596DB">
            <wp:extent cx="560705" cy="26035"/>
            <wp:effectExtent l="0" t="0" r="0" b="0"/>
            <wp:docPr id="1330332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B939CF" wp14:editId="71EB8367">
            <wp:extent cx="560705" cy="26035"/>
            <wp:effectExtent l="0" t="0" r="0" b="0"/>
            <wp:docPr id="1919688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CF203" wp14:editId="387D5700">
            <wp:extent cx="560705" cy="26035"/>
            <wp:effectExtent l="0" t="0" r="0" b="0"/>
            <wp:docPr id="692365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7F62DB" wp14:editId="21004CD1">
            <wp:extent cx="560705" cy="26035"/>
            <wp:effectExtent l="0" t="0" r="0" b="0"/>
            <wp:docPr id="159629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8FBEED" wp14:editId="5C9C4B22">
            <wp:extent cx="560705" cy="26035"/>
            <wp:effectExtent l="0" t="0" r="0" b="0"/>
            <wp:docPr id="2070386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FB4AAA" wp14:editId="2D6C4A81">
            <wp:extent cx="560705" cy="26035"/>
            <wp:effectExtent l="0" t="0" r="0" b="0"/>
            <wp:docPr id="11110303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72FC53" wp14:editId="0C46BE3E">
            <wp:extent cx="560705" cy="26035"/>
            <wp:effectExtent l="0" t="0" r="0" b="0"/>
            <wp:docPr id="119632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FD0BF2" wp14:editId="56BFF7F6">
            <wp:extent cx="560705" cy="26035"/>
            <wp:effectExtent l="0" t="0" r="0" b="0"/>
            <wp:docPr id="18300941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988949" wp14:editId="7FD78517">
            <wp:extent cx="560705" cy="26035"/>
            <wp:effectExtent l="0" t="0" r="0" b="0"/>
            <wp:docPr id="1264162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19BFD1" wp14:editId="18E05D2A">
            <wp:extent cx="560705" cy="26035"/>
            <wp:effectExtent l="0" t="0" r="0" b="0"/>
            <wp:docPr id="216460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62DC7C" wp14:editId="55B18525">
            <wp:extent cx="560705" cy="26035"/>
            <wp:effectExtent l="0" t="0" r="0" b="0"/>
            <wp:docPr id="242388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4DBF46" wp14:editId="3FAFAA4F">
            <wp:extent cx="560705" cy="26035"/>
            <wp:effectExtent l="0" t="0" r="0" b="0"/>
            <wp:docPr id="1386238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257649" wp14:editId="2537A357">
            <wp:extent cx="560705" cy="26035"/>
            <wp:effectExtent l="0" t="0" r="0" b="0"/>
            <wp:docPr id="562682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820BC2" wp14:editId="3209F26F">
            <wp:extent cx="560705" cy="26035"/>
            <wp:effectExtent l="0" t="0" r="0" b="0"/>
            <wp:docPr id="6682763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A667D0" wp14:editId="04E96817">
            <wp:extent cx="560705" cy="26035"/>
            <wp:effectExtent l="0" t="0" r="0" b="0"/>
            <wp:docPr id="539298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4ADF73" wp14:editId="186AEEE2">
            <wp:extent cx="560705" cy="26035"/>
            <wp:effectExtent l="0" t="0" r="0" b="0"/>
            <wp:docPr id="580806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5B1F1B" wp14:editId="17C521D5">
            <wp:extent cx="560705" cy="26035"/>
            <wp:effectExtent l="0" t="0" r="0" b="0"/>
            <wp:docPr id="1954258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AFA5C0" wp14:editId="6D766128">
            <wp:extent cx="560705" cy="26035"/>
            <wp:effectExtent l="0" t="0" r="0" b="0"/>
            <wp:docPr id="617097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7A3464" wp14:editId="7838C541">
            <wp:extent cx="560705" cy="26035"/>
            <wp:effectExtent l="0" t="0" r="0" b="0"/>
            <wp:docPr id="414390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F4423B" wp14:editId="199D8F67">
            <wp:extent cx="560705" cy="26035"/>
            <wp:effectExtent l="0" t="0" r="0" b="0"/>
            <wp:docPr id="259196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931E36" wp14:editId="42FAD582">
            <wp:extent cx="560705" cy="26035"/>
            <wp:effectExtent l="0" t="0" r="0" b="0"/>
            <wp:docPr id="1852148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DDB88A" wp14:editId="73FD5794">
            <wp:extent cx="560705" cy="26035"/>
            <wp:effectExtent l="0" t="0" r="0" b="0"/>
            <wp:docPr id="1353382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15B39D" wp14:editId="309868C6">
            <wp:extent cx="560705" cy="26035"/>
            <wp:effectExtent l="0" t="0" r="0" b="0"/>
            <wp:docPr id="217547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F84C7E" wp14:editId="0D9B7271">
            <wp:extent cx="560705" cy="26035"/>
            <wp:effectExtent l="0" t="0" r="0" b="0"/>
            <wp:docPr id="27377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20569" wp14:editId="5A165500">
            <wp:extent cx="560705" cy="26035"/>
            <wp:effectExtent l="0" t="0" r="0" b="0"/>
            <wp:docPr id="1072027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C7C242" wp14:editId="7B742EF9">
            <wp:extent cx="560705" cy="26035"/>
            <wp:effectExtent l="0" t="0" r="0" b="0"/>
            <wp:docPr id="2096732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AEDDC" wp14:editId="76C3DDDF">
            <wp:extent cx="560705" cy="26035"/>
            <wp:effectExtent l="0" t="0" r="0" b="0"/>
            <wp:docPr id="2012644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3A2C1" wp14:editId="1927B1F0">
            <wp:extent cx="560705" cy="26035"/>
            <wp:effectExtent l="0" t="0" r="0" b="0"/>
            <wp:docPr id="8574050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E20647" wp14:editId="54178D36">
            <wp:extent cx="560705" cy="26035"/>
            <wp:effectExtent l="0" t="0" r="0" b="0"/>
            <wp:docPr id="21236785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912C08" wp14:editId="2A52F976">
            <wp:extent cx="560705" cy="26035"/>
            <wp:effectExtent l="0" t="0" r="0" b="0"/>
            <wp:docPr id="1706063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38F371" wp14:editId="3FE00C25">
            <wp:extent cx="560705" cy="26035"/>
            <wp:effectExtent l="0" t="0" r="0" b="0"/>
            <wp:docPr id="1909653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3EB5F8" wp14:editId="2DD7AC5C">
            <wp:extent cx="560705" cy="26035"/>
            <wp:effectExtent l="0" t="0" r="0" b="0"/>
            <wp:docPr id="1897066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FC00EA" wp14:editId="6FBBF363">
            <wp:extent cx="560705" cy="26035"/>
            <wp:effectExtent l="0" t="0" r="0" b="0"/>
            <wp:docPr id="1737665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7509C3" wp14:editId="5D044DC9">
            <wp:extent cx="560705" cy="26035"/>
            <wp:effectExtent l="0" t="0" r="0" b="0"/>
            <wp:docPr id="818711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2910F5" wp14:editId="077C40ED">
            <wp:extent cx="560705" cy="26035"/>
            <wp:effectExtent l="0" t="0" r="0" b="0"/>
            <wp:docPr id="1592646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D3873C" wp14:editId="01F7D90D">
            <wp:extent cx="560705" cy="26035"/>
            <wp:effectExtent l="0" t="0" r="0" b="0"/>
            <wp:docPr id="1773547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4E6971" wp14:editId="072FE3DB">
            <wp:extent cx="560705" cy="26035"/>
            <wp:effectExtent l="0" t="0" r="0" b="0"/>
            <wp:docPr id="268364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4FDD5" wp14:editId="18CAB3D7">
            <wp:extent cx="560705" cy="26035"/>
            <wp:effectExtent l="0" t="0" r="0" b="0"/>
            <wp:docPr id="1435329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620251" wp14:editId="51FFB4A4">
            <wp:extent cx="560705" cy="26035"/>
            <wp:effectExtent l="0" t="0" r="0" b="0"/>
            <wp:docPr id="1779268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C1E1E6" wp14:editId="7E042B16">
            <wp:extent cx="560705" cy="26035"/>
            <wp:effectExtent l="0" t="0" r="0" b="0"/>
            <wp:docPr id="10119484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F5F8D6" wp14:editId="7757D75F">
            <wp:extent cx="560705" cy="26035"/>
            <wp:effectExtent l="0" t="0" r="0" b="0"/>
            <wp:docPr id="15902389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EE491A" wp14:editId="73775DE8">
            <wp:extent cx="560705" cy="26035"/>
            <wp:effectExtent l="0" t="0" r="0" b="0"/>
            <wp:docPr id="1832879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5A8A09" wp14:editId="3D6E65BE">
            <wp:extent cx="560705" cy="26035"/>
            <wp:effectExtent l="0" t="0" r="0" b="0"/>
            <wp:docPr id="7204991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420822" wp14:editId="333EDF96">
            <wp:extent cx="560705" cy="26035"/>
            <wp:effectExtent l="0" t="0" r="0" b="0"/>
            <wp:docPr id="13346818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14522A" wp14:editId="3CA0D27A">
            <wp:extent cx="560705" cy="26035"/>
            <wp:effectExtent l="0" t="0" r="0" b="0"/>
            <wp:docPr id="1704342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B75529" wp14:editId="144ABA46">
            <wp:extent cx="560705" cy="26035"/>
            <wp:effectExtent l="0" t="0" r="0" b="0"/>
            <wp:docPr id="1854296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D8C1A3" wp14:editId="43893DA7">
            <wp:extent cx="560705" cy="26035"/>
            <wp:effectExtent l="0" t="0" r="0" b="0"/>
            <wp:docPr id="1475369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0F110B" wp14:editId="740D74DC">
            <wp:extent cx="560705" cy="26035"/>
            <wp:effectExtent l="0" t="0" r="0" b="0"/>
            <wp:docPr id="16047198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492006" wp14:editId="675E5993">
            <wp:extent cx="560705" cy="26035"/>
            <wp:effectExtent l="0" t="0" r="0" b="0"/>
            <wp:docPr id="11947127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9F3C9D" wp14:editId="5CE50F33">
            <wp:extent cx="560705" cy="26035"/>
            <wp:effectExtent l="0" t="0" r="0" b="0"/>
            <wp:docPr id="1308657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851242" wp14:editId="3E1A5C0C">
            <wp:extent cx="560705" cy="26035"/>
            <wp:effectExtent l="0" t="0" r="0" b="0"/>
            <wp:docPr id="2856891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4A0BAF" wp14:editId="77AEEB73">
            <wp:extent cx="560705" cy="26035"/>
            <wp:effectExtent l="0" t="0" r="0" b="0"/>
            <wp:docPr id="1170638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B816F" wp14:editId="5EF12D1B">
            <wp:extent cx="560705" cy="26035"/>
            <wp:effectExtent l="0" t="0" r="0" b="0"/>
            <wp:docPr id="988027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5C3DF9" wp14:editId="1EC25925">
            <wp:extent cx="560705" cy="26035"/>
            <wp:effectExtent l="0" t="0" r="0" b="0"/>
            <wp:docPr id="1989284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E29232" wp14:editId="2F0F5305">
            <wp:extent cx="560705" cy="26035"/>
            <wp:effectExtent l="0" t="0" r="0" b="0"/>
            <wp:docPr id="885425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F0ABE6" wp14:editId="20FF8287">
            <wp:extent cx="560705" cy="26035"/>
            <wp:effectExtent l="0" t="0" r="0" b="0"/>
            <wp:docPr id="94833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3F4525" wp14:editId="674C5695">
            <wp:extent cx="560705" cy="26035"/>
            <wp:effectExtent l="0" t="0" r="0" b="0"/>
            <wp:docPr id="1314408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A29088" wp14:editId="558F9BA7">
            <wp:extent cx="560705" cy="26035"/>
            <wp:effectExtent l="0" t="0" r="0" b="0"/>
            <wp:docPr id="16781098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534564" wp14:editId="7299BA22">
            <wp:extent cx="560705" cy="26035"/>
            <wp:effectExtent l="0" t="0" r="0" b="0"/>
            <wp:docPr id="2132805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869C06" wp14:editId="5D1C3FF6">
            <wp:extent cx="560705" cy="26035"/>
            <wp:effectExtent l="0" t="0" r="0" b="0"/>
            <wp:docPr id="2045237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CE9989" wp14:editId="53E4D617">
            <wp:extent cx="560705" cy="26035"/>
            <wp:effectExtent l="0" t="0" r="0" b="0"/>
            <wp:docPr id="312699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F60879" wp14:editId="55AFD4CF">
            <wp:extent cx="560705" cy="26035"/>
            <wp:effectExtent l="0" t="0" r="0" b="0"/>
            <wp:docPr id="503082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83F4A5" wp14:editId="424D49EA">
            <wp:extent cx="560705" cy="26035"/>
            <wp:effectExtent l="0" t="0" r="0" b="0"/>
            <wp:docPr id="1928674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196608" wp14:editId="2B6C1A72">
            <wp:extent cx="560705" cy="26035"/>
            <wp:effectExtent l="0" t="0" r="0" b="0"/>
            <wp:docPr id="212358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3F6393" wp14:editId="33DBE847">
            <wp:extent cx="560705" cy="26035"/>
            <wp:effectExtent l="0" t="0" r="0" b="0"/>
            <wp:docPr id="2063000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6AB899" wp14:editId="17388007">
            <wp:extent cx="560705" cy="26035"/>
            <wp:effectExtent l="0" t="0" r="0" b="0"/>
            <wp:docPr id="1132789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45A17" wp14:editId="6F51247B">
            <wp:extent cx="560705" cy="26035"/>
            <wp:effectExtent l="0" t="0" r="0" b="0"/>
            <wp:docPr id="1271976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F173E7" wp14:editId="47F82A14">
            <wp:extent cx="560705" cy="26035"/>
            <wp:effectExtent l="0" t="0" r="0" b="0"/>
            <wp:docPr id="10834879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730DD8" wp14:editId="56E6E35F">
            <wp:extent cx="560705" cy="26035"/>
            <wp:effectExtent l="0" t="0" r="0" b="0"/>
            <wp:docPr id="10530909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AD8D6C" wp14:editId="0717673E">
            <wp:extent cx="560705" cy="26035"/>
            <wp:effectExtent l="0" t="0" r="0" b="0"/>
            <wp:docPr id="15091494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E06481" wp14:editId="667C7E6E">
            <wp:extent cx="560705" cy="26035"/>
            <wp:effectExtent l="0" t="0" r="0" b="0"/>
            <wp:docPr id="1270564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0B2C6F" wp14:editId="34B47C6F">
            <wp:extent cx="560705" cy="26035"/>
            <wp:effectExtent l="0" t="0" r="0" b="0"/>
            <wp:docPr id="550897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168D90" wp14:editId="7B417B9D">
            <wp:extent cx="560705" cy="26035"/>
            <wp:effectExtent l="0" t="0" r="0" b="0"/>
            <wp:docPr id="15970944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303FFB" wp14:editId="48134318">
            <wp:extent cx="560705" cy="26035"/>
            <wp:effectExtent l="0" t="0" r="0" b="0"/>
            <wp:docPr id="852397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01D16D" wp14:editId="2ECC170B">
            <wp:extent cx="560705" cy="26035"/>
            <wp:effectExtent l="0" t="0" r="0" b="0"/>
            <wp:docPr id="223556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9CCFAB" wp14:editId="28D7C8AF">
            <wp:extent cx="560705" cy="26035"/>
            <wp:effectExtent l="0" t="0" r="0" b="0"/>
            <wp:docPr id="539836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3ABB2F" wp14:editId="5D2C0391">
            <wp:extent cx="560705" cy="26035"/>
            <wp:effectExtent l="0" t="0" r="0" b="0"/>
            <wp:docPr id="12254202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91B780" wp14:editId="7D39A3EE">
            <wp:extent cx="560705" cy="26035"/>
            <wp:effectExtent l="0" t="0" r="0" b="0"/>
            <wp:docPr id="1257188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52DA2C" wp14:editId="30889570">
            <wp:extent cx="560705" cy="26035"/>
            <wp:effectExtent l="0" t="0" r="0" b="0"/>
            <wp:docPr id="2033436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D9C029" wp14:editId="76AD8988">
            <wp:extent cx="560705" cy="26035"/>
            <wp:effectExtent l="0" t="0" r="0" b="0"/>
            <wp:docPr id="835256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821FCA" wp14:editId="6D0A8330">
            <wp:extent cx="560705" cy="26035"/>
            <wp:effectExtent l="0" t="0" r="0" b="0"/>
            <wp:docPr id="10177194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57BD8D" wp14:editId="0C0FA078">
            <wp:extent cx="560705" cy="26035"/>
            <wp:effectExtent l="0" t="0" r="0" b="0"/>
            <wp:docPr id="1018981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8BD1B1" wp14:editId="64F852AF">
            <wp:extent cx="560705" cy="26035"/>
            <wp:effectExtent l="0" t="0" r="0" b="0"/>
            <wp:docPr id="1247898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88E62F" wp14:editId="0FF34E0D">
            <wp:extent cx="560705" cy="26035"/>
            <wp:effectExtent l="0" t="0" r="0" b="0"/>
            <wp:docPr id="474289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060C50" wp14:editId="77130664">
            <wp:extent cx="560705" cy="26035"/>
            <wp:effectExtent l="0" t="0" r="0" b="0"/>
            <wp:docPr id="689600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92669" wp14:editId="1E735C32">
            <wp:extent cx="560705" cy="26035"/>
            <wp:effectExtent l="0" t="0" r="0" b="0"/>
            <wp:docPr id="1983396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A499AB" wp14:editId="27A8151B">
            <wp:extent cx="560705" cy="26035"/>
            <wp:effectExtent l="0" t="0" r="0" b="0"/>
            <wp:docPr id="1349625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3E7A6E" wp14:editId="55EBD50E">
            <wp:extent cx="560705" cy="26035"/>
            <wp:effectExtent l="0" t="0" r="0" b="0"/>
            <wp:docPr id="104567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59671B" wp14:editId="27D55BAA">
            <wp:extent cx="560705" cy="26035"/>
            <wp:effectExtent l="0" t="0" r="0" b="0"/>
            <wp:docPr id="590146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2A4EF7" wp14:editId="55243B23">
            <wp:extent cx="560705" cy="26035"/>
            <wp:effectExtent l="0" t="0" r="0" b="0"/>
            <wp:docPr id="14205622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FD8CA6" wp14:editId="3F099B77">
            <wp:extent cx="560705" cy="26035"/>
            <wp:effectExtent l="0" t="0" r="0" b="0"/>
            <wp:docPr id="3522923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9DF1EE" wp14:editId="3C571F2A">
            <wp:extent cx="560705" cy="26035"/>
            <wp:effectExtent l="0" t="0" r="0" b="0"/>
            <wp:docPr id="497697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350B7" wp14:editId="184C811B">
            <wp:extent cx="560705" cy="26035"/>
            <wp:effectExtent l="0" t="0" r="0" b="0"/>
            <wp:docPr id="1844376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01AFC4" wp14:editId="3DC0CC91">
            <wp:extent cx="560705" cy="26035"/>
            <wp:effectExtent l="0" t="0" r="0" b="0"/>
            <wp:docPr id="17036638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74B2C4" wp14:editId="1FFAC5BF">
            <wp:extent cx="560705" cy="26035"/>
            <wp:effectExtent l="0" t="0" r="0" b="0"/>
            <wp:docPr id="499076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81013B" wp14:editId="5A193443">
            <wp:extent cx="560705" cy="26035"/>
            <wp:effectExtent l="0" t="0" r="0" b="0"/>
            <wp:docPr id="8836949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6C3B0" wp14:editId="7CBDE624">
            <wp:extent cx="560705" cy="26035"/>
            <wp:effectExtent l="0" t="0" r="0" b="0"/>
            <wp:docPr id="789337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32DD8E" wp14:editId="666A4868">
            <wp:extent cx="560705" cy="26035"/>
            <wp:effectExtent l="0" t="0" r="0" b="0"/>
            <wp:docPr id="588458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68A3FC" wp14:editId="4767CB18">
            <wp:extent cx="560705" cy="26035"/>
            <wp:effectExtent l="0" t="0" r="0" b="0"/>
            <wp:docPr id="1905615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E73BAC" wp14:editId="08E91B2A">
            <wp:extent cx="560705" cy="26035"/>
            <wp:effectExtent l="0" t="0" r="0" b="0"/>
            <wp:docPr id="860287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C3E077" wp14:editId="028716A4">
            <wp:extent cx="560705" cy="26035"/>
            <wp:effectExtent l="0" t="0" r="0" b="0"/>
            <wp:docPr id="1412658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7C4A27" wp14:editId="223572F8">
            <wp:extent cx="560705" cy="26035"/>
            <wp:effectExtent l="0" t="0" r="0" b="0"/>
            <wp:docPr id="773385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88526E" wp14:editId="43CF4AF5">
            <wp:extent cx="560705" cy="26035"/>
            <wp:effectExtent l="0" t="0" r="0" b="0"/>
            <wp:docPr id="631538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7B82BB" wp14:editId="5752FEB9">
            <wp:extent cx="560705" cy="26035"/>
            <wp:effectExtent l="0" t="0" r="0" b="0"/>
            <wp:docPr id="14981387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02E14B" wp14:editId="5789BBCF">
            <wp:extent cx="560705" cy="26035"/>
            <wp:effectExtent l="0" t="0" r="0" b="0"/>
            <wp:docPr id="2008479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6CB90" wp14:editId="6BEC4B92">
            <wp:extent cx="560705" cy="26035"/>
            <wp:effectExtent l="0" t="0" r="0" b="0"/>
            <wp:docPr id="542511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1C0E55" wp14:editId="465EBB1B">
            <wp:extent cx="560705" cy="26035"/>
            <wp:effectExtent l="0" t="0" r="0" b="0"/>
            <wp:docPr id="1309552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3CC7B0" wp14:editId="25C56C5A">
            <wp:extent cx="560705" cy="26035"/>
            <wp:effectExtent l="0" t="0" r="0" b="0"/>
            <wp:docPr id="2144325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DA8221" wp14:editId="56BEDFC3">
            <wp:extent cx="560705" cy="26035"/>
            <wp:effectExtent l="0" t="0" r="0" b="0"/>
            <wp:docPr id="803108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B2962" wp14:editId="228F83DF">
            <wp:extent cx="560705" cy="26035"/>
            <wp:effectExtent l="0" t="0" r="0" b="0"/>
            <wp:docPr id="2054629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C2D1CF" wp14:editId="2AF7DD33">
            <wp:extent cx="560705" cy="26035"/>
            <wp:effectExtent l="0" t="0" r="0" b="0"/>
            <wp:docPr id="182225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EDAFB1" wp14:editId="1679DBB1">
            <wp:extent cx="560705" cy="26035"/>
            <wp:effectExtent l="0" t="0" r="0" b="0"/>
            <wp:docPr id="14493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EDC63B" wp14:editId="4BDAA75D">
            <wp:extent cx="560705" cy="26035"/>
            <wp:effectExtent l="0" t="0" r="0" b="0"/>
            <wp:docPr id="2320106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538423" wp14:editId="0500F508">
            <wp:extent cx="560705" cy="26035"/>
            <wp:effectExtent l="0" t="0" r="0" b="0"/>
            <wp:docPr id="1417440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C4DDDF" wp14:editId="6B805CB2">
            <wp:extent cx="560705" cy="26035"/>
            <wp:effectExtent l="0" t="0" r="0" b="0"/>
            <wp:docPr id="735172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710AB5" wp14:editId="29B486EA">
            <wp:extent cx="560705" cy="26035"/>
            <wp:effectExtent l="0" t="0" r="0" b="0"/>
            <wp:docPr id="1568368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A88B97" wp14:editId="15FFC566">
            <wp:extent cx="560705" cy="26035"/>
            <wp:effectExtent l="0" t="0" r="0" b="0"/>
            <wp:docPr id="229428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448D9C" wp14:editId="30F94BF3">
            <wp:extent cx="560705" cy="26035"/>
            <wp:effectExtent l="0" t="0" r="0" b="0"/>
            <wp:docPr id="20831867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37E8B" wp14:editId="407A8F76">
            <wp:extent cx="560705" cy="26035"/>
            <wp:effectExtent l="0" t="0" r="0" b="0"/>
            <wp:docPr id="874941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DE6A19" wp14:editId="47991ED1">
            <wp:extent cx="560705" cy="26035"/>
            <wp:effectExtent l="0" t="0" r="0" b="0"/>
            <wp:docPr id="16130413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401AAE" wp14:editId="2E4C6E7D">
            <wp:extent cx="560705" cy="26035"/>
            <wp:effectExtent l="0" t="0" r="0" b="0"/>
            <wp:docPr id="1391271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76CC1" wp14:editId="7A53FC8E">
            <wp:extent cx="560705" cy="26035"/>
            <wp:effectExtent l="0" t="0" r="0" b="0"/>
            <wp:docPr id="1877522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0CC8A1" wp14:editId="1C79717A">
            <wp:extent cx="560705" cy="26035"/>
            <wp:effectExtent l="0" t="0" r="0" b="0"/>
            <wp:docPr id="442489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031682" wp14:editId="63836B1E">
            <wp:extent cx="560705" cy="26035"/>
            <wp:effectExtent l="0" t="0" r="0" b="0"/>
            <wp:docPr id="12081875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13B56" wp14:editId="013E1921">
            <wp:extent cx="560705" cy="26035"/>
            <wp:effectExtent l="0" t="0" r="0" b="0"/>
            <wp:docPr id="1409155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56B405" wp14:editId="07450407">
            <wp:extent cx="560705" cy="26035"/>
            <wp:effectExtent l="0" t="0" r="0" b="0"/>
            <wp:docPr id="60132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B8482C" wp14:editId="21B5B2B4">
            <wp:extent cx="560705" cy="26035"/>
            <wp:effectExtent l="0" t="0" r="0" b="0"/>
            <wp:docPr id="19101223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955A76" wp14:editId="46BC4E1D">
            <wp:extent cx="560705" cy="26035"/>
            <wp:effectExtent l="0" t="0" r="0" b="0"/>
            <wp:docPr id="733243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0D81EE" wp14:editId="3E3E67AB">
            <wp:extent cx="560705" cy="26035"/>
            <wp:effectExtent l="0" t="0" r="0" b="0"/>
            <wp:docPr id="1739572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BEDA6" wp14:editId="7978F409">
            <wp:extent cx="560705" cy="26035"/>
            <wp:effectExtent l="0" t="0" r="0" b="0"/>
            <wp:docPr id="13328013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36EB7E" wp14:editId="45F4FBBE">
            <wp:extent cx="560705" cy="26035"/>
            <wp:effectExtent l="0" t="0" r="0" b="0"/>
            <wp:docPr id="279092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6A7FFD" wp14:editId="2ABCF031">
            <wp:extent cx="560705" cy="26035"/>
            <wp:effectExtent l="0" t="0" r="0" b="0"/>
            <wp:docPr id="59570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575521" wp14:editId="0A6997DA">
            <wp:extent cx="560705" cy="26035"/>
            <wp:effectExtent l="0" t="0" r="0" b="0"/>
            <wp:docPr id="1427044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F336E7" wp14:editId="008DF1F2">
            <wp:extent cx="560705" cy="26035"/>
            <wp:effectExtent l="0" t="0" r="0" b="0"/>
            <wp:docPr id="1084638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8782F7" wp14:editId="49B82475">
            <wp:extent cx="560705" cy="26035"/>
            <wp:effectExtent l="0" t="0" r="0" b="0"/>
            <wp:docPr id="693873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5B82EF" wp14:editId="29BAC9EA">
            <wp:extent cx="560705" cy="26035"/>
            <wp:effectExtent l="0" t="0" r="0" b="0"/>
            <wp:docPr id="2128537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E0ED98" wp14:editId="3907ED62">
            <wp:extent cx="560705" cy="26035"/>
            <wp:effectExtent l="0" t="0" r="0" b="0"/>
            <wp:docPr id="874266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2AAA89" wp14:editId="7FDD0CC0">
            <wp:extent cx="560705" cy="26035"/>
            <wp:effectExtent l="0" t="0" r="0" b="0"/>
            <wp:docPr id="1235913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3F30CA" wp14:editId="393F942B">
            <wp:extent cx="560705" cy="26035"/>
            <wp:effectExtent l="0" t="0" r="0" b="0"/>
            <wp:docPr id="54082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406D8" wp14:editId="1C27626A">
            <wp:extent cx="560705" cy="26035"/>
            <wp:effectExtent l="0" t="0" r="0" b="0"/>
            <wp:docPr id="1916848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F73D19" wp14:editId="00EFB197">
            <wp:extent cx="560705" cy="26035"/>
            <wp:effectExtent l="0" t="0" r="0" b="0"/>
            <wp:docPr id="571638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7CA89A" wp14:editId="775CDF01">
            <wp:extent cx="560705" cy="26035"/>
            <wp:effectExtent l="0" t="0" r="0" b="0"/>
            <wp:docPr id="238973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E42481" wp14:editId="0B593C1D">
            <wp:extent cx="560705" cy="26035"/>
            <wp:effectExtent l="0" t="0" r="0" b="0"/>
            <wp:docPr id="1520942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3D071" wp14:editId="054069D4">
            <wp:extent cx="560705" cy="26035"/>
            <wp:effectExtent l="0" t="0" r="0" b="0"/>
            <wp:docPr id="3785088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28975A" wp14:editId="1743070E">
            <wp:extent cx="560705" cy="26035"/>
            <wp:effectExtent l="0" t="0" r="0" b="0"/>
            <wp:docPr id="619246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724FC6" wp14:editId="196B0E70">
            <wp:extent cx="560705" cy="26035"/>
            <wp:effectExtent l="0" t="0" r="0" b="0"/>
            <wp:docPr id="20215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15984F" wp14:editId="4680E7D4">
            <wp:extent cx="560705" cy="26035"/>
            <wp:effectExtent l="0" t="0" r="0" b="0"/>
            <wp:docPr id="821122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4A78FF" wp14:editId="7610A553">
            <wp:extent cx="560705" cy="26035"/>
            <wp:effectExtent l="0" t="0" r="0" b="0"/>
            <wp:docPr id="1384703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A3676C" wp14:editId="52C38741">
            <wp:extent cx="560705" cy="26035"/>
            <wp:effectExtent l="0" t="0" r="0" b="0"/>
            <wp:docPr id="16509067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28AD8B" wp14:editId="5D967AAC">
            <wp:extent cx="560705" cy="26035"/>
            <wp:effectExtent l="0" t="0" r="0" b="0"/>
            <wp:docPr id="18564392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ECF5C4" wp14:editId="4D9D65E0">
            <wp:extent cx="560705" cy="26035"/>
            <wp:effectExtent l="0" t="0" r="0" b="0"/>
            <wp:docPr id="64223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5A1E04" wp14:editId="5E3E388C">
            <wp:extent cx="560705" cy="26035"/>
            <wp:effectExtent l="0" t="0" r="0" b="0"/>
            <wp:docPr id="2094917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0C3C70" wp14:editId="3477458B">
            <wp:extent cx="560705" cy="26035"/>
            <wp:effectExtent l="0" t="0" r="0" b="0"/>
            <wp:docPr id="933603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B3A974" wp14:editId="2D78BDAE">
            <wp:extent cx="560705" cy="26035"/>
            <wp:effectExtent l="0" t="0" r="0" b="0"/>
            <wp:docPr id="208574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17D54" wp14:editId="1601AD13">
            <wp:extent cx="560705" cy="26035"/>
            <wp:effectExtent l="0" t="0" r="0" b="0"/>
            <wp:docPr id="12464316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597629" wp14:editId="5816EEF1">
            <wp:extent cx="560705" cy="26035"/>
            <wp:effectExtent l="0" t="0" r="0" b="0"/>
            <wp:docPr id="1174204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D96A8C" wp14:editId="69D92BEA">
            <wp:extent cx="560705" cy="26035"/>
            <wp:effectExtent l="0" t="0" r="0" b="0"/>
            <wp:docPr id="6071657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68C8C" wp14:editId="1DFAADDB">
            <wp:extent cx="560705" cy="26035"/>
            <wp:effectExtent l="0" t="0" r="0" b="0"/>
            <wp:docPr id="6197211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EC599D" wp14:editId="6A36B892">
            <wp:extent cx="560705" cy="26035"/>
            <wp:effectExtent l="0" t="0" r="0" b="0"/>
            <wp:docPr id="1492150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539F64" wp14:editId="33169DD0">
            <wp:extent cx="560705" cy="26035"/>
            <wp:effectExtent l="0" t="0" r="0" b="0"/>
            <wp:docPr id="6074413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B11047" wp14:editId="74CA33DB">
            <wp:extent cx="560705" cy="26035"/>
            <wp:effectExtent l="0" t="0" r="0" b="0"/>
            <wp:docPr id="9620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343E04" wp14:editId="4B3BD0D5">
            <wp:extent cx="560705" cy="26035"/>
            <wp:effectExtent l="0" t="0" r="0" b="0"/>
            <wp:docPr id="1207861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749C1" wp14:editId="08654ACE">
            <wp:extent cx="560705" cy="26035"/>
            <wp:effectExtent l="0" t="0" r="0" b="0"/>
            <wp:docPr id="213343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F38493" wp14:editId="0931B6AD">
            <wp:extent cx="560705" cy="26035"/>
            <wp:effectExtent l="0" t="0" r="0" b="0"/>
            <wp:docPr id="2395746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39B1F6" wp14:editId="676CFD29">
            <wp:extent cx="560705" cy="26035"/>
            <wp:effectExtent l="0" t="0" r="0" b="0"/>
            <wp:docPr id="1892363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390315" wp14:editId="353819C4">
            <wp:extent cx="560705" cy="26035"/>
            <wp:effectExtent l="0" t="0" r="0" b="0"/>
            <wp:docPr id="15019201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414593" wp14:editId="1716FC49">
            <wp:extent cx="560705" cy="26035"/>
            <wp:effectExtent l="0" t="0" r="0" b="0"/>
            <wp:docPr id="378144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D934DD" wp14:editId="12CDF2E8">
            <wp:extent cx="560705" cy="26035"/>
            <wp:effectExtent l="0" t="0" r="0" b="0"/>
            <wp:docPr id="15048857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EC61FC" wp14:editId="6477C0C2">
            <wp:extent cx="560705" cy="26035"/>
            <wp:effectExtent l="0" t="0" r="0" b="0"/>
            <wp:docPr id="7932167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2AC5DE" wp14:editId="40F5BC00">
            <wp:extent cx="560705" cy="26035"/>
            <wp:effectExtent l="0" t="0" r="0" b="0"/>
            <wp:docPr id="2057577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3A2A7C" wp14:editId="087CB2C3">
            <wp:extent cx="560705" cy="26035"/>
            <wp:effectExtent l="0" t="0" r="0" b="0"/>
            <wp:docPr id="584107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2A2E8" wp14:editId="3B905D5F">
            <wp:extent cx="560705" cy="26035"/>
            <wp:effectExtent l="0" t="0" r="0" b="0"/>
            <wp:docPr id="1310487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5ADD1B" wp14:editId="34E1153F">
            <wp:extent cx="560705" cy="26035"/>
            <wp:effectExtent l="0" t="0" r="0" b="0"/>
            <wp:docPr id="2119134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F8F3D2" wp14:editId="1EAE8247">
            <wp:extent cx="560705" cy="26035"/>
            <wp:effectExtent l="0" t="0" r="0" b="0"/>
            <wp:docPr id="19897791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C8A01B" wp14:editId="56B2FC21">
            <wp:extent cx="560705" cy="26035"/>
            <wp:effectExtent l="0" t="0" r="0" b="0"/>
            <wp:docPr id="829015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7F7367" wp14:editId="537B0218">
            <wp:extent cx="560705" cy="26035"/>
            <wp:effectExtent l="0" t="0" r="0" b="0"/>
            <wp:docPr id="1570646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0C3E18" wp14:editId="3DB6DD5C">
            <wp:extent cx="560705" cy="26035"/>
            <wp:effectExtent l="0" t="0" r="0" b="0"/>
            <wp:docPr id="1995581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56E691" wp14:editId="3FD821D7">
            <wp:extent cx="560705" cy="26035"/>
            <wp:effectExtent l="0" t="0" r="0" b="0"/>
            <wp:docPr id="20679802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9714CA" wp14:editId="7C05617F">
            <wp:extent cx="560705" cy="26035"/>
            <wp:effectExtent l="0" t="0" r="0" b="0"/>
            <wp:docPr id="238411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A365A" wp14:editId="6C840637">
            <wp:extent cx="560705" cy="26035"/>
            <wp:effectExtent l="0" t="0" r="0" b="0"/>
            <wp:docPr id="1626022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EF5EFF" wp14:editId="3D1C2F95">
            <wp:extent cx="560705" cy="26035"/>
            <wp:effectExtent l="0" t="0" r="0" b="0"/>
            <wp:docPr id="19311165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5A43E3" wp14:editId="0AEB56BA">
            <wp:extent cx="560705" cy="26035"/>
            <wp:effectExtent l="0" t="0" r="0" b="0"/>
            <wp:docPr id="477030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6AC968" wp14:editId="78BD5838">
            <wp:extent cx="560705" cy="26035"/>
            <wp:effectExtent l="0" t="0" r="0" b="0"/>
            <wp:docPr id="1090703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EE5A74" wp14:editId="5D10C7C4">
            <wp:extent cx="560705" cy="26035"/>
            <wp:effectExtent l="0" t="0" r="0" b="0"/>
            <wp:docPr id="193495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C89CF" wp14:editId="2CCFC1B6">
            <wp:extent cx="560705" cy="26035"/>
            <wp:effectExtent l="0" t="0" r="0" b="0"/>
            <wp:docPr id="1750548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473218" wp14:editId="7B59876D">
            <wp:extent cx="560705" cy="26035"/>
            <wp:effectExtent l="0" t="0" r="0" b="0"/>
            <wp:docPr id="6672767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AD5018" wp14:editId="77E666FB">
            <wp:extent cx="560705" cy="26035"/>
            <wp:effectExtent l="0" t="0" r="0" b="0"/>
            <wp:docPr id="973473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09A936" wp14:editId="56AD6A89">
            <wp:extent cx="560705" cy="26035"/>
            <wp:effectExtent l="0" t="0" r="0" b="0"/>
            <wp:docPr id="4244042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DCF584" wp14:editId="18C3AA70">
            <wp:extent cx="560705" cy="26035"/>
            <wp:effectExtent l="0" t="0" r="0" b="0"/>
            <wp:docPr id="1851566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E4A3B" wp14:editId="13226E1C">
            <wp:extent cx="560705" cy="26035"/>
            <wp:effectExtent l="0" t="0" r="0" b="0"/>
            <wp:docPr id="19160094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E6F640" wp14:editId="7981B310">
            <wp:extent cx="560705" cy="26035"/>
            <wp:effectExtent l="0" t="0" r="0" b="0"/>
            <wp:docPr id="1118217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BF6764" wp14:editId="6CEE6DD2">
            <wp:extent cx="560705" cy="26035"/>
            <wp:effectExtent l="0" t="0" r="0" b="0"/>
            <wp:docPr id="63743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F8134B" wp14:editId="7508DD6A">
            <wp:extent cx="560705" cy="26035"/>
            <wp:effectExtent l="0" t="0" r="0" b="0"/>
            <wp:docPr id="2211187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231C0C" wp14:editId="0DF7F1F9">
            <wp:extent cx="560705" cy="26035"/>
            <wp:effectExtent l="0" t="0" r="0" b="0"/>
            <wp:docPr id="13332661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0A8970" wp14:editId="3B477F6E">
            <wp:extent cx="560705" cy="26035"/>
            <wp:effectExtent l="0" t="0" r="0" b="0"/>
            <wp:docPr id="173156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06E9C" wp14:editId="62D033BB">
            <wp:extent cx="560705" cy="26035"/>
            <wp:effectExtent l="0" t="0" r="0" b="0"/>
            <wp:docPr id="11689855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5D7DB3" wp14:editId="65AC2407">
            <wp:extent cx="560705" cy="26035"/>
            <wp:effectExtent l="0" t="0" r="0" b="0"/>
            <wp:docPr id="1420266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EEFEE1" wp14:editId="46B4CB84">
            <wp:extent cx="560705" cy="26035"/>
            <wp:effectExtent l="0" t="0" r="0" b="0"/>
            <wp:docPr id="351962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F04F43" wp14:editId="3E1D7BAE">
            <wp:extent cx="560705" cy="26035"/>
            <wp:effectExtent l="0" t="0" r="0" b="0"/>
            <wp:docPr id="474699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EA0D9" wp14:editId="0E0D681F">
            <wp:extent cx="560705" cy="26035"/>
            <wp:effectExtent l="0" t="0" r="0" b="0"/>
            <wp:docPr id="2065648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602516" wp14:editId="0A7B7CD6">
            <wp:extent cx="560705" cy="26035"/>
            <wp:effectExtent l="0" t="0" r="0" b="0"/>
            <wp:docPr id="8185509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70C7ED" wp14:editId="07B2B30E">
            <wp:extent cx="560705" cy="26035"/>
            <wp:effectExtent l="0" t="0" r="0" b="0"/>
            <wp:docPr id="19357681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8BDF66" wp14:editId="2A06388D">
            <wp:extent cx="560705" cy="26035"/>
            <wp:effectExtent l="0" t="0" r="0" b="0"/>
            <wp:docPr id="1374448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453A9" wp14:editId="5FFA5D73">
            <wp:extent cx="560705" cy="26035"/>
            <wp:effectExtent l="0" t="0" r="0" b="0"/>
            <wp:docPr id="732847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DFE390" wp14:editId="0229DC8A">
            <wp:extent cx="560705" cy="26035"/>
            <wp:effectExtent l="0" t="0" r="0" b="0"/>
            <wp:docPr id="870396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FE49B7" wp14:editId="285EB213">
            <wp:extent cx="560705" cy="26035"/>
            <wp:effectExtent l="0" t="0" r="0" b="0"/>
            <wp:docPr id="1010284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E23D0C" wp14:editId="294CCD67">
            <wp:extent cx="560705" cy="26035"/>
            <wp:effectExtent l="0" t="0" r="0" b="0"/>
            <wp:docPr id="375636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70AC4F" wp14:editId="378EF58B">
            <wp:extent cx="560705" cy="26035"/>
            <wp:effectExtent l="0" t="0" r="0" b="0"/>
            <wp:docPr id="927941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E9ABC" wp14:editId="6832E27B">
            <wp:extent cx="560705" cy="26035"/>
            <wp:effectExtent l="0" t="0" r="0" b="0"/>
            <wp:docPr id="1659693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276DC5" wp14:editId="1AAAC3F5">
            <wp:extent cx="560705" cy="26035"/>
            <wp:effectExtent l="0" t="0" r="0" b="0"/>
            <wp:docPr id="831501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2C59FC" wp14:editId="5484EA11">
            <wp:extent cx="560705" cy="26035"/>
            <wp:effectExtent l="0" t="0" r="0" b="0"/>
            <wp:docPr id="767368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147FFF" wp14:editId="4F7F09BD">
            <wp:extent cx="560705" cy="26035"/>
            <wp:effectExtent l="0" t="0" r="0" b="0"/>
            <wp:docPr id="13606584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A58907" wp14:editId="0486A491">
            <wp:extent cx="560705" cy="26035"/>
            <wp:effectExtent l="0" t="0" r="0" b="0"/>
            <wp:docPr id="1438290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640C0B" wp14:editId="652ED2C4">
            <wp:extent cx="560705" cy="26035"/>
            <wp:effectExtent l="0" t="0" r="0" b="0"/>
            <wp:docPr id="8840561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58A210" wp14:editId="734E1920">
            <wp:extent cx="560705" cy="26035"/>
            <wp:effectExtent l="0" t="0" r="0" b="0"/>
            <wp:docPr id="1132787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26CE3F" wp14:editId="69C316D5">
            <wp:extent cx="560705" cy="26035"/>
            <wp:effectExtent l="0" t="0" r="0" b="0"/>
            <wp:docPr id="2129559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4FE24F" wp14:editId="1FA9F759">
            <wp:extent cx="560705" cy="26035"/>
            <wp:effectExtent l="0" t="0" r="0" b="0"/>
            <wp:docPr id="5448153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82D48B" wp14:editId="7420AFB6">
            <wp:extent cx="560705" cy="26035"/>
            <wp:effectExtent l="0" t="0" r="0" b="0"/>
            <wp:docPr id="9664407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01C371" wp14:editId="4FB3964C">
            <wp:extent cx="560705" cy="26035"/>
            <wp:effectExtent l="0" t="0" r="0" b="0"/>
            <wp:docPr id="55923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99D00E" wp14:editId="22CF78E3">
            <wp:extent cx="560705" cy="26035"/>
            <wp:effectExtent l="0" t="0" r="0" b="0"/>
            <wp:docPr id="1779425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5D611A" wp14:editId="7562E49B">
            <wp:extent cx="560705" cy="26035"/>
            <wp:effectExtent l="0" t="0" r="0" b="0"/>
            <wp:docPr id="1243378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E8F70E" wp14:editId="1D5AD1E5">
            <wp:extent cx="560705" cy="26035"/>
            <wp:effectExtent l="0" t="0" r="0" b="0"/>
            <wp:docPr id="1887475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32F0C5" wp14:editId="7D4B8057">
            <wp:extent cx="560705" cy="26035"/>
            <wp:effectExtent l="0" t="0" r="0" b="0"/>
            <wp:docPr id="8068545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79472" wp14:editId="7056C994">
            <wp:extent cx="560705" cy="26035"/>
            <wp:effectExtent l="0" t="0" r="0" b="0"/>
            <wp:docPr id="1994303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802FBF" wp14:editId="6CB48B53">
            <wp:extent cx="560705" cy="26035"/>
            <wp:effectExtent l="0" t="0" r="0" b="0"/>
            <wp:docPr id="1626240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51E04B" wp14:editId="111681E1">
            <wp:extent cx="560705" cy="26035"/>
            <wp:effectExtent l="0" t="0" r="0" b="0"/>
            <wp:docPr id="3362080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81460B" wp14:editId="2568DB68">
            <wp:extent cx="560705" cy="26035"/>
            <wp:effectExtent l="0" t="0" r="0" b="0"/>
            <wp:docPr id="1616733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B5DC3A" wp14:editId="55CE86CB">
            <wp:extent cx="560705" cy="26035"/>
            <wp:effectExtent l="0" t="0" r="0" b="0"/>
            <wp:docPr id="8643645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15FEE6" wp14:editId="39E09FA3">
            <wp:extent cx="560705" cy="26035"/>
            <wp:effectExtent l="0" t="0" r="0" b="0"/>
            <wp:docPr id="803160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590136" wp14:editId="66905C04">
            <wp:extent cx="560705" cy="26035"/>
            <wp:effectExtent l="0" t="0" r="0" b="0"/>
            <wp:docPr id="1854970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26F8C4" wp14:editId="312265F3">
            <wp:extent cx="560705" cy="26035"/>
            <wp:effectExtent l="0" t="0" r="0" b="0"/>
            <wp:docPr id="490580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ADE097" wp14:editId="1C8DB502">
            <wp:extent cx="560705" cy="26035"/>
            <wp:effectExtent l="0" t="0" r="0" b="0"/>
            <wp:docPr id="833544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65D164" wp14:editId="741E9DA0">
            <wp:extent cx="560705" cy="26035"/>
            <wp:effectExtent l="0" t="0" r="0" b="0"/>
            <wp:docPr id="872970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91FB16" wp14:editId="5C5A4D7D">
            <wp:extent cx="560705" cy="26035"/>
            <wp:effectExtent l="0" t="0" r="0" b="0"/>
            <wp:docPr id="2011545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5B8DBA" wp14:editId="4658DFD4">
            <wp:extent cx="560705" cy="26035"/>
            <wp:effectExtent l="0" t="0" r="0" b="0"/>
            <wp:docPr id="1404426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8F97E3" wp14:editId="51C2D16E">
            <wp:extent cx="560705" cy="26035"/>
            <wp:effectExtent l="0" t="0" r="0" b="0"/>
            <wp:docPr id="1499781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E94D5E" wp14:editId="4649D1E9">
            <wp:extent cx="560705" cy="26035"/>
            <wp:effectExtent l="0" t="0" r="0" b="0"/>
            <wp:docPr id="4660610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06AB6B" wp14:editId="2FEADE32">
            <wp:extent cx="560705" cy="26035"/>
            <wp:effectExtent l="0" t="0" r="0" b="0"/>
            <wp:docPr id="1646680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5AF216" wp14:editId="1C06329A">
            <wp:extent cx="560705" cy="26035"/>
            <wp:effectExtent l="0" t="0" r="0" b="0"/>
            <wp:docPr id="1192835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CFF40B" wp14:editId="28D22962">
            <wp:extent cx="560705" cy="26035"/>
            <wp:effectExtent l="0" t="0" r="0" b="0"/>
            <wp:docPr id="46065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8A50D9" wp14:editId="524C49CE">
            <wp:extent cx="560705" cy="26035"/>
            <wp:effectExtent l="0" t="0" r="0" b="0"/>
            <wp:docPr id="1234969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B84DC9" wp14:editId="608CEBB6">
            <wp:extent cx="560705" cy="26035"/>
            <wp:effectExtent l="0" t="0" r="0" b="0"/>
            <wp:docPr id="1097641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BA133" wp14:editId="1FA3F393">
            <wp:extent cx="560705" cy="26035"/>
            <wp:effectExtent l="0" t="0" r="0" b="0"/>
            <wp:docPr id="768833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C42444" wp14:editId="52B04B0C">
            <wp:extent cx="560705" cy="26035"/>
            <wp:effectExtent l="0" t="0" r="0" b="0"/>
            <wp:docPr id="175827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3BFF6C" wp14:editId="28C2B9F0">
            <wp:extent cx="560705" cy="26035"/>
            <wp:effectExtent l="0" t="0" r="0" b="0"/>
            <wp:docPr id="9648638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63EEA6" wp14:editId="01C73492">
            <wp:extent cx="560705" cy="26035"/>
            <wp:effectExtent l="0" t="0" r="0" b="0"/>
            <wp:docPr id="9087673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38657B" wp14:editId="589A127A">
            <wp:extent cx="560705" cy="26035"/>
            <wp:effectExtent l="0" t="0" r="0" b="0"/>
            <wp:docPr id="1285605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C3A74A" wp14:editId="51F59AF9">
            <wp:extent cx="560705" cy="26035"/>
            <wp:effectExtent l="0" t="0" r="0" b="0"/>
            <wp:docPr id="537270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471B2C" wp14:editId="00EA433A">
            <wp:extent cx="560705" cy="26035"/>
            <wp:effectExtent l="0" t="0" r="0" b="0"/>
            <wp:docPr id="13846824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1AC30" wp14:editId="44D7760B">
            <wp:extent cx="560705" cy="26035"/>
            <wp:effectExtent l="0" t="0" r="0" b="0"/>
            <wp:docPr id="371166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869AD" wp14:editId="415AD7FB">
            <wp:extent cx="560705" cy="26035"/>
            <wp:effectExtent l="0" t="0" r="0" b="0"/>
            <wp:docPr id="548273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C929F" wp14:editId="4431C0D1">
            <wp:extent cx="560705" cy="26035"/>
            <wp:effectExtent l="0" t="0" r="0" b="0"/>
            <wp:docPr id="1757286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EF0B6" wp14:editId="0F254758">
            <wp:extent cx="560705" cy="26035"/>
            <wp:effectExtent l="0" t="0" r="0" b="0"/>
            <wp:docPr id="139835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2EAA8D" wp14:editId="2D51A3D0">
            <wp:extent cx="560705" cy="26035"/>
            <wp:effectExtent l="0" t="0" r="0" b="0"/>
            <wp:docPr id="120403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062C12" wp14:editId="77D56948">
            <wp:extent cx="560705" cy="26035"/>
            <wp:effectExtent l="0" t="0" r="0" b="0"/>
            <wp:docPr id="377512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34D894" wp14:editId="7365957B">
            <wp:extent cx="560705" cy="26035"/>
            <wp:effectExtent l="0" t="0" r="0" b="0"/>
            <wp:docPr id="15229716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248938" wp14:editId="63B0F4CB">
            <wp:extent cx="560705" cy="26035"/>
            <wp:effectExtent l="0" t="0" r="0" b="0"/>
            <wp:docPr id="20281625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AC0C94" wp14:editId="616B54C4">
            <wp:extent cx="560705" cy="26035"/>
            <wp:effectExtent l="0" t="0" r="0" b="0"/>
            <wp:docPr id="1139818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9FDC96" wp14:editId="28DE4A39">
            <wp:extent cx="560705" cy="26035"/>
            <wp:effectExtent l="0" t="0" r="0" b="0"/>
            <wp:docPr id="1748462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23D8D" wp14:editId="06904A0E">
            <wp:extent cx="560705" cy="26035"/>
            <wp:effectExtent l="0" t="0" r="0" b="0"/>
            <wp:docPr id="431564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75AA10" wp14:editId="050A23BF">
            <wp:extent cx="560705" cy="26035"/>
            <wp:effectExtent l="0" t="0" r="0" b="0"/>
            <wp:docPr id="20504944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0A1A7E" wp14:editId="2BA75840">
            <wp:extent cx="560705" cy="26035"/>
            <wp:effectExtent l="0" t="0" r="0" b="0"/>
            <wp:docPr id="839655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F1481F" wp14:editId="3C68A1EE">
            <wp:extent cx="560705" cy="26035"/>
            <wp:effectExtent l="0" t="0" r="0" b="0"/>
            <wp:docPr id="18376821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190B0B" wp14:editId="7CC967D4">
            <wp:extent cx="560705" cy="26035"/>
            <wp:effectExtent l="0" t="0" r="0" b="0"/>
            <wp:docPr id="9462346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A1311E" wp14:editId="23E6248A">
            <wp:extent cx="560705" cy="26035"/>
            <wp:effectExtent l="0" t="0" r="0" b="0"/>
            <wp:docPr id="1264380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149767" wp14:editId="64011904">
            <wp:extent cx="560705" cy="26035"/>
            <wp:effectExtent l="0" t="0" r="0" b="0"/>
            <wp:docPr id="10720944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299D0D" wp14:editId="6C7AB318">
            <wp:extent cx="560705" cy="26035"/>
            <wp:effectExtent l="0" t="0" r="0" b="0"/>
            <wp:docPr id="655419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35827A" wp14:editId="31DB4562">
            <wp:extent cx="560705" cy="26035"/>
            <wp:effectExtent l="0" t="0" r="0" b="0"/>
            <wp:docPr id="393793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0189E2" wp14:editId="0A136F4F">
            <wp:extent cx="560705" cy="26035"/>
            <wp:effectExtent l="0" t="0" r="0" b="0"/>
            <wp:docPr id="1599360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1D2C3" wp14:editId="291F4AFF">
            <wp:extent cx="560705" cy="26035"/>
            <wp:effectExtent l="0" t="0" r="0" b="0"/>
            <wp:docPr id="347305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8CEF68" wp14:editId="29C9294C">
            <wp:extent cx="560705" cy="26035"/>
            <wp:effectExtent l="0" t="0" r="0" b="0"/>
            <wp:docPr id="11419571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420B26" wp14:editId="71B26FAB">
            <wp:extent cx="560705" cy="26035"/>
            <wp:effectExtent l="0" t="0" r="0" b="0"/>
            <wp:docPr id="17823466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72DC2B" wp14:editId="027550F1">
            <wp:extent cx="560705" cy="26035"/>
            <wp:effectExtent l="0" t="0" r="0" b="0"/>
            <wp:docPr id="1358807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ECF91" wp14:editId="725DD959">
            <wp:extent cx="560705" cy="26035"/>
            <wp:effectExtent l="0" t="0" r="0" b="0"/>
            <wp:docPr id="12744110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681CDA" wp14:editId="562791DD">
            <wp:extent cx="560705" cy="26035"/>
            <wp:effectExtent l="0" t="0" r="0" b="0"/>
            <wp:docPr id="1998109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13ADBE" wp14:editId="58FD1F6C">
            <wp:extent cx="560705" cy="26035"/>
            <wp:effectExtent l="0" t="0" r="0" b="0"/>
            <wp:docPr id="4084717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AB646E" wp14:editId="27387C8C">
            <wp:extent cx="560705" cy="26035"/>
            <wp:effectExtent l="0" t="0" r="0" b="0"/>
            <wp:docPr id="2057216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0EBD43" wp14:editId="797F78DF">
            <wp:extent cx="560705" cy="26035"/>
            <wp:effectExtent l="0" t="0" r="0" b="0"/>
            <wp:docPr id="1992426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4CF26F" wp14:editId="64FD43B2">
            <wp:extent cx="560705" cy="26035"/>
            <wp:effectExtent l="0" t="0" r="0" b="0"/>
            <wp:docPr id="1579296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1AE66B" wp14:editId="1A068026">
            <wp:extent cx="560705" cy="26035"/>
            <wp:effectExtent l="0" t="0" r="0" b="0"/>
            <wp:docPr id="375566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EED27" wp14:editId="688C9F3F">
            <wp:extent cx="560705" cy="26035"/>
            <wp:effectExtent l="0" t="0" r="0" b="0"/>
            <wp:docPr id="1656372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628EC" wp14:editId="4E1CDB4C">
            <wp:extent cx="560705" cy="26035"/>
            <wp:effectExtent l="0" t="0" r="0" b="0"/>
            <wp:docPr id="1143776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15CC4C" wp14:editId="134B69B6">
            <wp:extent cx="560705" cy="26035"/>
            <wp:effectExtent l="0" t="0" r="0" b="0"/>
            <wp:docPr id="10740351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232663" wp14:editId="12847172">
            <wp:extent cx="560705" cy="26035"/>
            <wp:effectExtent l="0" t="0" r="0" b="0"/>
            <wp:docPr id="1931868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00CED8" wp14:editId="000C29A9">
            <wp:extent cx="560705" cy="26035"/>
            <wp:effectExtent l="0" t="0" r="0" b="0"/>
            <wp:docPr id="1213054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A6EF2A" wp14:editId="383215FF">
            <wp:extent cx="560705" cy="26035"/>
            <wp:effectExtent l="0" t="0" r="0" b="0"/>
            <wp:docPr id="1378250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82A2F0" wp14:editId="52B1C015">
            <wp:extent cx="560705" cy="26035"/>
            <wp:effectExtent l="0" t="0" r="0" b="0"/>
            <wp:docPr id="2229683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22B8E1" wp14:editId="371B3BA6">
            <wp:extent cx="560705" cy="26035"/>
            <wp:effectExtent l="0" t="0" r="0" b="0"/>
            <wp:docPr id="10943718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C13B7" wp14:editId="721D2719">
            <wp:extent cx="560705" cy="26035"/>
            <wp:effectExtent l="0" t="0" r="0" b="0"/>
            <wp:docPr id="1855158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71DF31" wp14:editId="228C5769">
            <wp:extent cx="560705" cy="26035"/>
            <wp:effectExtent l="0" t="0" r="0" b="0"/>
            <wp:docPr id="4697682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020D3D" wp14:editId="52C2E2E8">
            <wp:extent cx="560705" cy="26035"/>
            <wp:effectExtent l="0" t="0" r="0" b="0"/>
            <wp:docPr id="787410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87C0F7" wp14:editId="08027FAD">
            <wp:extent cx="560705" cy="26035"/>
            <wp:effectExtent l="0" t="0" r="0" b="0"/>
            <wp:docPr id="334114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E8CF4F" wp14:editId="18660423">
            <wp:extent cx="560705" cy="26035"/>
            <wp:effectExtent l="0" t="0" r="0" b="0"/>
            <wp:docPr id="507758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B95E8D" wp14:editId="0E6D04AB">
            <wp:extent cx="560705" cy="26035"/>
            <wp:effectExtent l="0" t="0" r="0" b="0"/>
            <wp:docPr id="1291507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58C581" wp14:editId="739D8DDF">
            <wp:extent cx="560705" cy="26035"/>
            <wp:effectExtent l="0" t="0" r="0" b="0"/>
            <wp:docPr id="2005185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58A410" wp14:editId="299AE3FD">
            <wp:extent cx="560705" cy="26035"/>
            <wp:effectExtent l="0" t="0" r="0" b="0"/>
            <wp:docPr id="613871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92339" wp14:editId="63391207">
            <wp:extent cx="560705" cy="26035"/>
            <wp:effectExtent l="0" t="0" r="0" b="0"/>
            <wp:docPr id="11181951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758BF5" wp14:editId="7B8701AE">
            <wp:extent cx="560705" cy="26035"/>
            <wp:effectExtent l="0" t="0" r="0" b="0"/>
            <wp:docPr id="654121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585B96" wp14:editId="29BE4835">
            <wp:extent cx="560705" cy="26035"/>
            <wp:effectExtent l="0" t="0" r="0" b="0"/>
            <wp:docPr id="4695834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E4F45F" wp14:editId="017F8F32">
            <wp:extent cx="560705" cy="26035"/>
            <wp:effectExtent l="0" t="0" r="0" b="0"/>
            <wp:docPr id="1273406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A52ADD" wp14:editId="7C6A0E84">
            <wp:extent cx="560705" cy="26035"/>
            <wp:effectExtent l="0" t="0" r="0" b="0"/>
            <wp:docPr id="1461736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BBC612" wp14:editId="3DAA4FD2">
            <wp:extent cx="560705" cy="26035"/>
            <wp:effectExtent l="0" t="0" r="0" b="0"/>
            <wp:docPr id="149903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4F65E" wp14:editId="242C4E24">
            <wp:extent cx="560705" cy="26035"/>
            <wp:effectExtent l="0" t="0" r="0" b="0"/>
            <wp:docPr id="10543973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BE7453" wp14:editId="6F81654C">
            <wp:extent cx="560705" cy="26035"/>
            <wp:effectExtent l="0" t="0" r="0" b="0"/>
            <wp:docPr id="1484626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1809F2" wp14:editId="7F427422">
            <wp:extent cx="560705" cy="26035"/>
            <wp:effectExtent l="0" t="0" r="0" b="0"/>
            <wp:docPr id="1908788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6E39C8" wp14:editId="26AB8A32">
            <wp:extent cx="560705" cy="26035"/>
            <wp:effectExtent l="0" t="0" r="0" b="0"/>
            <wp:docPr id="895987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E16028" wp14:editId="6A3296A6">
            <wp:extent cx="560705" cy="26035"/>
            <wp:effectExtent l="0" t="0" r="0" b="0"/>
            <wp:docPr id="623727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CA6062" wp14:editId="3BE04FAA">
            <wp:extent cx="560705" cy="26035"/>
            <wp:effectExtent l="0" t="0" r="0" b="0"/>
            <wp:docPr id="386206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5D1236" wp14:editId="38907936">
            <wp:extent cx="560705" cy="26035"/>
            <wp:effectExtent l="0" t="0" r="0" b="0"/>
            <wp:docPr id="2058954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86CD0F" wp14:editId="63757404">
            <wp:extent cx="560705" cy="26035"/>
            <wp:effectExtent l="0" t="0" r="0" b="0"/>
            <wp:docPr id="14612395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0A6CE" wp14:editId="4A3BEF26">
            <wp:extent cx="560705" cy="26035"/>
            <wp:effectExtent l="0" t="0" r="0" b="0"/>
            <wp:docPr id="1037478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525520" wp14:editId="0998A20B">
            <wp:extent cx="560705" cy="26035"/>
            <wp:effectExtent l="0" t="0" r="0" b="0"/>
            <wp:docPr id="10218075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8D2563" wp14:editId="24E012F2">
            <wp:extent cx="560705" cy="26035"/>
            <wp:effectExtent l="0" t="0" r="0" b="0"/>
            <wp:docPr id="12302265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43886F" wp14:editId="10D5DED9">
            <wp:extent cx="560705" cy="26035"/>
            <wp:effectExtent l="0" t="0" r="0" b="0"/>
            <wp:docPr id="439806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D2DA1C" wp14:editId="6F06559C">
            <wp:extent cx="560705" cy="26035"/>
            <wp:effectExtent l="0" t="0" r="0" b="0"/>
            <wp:docPr id="1343796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0F422C" wp14:editId="216A7F9B">
            <wp:extent cx="560705" cy="26035"/>
            <wp:effectExtent l="0" t="0" r="0" b="0"/>
            <wp:docPr id="115979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AE2D30" wp14:editId="6E082FAD">
            <wp:extent cx="560705" cy="26035"/>
            <wp:effectExtent l="0" t="0" r="0" b="0"/>
            <wp:docPr id="15013183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19E440" wp14:editId="3B565460">
            <wp:extent cx="560705" cy="26035"/>
            <wp:effectExtent l="0" t="0" r="0" b="0"/>
            <wp:docPr id="553689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EFBAA4" wp14:editId="7CD828A0">
            <wp:extent cx="560705" cy="26035"/>
            <wp:effectExtent l="0" t="0" r="0" b="0"/>
            <wp:docPr id="11202796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9B767E" wp14:editId="661D76B2">
            <wp:extent cx="560705" cy="26035"/>
            <wp:effectExtent l="0" t="0" r="0" b="0"/>
            <wp:docPr id="1932919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5F69FA" wp14:editId="4E715118">
            <wp:extent cx="560705" cy="26035"/>
            <wp:effectExtent l="0" t="0" r="0" b="0"/>
            <wp:docPr id="609266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40E52D" wp14:editId="10A4D8ED">
            <wp:extent cx="560705" cy="26035"/>
            <wp:effectExtent l="0" t="0" r="0" b="0"/>
            <wp:docPr id="15587844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22AD07" wp14:editId="1054B079">
            <wp:extent cx="560705" cy="26035"/>
            <wp:effectExtent l="0" t="0" r="0" b="0"/>
            <wp:docPr id="1263205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02DE03" wp14:editId="350BDA94">
            <wp:extent cx="560705" cy="26035"/>
            <wp:effectExtent l="0" t="0" r="0" b="0"/>
            <wp:docPr id="1147752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CD302A" wp14:editId="34BD9147">
            <wp:extent cx="560705" cy="26035"/>
            <wp:effectExtent l="0" t="0" r="0" b="0"/>
            <wp:docPr id="4052914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7B1859" wp14:editId="7861FA13">
            <wp:extent cx="560705" cy="26035"/>
            <wp:effectExtent l="0" t="0" r="0" b="0"/>
            <wp:docPr id="1251617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C3B2BF" wp14:editId="2BAD2F5E">
            <wp:extent cx="560705" cy="26035"/>
            <wp:effectExtent l="0" t="0" r="0" b="0"/>
            <wp:docPr id="804299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FEE4CB" wp14:editId="269C09B4">
            <wp:extent cx="560705" cy="26035"/>
            <wp:effectExtent l="0" t="0" r="0" b="0"/>
            <wp:docPr id="1604132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2CFC95" wp14:editId="17E2B0D4">
            <wp:extent cx="560705" cy="26035"/>
            <wp:effectExtent l="0" t="0" r="0" b="0"/>
            <wp:docPr id="327043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6808A" wp14:editId="049E31F0">
            <wp:extent cx="560705" cy="26035"/>
            <wp:effectExtent l="0" t="0" r="0" b="0"/>
            <wp:docPr id="721231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EE64C8" wp14:editId="2B9D2705">
            <wp:extent cx="560705" cy="26035"/>
            <wp:effectExtent l="0" t="0" r="0" b="0"/>
            <wp:docPr id="1380145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EEC6E7" wp14:editId="51516ED3">
            <wp:extent cx="560705" cy="26035"/>
            <wp:effectExtent l="0" t="0" r="0" b="0"/>
            <wp:docPr id="704289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156580" wp14:editId="1BE3B8F8">
            <wp:extent cx="560705" cy="26035"/>
            <wp:effectExtent l="0" t="0" r="0" b="0"/>
            <wp:docPr id="1841147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BB0ED" wp14:editId="2EFF3BBB">
            <wp:extent cx="560705" cy="26035"/>
            <wp:effectExtent l="0" t="0" r="0" b="0"/>
            <wp:docPr id="4235426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A3414A" wp14:editId="620C6AE1">
            <wp:extent cx="560705" cy="26035"/>
            <wp:effectExtent l="0" t="0" r="0" b="0"/>
            <wp:docPr id="1773927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6D2005" wp14:editId="227210F9">
            <wp:extent cx="560705" cy="26035"/>
            <wp:effectExtent l="0" t="0" r="0" b="0"/>
            <wp:docPr id="663798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01D9EE" wp14:editId="1B123F27">
            <wp:extent cx="560705" cy="26035"/>
            <wp:effectExtent l="0" t="0" r="0" b="0"/>
            <wp:docPr id="743178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0D7DC8" wp14:editId="6E9F277D">
            <wp:extent cx="560705" cy="26035"/>
            <wp:effectExtent l="0" t="0" r="0" b="0"/>
            <wp:docPr id="1428561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ACB56" wp14:editId="1B1795DC">
            <wp:extent cx="560705" cy="26035"/>
            <wp:effectExtent l="0" t="0" r="0" b="0"/>
            <wp:docPr id="251036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DCD6CF" wp14:editId="1D29C4C1">
            <wp:extent cx="560705" cy="26035"/>
            <wp:effectExtent l="0" t="0" r="0" b="0"/>
            <wp:docPr id="1913220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6DD5D6" wp14:editId="1EB155A6">
            <wp:extent cx="560705" cy="26035"/>
            <wp:effectExtent l="0" t="0" r="0" b="0"/>
            <wp:docPr id="118489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2F9228" wp14:editId="0006BBA3">
            <wp:extent cx="560705" cy="26035"/>
            <wp:effectExtent l="0" t="0" r="0" b="0"/>
            <wp:docPr id="3168361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590B0C" wp14:editId="7C0992FD">
            <wp:extent cx="560705" cy="26035"/>
            <wp:effectExtent l="0" t="0" r="0" b="0"/>
            <wp:docPr id="24824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58F444" wp14:editId="6D9F8E05">
            <wp:extent cx="560705" cy="26035"/>
            <wp:effectExtent l="0" t="0" r="0" b="0"/>
            <wp:docPr id="278835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18544C" wp14:editId="4966B276">
            <wp:extent cx="560705" cy="26035"/>
            <wp:effectExtent l="0" t="0" r="0" b="0"/>
            <wp:docPr id="119794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D94451" wp14:editId="411E9D09">
            <wp:extent cx="560705" cy="26035"/>
            <wp:effectExtent l="0" t="0" r="0" b="0"/>
            <wp:docPr id="11059751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B324B" wp14:editId="674540C9">
            <wp:extent cx="560705" cy="26035"/>
            <wp:effectExtent l="0" t="0" r="0" b="0"/>
            <wp:docPr id="3364092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D33B2E" wp14:editId="50923D95">
            <wp:extent cx="560705" cy="26035"/>
            <wp:effectExtent l="0" t="0" r="0" b="0"/>
            <wp:docPr id="120798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517039" wp14:editId="704AEE2E">
            <wp:extent cx="560705" cy="26035"/>
            <wp:effectExtent l="0" t="0" r="0" b="0"/>
            <wp:docPr id="86029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A052C0" wp14:editId="729342EC">
            <wp:extent cx="560705" cy="26035"/>
            <wp:effectExtent l="0" t="0" r="0" b="0"/>
            <wp:docPr id="2139296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7B5A43" wp14:editId="15428001">
            <wp:extent cx="560705" cy="26035"/>
            <wp:effectExtent l="0" t="0" r="0" b="0"/>
            <wp:docPr id="11052398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55AAA" wp14:editId="20E3FD5B">
            <wp:extent cx="560705" cy="26035"/>
            <wp:effectExtent l="0" t="0" r="0" b="0"/>
            <wp:docPr id="436603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7B5E7A" wp14:editId="48E46708">
            <wp:extent cx="560705" cy="26035"/>
            <wp:effectExtent l="0" t="0" r="0" b="0"/>
            <wp:docPr id="524739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516948" wp14:editId="3740E505">
            <wp:extent cx="560705" cy="26035"/>
            <wp:effectExtent l="0" t="0" r="0" b="0"/>
            <wp:docPr id="1502586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9EC004" wp14:editId="18393312">
            <wp:extent cx="560705" cy="26035"/>
            <wp:effectExtent l="0" t="0" r="0" b="0"/>
            <wp:docPr id="12011441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68F64E" wp14:editId="06BDF418">
            <wp:extent cx="560705" cy="26035"/>
            <wp:effectExtent l="0" t="0" r="0" b="0"/>
            <wp:docPr id="40406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49E375" wp14:editId="6DA7D5D2">
            <wp:extent cx="560705" cy="26035"/>
            <wp:effectExtent l="0" t="0" r="0" b="0"/>
            <wp:docPr id="106478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C2BCB8" wp14:editId="7BCEBA2E">
            <wp:extent cx="560705" cy="26035"/>
            <wp:effectExtent l="0" t="0" r="0" b="0"/>
            <wp:docPr id="7211997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C960A9" wp14:editId="7C8E073C">
            <wp:extent cx="560705" cy="26035"/>
            <wp:effectExtent l="0" t="0" r="0" b="0"/>
            <wp:docPr id="1354236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B892D0" wp14:editId="16E525E2">
            <wp:extent cx="560705" cy="26035"/>
            <wp:effectExtent l="0" t="0" r="0" b="0"/>
            <wp:docPr id="1679022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EB0D5D" wp14:editId="276CA6D1">
            <wp:extent cx="560705" cy="26035"/>
            <wp:effectExtent l="0" t="0" r="0" b="0"/>
            <wp:docPr id="685187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48677C" wp14:editId="0AB6C56F">
            <wp:extent cx="560705" cy="26035"/>
            <wp:effectExtent l="0" t="0" r="0" b="0"/>
            <wp:docPr id="1941040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C0EE72" wp14:editId="24884AF5">
            <wp:extent cx="560705" cy="26035"/>
            <wp:effectExtent l="0" t="0" r="0" b="0"/>
            <wp:docPr id="1611932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B04DAE" wp14:editId="55A0DA49">
            <wp:extent cx="560705" cy="26035"/>
            <wp:effectExtent l="0" t="0" r="0" b="0"/>
            <wp:docPr id="595464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E306B4" wp14:editId="1E84D540">
            <wp:extent cx="560705" cy="26035"/>
            <wp:effectExtent l="0" t="0" r="0" b="0"/>
            <wp:docPr id="14571551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F5B204" wp14:editId="34BB4561">
            <wp:extent cx="560705" cy="26035"/>
            <wp:effectExtent l="0" t="0" r="0" b="0"/>
            <wp:docPr id="595537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6172BB" wp14:editId="287B3744">
            <wp:extent cx="560705" cy="26035"/>
            <wp:effectExtent l="0" t="0" r="0" b="0"/>
            <wp:docPr id="5800320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04028C" wp14:editId="26E27C58">
            <wp:extent cx="560705" cy="26035"/>
            <wp:effectExtent l="0" t="0" r="0" b="0"/>
            <wp:docPr id="128765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C8FA62" wp14:editId="0E3A6735">
            <wp:extent cx="560705" cy="26035"/>
            <wp:effectExtent l="0" t="0" r="0" b="0"/>
            <wp:docPr id="778449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961B6A" wp14:editId="26A6B66F">
            <wp:extent cx="560705" cy="26035"/>
            <wp:effectExtent l="0" t="0" r="0" b="0"/>
            <wp:docPr id="518618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B17CCA" wp14:editId="080D41A1">
            <wp:extent cx="560705" cy="26035"/>
            <wp:effectExtent l="0" t="0" r="0" b="0"/>
            <wp:docPr id="1448403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9B74B5" wp14:editId="09D93EF1">
            <wp:extent cx="560705" cy="26035"/>
            <wp:effectExtent l="0" t="0" r="0" b="0"/>
            <wp:docPr id="1944117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504857" wp14:editId="18F41291">
            <wp:extent cx="560705" cy="26035"/>
            <wp:effectExtent l="0" t="0" r="0" b="0"/>
            <wp:docPr id="585295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78F9F3" wp14:editId="4A19BEBC">
            <wp:extent cx="560705" cy="26035"/>
            <wp:effectExtent l="0" t="0" r="0" b="0"/>
            <wp:docPr id="9828788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71BDF" wp14:editId="03B5113B">
            <wp:extent cx="560705" cy="26035"/>
            <wp:effectExtent l="0" t="0" r="0" b="0"/>
            <wp:docPr id="1373626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62C865" wp14:editId="6CAE9ADD">
            <wp:extent cx="560705" cy="26035"/>
            <wp:effectExtent l="0" t="0" r="0" b="0"/>
            <wp:docPr id="1458171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77F7C4" wp14:editId="7268C7D5">
            <wp:extent cx="560705" cy="26035"/>
            <wp:effectExtent l="0" t="0" r="0" b="0"/>
            <wp:docPr id="210919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C727F9" wp14:editId="4B55488F">
            <wp:extent cx="560705" cy="26035"/>
            <wp:effectExtent l="0" t="0" r="0" b="0"/>
            <wp:docPr id="302457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CD6C45" wp14:editId="60BF5022">
            <wp:extent cx="560705" cy="26035"/>
            <wp:effectExtent l="0" t="0" r="0" b="0"/>
            <wp:docPr id="95347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72039E" wp14:editId="7F018103">
            <wp:extent cx="560705" cy="26035"/>
            <wp:effectExtent l="0" t="0" r="0" b="0"/>
            <wp:docPr id="1561749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BF4E44" wp14:editId="012A826A">
            <wp:extent cx="560705" cy="26035"/>
            <wp:effectExtent l="0" t="0" r="0" b="0"/>
            <wp:docPr id="1383050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D9CBC9" wp14:editId="7C6BCF75">
            <wp:extent cx="560705" cy="26035"/>
            <wp:effectExtent l="0" t="0" r="0" b="0"/>
            <wp:docPr id="612570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02C752" wp14:editId="38A56C88">
            <wp:extent cx="560705" cy="26035"/>
            <wp:effectExtent l="0" t="0" r="0" b="0"/>
            <wp:docPr id="15373428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416BC8" wp14:editId="11D0B159">
            <wp:extent cx="560705" cy="26035"/>
            <wp:effectExtent l="0" t="0" r="0" b="0"/>
            <wp:docPr id="1182203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306712" wp14:editId="71EED8CE">
            <wp:extent cx="560705" cy="26035"/>
            <wp:effectExtent l="0" t="0" r="0" b="0"/>
            <wp:docPr id="618979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004AAC" wp14:editId="6D3DA1CA">
            <wp:extent cx="560705" cy="26035"/>
            <wp:effectExtent l="0" t="0" r="0" b="0"/>
            <wp:docPr id="18058849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74C594" wp14:editId="4ACCC111">
            <wp:extent cx="560705" cy="26035"/>
            <wp:effectExtent l="0" t="0" r="0" b="0"/>
            <wp:docPr id="2124284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177E39" wp14:editId="1C520A68">
            <wp:extent cx="560705" cy="26035"/>
            <wp:effectExtent l="0" t="0" r="0" b="0"/>
            <wp:docPr id="1958049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65E604" wp14:editId="6A35DDB3">
            <wp:extent cx="560705" cy="26035"/>
            <wp:effectExtent l="0" t="0" r="0" b="0"/>
            <wp:docPr id="218210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870959" wp14:editId="6A7E75B1">
            <wp:extent cx="560705" cy="26035"/>
            <wp:effectExtent l="0" t="0" r="0" b="0"/>
            <wp:docPr id="16046118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7609C1" wp14:editId="1B60EDA8">
            <wp:extent cx="560705" cy="26035"/>
            <wp:effectExtent l="0" t="0" r="0" b="0"/>
            <wp:docPr id="1304748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8A16E0" wp14:editId="7C9C8F33">
            <wp:extent cx="560705" cy="26035"/>
            <wp:effectExtent l="0" t="0" r="0" b="0"/>
            <wp:docPr id="1670525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2E933D" wp14:editId="1ED33A71">
            <wp:extent cx="560705" cy="26035"/>
            <wp:effectExtent l="0" t="0" r="0" b="0"/>
            <wp:docPr id="416620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75CC21" wp14:editId="4A24E7FA">
            <wp:extent cx="560705" cy="26035"/>
            <wp:effectExtent l="0" t="0" r="0" b="0"/>
            <wp:docPr id="8633638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E4416F" wp14:editId="43AEEA1C">
            <wp:extent cx="560705" cy="26035"/>
            <wp:effectExtent l="0" t="0" r="0" b="0"/>
            <wp:docPr id="568656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580326" wp14:editId="537D8D83">
            <wp:extent cx="560705" cy="26035"/>
            <wp:effectExtent l="0" t="0" r="0" b="0"/>
            <wp:docPr id="88160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AACA16" wp14:editId="3D176C42">
            <wp:extent cx="560705" cy="26035"/>
            <wp:effectExtent l="0" t="0" r="0" b="0"/>
            <wp:docPr id="604314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A0F7A5" wp14:editId="28493C5A">
            <wp:extent cx="560705" cy="26035"/>
            <wp:effectExtent l="0" t="0" r="0" b="0"/>
            <wp:docPr id="835176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9D0025" wp14:editId="4E1B4ECD">
            <wp:extent cx="560705" cy="26035"/>
            <wp:effectExtent l="0" t="0" r="0" b="0"/>
            <wp:docPr id="15668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AF3A1" wp14:editId="21512335">
            <wp:extent cx="560705" cy="26035"/>
            <wp:effectExtent l="0" t="0" r="0" b="0"/>
            <wp:docPr id="790120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C0792D" wp14:editId="32F593C8">
            <wp:extent cx="560705" cy="26035"/>
            <wp:effectExtent l="0" t="0" r="0" b="0"/>
            <wp:docPr id="10694178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3330BB" wp14:editId="50E13DF0">
            <wp:extent cx="560705" cy="26035"/>
            <wp:effectExtent l="0" t="0" r="0" b="0"/>
            <wp:docPr id="227804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120F61" wp14:editId="0BE4EB5C">
            <wp:extent cx="560705" cy="26035"/>
            <wp:effectExtent l="0" t="0" r="0" b="0"/>
            <wp:docPr id="625481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25EA48" wp14:editId="1199BF66">
            <wp:extent cx="560705" cy="26035"/>
            <wp:effectExtent l="0" t="0" r="0" b="0"/>
            <wp:docPr id="739125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506D77" wp14:editId="72845E05">
            <wp:extent cx="560705" cy="26035"/>
            <wp:effectExtent l="0" t="0" r="0" b="0"/>
            <wp:docPr id="155006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17E651" wp14:editId="3EEB9F0C">
            <wp:extent cx="560705" cy="26035"/>
            <wp:effectExtent l="0" t="0" r="0" b="0"/>
            <wp:docPr id="12559632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415F3B" wp14:editId="16EF4C67">
            <wp:extent cx="560705" cy="26035"/>
            <wp:effectExtent l="0" t="0" r="0" b="0"/>
            <wp:docPr id="2047443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2C988" wp14:editId="040A5681">
            <wp:extent cx="560705" cy="26035"/>
            <wp:effectExtent l="0" t="0" r="0" b="0"/>
            <wp:docPr id="2031672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A53C27" wp14:editId="2D015ADE">
            <wp:extent cx="560705" cy="26035"/>
            <wp:effectExtent l="0" t="0" r="0" b="0"/>
            <wp:docPr id="1247716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07C10E" wp14:editId="4C85F7B9">
            <wp:extent cx="560705" cy="26035"/>
            <wp:effectExtent l="0" t="0" r="0" b="0"/>
            <wp:docPr id="1394765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7D528B" wp14:editId="44D46C46">
            <wp:extent cx="560705" cy="26035"/>
            <wp:effectExtent l="0" t="0" r="0" b="0"/>
            <wp:docPr id="2066358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4A81BD" wp14:editId="595FEE00">
            <wp:extent cx="560705" cy="26035"/>
            <wp:effectExtent l="0" t="0" r="0" b="0"/>
            <wp:docPr id="270578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3A54A2" wp14:editId="68CDB480">
            <wp:extent cx="560705" cy="26035"/>
            <wp:effectExtent l="0" t="0" r="0" b="0"/>
            <wp:docPr id="371755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9270B0" wp14:editId="2AF9CFC7">
            <wp:extent cx="560705" cy="26035"/>
            <wp:effectExtent l="0" t="0" r="0" b="0"/>
            <wp:docPr id="2034635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4D5D7" wp14:editId="6AAC7D0F">
            <wp:extent cx="560705" cy="26035"/>
            <wp:effectExtent l="0" t="0" r="0" b="0"/>
            <wp:docPr id="1034050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468E20" wp14:editId="0BC74E20">
            <wp:extent cx="560705" cy="26035"/>
            <wp:effectExtent l="0" t="0" r="0" b="0"/>
            <wp:docPr id="85262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CD5B2" wp14:editId="1F6F1716">
            <wp:extent cx="560705" cy="26035"/>
            <wp:effectExtent l="0" t="0" r="0" b="0"/>
            <wp:docPr id="1223734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D55F91" wp14:editId="2BBFF679">
            <wp:extent cx="560705" cy="26035"/>
            <wp:effectExtent l="0" t="0" r="0" b="0"/>
            <wp:docPr id="2130227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5F4DA7" wp14:editId="29330DBC">
            <wp:extent cx="560705" cy="26035"/>
            <wp:effectExtent l="0" t="0" r="0" b="0"/>
            <wp:docPr id="38325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2A7C3" wp14:editId="490A9BBC">
            <wp:extent cx="560705" cy="26035"/>
            <wp:effectExtent l="0" t="0" r="0" b="0"/>
            <wp:docPr id="707050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56878" wp14:editId="65859005">
            <wp:extent cx="560705" cy="26035"/>
            <wp:effectExtent l="0" t="0" r="0" b="0"/>
            <wp:docPr id="414790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2F425" wp14:editId="368D1199">
            <wp:extent cx="560705" cy="26035"/>
            <wp:effectExtent l="0" t="0" r="0" b="0"/>
            <wp:docPr id="150396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E8F279" wp14:editId="6FAAE844">
            <wp:extent cx="560705" cy="26035"/>
            <wp:effectExtent l="0" t="0" r="0" b="0"/>
            <wp:docPr id="2047680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9D7084" wp14:editId="54F23C83">
            <wp:extent cx="560705" cy="26035"/>
            <wp:effectExtent l="0" t="0" r="0" b="0"/>
            <wp:docPr id="7643140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084F25" wp14:editId="15D12B51">
            <wp:extent cx="560705" cy="26035"/>
            <wp:effectExtent l="0" t="0" r="0" b="0"/>
            <wp:docPr id="1753711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77730F" wp14:editId="4585B581">
            <wp:extent cx="560705" cy="26035"/>
            <wp:effectExtent l="0" t="0" r="0" b="0"/>
            <wp:docPr id="467106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90F267" wp14:editId="14B01969">
            <wp:extent cx="560705" cy="26035"/>
            <wp:effectExtent l="0" t="0" r="0" b="0"/>
            <wp:docPr id="147179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CB8944" wp14:editId="155DD16B">
            <wp:extent cx="560705" cy="26035"/>
            <wp:effectExtent l="0" t="0" r="0" b="0"/>
            <wp:docPr id="14544063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37B5EF" wp14:editId="334B7747">
            <wp:extent cx="560705" cy="26035"/>
            <wp:effectExtent l="0" t="0" r="0" b="0"/>
            <wp:docPr id="6803247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2BB662" wp14:editId="3500B467">
            <wp:extent cx="560705" cy="26035"/>
            <wp:effectExtent l="0" t="0" r="0" b="0"/>
            <wp:docPr id="16479788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15B559" wp14:editId="16DB00AF">
            <wp:extent cx="560705" cy="26035"/>
            <wp:effectExtent l="0" t="0" r="0" b="0"/>
            <wp:docPr id="1099303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B5FC09" wp14:editId="6292C387">
            <wp:extent cx="560705" cy="26035"/>
            <wp:effectExtent l="0" t="0" r="0" b="0"/>
            <wp:docPr id="3935573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63FF37" wp14:editId="1E42AD69">
            <wp:extent cx="560705" cy="26035"/>
            <wp:effectExtent l="0" t="0" r="0" b="0"/>
            <wp:docPr id="321760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03531B" wp14:editId="3D983B54">
            <wp:extent cx="560705" cy="26035"/>
            <wp:effectExtent l="0" t="0" r="0" b="0"/>
            <wp:docPr id="960306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28DD8F" wp14:editId="7EC87AD5">
            <wp:extent cx="560705" cy="26035"/>
            <wp:effectExtent l="0" t="0" r="0" b="0"/>
            <wp:docPr id="1711654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1D2CF2" wp14:editId="36522B96">
            <wp:extent cx="560705" cy="26035"/>
            <wp:effectExtent l="0" t="0" r="0" b="0"/>
            <wp:docPr id="1352343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5EF416" wp14:editId="1AC69443">
            <wp:extent cx="560705" cy="26035"/>
            <wp:effectExtent l="0" t="0" r="0" b="0"/>
            <wp:docPr id="1140819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327E85" wp14:editId="5F2C8649">
            <wp:extent cx="560705" cy="26035"/>
            <wp:effectExtent l="0" t="0" r="0" b="0"/>
            <wp:docPr id="871409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2893C8" wp14:editId="11BA43C3">
            <wp:extent cx="560705" cy="26035"/>
            <wp:effectExtent l="0" t="0" r="0" b="0"/>
            <wp:docPr id="633403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C65D18" wp14:editId="21EE1F9D">
            <wp:extent cx="560705" cy="26035"/>
            <wp:effectExtent l="0" t="0" r="0" b="0"/>
            <wp:docPr id="584302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3F7EDC" wp14:editId="69F299EE">
            <wp:extent cx="560705" cy="26035"/>
            <wp:effectExtent l="0" t="0" r="0" b="0"/>
            <wp:docPr id="1482421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0841C4" wp14:editId="26CFAACF">
            <wp:extent cx="560705" cy="26035"/>
            <wp:effectExtent l="0" t="0" r="0" b="0"/>
            <wp:docPr id="1153229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D8A04B" wp14:editId="1C8A0F9A">
            <wp:extent cx="560705" cy="26035"/>
            <wp:effectExtent l="0" t="0" r="0" b="0"/>
            <wp:docPr id="14988981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853CD1" wp14:editId="4D7B0EC4">
            <wp:extent cx="560705" cy="26035"/>
            <wp:effectExtent l="0" t="0" r="0" b="0"/>
            <wp:docPr id="88146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F26453" wp14:editId="61FF85F0">
            <wp:extent cx="560705" cy="26035"/>
            <wp:effectExtent l="0" t="0" r="0" b="0"/>
            <wp:docPr id="574309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C23476" wp14:editId="0F635867">
            <wp:extent cx="560705" cy="26035"/>
            <wp:effectExtent l="0" t="0" r="0" b="0"/>
            <wp:docPr id="1726826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433078" wp14:editId="39A76F9E">
            <wp:extent cx="560705" cy="26035"/>
            <wp:effectExtent l="0" t="0" r="0" b="0"/>
            <wp:docPr id="821118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71DC55" wp14:editId="161EA437">
            <wp:extent cx="560705" cy="26035"/>
            <wp:effectExtent l="0" t="0" r="0" b="0"/>
            <wp:docPr id="226997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8E84B5" wp14:editId="6685EC78">
            <wp:extent cx="560705" cy="26035"/>
            <wp:effectExtent l="0" t="0" r="0" b="0"/>
            <wp:docPr id="677529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CD93D5" wp14:editId="7BAD1CDB">
            <wp:extent cx="560705" cy="26035"/>
            <wp:effectExtent l="0" t="0" r="0" b="0"/>
            <wp:docPr id="1258545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38EC87" wp14:editId="11D6D156">
            <wp:extent cx="560705" cy="26035"/>
            <wp:effectExtent l="0" t="0" r="0" b="0"/>
            <wp:docPr id="1992075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297EFF" wp14:editId="47F9E3AA">
            <wp:extent cx="560705" cy="26035"/>
            <wp:effectExtent l="0" t="0" r="0" b="0"/>
            <wp:docPr id="655797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9FC14E" wp14:editId="03C7B14B">
            <wp:extent cx="560705" cy="26035"/>
            <wp:effectExtent l="0" t="0" r="0" b="0"/>
            <wp:docPr id="2815670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E94990" wp14:editId="76B7DF71">
            <wp:extent cx="560705" cy="26035"/>
            <wp:effectExtent l="0" t="0" r="0" b="0"/>
            <wp:docPr id="485987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03F2DB" wp14:editId="3D887853">
            <wp:extent cx="560705" cy="26035"/>
            <wp:effectExtent l="0" t="0" r="0" b="0"/>
            <wp:docPr id="698195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CEDE8" wp14:editId="4EBFAA62">
            <wp:extent cx="560705" cy="26035"/>
            <wp:effectExtent l="0" t="0" r="0" b="0"/>
            <wp:docPr id="9005805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F847EC" wp14:editId="34EBE5CD">
            <wp:extent cx="560705" cy="26035"/>
            <wp:effectExtent l="0" t="0" r="0" b="0"/>
            <wp:docPr id="467578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DBC4BC" wp14:editId="02174348">
            <wp:extent cx="560705" cy="26035"/>
            <wp:effectExtent l="0" t="0" r="0" b="0"/>
            <wp:docPr id="13022620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7CD29C" wp14:editId="3CA88005">
            <wp:extent cx="560705" cy="26035"/>
            <wp:effectExtent l="0" t="0" r="0" b="0"/>
            <wp:docPr id="397904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440607" wp14:editId="77A7F595">
            <wp:extent cx="560705" cy="26035"/>
            <wp:effectExtent l="0" t="0" r="0" b="0"/>
            <wp:docPr id="1551038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855A6E" wp14:editId="73EAE6D4">
            <wp:extent cx="560705" cy="26035"/>
            <wp:effectExtent l="0" t="0" r="0" b="0"/>
            <wp:docPr id="13375627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A64E0D" wp14:editId="280D117B">
            <wp:extent cx="560705" cy="26035"/>
            <wp:effectExtent l="0" t="0" r="0" b="0"/>
            <wp:docPr id="848258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645D79" wp14:editId="5D62B0DD">
            <wp:extent cx="560705" cy="26035"/>
            <wp:effectExtent l="0" t="0" r="0" b="0"/>
            <wp:docPr id="1698583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7FA2F" wp14:editId="4EB5A621">
            <wp:extent cx="560705" cy="26035"/>
            <wp:effectExtent l="0" t="0" r="0" b="0"/>
            <wp:docPr id="2011533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B31DA6" wp14:editId="57854517">
            <wp:extent cx="560705" cy="26035"/>
            <wp:effectExtent l="0" t="0" r="0" b="0"/>
            <wp:docPr id="4851112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B870C1" wp14:editId="74CA5714">
            <wp:extent cx="560705" cy="26035"/>
            <wp:effectExtent l="0" t="0" r="0" b="0"/>
            <wp:docPr id="215774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7B9899" wp14:editId="4D99E2A6">
            <wp:extent cx="560705" cy="26035"/>
            <wp:effectExtent l="0" t="0" r="0" b="0"/>
            <wp:docPr id="1229782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98D592" wp14:editId="3945FEA8">
            <wp:extent cx="560705" cy="26035"/>
            <wp:effectExtent l="0" t="0" r="0" b="0"/>
            <wp:docPr id="142763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474AD9" wp14:editId="430F3C2D">
            <wp:extent cx="560705" cy="26035"/>
            <wp:effectExtent l="0" t="0" r="0" b="0"/>
            <wp:docPr id="2016936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845FEB" wp14:editId="03607E7C">
            <wp:extent cx="560705" cy="26035"/>
            <wp:effectExtent l="0" t="0" r="0" b="0"/>
            <wp:docPr id="2087539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E112CC" wp14:editId="009AD4FC">
            <wp:extent cx="560705" cy="26035"/>
            <wp:effectExtent l="0" t="0" r="0" b="0"/>
            <wp:docPr id="1402164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E975DA" wp14:editId="6D5B0FC6">
            <wp:extent cx="560705" cy="26035"/>
            <wp:effectExtent l="0" t="0" r="0" b="0"/>
            <wp:docPr id="10492439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791398" wp14:editId="14F18104">
            <wp:extent cx="560705" cy="26035"/>
            <wp:effectExtent l="0" t="0" r="0" b="0"/>
            <wp:docPr id="1050276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EF4548" wp14:editId="694191ED">
            <wp:extent cx="560705" cy="26035"/>
            <wp:effectExtent l="0" t="0" r="0" b="0"/>
            <wp:docPr id="14547929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8828D6" wp14:editId="69935742">
            <wp:extent cx="560705" cy="26035"/>
            <wp:effectExtent l="0" t="0" r="0" b="0"/>
            <wp:docPr id="280523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75DAF" wp14:editId="6821F330">
            <wp:extent cx="560705" cy="26035"/>
            <wp:effectExtent l="0" t="0" r="0" b="0"/>
            <wp:docPr id="521577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7B78DD" wp14:editId="10D89CDD">
            <wp:extent cx="560705" cy="26035"/>
            <wp:effectExtent l="0" t="0" r="0" b="0"/>
            <wp:docPr id="576317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069762" wp14:editId="54EA8748">
            <wp:extent cx="560705" cy="26035"/>
            <wp:effectExtent l="0" t="0" r="0" b="0"/>
            <wp:docPr id="2043579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54B896" wp14:editId="013A2DC2">
            <wp:extent cx="560705" cy="26035"/>
            <wp:effectExtent l="0" t="0" r="0" b="0"/>
            <wp:docPr id="1824813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A2818" wp14:editId="2AE0F88A">
            <wp:extent cx="560705" cy="26035"/>
            <wp:effectExtent l="0" t="0" r="0" b="0"/>
            <wp:docPr id="5779360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AB809E" wp14:editId="3571EB41">
            <wp:extent cx="560705" cy="26035"/>
            <wp:effectExtent l="0" t="0" r="0" b="0"/>
            <wp:docPr id="211213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5AE122" wp14:editId="2F7BC6A5">
            <wp:extent cx="560705" cy="26035"/>
            <wp:effectExtent l="0" t="0" r="0" b="0"/>
            <wp:docPr id="713085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8073FF" wp14:editId="6CEEBF1F">
            <wp:extent cx="560705" cy="26035"/>
            <wp:effectExtent l="0" t="0" r="0" b="0"/>
            <wp:docPr id="200022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26FF07" wp14:editId="59125F45">
            <wp:extent cx="560705" cy="26035"/>
            <wp:effectExtent l="0" t="0" r="0" b="0"/>
            <wp:docPr id="1513879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DDCEF5" wp14:editId="48594E44">
            <wp:extent cx="560705" cy="26035"/>
            <wp:effectExtent l="0" t="0" r="0" b="0"/>
            <wp:docPr id="635365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1C6890" wp14:editId="4DE41854">
            <wp:extent cx="560705" cy="26035"/>
            <wp:effectExtent l="0" t="0" r="0" b="0"/>
            <wp:docPr id="6481914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863B50" wp14:editId="329E3C03">
            <wp:extent cx="560705" cy="26035"/>
            <wp:effectExtent l="0" t="0" r="0" b="0"/>
            <wp:docPr id="1957188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7111A8" wp14:editId="3BBF60AE">
            <wp:extent cx="560705" cy="26035"/>
            <wp:effectExtent l="0" t="0" r="0" b="0"/>
            <wp:docPr id="16285113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ECB66C" wp14:editId="0F1F2474">
            <wp:extent cx="560705" cy="26035"/>
            <wp:effectExtent l="0" t="0" r="0" b="0"/>
            <wp:docPr id="1226015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C63A1A" wp14:editId="27AFC79F">
            <wp:extent cx="560705" cy="26035"/>
            <wp:effectExtent l="0" t="0" r="0" b="0"/>
            <wp:docPr id="1921267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9DFE0" wp14:editId="4D5E684B">
            <wp:extent cx="560705" cy="26035"/>
            <wp:effectExtent l="0" t="0" r="0" b="0"/>
            <wp:docPr id="4020028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D3EFDF" wp14:editId="12A603B3">
            <wp:extent cx="560705" cy="26035"/>
            <wp:effectExtent l="0" t="0" r="0" b="0"/>
            <wp:docPr id="1168527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E89AA9" wp14:editId="4781F473">
            <wp:extent cx="560705" cy="26035"/>
            <wp:effectExtent l="0" t="0" r="0" b="0"/>
            <wp:docPr id="2539388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8BBC50" wp14:editId="0EC42F6B">
            <wp:extent cx="560705" cy="26035"/>
            <wp:effectExtent l="0" t="0" r="0" b="0"/>
            <wp:docPr id="683429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5BD3FF" wp14:editId="38E092FD">
            <wp:extent cx="560705" cy="26035"/>
            <wp:effectExtent l="0" t="0" r="0" b="0"/>
            <wp:docPr id="2006700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73B3FA" wp14:editId="63CC3CE8">
            <wp:extent cx="560705" cy="26035"/>
            <wp:effectExtent l="0" t="0" r="0" b="0"/>
            <wp:docPr id="16377329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498E3D" wp14:editId="79E27A98">
            <wp:extent cx="560705" cy="26035"/>
            <wp:effectExtent l="0" t="0" r="0" b="0"/>
            <wp:docPr id="10686186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862184" wp14:editId="34C08804">
            <wp:extent cx="560705" cy="26035"/>
            <wp:effectExtent l="0" t="0" r="0" b="0"/>
            <wp:docPr id="17489177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2ECABC" wp14:editId="732465FF">
            <wp:extent cx="560705" cy="26035"/>
            <wp:effectExtent l="0" t="0" r="0" b="0"/>
            <wp:docPr id="9819556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69EC1C" wp14:editId="3893CD68">
            <wp:extent cx="560705" cy="26035"/>
            <wp:effectExtent l="0" t="0" r="0" b="0"/>
            <wp:docPr id="8551592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3BE374" wp14:editId="2991965C">
            <wp:extent cx="560705" cy="26035"/>
            <wp:effectExtent l="0" t="0" r="0" b="0"/>
            <wp:docPr id="16464567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420A42" wp14:editId="6D9060B6">
            <wp:extent cx="560705" cy="26035"/>
            <wp:effectExtent l="0" t="0" r="0" b="0"/>
            <wp:docPr id="168957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DB250B" wp14:editId="30290BD0">
            <wp:extent cx="560705" cy="26035"/>
            <wp:effectExtent l="0" t="0" r="0" b="0"/>
            <wp:docPr id="9111537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B6E4DC" wp14:editId="50768B89">
            <wp:extent cx="560705" cy="26035"/>
            <wp:effectExtent l="0" t="0" r="0" b="0"/>
            <wp:docPr id="122254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D3E8C6" wp14:editId="5295E43F">
            <wp:extent cx="560705" cy="26035"/>
            <wp:effectExtent l="0" t="0" r="0" b="0"/>
            <wp:docPr id="1949903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622984" wp14:editId="5FDF849E">
            <wp:extent cx="560705" cy="26035"/>
            <wp:effectExtent l="0" t="0" r="0" b="0"/>
            <wp:docPr id="1307477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EF8F2C" wp14:editId="2D54426F">
            <wp:extent cx="560705" cy="26035"/>
            <wp:effectExtent l="0" t="0" r="0" b="0"/>
            <wp:docPr id="3707578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855FB0" wp14:editId="5BB4A1BA">
            <wp:extent cx="560705" cy="26035"/>
            <wp:effectExtent l="0" t="0" r="0" b="0"/>
            <wp:docPr id="1766568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AD3EA7" wp14:editId="00495D98">
            <wp:extent cx="560705" cy="26035"/>
            <wp:effectExtent l="0" t="0" r="0" b="0"/>
            <wp:docPr id="999819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984A4A" wp14:editId="0266C9F6">
            <wp:extent cx="560705" cy="26035"/>
            <wp:effectExtent l="0" t="0" r="0" b="0"/>
            <wp:docPr id="945019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E9261" wp14:editId="13225F21">
            <wp:extent cx="560705" cy="26035"/>
            <wp:effectExtent l="0" t="0" r="0" b="0"/>
            <wp:docPr id="1688838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A8210C" wp14:editId="55089BB4">
            <wp:extent cx="560705" cy="26035"/>
            <wp:effectExtent l="0" t="0" r="0" b="0"/>
            <wp:docPr id="1453342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4A3A22" wp14:editId="28A4F9DA">
            <wp:extent cx="560705" cy="26035"/>
            <wp:effectExtent l="0" t="0" r="0" b="0"/>
            <wp:docPr id="988079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11EF51" wp14:editId="3716EF70">
            <wp:extent cx="560705" cy="26035"/>
            <wp:effectExtent l="0" t="0" r="0" b="0"/>
            <wp:docPr id="1037809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EC5C94" wp14:editId="57A858C7">
            <wp:extent cx="560705" cy="26035"/>
            <wp:effectExtent l="0" t="0" r="0" b="0"/>
            <wp:docPr id="373954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2C147" wp14:editId="179DABB8">
            <wp:extent cx="560705" cy="26035"/>
            <wp:effectExtent l="0" t="0" r="0" b="0"/>
            <wp:docPr id="4330737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D16D1D" wp14:editId="7B53BF02">
            <wp:extent cx="560705" cy="26035"/>
            <wp:effectExtent l="0" t="0" r="0" b="0"/>
            <wp:docPr id="1685229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D3A8E2" wp14:editId="1102DB5E">
            <wp:extent cx="560705" cy="26035"/>
            <wp:effectExtent l="0" t="0" r="0" b="0"/>
            <wp:docPr id="3930659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A662E4" wp14:editId="4B2C9214">
            <wp:extent cx="560705" cy="26035"/>
            <wp:effectExtent l="0" t="0" r="0" b="0"/>
            <wp:docPr id="503156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ECED86" wp14:editId="2760E282">
            <wp:extent cx="560705" cy="26035"/>
            <wp:effectExtent l="0" t="0" r="0" b="0"/>
            <wp:docPr id="15997316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E4AE0" wp14:editId="4CEB4F50">
            <wp:extent cx="560705" cy="26035"/>
            <wp:effectExtent l="0" t="0" r="0" b="0"/>
            <wp:docPr id="8183969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4E8507" wp14:editId="31525CFF">
            <wp:extent cx="560705" cy="26035"/>
            <wp:effectExtent l="0" t="0" r="0" b="0"/>
            <wp:docPr id="4777322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C67B6D" wp14:editId="3C79E7CE">
            <wp:extent cx="560705" cy="26035"/>
            <wp:effectExtent l="0" t="0" r="0" b="0"/>
            <wp:docPr id="8386150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BE9032" wp14:editId="48AE9725">
            <wp:extent cx="560705" cy="26035"/>
            <wp:effectExtent l="0" t="0" r="0" b="0"/>
            <wp:docPr id="331039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E93D22" wp14:editId="4ADB2142">
            <wp:extent cx="560705" cy="26035"/>
            <wp:effectExtent l="0" t="0" r="0" b="0"/>
            <wp:docPr id="13582661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7CDFF" wp14:editId="01C6947F">
            <wp:extent cx="560705" cy="26035"/>
            <wp:effectExtent l="0" t="0" r="0" b="0"/>
            <wp:docPr id="778110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3B6BFB" wp14:editId="14AA5D98">
            <wp:extent cx="560705" cy="26035"/>
            <wp:effectExtent l="0" t="0" r="0" b="0"/>
            <wp:docPr id="2039542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D55FCA" wp14:editId="22C8C4D7">
            <wp:extent cx="560705" cy="26035"/>
            <wp:effectExtent l="0" t="0" r="0" b="0"/>
            <wp:docPr id="451620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343AA2" wp14:editId="6DBA1A1D">
            <wp:extent cx="560705" cy="26035"/>
            <wp:effectExtent l="0" t="0" r="0" b="0"/>
            <wp:docPr id="120770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88AC65" wp14:editId="714A5ADB">
            <wp:extent cx="560705" cy="26035"/>
            <wp:effectExtent l="0" t="0" r="0" b="0"/>
            <wp:docPr id="7752972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8C7E4A" wp14:editId="44D5CB1A">
            <wp:extent cx="560705" cy="26035"/>
            <wp:effectExtent l="0" t="0" r="0" b="0"/>
            <wp:docPr id="16777764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DD85B3" wp14:editId="455F1B63">
            <wp:extent cx="560705" cy="26035"/>
            <wp:effectExtent l="0" t="0" r="0" b="0"/>
            <wp:docPr id="1750535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AA8C5D" wp14:editId="65D7BF19">
            <wp:extent cx="560705" cy="26035"/>
            <wp:effectExtent l="0" t="0" r="0" b="0"/>
            <wp:docPr id="207692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CB10E7" wp14:editId="29543A32">
            <wp:extent cx="560705" cy="26035"/>
            <wp:effectExtent l="0" t="0" r="0" b="0"/>
            <wp:docPr id="1520016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49668F" wp14:editId="5DF03FFC">
            <wp:extent cx="560705" cy="26035"/>
            <wp:effectExtent l="0" t="0" r="0" b="0"/>
            <wp:docPr id="320687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37DB0" wp14:editId="2089AC4B">
            <wp:extent cx="560705" cy="26035"/>
            <wp:effectExtent l="0" t="0" r="0" b="0"/>
            <wp:docPr id="1240535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A38D8A" wp14:editId="0979CE3D">
            <wp:extent cx="560705" cy="26035"/>
            <wp:effectExtent l="0" t="0" r="0" b="0"/>
            <wp:docPr id="19605409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E9AB3E" wp14:editId="3F5B1C07">
            <wp:extent cx="560705" cy="26035"/>
            <wp:effectExtent l="0" t="0" r="0" b="0"/>
            <wp:docPr id="15516412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4EFC5B" wp14:editId="6233F14B">
            <wp:extent cx="560705" cy="26035"/>
            <wp:effectExtent l="0" t="0" r="0" b="0"/>
            <wp:docPr id="83422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BCB9F6" wp14:editId="4C370BE7">
            <wp:extent cx="560705" cy="26035"/>
            <wp:effectExtent l="0" t="0" r="0" b="0"/>
            <wp:docPr id="310370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D0685E" wp14:editId="3440DAFB">
            <wp:extent cx="560705" cy="26035"/>
            <wp:effectExtent l="0" t="0" r="0" b="0"/>
            <wp:docPr id="1998934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1D9A56" wp14:editId="05B6B634">
            <wp:extent cx="560705" cy="26035"/>
            <wp:effectExtent l="0" t="0" r="0" b="0"/>
            <wp:docPr id="297738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789E04" wp14:editId="2752D0FA">
            <wp:extent cx="560705" cy="26035"/>
            <wp:effectExtent l="0" t="0" r="0" b="0"/>
            <wp:docPr id="19760902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27D246" wp14:editId="25BA9DE6">
            <wp:extent cx="560705" cy="26035"/>
            <wp:effectExtent l="0" t="0" r="0" b="0"/>
            <wp:docPr id="1721198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84B90" wp14:editId="07877FF9">
            <wp:extent cx="560705" cy="26035"/>
            <wp:effectExtent l="0" t="0" r="0" b="0"/>
            <wp:docPr id="1417603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4530D3" wp14:editId="1D6EF66C">
            <wp:extent cx="560705" cy="26035"/>
            <wp:effectExtent l="0" t="0" r="0" b="0"/>
            <wp:docPr id="1565403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F04774" wp14:editId="50F20C26">
            <wp:extent cx="560705" cy="26035"/>
            <wp:effectExtent l="0" t="0" r="0" b="0"/>
            <wp:docPr id="215808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C8F3EE" wp14:editId="6842E167">
            <wp:extent cx="560705" cy="26035"/>
            <wp:effectExtent l="0" t="0" r="0" b="0"/>
            <wp:docPr id="15217764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CE14A4" wp14:editId="44FACAD1">
            <wp:extent cx="560705" cy="26035"/>
            <wp:effectExtent l="0" t="0" r="0" b="0"/>
            <wp:docPr id="1802217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439BB3" wp14:editId="10B911D3">
            <wp:extent cx="560705" cy="26035"/>
            <wp:effectExtent l="0" t="0" r="0" b="0"/>
            <wp:docPr id="1354388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ED7F6E" wp14:editId="003E6626">
            <wp:extent cx="560705" cy="26035"/>
            <wp:effectExtent l="0" t="0" r="0" b="0"/>
            <wp:docPr id="984993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E16258" wp14:editId="0586C010">
            <wp:extent cx="560705" cy="26035"/>
            <wp:effectExtent l="0" t="0" r="0" b="0"/>
            <wp:docPr id="683950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2CB81" wp14:editId="3DC5D55A">
            <wp:extent cx="560705" cy="26035"/>
            <wp:effectExtent l="0" t="0" r="0" b="0"/>
            <wp:docPr id="3982406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96AE17" wp14:editId="54A1A4BC">
            <wp:extent cx="560705" cy="26035"/>
            <wp:effectExtent l="0" t="0" r="0" b="0"/>
            <wp:docPr id="12505739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39AE37" wp14:editId="37DD5FBA">
            <wp:extent cx="560705" cy="26035"/>
            <wp:effectExtent l="0" t="0" r="0" b="0"/>
            <wp:docPr id="491702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AE440D" wp14:editId="32758CA0">
            <wp:extent cx="560705" cy="26035"/>
            <wp:effectExtent l="0" t="0" r="0" b="0"/>
            <wp:docPr id="20238974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0B129" wp14:editId="49B96655">
            <wp:extent cx="560705" cy="26035"/>
            <wp:effectExtent l="0" t="0" r="0" b="0"/>
            <wp:docPr id="266086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97AF0E" wp14:editId="1E23A6AC">
            <wp:extent cx="560705" cy="26035"/>
            <wp:effectExtent l="0" t="0" r="0" b="0"/>
            <wp:docPr id="16575223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DCE41" wp14:editId="049E6F2E">
            <wp:extent cx="560705" cy="26035"/>
            <wp:effectExtent l="0" t="0" r="0" b="0"/>
            <wp:docPr id="18715124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1BE9D6" wp14:editId="42E6A470">
            <wp:extent cx="560705" cy="26035"/>
            <wp:effectExtent l="0" t="0" r="0" b="0"/>
            <wp:docPr id="4062716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3F3388" wp14:editId="04A8AFE4">
            <wp:extent cx="560705" cy="26035"/>
            <wp:effectExtent l="0" t="0" r="0" b="0"/>
            <wp:docPr id="445216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707C3E" wp14:editId="345B3C21">
            <wp:extent cx="560705" cy="26035"/>
            <wp:effectExtent l="0" t="0" r="0" b="0"/>
            <wp:docPr id="1928445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1E7D28" wp14:editId="4BB41FBA">
            <wp:extent cx="560705" cy="26035"/>
            <wp:effectExtent l="0" t="0" r="0" b="0"/>
            <wp:docPr id="1565658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320540" wp14:editId="12004A8F">
            <wp:extent cx="560705" cy="26035"/>
            <wp:effectExtent l="0" t="0" r="0" b="0"/>
            <wp:docPr id="481736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390F6A" wp14:editId="18112995">
            <wp:extent cx="560705" cy="26035"/>
            <wp:effectExtent l="0" t="0" r="0" b="0"/>
            <wp:docPr id="2131054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74E4F6" wp14:editId="5080952C">
            <wp:extent cx="560705" cy="26035"/>
            <wp:effectExtent l="0" t="0" r="0" b="0"/>
            <wp:docPr id="952286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E790B9" wp14:editId="21A7FDF3">
            <wp:extent cx="560705" cy="26035"/>
            <wp:effectExtent l="0" t="0" r="0" b="0"/>
            <wp:docPr id="10029749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C606C1" wp14:editId="7BFDEBC8">
            <wp:extent cx="560705" cy="26035"/>
            <wp:effectExtent l="0" t="0" r="0" b="0"/>
            <wp:docPr id="10762956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4B5768" wp14:editId="00652573">
            <wp:extent cx="560705" cy="26035"/>
            <wp:effectExtent l="0" t="0" r="0" b="0"/>
            <wp:docPr id="1707767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5A5923" wp14:editId="7C1A5B92">
            <wp:extent cx="560705" cy="26035"/>
            <wp:effectExtent l="0" t="0" r="0" b="0"/>
            <wp:docPr id="1066837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37DFAF" wp14:editId="6C8D08EC">
            <wp:extent cx="560705" cy="26035"/>
            <wp:effectExtent l="0" t="0" r="0" b="0"/>
            <wp:docPr id="2646753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9C4975" wp14:editId="7BBAF3ED">
            <wp:extent cx="560705" cy="26035"/>
            <wp:effectExtent l="0" t="0" r="0" b="0"/>
            <wp:docPr id="303054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CD6FD" wp14:editId="2940868C">
            <wp:extent cx="560705" cy="26035"/>
            <wp:effectExtent l="0" t="0" r="0" b="0"/>
            <wp:docPr id="1835868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766C26" wp14:editId="791FA5A0">
            <wp:extent cx="560705" cy="26035"/>
            <wp:effectExtent l="0" t="0" r="0" b="0"/>
            <wp:docPr id="614674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21D154" wp14:editId="02685411">
            <wp:extent cx="560705" cy="26035"/>
            <wp:effectExtent l="0" t="0" r="0" b="0"/>
            <wp:docPr id="289424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6DCDC4" wp14:editId="4A7BBDE2">
            <wp:extent cx="560705" cy="26035"/>
            <wp:effectExtent l="0" t="0" r="0" b="0"/>
            <wp:docPr id="15932066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0643E" wp14:editId="43824988">
            <wp:extent cx="560705" cy="26035"/>
            <wp:effectExtent l="0" t="0" r="0" b="0"/>
            <wp:docPr id="12752802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4BCA48" wp14:editId="0E9C313B">
            <wp:extent cx="560705" cy="26035"/>
            <wp:effectExtent l="0" t="0" r="0" b="0"/>
            <wp:docPr id="1981811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96EB1" wp14:editId="7FB82FFF">
            <wp:extent cx="560705" cy="26035"/>
            <wp:effectExtent l="0" t="0" r="0" b="0"/>
            <wp:docPr id="2041707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165693" wp14:editId="6C0438DD">
            <wp:extent cx="560705" cy="26035"/>
            <wp:effectExtent l="0" t="0" r="0" b="0"/>
            <wp:docPr id="20902905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0672F6" wp14:editId="0775512A">
            <wp:extent cx="560705" cy="26035"/>
            <wp:effectExtent l="0" t="0" r="0" b="0"/>
            <wp:docPr id="2949539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B76D3C" wp14:editId="29E65A62">
            <wp:extent cx="560705" cy="26035"/>
            <wp:effectExtent l="0" t="0" r="0" b="0"/>
            <wp:docPr id="11643040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26354D" wp14:editId="25D77A54">
            <wp:extent cx="560705" cy="26035"/>
            <wp:effectExtent l="0" t="0" r="0" b="0"/>
            <wp:docPr id="1337891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7CBA90" wp14:editId="0A0DFC2F">
            <wp:extent cx="560705" cy="26035"/>
            <wp:effectExtent l="0" t="0" r="0" b="0"/>
            <wp:docPr id="296446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9050B1" wp14:editId="1C748A4B">
            <wp:extent cx="560705" cy="26035"/>
            <wp:effectExtent l="0" t="0" r="0" b="0"/>
            <wp:docPr id="8732859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EA199E" wp14:editId="58E588FB">
            <wp:extent cx="560705" cy="26035"/>
            <wp:effectExtent l="0" t="0" r="0" b="0"/>
            <wp:docPr id="2001462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C4E311" wp14:editId="3447F3DE">
            <wp:extent cx="560705" cy="26035"/>
            <wp:effectExtent l="0" t="0" r="0" b="0"/>
            <wp:docPr id="4443864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36CAE" wp14:editId="4C4D31AB">
            <wp:extent cx="560705" cy="26035"/>
            <wp:effectExtent l="0" t="0" r="0" b="0"/>
            <wp:docPr id="1891821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773A86" wp14:editId="210CF282">
            <wp:extent cx="560705" cy="26035"/>
            <wp:effectExtent l="0" t="0" r="0" b="0"/>
            <wp:docPr id="441164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C0382D" wp14:editId="5137CCBF">
            <wp:extent cx="560705" cy="26035"/>
            <wp:effectExtent l="0" t="0" r="0" b="0"/>
            <wp:docPr id="2033338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B69047" wp14:editId="4AC9EC47">
            <wp:extent cx="560705" cy="26035"/>
            <wp:effectExtent l="0" t="0" r="0" b="0"/>
            <wp:docPr id="487224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7A3CA1" wp14:editId="4F74C85A">
            <wp:extent cx="560705" cy="26035"/>
            <wp:effectExtent l="0" t="0" r="0" b="0"/>
            <wp:docPr id="1147587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36F2B2" wp14:editId="2D0973E0">
            <wp:extent cx="560705" cy="26035"/>
            <wp:effectExtent l="0" t="0" r="0" b="0"/>
            <wp:docPr id="1624154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AF30B7" wp14:editId="01ECBC3E">
            <wp:extent cx="560705" cy="26035"/>
            <wp:effectExtent l="0" t="0" r="0" b="0"/>
            <wp:docPr id="1671465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E4F3E" wp14:editId="4432EA9F">
            <wp:extent cx="560705" cy="26035"/>
            <wp:effectExtent l="0" t="0" r="0" b="0"/>
            <wp:docPr id="144536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FB24C" wp14:editId="2247F3F7">
            <wp:extent cx="560705" cy="26035"/>
            <wp:effectExtent l="0" t="0" r="0" b="0"/>
            <wp:docPr id="20018417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670301" wp14:editId="33EB00A6">
            <wp:extent cx="560705" cy="26035"/>
            <wp:effectExtent l="0" t="0" r="0" b="0"/>
            <wp:docPr id="1069130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84BE7D" wp14:editId="548CA79D">
            <wp:extent cx="560705" cy="26035"/>
            <wp:effectExtent l="0" t="0" r="0" b="0"/>
            <wp:docPr id="1068748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070296" wp14:editId="2EFAF216">
            <wp:extent cx="560705" cy="26035"/>
            <wp:effectExtent l="0" t="0" r="0" b="0"/>
            <wp:docPr id="514475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25F54E" wp14:editId="07409DD6">
            <wp:extent cx="560705" cy="26035"/>
            <wp:effectExtent l="0" t="0" r="0" b="0"/>
            <wp:docPr id="72166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F3CED1" wp14:editId="28520AFC">
            <wp:extent cx="560705" cy="26035"/>
            <wp:effectExtent l="0" t="0" r="0" b="0"/>
            <wp:docPr id="4908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7C1DF7" wp14:editId="2A968451">
            <wp:extent cx="560705" cy="26035"/>
            <wp:effectExtent l="0" t="0" r="0" b="0"/>
            <wp:docPr id="997216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5EED5E" wp14:editId="33C5161A">
            <wp:extent cx="560705" cy="26035"/>
            <wp:effectExtent l="0" t="0" r="0" b="0"/>
            <wp:docPr id="1952448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EDAD1A" wp14:editId="7B16871F">
            <wp:extent cx="560705" cy="26035"/>
            <wp:effectExtent l="0" t="0" r="0" b="0"/>
            <wp:docPr id="1629853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4AB7CF" wp14:editId="0F7A4A4E">
            <wp:extent cx="560705" cy="26035"/>
            <wp:effectExtent l="0" t="0" r="0" b="0"/>
            <wp:docPr id="11415582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815E76" wp14:editId="3B11C3B0">
            <wp:extent cx="560705" cy="26035"/>
            <wp:effectExtent l="0" t="0" r="0" b="0"/>
            <wp:docPr id="9696774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8D0337" wp14:editId="43C12B5F">
            <wp:extent cx="560705" cy="26035"/>
            <wp:effectExtent l="0" t="0" r="0" b="0"/>
            <wp:docPr id="1707977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9C5E8" wp14:editId="601A52C9">
            <wp:extent cx="560705" cy="26035"/>
            <wp:effectExtent l="0" t="0" r="0" b="0"/>
            <wp:docPr id="1060965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E6CC5F" wp14:editId="6D3B532B">
            <wp:extent cx="560705" cy="26035"/>
            <wp:effectExtent l="0" t="0" r="0" b="0"/>
            <wp:docPr id="1438766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F27FCD" wp14:editId="4D1D9398">
            <wp:extent cx="560705" cy="26035"/>
            <wp:effectExtent l="0" t="0" r="0" b="0"/>
            <wp:docPr id="198550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B409EF" wp14:editId="4FEDD5E3">
            <wp:extent cx="560705" cy="26035"/>
            <wp:effectExtent l="0" t="0" r="0" b="0"/>
            <wp:docPr id="1893986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334AEB" wp14:editId="34CE07F7">
            <wp:extent cx="560705" cy="26035"/>
            <wp:effectExtent l="0" t="0" r="0" b="0"/>
            <wp:docPr id="1650317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46C77" wp14:editId="2D91F3FD">
            <wp:extent cx="560705" cy="26035"/>
            <wp:effectExtent l="0" t="0" r="0" b="0"/>
            <wp:docPr id="1356363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49F3D2" wp14:editId="571BA0FF">
            <wp:extent cx="560705" cy="26035"/>
            <wp:effectExtent l="0" t="0" r="0" b="0"/>
            <wp:docPr id="14788679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C2B14" wp14:editId="3A0D934E">
            <wp:extent cx="560705" cy="26035"/>
            <wp:effectExtent l="0" t="0" r="0" b="0"/>
            <wp:docPr id="1878141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D8E689" wp14:editId="5D10EF62">
            <wp:extent cx="560705" cy="26035"/>
            <wp:effectExtent l="0" t="0" r="0" b="0"/>
            <wp:docPr id="5889246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BC65BB" wp14:editId="6F979CAF">
            <wp:extent cx="560705" cy="26035"/>
            <wp:effectExtent l="0" t="0" r="0" b="0"/>
            <wp:docPr id="4150611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62D931" wp14:editId="3932EAC4">
            <wp:extent cx="560705" cy="26035"/>
            <wp:effectExtent l="0" t="0" r="0" b="0"/>
            <wp:docPr id="977901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65435B" wp14:editId="54D5F850">
            <wp:extent cx="560705" cy="26035"/>
            <wp:effectExtent l="0" t="0" r="0" b="0"/>
            <wp:docPr id="1927151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A3F173" wp14:editId="3F72A131">
            <wp:extent cx="560705" cy="26035"/>
            <wp:effectExtent l="0" t="0" r="0" b="0"/>
            <wp:docPr id="1888555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9EBB87" wp14:editId="038D0503">
            <wp:extent cx="560705" cy="26035"/>
            <wp:effectExtent l="0" t="0" r="0" b="0"/>
            <wp:docPr id="1336280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05E4D5" wp14:editId="0128A7AF">
            <wp:extent cx="560705" cy="26035"/>
            <wp:effectExtent l="0" t="0" r="0" b="0"/>
            <wp:docPr id="15866944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B5920F" wp14:editId="43B106BE">
            <wp:extent cx="560705" cy="26035"/>
            <wp:effectExtent l="0" t="0" r="0" b="0"/>
            <wp:docPr id="319182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5C7C53" wp14:editId="6C1A87D1">
            <wp:extent cx="560705" cy="26035"/>
            <wp:effectExtent l="0" t="0" r="0" b="0"/>
            <wp:docPr id="16519111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D94CF1" wp14:editId="3B69A8AC">
            <wp:extent cx="560705" cy="26035"/>
            <wp:effectExtent l="0" t="0" r="0" b="0"/>
            <wp:docPr id="920613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789045" wp14:editId="2F439357">
            <wp:extent cx="560705" cy="26035"/>
            <wp:effectExtent l="0" t="0" r="0" b="0"/>
            <wp:docPr id="1417106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783623" wp14:editId="74C1CC21">
            <wp:extent cx="560705" cy="26035"/>
            <wp:effectExtent l="0" t="0" r="0" b="0"/>
            <wp:docPr id="1196092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11203" wp14:editId="0EDCD908">
            <wp:extent cx="560705" cy="26035"/>
            <wp:effectExtent l="0" t="0" r="0" b="0"/>
            <wp:docPr id="514859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7EB683" wp14:editId="1D2C98AF">
            <wp:extent cx="560705" cy="26035"/>
            <wp:effectExtent l="0" t="0" r="0" b="0"/>
            <wp:docPr id="1998665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EA23ED" wp14:editId="7B711755">
            <wp:extent cx="560705" cy="26035"/>
            <wp:effectExtent l="0" t="0" r="0" b="0"/>
            <wp:docPr id="11806949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9908B9" wp14:editId="55F069F6">
            <wp:extent cx="560705" cy="26035"/>
            <wp:effectExtent l="0" t="0" r="0" b="0"/>
            <wp:docPr id="2387001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1DEA86" wp14:editId="2DBAB63A">
            <wp:extent cx="560705" cy="26035"/>
            <wp:effectExtent l="0" t="0" r="0" b="0"/>
            <wp:docPr id="1579324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ED949B" wp14:editId="2B6ADE5E">
            <wp:extent cx="560705" cy="26035"/>
            <wp:effectExtent l="0" t="0" r="0" b="0"/>
            <wp:docPr id="532934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E190E5" wp14:editId="11806561">
            <wp:extent cx="560705" cy="26035"/>
            <wp:effectExtent l="0" t="0" r="0" b="0"/>
            <wp:docPr id="493882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BDF8F5" wp14:editId="640483C0">
            <wp:extent cx="560705" cy="26035"/>
            <wp:effectExtent l="0" t="0" r="0" b="0"/>
            <wp:docPr id="9184674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3F5829" wp14:editId="4525D697">
            <wp:extent cx="560705" cy="26035"/>
            <wp:effectExtent l="0" t="0" r="0" b="0"/>
            <wp:docPr id="21190584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A63373" wp14:editId="1E109F64">
            <wp:extent cx="560705" cy="26035"/>
            <wp:effectExtent l="0" t="0" r="0" b="0"/>
            <wp:docPr id="196341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BF8648" wp14:editId="148F78E3">
            <wp:extent cx="560705" cy="26035"/>
            <wp:effectExtent l="0" t="0" r="0" b="0"/>
            <wp:docPr id="11712720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1D5256" wp14:editId="02EC9E17">
            <wp:extent cx="560705" cy="26035"/>
            <wp:effectExtent l="0" t="0" r="0" b="0"/>
            <wp:docPr id="187647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797A99" wp14:editId="316119CD">
            <wp:extent cx="560705" cy="26035"/>
            <wp:effectExtent l="0" t="0" r="0" b="0"/>
            <wp:docPr id="977021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278C42" wp14:editId="093CC86D">
            <wp:extent cx="560705" cy="26035"/>
            <wp:effectExtent l="0" t="0" r="0" b="0"/>
            <wp:docPr id="2875181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E1A83B" wp14:editId="1AFFC6D6">
            <wp:extent cx="560705" cy="26035"/>
            <wp:effectExtent l="0" t="0" r="0" b="0"/>
            <wp:docPr id="1122144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7BCCB1" wp14:editId="6568910B">
            <wp:extent cx="560705" cy="26035"/>
            <wp:effectExtent l="0" t="0" r="0" b="0"/>
            <wp:docPr id="809371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13EAA" wp14:editId="1A1E00A3">
            <wp:extent cx="560705" cy="26035"/>
            <wp:effectExtent l="0" t="0" r="0" b="0"/>
            <wp:docPr id="20351359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0B30E1" wp14:editId="245EDC0A">
            <wp:extent cx="560705" cy="26035"/>
            <wp:effectExtent l="0" t="0" r="0" b="0"/>
            <wp:docPr id="1514716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2C3D3A" wp14:editId="4A35D2DB">
            <wp:extent cx="560705" cy="26035"/>
            <wp:effectExtent l="0" t="0" r="0" b="0"/>
            <wp:docPr id="1102992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E6EDE8" wp14:editId="6F41A8A8">
            <wp:extent cx="560705" cy="26035"/>
            <wp:effectExtent l="0" t="0" r="0" b="0"/>
            <wp:docPr id="20162136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F02AE5" wp14:editId="4CAA6264">
            <wp:extent cx="560705" cy="26035"/>
            <wp:effectExtent l="0" t="0" r="0" b="0"/>
            <wp:docPr id="773147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8D6FF1" wp14:editId="300C53AF">
            <wp:extent cx="560705" cy="26035"/>
            <wp:effectExtent l="0" t="0" r="0" b="0"/>
            <wp:docPr id="701217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F31FF6" wp14:editId="011E13D6">
            <wp:extent cx="560705" cy="26035"/>
            <wp:effectExtent l="0" t="0" r="0" b="0"/>
            <wp:docPr id="1088901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EBA8B1" wp14:editId="60B39818">
            <wp:extent cx="560705" cy="26035"/>
            <wp:effectExtent l="0" t="0" r="0" b="0"/>
            <wp:docPr id="1476278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EB798" wp14:editId="4F362B1E">
            <wp:extent cx="560705" cy="26035"/>
            <wp:effectExtent l="0" t="0" r="0" b="0"/>
            <wp:docPr id="2012279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210320" wp14:editId="4981CBAD">
            <wp:extent cx="560705" cy="26035"/>
            <wp:effectExtent l="0" t="0" r="0" b="0"/>
            <wp:docPr id="1982004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6F78CD" wp14:editId="367A18DB">
            <wp:extent cx="560705" cy="26035"/>
            <wp:effectExtent l="0" t="0" r="0" b="0"/>
            <wp:docPr id="16539153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184EDF" wp14:editId="1096752A">
            <wp:extent cx="560705" cy="26035"/>
            <wp:effectExtent l="0" t="0" r="0" b="0"/>
            <wp:docPr id="146278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198FEA" wp14:editId="2AB30509">
            <wp:extent cx="560705" cy="26035"/>
            <wp:effectExtent l="0" t="0" r="0" b="0"/>
            <wp:docPr id="1715639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D4FC04" wp14:editId="75D505CF">
            <wp:extent cx="560705" cy="26035"/>
            <wp:effectExtent l="0" t="0" r="0" b="0"/>
            <wp:docPr id="1471588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CC6AC" wp14:editId="046E5A54">
            <wp:extent cx="560705" cy="26035"/>
            <wp:effectExtent l="0" t="0" r="0" b="0"/>
            <wp:docPr id="628831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8BF194" wp14:editId="4BBF82EC">
            <wp:extent cx="560705" cy="26035"/>
            <wp:effectExtent l="0" t="0" r="0" b="0"/>
            <wp:docPr id="9935332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0E6E81" wp14:editId="7DB20B60">
            <wp:extent cx="560705" cy="26035"/>
            <wp:effectExtent l="0" t="0" r="0" b="0"/>
            <wp:docPr id="2011452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6B4AC7" wp14:editId="59207328">
            <wp:extent cx="560705" cy="26035"/>
            <wp:effectExtent l="0" t="0" r="0" b="0"/>
            <wp:docPr id="1176406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EEAE95" wp14:editId="7BAC56ED">
            <wp:extent cx="560705" cy="26035"/>
            <wp:effectExtent l="0" t="0" r="0" b="0"/>
            <wp:docPr id="1399847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8FC945" wp14:editId="3029299E">
            <wp:extent cx="560705" cy="26035"/>
            <wp:effectExtent l="0" t="0" r="0" b="0"/>
            <wp:docPr id="589160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2E6C2A" wp14:editId="2DF851F6">
            <wp:extent cx="560705" cy="26035"/>
            <wp:effectExtent l="0" t="0" r="0" b="0"/>
            <wp:docPr id="788339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6D27E1" wp14:editId="389FB097">
            <wp:extent cx="560705" cy="26035"/>
            <wp:effectExtent l="0" t="0" r="0" b="0"/>
            <wp:docPr id="480823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466021" wp14:editId="63E2B292">
            <wp:extent cx="560705" cy="26035"/>
            <wp:effectExtent l="0" t="0" r="0" b="0"/>
            <wp:docPr id="730556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E96A0D" wp14:editId="3796347D">
            <wp:extent cx="560705" cy="26035"/>
            <wp:effectExtent l="0" t="0" r="0" b="0"/>
            <wp:docPr id="1958691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6868FE" wp14:editId="789099FC">
            <wp:extent cx="560705" cy="26035"/>
            <wp:effectExtent l="0" t="0" r="0" b="0"/>
            <wp:docPr id="53732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703DD9" wp14:editId="13019DDA">
            <wp:extent cx="560705" cy="26035"/>
            <wp:effectExtent l="0" t="0" r="0" b="0"/>
            <wp:docPr id="150598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117CE0" wp14:editId="79F07E8E">
            <wp:extent cx="560705" cy="26035"/>
            <wp:effectExtent l="0" t="0" r="0" b="0"/>
            <wp:docPr id="9341777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33FDFB" wp14:editId="57A34B57">
            <wp:extent cx="560705" cy="26035"/>
            <wp:effectExtent l="0" t="0" r="0" b="0"/>
            <wp:docPr id="1015821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8E3B8C" wp14:editId="218F35C4">
            <wp:extent cx="560705" cy="26035"/>
            <wp:effectExtent l="0" t="0" r="0" b="0"/>
            <wp:docPr id="1122025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E53C2" wp14:editId="56AFEBC1">
            <wp:extent cx="560705" cy="26035"/>
            <wp:effectExtent l="0" t="0" r="0" b="0"/>
            <wp:docPr id="949927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F42062" wp14:editId="718B1E33">
            <wp:extent cx="560705" cy="26035"/>
            <wp:effectExtent l="0" t="0" r="0" b="0"/>
            <wp:docPr id="1625620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127920" wp14:editId="3CBD77FF">
            <wp:extent cx="560705" cy="26035"/>
            <wp:effectExtent l="0" t="0" r="0" b="0"/>
            <wp:docPr id="93073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15465" wp14:editId="6CFF7510">
            <wp:extent cx="560705" cy="26035"/>
            <wp:effectExtent l="0" t="0" r="0" b="0"/>
            <wp:docPr id="1386304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3AE6DE" wp14:editId="31B79676">
            <wp:extent cx="560705" cy="26035"/>
            <wp:effectExtent l="0" t="0" r="0" b="0"/>
            <wp:docPr id="842448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13EF1A" wp14:editId="76C8A829">
            <wp:extent cx="560705" cy="26035"/>
            <wp:effectExtent l="0" t="0" r="0" b="0"/>
            <wp:docPr id="18943345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E82682" wp14:editId="0719F537">
            <wp:extent cx="560705" cy="26035"/>
            <wp:effectExtent l="0" t="0" r="0" b="0"/>
            <wp:docPr id="1139010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E0E400" wp14:editId="13977D24">
            <wp:extent cx="560705" cy="26035"/>
            <wp:effectExtent l="0" t="0" r="0" b="0"/>
            <wp:docPr id="1666337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A876D7" wp14:editId="1AE3E8C1">
            <wp:extent cx="560705" cy="26035"/>
            <wp:effectExtent l="0" t="0" r="0" b="0"/>
            <wp:docPr id="1943216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64F501" wp14:editId="2017E661">
            <wp:extent cx="560705" cy="26035"/>
            <wp:effectExtent l="0" t="0" r="0" b="0"/>
            <wp:docPr id="6109215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EDE7DC" wp14:editId="74E4CDD7">
            <wp:extent cx="560705" cy="26035"/>
            <wp:effectExtent l="0" t="0" r="0" b="0"/>
            <wp:docPr id="1796384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B9B907" wp14:editId="57FC0833">
            <wp:extent cx="560705" cy="26035"/>
            <wp:effectExtent l="0" t="0" r="0" b="0"/>
            <wp:docPr id="764898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D37161" wp14:editId="1CB182D0">
            <wp:extent cx="560705" cy="26035"/>
            <wp:effectExtent l="0" t="0" r="0" b="0"/>
            <wp:docPr id="5264118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F420AE" wp14:editId="1096991E">
            <wp:extent cx="560705" cy="26035"/>
            <wp:effectExtent l="0" t="0" r="0" b="0"/>
            <wp:docPr id="1102086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7CC892" wp14:editId="5A277D7A">
            <wp:extent cx="560705" cy="26035"/>
            <wp:effectExtent l="0" t="0" r="0" b="0"/>
            <wp:docPr id="14839001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0595A6" wp14:editId="494AE376">
            <wp:extent cx="560705" cy="26035"/>
            <wp:effectExtent l="0" t="0" r="0" b="0"/>
            <wp:docPr id="8163270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04FDC2" wp14:editId="2F87D7CA">
            <wp:extent cx="560705" cy="26035"/>
            <wp:effectExtent l="0" t="0" r="0" b="0"/>
            <wp:docPr id="1782141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6E31D5" wp14:editId="637A7CDD">
            <wp:extent cx="560705" cy="26035"/>
            <wp:effectExtent l="0" t="0" r="0" b="0"/>
            <wp:docPr id="892853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1504DF" wp14:editId="5A68D001">
            <wp:extent cx="560705" cy="26035"/>
            <wp:effectExtent l="0" t="0" r="0" b="0"/>
            <wp:docPr id="1883835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008CE9" wp14:editId="6A2A7240">
            <wp:extent cx="560705" cy="26035"/>
            <wp:effectExtent l="0" t="0" r="0" b="0"/>
            <wp:docPr id="13369581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DF683" wp14:editId="0A96FAB3">
            <wp:extent cx="560705" cy="26035"/>
            <wp:effectExtent l="0" t="0" r="0" b="0"/>
            <wp:docPr id="16226292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1C6949" wp14:editId="26000191">
            <wp:extent cx="560705" cy="26035"/>
            <wp:effectExtent l="0" t="0" r="0" b="0"/>
            <wp:docPr id="1940991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48EEAA" wp14:editId="2DF8EB8A">
            <wp:extent cx="560705" cy="26035"/>
            <wp:effectExtent l="0" t="0" r="0" b="0"/>
            <wp:docPr id="15655974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70E9AB" wp14:editId="23C12B7A">
            <wp:extent cx="560705" cy="26035"/>
            <wp:effectExtent l="0" t="0" r="0" b="0"/>
            <wp:docPr id="1811807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AD9F71" wp14:editId="53CA8DC3">
            <wp:extent cx="560705" cy="26035"/>
            <wp:effectExtent l="0" t="0" r="0" b="0"/>
            <wp:docPr id="4819959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AD5845" wp14:editId="41200E28">
            <wp:extent cx="560705" cy="26035"/>
            <wp:effectExtent l="0" t="0" r="0" b="0"/>
            <wp:docPr id="17956946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CBEC20" wp14:editId="7B2E480F">
            <wp:extent cx="560705" cy="26035"/>
            <wp:effectExtent l="0" t="0" r="0" b="0"/>
            <wp:docPr id="5193188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8F6FBF" wp14:editId="4EBEB572">
            <wp:extent cx="560705" cy="26035"/>
            <wp:effectExtent l="0" t="0" r="0" b="0"/>
            <wp:docPr id="1243310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43C610" wp14:editId="1411F9A8">
            <wp:extent cx="560705" cy="26035"/>
            <wp:effectExtent l="0" t="0" r="0" b="0"/>
            <wp:docPr id="5562886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A34B18" wp14:editId="63849FDF">
            <wp:extent cx="560705" cy="26035"/>
            <wp:effectExtent l="0" t="0" r="0" b="0"/>
            <wp:docPr id="1588982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F62B24" wp14:editId="0BE1EAF5">
            <wp:extent cx="560705" cy="26035"/>
            <wp:effectExtent l="0" t="0" r="0" b="0"/>
            <wp:docPr id="1743552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FF7B9D" wp14:editId="0836223C">
            <wp:extent cx="560705" cy="26035"/>
            <wp:effectExtent l="0" t="0" r="0" b="0"/>
            <wp:docPr id="1798378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CC165D" wp14:editId="7382BAF5">
            <wp:extent cx="560705" cy="26035"/>
            <wp:effectExtent l="0" t="0" r="0" b="0"/>
            <wp:docPr id="316431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4B4CA6" wp14:editId="58C8820D">
            <wp:extent cx="560705" cy="26035"/>
            <wp:effectExtent l="0" t="0" r="0" b="0"/>
            <wp:docPr id="6338671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320F68" wp14:editId="5E85C4B9">
            <wp:extent cx="560705" cy="26035"/>
            <wp:effectExtent l="0" t="0" r="0" b="0"/>
            <wp:docPr id="784453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D8D309" wp14:editId="3524D457">
            <wp:extent cx="560705" cy="26035"/>
            <wp:effectExtent l="0" t="0" r="0" b="0"/>
            <wp:docPr id="838542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F2DFCD" wp14:editId="60809F47">
            <wp:extent cx="560705" cy="26035"/>
            <wp:effectExtent l="0" t="0" r="0" b="0"/>
            <wp:docPr id="11841021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6B3E89" wp14:editId="4A4ADC25">
            <wp:extent cx="560705" cy="26035"/>
            <wp:effectExtent l="0" t="0" r="0" b="0"/>
            <wp:docPr id="597054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EC5122" wp14:editId="68F14916">
            <wp:extent cx="560705" cy="26035"/>
            <wp:effectExtent l="0" t="0" r="0" b="0"/>
            <wp:docPr id="5470463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8DB2A1" wp14:editId="560A719A">
            <wp:extent cx="560705" cy="26035"/>
            <wp:effectExtent l="0" t="0" r="0" b="0"/>
            <wp:docPr id="1578846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4F3BD" wp14:editId="5DF78ED9">
            <wp:extent cx="560705" cy="26035"/>
            <wp:effectExtent l="0" t="0" r="0" b="0"/>
            <wp:docPr id="162555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2FF7F7" wp14:editId="3448B678">
            <wp:extent cx="560705" cy="26035"/>
            <wp:effectExtent l="0" t="0" r="0" b="0"/>
            <wp:docPr id="234515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8CD742" wp14:editId="0A2AEBA0">
            <wp:extent cx="560705" cy="26035"/>
            <wp:effectExtent l="0" t="0" r="0" b="0"/>
            <wp:docPr id="6179500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9E1B23" wp14:editId="6B83E887">
            <wp:extent cx="560705" cy="26035"/>
            <wp:effectExtent l="0" t="0" r="0" b="0"/>
            <wp:docPr id="7542437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7C6294" wp14:editId="44DE9205">
            <wp:extent cx="560705" cy="26035"/>
            <wp:effectExtent l="0" t="0" r="0" b="0"/>
            <wp:docPr id="1354234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94A3E2" wp14:editId="465FD551">
            <wp:extent cx="560705" cy="26035"/>
            <wp:effectExtent l="0" t="0" r="0" b="0"/>
            <wp:docPr id="1725433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875173" wp14:editId="134C9E7E">
            <wp:extent cx="560705" cy="26035"/>
            <wp:effectExtent l="0" t="0" r="0" b="0"/>
            <wp:docPr id="9967252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6908F5" wp14:editId="4189A041">
            <wp:extent cx="560705" cy="26035"/>
            <wp:effectExtent l="0" t="0" r="0" b="0"/>
            <wp:docPr id="1785205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D5C430" wp14:editId="3ED458D4">
            <wp:extent cx="560705" cy="26035"/>
            <wp:effectExtent l="0" t="0" r="0" b="0"/>
            <wp:docPr id="1070156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608C5D" wp14:editId="59F5B356">
            <wp:extent cx="560705" cy="26035"/>
            <wp:effectExtent l="0" t="0" r="0" b="0"/>
            <wp:docPr id="6837532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EDC548" wp14:editId="59B6293B">
            <wp:extent cx="560705" cy="26035"/>
            <wp:effectExtent l="0" t="0" r="0" b="0"/>
            <wp:docPr id="1511603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8A09D" wp14:editId="2F167B42">
            <wp:extent cx="560705" cy="26035"/>
            <wp:effectExtent l="0" t="0" r="0" b="0"/>
            <wp:docPr id="8019205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834CC0" wp14:editId="242416F3">
            <wp:extent cx="560705" cy="26035"/>
            <wp:effectExtent l="0" t="0" r="0" b="0"/>
            <wp:docPr id="415299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9140C5" wp14:editId="3A6E8CE6">
            <wp:extent cx="560705" cy="26035"/>
            <wp:effectExtent l="0" t="0" r="0" b="0"/>
            <wp:docPr id="905514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202A66" wp14:editId="73075289">
            <wp:extent cx="560705" cy="26035"/>
            <wp:effectExtent l="0" t="0" r="0" b="0"/>
            <wp:docPr id="1107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F6368B" wp14:editId="52977E89">
            <wp:extent cx="560705" cy="26035"/>
            <wp:effectExtent l="0" t="0" r="0" b="0"/>
            <wp:docPr id="1290513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E3A58" wp14:editId="2070FD04">
            <wp:extent cx="560705" cy="26035"/>
            <wp:effectExtent l="0" t="0" r="0" b="0"/>
            <wp:docPr id="1625062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A73B07" wp14:editId="0F903458">
            <wp:extent cx="560705" cy="26035"/>
            <wp:effectExtent l="0" t="0" r="0" b="0"/>
            <wp:docPr id="285333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34BB4F" wp14:editId="44028709">
            <wp:extent cx="560705" cy="26035"/>
            <wp:effectExtent l="0" t="0" r="0" b="0"/>
            <wp:docPr id="453887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034D18" wp14:editId="09B16FFB">
            <wp:extent cx="560705" cy="26035"/>
            <wp:effectExtent l="0" t="0" r="0" b="0"/>
            <wp:docPr id="12965347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21B6FD" wp14:editId="6375FAB3">
            <wp:extent cx="560705" cy="26035"/>
            <wp:effectExtent l="0" t="0" r="0" b="0"/>
            <wp:docPr id="9038889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1F895B" wp14:editId="14E54A38">
            <wp:extent cx="560705" cy="26035"/>
            <wp:effectExtent l="0" t="0" r="0" b="0"/>
            <wp:docPr id="19937053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5CF7DF" wp14:editId="789E0252">
            <wp:extent cx="560705" cy="26035"/>
            <wp:effectExtent l="0" t="0" r="0" b="0"/>
            <wp:docPr id="1709194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CBFB99" wp14:editId="0C800782">
            <wp:extent cx="560705" cy="26035"/>
            <wp:effectExtent l="0" t="0" r="0" b="0"/>
            <wp:docPr id="1830387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ACC16C" wp14:editId="4C8512BE">
            <wp:extent cx="560705" cy="26035"/>
            <wp:effectExtent l="0" t="0" r="0" b="0"/>
            <wp:docPr id="473381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2CD9F1" wp14:editId="5BB1C100">
            <wp:extent cx="560705" cy="26035"/>
            <wp:effectExtent l="0" t="0" r="0" b="0"/>
            <wp:docPr id="1341726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45FDA8" wp14:editId="1120FC03">
            <wp:extent cx="560705" cy="26035"/>
            <wp:effectExtent l="0" t="0" r="0" b="0"/>
            <wp:docPr id="2106939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70BABC" wp14:editId="34B88841">
            <wp:extent cx="560705" cy="26035"/>
            <wp:effectExtent l="0" t="0" r="0" b="0"/>
            <wp:docPr id="7336262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4FE3CE" wp14:editId="61E32688">
            <wp:extent cx="560705" cy="26035"/>
            <wp:effectExtent l="0" t="0" r="0" b="0"/>
            <wp:docPr id="7680352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4A214C" wp14:editId="50EC3E0B">
            <wp:extent cx="560705" cy="26035"/>
            <wp:effectExtent l="0" t="0" r="0" b="0"/>
            <wp:docPr id="1624627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15193F" wp14:editId="4E7632EB">
            <wp:extent cx="560705" cy="26035"/>
            <wp:effectExtent l="0" t="0" r="0" b="0"/>
            <wp:docPr id="11230529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8C4195" wp14:editId="4ABCAD4C">
            <wp:extent cx="560705" cy="26035"/>
            <wp:effectExtent l="0" t="0" r="0" b="0"/>
            <wp:docPr id="804820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5110FB" wp14:editId="180534E5">
            <wp:extent cx="560705" cy="26035"/>
            <wp:effectExtent l="0" t="0" r="0" b="0"/>
            <wp:docPr id="8022402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CAE227" wp14:editId="7452A50B">
            <wp:extent cx="560705" cy="26035"/>
            <wp:effectExtent l="0" t="0" r="0" b="0"/>
            <wp:docPr id="12618857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927DA6" wp14:editId="0BEB1D74">
            <wp:extent cx="560705" cy="26035"/>
            <wp:effectExtent l="0" t="0" r="0" b="0"/>
            <wp:docPr id="1581620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D59DF1" wp14:editId="7F19063B">
            <wp:extent cx="560705" cy="26035"/>
            <wp:effectExtent l="0" t="0" r="0" b="0"/>
            <wp:docPr id="1991877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1103E9" wp14:editId="6DCFF2DC">
            <wp:extent cx="560705" cy="26035"/>
            <wp:effectExtent l="0" t="0" r="0" b="0"/>
            <wp:docPr id="1897500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A4CD71" wp14:editId="166A5B12">
            <wp:extent cx="560705" cy="26035"/>
            <wp:effectExtent l="0" t="0" r="0" b="0"/>
            <wp:docPr id="20361183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346E0D" wp14:editId="3B6E9827">
            <wp:extent cx="560705" cy="26035"/>
            <wp:effectExtent l="0" t="0" r="0" b="0"/>
            <wp:docPr id="1278386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CFE92F" wp14:editId="6F3181D2">
            <wp:extent cx="560705" cy="26035"/>
            <wp:effectExtent l="0" t="0" r="0" b="0"/>
            <wp:docPr id="2081127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4E35A5" wp14:editId="286CEB8F">
            <wp:extent cx="560705" cy="26035"/>
            <wp:effectExtent l="0" t="0" r="0" b="0"/>
            <wp:docPr id="539469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95A703" wp14:editId="093504AC">
            <wp:extent cx="560705" cy="26035"/>
            <wp:effectExtent l="0" t="0" r="0" b="0"/>
            <wp:docPr id="1035628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00E139" wp14:editId="06CD1E07">
            <wp:extent cx="560705" cy="26035"/>
            <wp:effectExtent l="0" t="0" r="0" b="0"/>
            <wp:docPr id="1740907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05AF9D" wp14:editId="232ECEF0">
            <wp:extent cx="560705" cy="26035"/>
            <wp:effectExtent l="0" t="0" r="0" b="0"/>
            <wp:docPr id="845957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C589CE" wp14:editId="16447BA8">
            <wp:extent cx="560705" cy="26035"/>
            <wp:effectExtent l="0" t="0" r="0" b="0"/>
            <wp:docPr id="1468494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488B03" wp14:editId="6609C7A8">
            <wp:extent cx="560705" cy="26035"/>
            <wp:effectExtent l="0" t="0" r="0" b="0"/>
            <wp:docPr id="1160505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3D6282" wp14:editId="6DF8CCF9">
            <wp:extent cx="560705" cy="26035"/>
            <wp:effectExtent l="0" t="0" r="0" b="0"/>
            <wp:docPr id="1518763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DC4BB0" wp14:editId="2A509A0C">
            <wp:extent cx="560705" cy="26035"/>
            <wp:effectExtent l="0" t="0" r="0" b="0"/>
            <wp:docPr id="1873829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32829E" wp14:editId="39C9D372">
            <wp:extent cx="560705" cy="26035"/>
            <wp:effectExtent l="0" t="0" r="0" b="0"/>
            <wp:docPr id="18326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C1938F" wp14:editId="334691F1">
            <wp:extent cx="560705" cy="26035"/>
            <wp:effectExtent l="0" t="0" r="0" b="0"/>
            <wp:docPr id="1071308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99ED9" wp14:editId="4A2FAB92">
            <wp:extent cx="560705" cy="26035"/>
            <wp:effectExtent l="0" t="0" r="0" b="0"/>
            <wp:docPr id="1909354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D5D77C" wp14:editId="23B8628D">
            <wp:extent cx="560705" cy="26035"/>
            <wp:effectExtent l="0" t="0" r="0" b="0"/>
            <wp:docPr id="615442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A97F08" wp14:editId="487B3E82">
            <wp:extent cx="560705" cy="26035"/>
            <wp:effectExtent l="0" t="0" r="0" b="0"/>
            <wp:docPr id="101901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19CA95" wp14:editId="677D894C">
            <wp:extent cx="560705" cy="26035"/>
            <wp:effectExtent l="0" t="0" r="0" b="0"/>
            <wp:docPr id="69891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091A46" wp14:editId="3641DE53">
            <wp:extent cx="560705" cy="26035"/>
            <wp:effectExtent l="0" t="0" r="0" b="0"/>
            <wp:docPr id="1853396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FAE967" wp14:editId="0FD8C054">
            <wp:extent cx="560705" cy="26035"/>
            <wp:effectExtent l="0" t="0" r="0" b="0"/>
            <wp:docPr id="16505671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571AEE" wp14:editId="6DB0C9B7">
            <wp:extent cx="560705" cy="26035"/>
            <wp:effectExtent l="0" t="0" r="0" b="0"/>
            <wp:docPr id="11615653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376698" wp14:editId="1267AB77">
            <wp:extent cx="560705" cy="26035"/>
            <wp:effectExtent l="0" t="0" r="0" b="0"/>
            <wp:docPr id="1490856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9AA55" wp14:editId="0F7837E7">
            <wp:extent cx="560705" cy="26035"/>
            <wp:effectExtent l="0" t="0" r="0" b="0"/>
            <wp:docPr id="1741263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05552A" wp14:editId="71A0E13B">
            <wp:extent cx="560705" cy="26035"/>
            <wp:effectExtent l="0" t="0" r="0" b="0"/>
            <wp:docPr id="8375982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ED7E62" wp14:editId="09164973">
            <wp:extent cx="560705" cy="26035"/>
            <wp:effectExtent l="0" t="0" r="0" b="0"/>
            <wp:docPr id="2163756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0C7E12" wp14:editId="754D4257">
            <wp:extent cx="560705" cy="26035"/>
            <wp:effectExtent l="0" t="0" r="0" b="0"/>
            <wp:docPr id="234687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70096" wp14:editId="31DE536F">
            <wp:extent cx="560705" cy="26035"/>
            <wp:effectExtent l="0" t="0" r="0" b="0"/>
            <wp:docPr id="1933293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33941A" wp14:editId="0AC58DED">
            <wp:extent cx="560705" cy="26035"/>
            <wp:effectExtent l="0" t="0" r="0" b="0"/>
            <wp:docPr id="6776626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E286D3" wp14:editId="285B42AB">
            <wp:extent cx="560705" cy="26035"/>
            <wp:effectExtent l="0" t="0" r="0" b="0"/>
            <wp:docPr id="12050201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1950D1" wp14:editId="763E52B1">
            <wp:extent cx="560705" cy="26035"/>
            <wp:effectExtent l="0" t="0" r="0" b="0"/>
            <wp:docPr id="15374444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F7384D" wp14:editId="5A37C04E">
            <wp:extent cx="560705" cy="26035"/>
            <wp:effectExtent l="0" t="0" r="0" b="0"/>
            <wp:docPr id="88995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D9647A" wp14:editId="59F064A0">
            <wp:extent cx="560705" cy="26035"/>
            <wp:effectExtent l="0" t="0" r="0" b="0"/>
            <wp:docPr id="13801894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5132D3" wp14:editId="2417CDA7">
            <wp:extent cx="560705" cy="26035"/>
            <wp:effectExtent l="0" t="0" r="0" b="0"/>
            <wp:docPr id="770739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394307" wp14:editId="6FCD48B2">
            <wp:extent cx="560705" cy="26035"/>
            <wp:effectExtent l="0" t="0" r="0" b="0"/>
            <wp:docPr id="1948608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6AB6BF" wp14:editId="65F18E62">
            <wp:extent cx="560705" cy="26035"/>
            <wp:effectExtent l="0" t="0" r="0" b="0"/>
            <wp:docPr id="66422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F02D00" wp14:editId="5EFB4C50">
            <wp:extent cx="560705" cy="26035"/>
            <wp:effectExtent l="0" t="0" r="0" b="0"/>
            <wp:docPr id="1372566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AB87E1" wp14:editId="7488B560">
            <wp:extent cx="560705" cy="26035"/>
            <wp:effectExtent l="0" t="0" r="0" b="0"/>
            <wp:docPr id="14740311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A320A2" wp14:editId="7C27AAF5">
            <wp:extent cx="560705" cy="26035"/>
            <wp:effectExtent l="0" t="0" r="0" b="0"/>
            <wp:docPr id="12787138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67D7B" wp14:editId="7798908D">
            <wp:extent cx="560705" cy="26035"/>
            <wp:effectExtent l="0" t="0" r="0" b="0"/>
            <wp:docPr id="1512615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E6C42" wp14:editId="7FBBDD57">
            <wp:extent cx="560705" cy="26035"/>
            <wp:effectExtent l="0" t="0" r="0" b="0"/>
            <wp:docPr id="5748320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2749BD" wp14:editId="2F44D0AC">
            <wp:extent cx="560705" cy="26035"/>
            <wp:effectExtent l="0" t="0" r="0" b="0"/>
            <wp:docPr id="151125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06175E" wp14:editId="4ABB7CE4">
            <wp:extent cx="560705" cy="26035"/>
            <wp:effectExtent l="0" t="0" r="0" b="0"/>
            <wp:docPr id="1836380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B30787" wp14:editId="10349193">
            <wp:extent cx="560705" cy="26035"/>
            <wp:effectExtent l="0" t="0" r="0" b="0"/>
            <wp:docPr id="1023145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C16B79" wp14:editId="5644EE34">
            <wp:extent cx="560705" cy="26035"/>
            <wp:effectExtent l="0" t="0" r="0" b="0"/>
            <wp:docPr id="12769552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73144A" wp14:editId="32DE14BB">
            <wp:extent cx="560705" cy="26035"/>
            <wp:effectExtent l="0" t="0" r="0" b="0"/>
            <wp:docPr id="380901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CE061B" wp14:editId="56CCE7D0">
            <wp:extent cx="560705" cy="26035"/>
            <wp:effectExtent l="0" t="0" r="0" b="0"/>
            <wp:docPr id="9172378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E604A3" wp14:editId="4C4C8E2C">
            <wp:extent cx="560705" cy="26035"/>
            <wp:effectExtent l="0" t="0" r="0" b="0"/>
            <wp:docPr id="750633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7073A" wp14:editId="32DCFC5C">
            <wp:extent cx="560705" cy="26035"/>
            <wp:effectExtent l="0" t="0" r="0" b="0"/>
            <wp:docPr id="1163732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CA296A" wp14:editId="00A3B91A">
            <wp:extent cx="560705" cy="26035"/>
            <wp:effectExtent l="0" t="0" r="0" b="0"/>
            <wp:docPr id="14822605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00DC02" wp14:editId="50051018">
            <wp:extent cx="560705" cy="26035"/>
            <wp:effectExtent l="0" t="0" r="0" b="0"/>
            <wp:docPr id="2036307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47461D" wp14:editId="6259C384">
            <wp:extent cx="560705" cy="26035"/>
            <wp:effectExtent l="0" t="0" r="0" b="0"/>
            <wp:docPr id="6045864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AE77E5" wp14:editId="483A56F8">
            <wp:extent cx="560705" cy="26035"/>
            <wp:effectExtent l="0" t="0" r="0" b="0"/>
            <wp:docPr id="519525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274C94" wp14:editId="5BB16D21">
            <wp:extent cx="560705" cy="26035"/>
            <wp:effectExtent l="0" t="0" r="0" b="0"/>
            <wp:docPr id="21172253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B48100" wp14:editId="67C5C586">
            <wp:extent cx="560705" cy="26035"/>
            <wp:effectExtent l="0" t="0" r="0" b="0"/>
            <wp:docPr id="609114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378E6E" wp14:editId="535FE940">
            <wp:extent cx="560705" cy="26035"/>
            <wp:effectExtent l="0" t="0" r="0" b="0"/>
            <wp:docPr id="4732031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842D8B" wp14:editId="66D3F98C">
            <wp:extent cx="560705" cy="26035"/>
            <wp:effectExtent l="0" t="0" r="0" b="0"/>
            <wp:docPr id="9279982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1957B5" wp14:editId="0046B185">
            <wp:extent cx="560705" cy="26035"/>
            <wp:effectExtent l="0" t="0" r="0" b="0"/>
            <wp:docPr id="13342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4EB0C" wp14:editId="4489F9E3">
            <wp:extent cx="560705" cy="26035"/>
            <wp:effectExtent l="0" t="0" r="0" b="0"/>
            <wp:docPr id="297735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44491C" wp14:editId="62B5BA98">
            <wp:extent cx="560705" cy="26035"/>
            <wp:effectExtent l="0" t="0" r="0" b="0"/>
            <wp:docPr id="242596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C44A22" wp14:editId="355CF04A">
            <wp:extent cx="560705" cy="26035"/>
            <wp:effectExtent l="0" t="0" r="0" b="0"/>
            <wp:docPr id="567083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7B1D20" wp14:editId="13193117">
            <wp:extent cx="560705" cy="26035"/>
            <wp:effectExtent l="0" t="0" r="0" b="0"/>
            <wp:docPr id="19270316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7CF860" wp14:editId="7D515D7A">
            <wp:extent cx="560705" cy="26035"/>
            <wp:effectExtent l="0" t="0" r="0" b="0"/>
            <wp:docPr id="9875273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7C1306" wp14:editId="73F290D6">
            <wp:extent cx="560705" cy="26035"/>
            <wp:effectExtent l="0" t="0" r="0" b="0"/>
            <wp:docPr id="862074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AB62C5" wp14:editId="38F8F150">
            <wp:extent cx="560705" cy="26035"/>
            <wp:effectExtent l="0" t="0" r="0" b="0"/>
            <wp:docPr id="10893612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4E6A6C" wp14:editId="78557B56">
            <wp:extent cx="560705" cy="26035"/>
            <wp:effectExtent l="0" t="0" r="0" b="0"/>
            <wp:docPr id="5095417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6984BD" wp14:editId="2515E8C1">
            <wp:extent cx="560705" cy="26035"/>
            <wp:effectExtent l="0" t="0" r="0" b="0"/>
            <wp:docPr id="17145634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8F0064" wp14:editId="0D0EE9BA">
            <wp:extent cx="560705" cy="26035"/>
            <wp:effectExtent l="0" t="0" r="0" b="0"/>
            <wp:docPr id="2265641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93F8B" wp14:editId="1977691A">
            <wp:extent cx="560705" cy="26035"/>
            <wp:effectExtent l="0" t="0" r="0" b="0"/>
            <wp:docPr id="19684496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07C75D" wp14:editId="6678081C">
            <wp:extent cx="560705" cy="26035"/>
            <wp:effectExtent l="0" t="0" r="0" b="0"/>
            <wp:docPr id="1235084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DC0565" wp14:editId="04C7CAC3">
            <wp:extent cx="560705" cy="26035"/>
            <wp:effectExtent l="0" t="0" r="0" b="0"/>
            <wp:docPr id="969091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BA50DC" wp14:editId="29BD06B4">
            <wp:extent cx="560705" cy="26035"/>
            <wp:effectExtent l="0" t="0" r="0" b="0"/>
            <wp:docPr id="5454349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B6E7C1" wp14:editId="2AE5B214">
            <wp:extent cx="560705" cy="26035"/>
            <wp:effectExtent l="0" t="0" r="0" b="0"/>
            <wp:docPr id="16669990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D705F" wp14:editId="57FCD4D0">
            <wp:extent cx="560705" cy="26035"/>
            <wp:effectExtent l="0" t="0" r="0" b="0"/>
            <wp:docPr id="1956783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7D0369" wp14:editId="6BF8906F">
            <wp:extent cx="560705" cy="26035"/>
            <wp:effectExtent l="0" t="0" r="0" b="0"/>
            <wp:docPr id="1561276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C9E27E" wp14:editId="1102D278">
            <wp:extent cx="560705" cy="26035"/>
            <wp:effectExtent l="0" t="0" r="0" b="0"/>
            <wp:docPr id="543612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50FF24" wp14:editId="2258CEBD">
            <wp:extent cx="560705" cy="26035"/>
            <wp:effectExtent l="0" t="0" r="0" b="0"/>
            <wp:docPr id="14682922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FFE727" wp14:editId="4B538960">
            <wp:extent cx="560705" cy="26035"/>
            <wp:effectExtent l="0" t="0" r="0" b="0"/>
            <wp:docPr id="358272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CA0948" wp14:editId="07D2EE18">
            <wp:extent cx="560705" cy="26035"/>
            <wp:effectExtent l="0" t="0" r="0" b="0"/>
            <wp:docPr id="1083400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04C784" wp14:editId="4C66E0A7">
            <wp:extent cx="560705" cy="26035"/>
            <wp:effectExtent l="0" t="0" r="0" b="0"/>
            <wp:docPr id="17434490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C54E5F" wp14:editId="295C54FA">
            <wp:extent cx="560705" cy="26035"/>
            <wp:effectExtent l="0" t="0" r="0" b="0"/>
            <wp:docPr id="13435330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34B2B7" wp14:editId="3EB903A7">
            <wp:extent cx="560705" cy="26035"/>
            <wp:effectExtent l="0" t="0" r="0" b="0"/>
            <wp:docPr id="6547380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CDEA18" wp14:editId="289A7F0D">
            <wp:extent cx="560705" cy="26035"/>
            <wp:effectExtent l="0" t="0" r="0" b="0"/>
            <wp:docPr id="2142392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08D184" wp14:editId="4F5A8CD8">
            <wp:extent cx="560705" cy="26035"/>
            <wp:effectExtent l="0" t="0" r="0" b="0"/>
            <wp:docPr id="644553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DA16C7" wp14:editId="4CA8C81A">
            <wp:extent cx="560705" cy="26035"/>
            <wp:effectExtent l="0" t="0" r="0" b="0"/>
            <wp:docPr id="350437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11784C" wp14:editId="7340AFD5">
            <wp:extent cx="560705" cy="26035"/>
            <wp:effectExtent l="0" t="0" r="0" b="0"/>
            <wp:docPr id="19288209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A66F60" wp14:editId="730B7D21">
            <wp:extent cx="560705" cy="26035"/>
            <wp:effectExtent l="0" t="0" r="0" b="0"/>
            <wp:docPr id="340650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CC513A" wp14:editId="2B54E9D3">
            <wp:extent cx="560705" cy="26035"/>
            <wp:effectExtent l="0" t="0" r="0" b="0"/>
            <wp:docPr id="694769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B0FA0" wp14:editId="1EB3745F">
            <wp:extent cx="560705" cy="26035"/>
            <wp:effectExtent l="0" t="0" r="0" b="0"/>
            <wp:docPr id="3374783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84351B" wp14:editId="1BF6296C">
            <wp:extent cx="560705" cy="26035"/>
            <wp:effectExtent l="0" t="0" r="0" b="0"/>
            <wp:docPr id="1388340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9FDB31" wp14:editId="08A8C12B">
            <wp:extent cx="560705" cy="26035"/>
            <wp:effectExtent l="0" t="0" r="0" b="0"/>
            <wp:docPr id="479239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074458" wp14:editId="2AD5C6E0">
            <wp:extent cx="560705" cy="26035"/>
            <wp:effectExtent l="0" t="0" r="0" b="0"/>
            <wp:docPr id="864706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3B5038" wp14:editId="0C81742D">
            <wp:extent cx="560705" cy="26035"/>
            <wp:effectExtent l="0" t="0" r="0" b="0"/>
            <wp:docPr id="100855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52912D" wp14:editId="43985958">
            <wp:extent cx="560705" cy="26035"/>
            <wp:effectExtent l="0" t="0" r="0" b="0"/>
            <wp:docPr id="473271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A85152" wp14:editId="42449426">
            <wp:extent cx="560705" cy="26035"/>
            <wp:effectExtent l="0" t="0" r="0" b="0"/>
            <wp:docPr id="857023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F45C15" wp14:editId="487D6925">
            <wp:extent cx="560705" cy="26035"/>
            <wp:effectExtent l="0" t="0" r="0" b="0"/>
            <wp:docPr id="7752093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379047" wp14:editId="04A6B37C">
            <wp:extent cx="560705" cy="26035"/>
            <wp:effectExtent l="0" t="0" r="0" b="0"/>
            <wp:docPr id="1229265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405EA9" wp14:editId="627C3F3A">
            <wp:extent cx="560705" cy="26035"/>
            <wp:effectExtent l="0" t="0" r="0" b="0"/>
            <wp:docPr id="11688846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278FF" wp14:editId="3538C22D">
            <wp:extent cx="560705" cy="26035"/>
            <wp:effectExtent l="0" t="0" r="0" b="0"/>
            <wp:docPr id="1674669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7E15A2" wp14:editId="4910C729">
            <wp:extent cx="560705" cy="26035"/>
            <wp:effectExtent l="0" t="0" r="0" b="0"/>
            <wp:docPr id="1972434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B54B89" wp14:editId="7D1F7FDD">
            <wp:extent cx="560705" cy="26035"/>
            <wp:effectExtent l="0" t="0" r="0" b="0"/>
            <wp:docPr id="10439539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792ADC" wp14:editId="0F6E1137">
            <wp:extent cx="560705" cy="26035"/>
            <wp:effectExtent l="0" t="0" r="0" b="0"/>
            <wp:docPr id="2036751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735EA" wp14:editId="1FFBF7B3">
            <wp:extent cx="560705" cy="26035"/>
            <wp:effectExtent l="0" t="0" r="0" b="0"/>
            <wp:docPr id="18224988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5A4F84" wp14:editId="43A94B5A">
            <wp:extent cx="560705" cy="26035"/>
            <wp:effectExtent l="0" t="0" r="0" b="0"/>
            <wp:docPr id="1229161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BC91B6" wp14:editId="6D2EE109">
            <wp:extent cx="560705" cy="26035"/>
            <wp:effectExtent l="0" t="0" r="0" b="0"/>
            <wp:docPr id="1379146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7C0204" wp14:editId="42663516">
            <wp:extent cx="560705" cy="26035"/>
            <wp:effectExtent l="0" t="0" r="0" b="0"/>
            <wp:docPr id="1456007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0F5A77" wp14:editId="760E8063">
            <wp:extent cx="560705" cy="26035"/>
            <wp:effectExtent l="0" t="0" r="0" b="0"/>
            <wp:docPr id="20519504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04B28" wp14:editId="7A2FF44D">
            <wp:extent cx="560705" cy="26035"/>
            <wp:effectExtent l="0" t="0" r="0" b="0"/>
            <wp:docPr id="73060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BC25B6" wp14:editId="78FF74C8">
            <wp:extent cx="560705" cy="26035"/>
            <wp:effectExtent l="0" t="0" r="0" b="0"/>
            <wp:docPr id="9007510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30094D" wp14:editId="7CE1B77F">
            <wp:extent cx="560705" cy="26035"/>
            <wp:effectExtent l="0" t="0" r="0" b="0"/>
            <wp:docPr id="146691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496BF5" wp14:editId="6DBF9AB3">
            <wp:extent cx="560705" cy="26035"/>
            <wp:effectExtent l="0" t="0" r="0" b="0"/>
            <wp:docPr id="15841254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9EB93D" wp14:editId="66354EDF">
            <wp:extent cx="560705" cy="26035"/>
            <wp:effectExtent l="0" t="0" r="0" b="0"/>
            <wp:docPr id="1517463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1FA891" wp14:editId="27927734">
            <wp:extent cx="560705" cy="26035"/>
            <wp:effectExtent l="0" t="0" r="0" b="0"/>
            <wp:docPr id="701630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F3C608" wp14:editId="7B00E6F6">
            <wp:extent cx="560705" cy="26035"/>
            <wp:effectExtent l="0" t="0" r="0" b="0"/>
            <wp:docPr id="1172928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A96533" wp14:editId="399C3CDB">
            <wp:extent cx="560705" cy="26035"/>
            <wp:effectExtent l="0" t="0" r="0" b="0"/>
            <wp:docPr id="10156408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D7639E" wp14:editId="171577DF">
            <wp:extent cx="560705" cy="26035"/>
            <wp:effectExtent l="0" t="0" r="0" b="0"/>
            <wp:docPr id="1332895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A466D3" wp14:editId="17098B11">
            <wp:extent cx="560705" cy="26035"/>
            <wp:effectExtent l="0" t="0" r="0" b="0"/>
            <wp:docPr id="19144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28B98E" wp14:editId="09636723">
            <wp:extent cx="560705" cy="26035"/>
            <wp:effectExtent l="0" t="0" r="0" b="0"/>
            <wp:docPr id="430868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78686E" wp14:editId="374B1F13">
            <wp:extent cx="560705" cy="26035"/>
            <wp:effectExtent l="0" t="0" r="0" b="0"/>
            <wp:docPr id="1441772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F3F0F2" wp14:editId="446F53F9">
            <wp:extent cx="560705" cy="26035"/>
            <wp:effectExtent l="0" t="0" r="0" b="0"/>
            <wp:docPr id="779477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F54C0C" wp14:editId="46736B55">
            <wp:extent cx="560705" cy="26035"/>
            <wp:effectExtent l="0" t="0" r="0" b="0"/>
            <wp:docPr id="492147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98933" wp14:editId="1E4143E5">
            <wp:extent cx="560705" cy="26035"/>
            <wp:effectExtent l="0" t="0" r="0" b="0"/>
            <wp:docPr id="11029520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D65DEA" wp14:editId="62DDBCE9">
            <wp:extent cx="560705" cy="26035"/>
            <wp:effectExtent l="0" t="0" r="0" b="0"/>
            <wp:docPr id="19759357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A52DDA" wp14:editId="2EDD0406">
            <wp:extent cx="560705" cy="26035"/>
            <wp:effectExtent l="0" t="0" r="0" b="0"/>
            <wp:docPr id="8445017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F02F85" wp14:editId="6C5BFD3F">
            <wp:extent cx="560705" cy="26035"/>
            <wp:effectExtent l="0" t="0" r="0" b="0"/>
            <wp:docPr id="1016461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0F4483" wp14:editId="04C41B5A">
            <wp:extent cx="560705" cy="26035"/>
            <wp:effectExtent l="0" t="0" r="0" b="0"/>
            <wp:docPr id="1852904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5A034A" wp14:editId="023D258C">
            <wp:extent cx="560705" cy="26035"/>
            <wp:effectExtent l="0" t="0" r="0" b="0"/>
            <wp:docPr id="6690082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D6227B" wp14:editId="77F5B27B">
            <wp:extent cx="560705" cy="26035"/>
            <wp:effectExtent l="0" t="0" r="0" b="0"/>
            <wp:docPr id="1422281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CD1BE3" wp14:editId="02B3890B">
            <wp:extent cx="560705" cy="26035"/>
            <wp:effectExtent l="0" t="0" r="0" b="0"/>
            <wp:docPr id="1194292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9D199A" wp14:editId="71EC0209">
            <wp:extent cx="560705" cy="26035"/>
            <wp:effectExtent l="0" t="0" r="0" b="0"/>
            <wp:docPr id="2700712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1702FE" wp14:editId="3BDA7728">
            <wp:extent cx="560705" cy="26035"/>
            <wp:effectExtent l="0" t="0" r="0" b="0"/>
            <wp:docPr id="1280109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1A0BCD" wp14:editId="4D43A23F">
            <wp:extent cx="560705" cy="26035"/>
            <wp:effectExtent l="0" t="0" r="0" b="0"/>
            <wp:docPr id="1517976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41E82" wp14:editId="37032FFA">
            <wp:extent cx="560705" cy="26035"/>
            <wp:effectExtent l="0" t="0" r="0" b="0"/>
            <wp:docPr id="2129441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545FFE" wp14:editId="0FF34268">
            <wp:extent cx="560705" cy="26035"/>
            <wp:effectExtent l="0" t="0" r="0" b="0"/>
            <wp:docPr id="14643072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474CED" wp14:editId="045EDBF8">
            <wp:extent cx="560705" cy="26035"/>
            <wp:effectExtent l="0" t="0" r="0" b="0"/>
            <wp:docPr id="1004320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297198" wp14:editId="3EF79D0A">
            <wp:extent cx="560705" cy="26035"/>
            <wp:effectExtent l="0" t="0" r="0" b="0"/>
            <wp:docPr id="215648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06877" wp14:editId="73C48348">
            <wp:extent cx="560705" cy="26035"/>
            <wp:effectExtent l="0" t="0" r="0" b="0"/>
            <wp:docPr id="18695108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ED4A21" wp14:editId="2E41C043">
            <wp:extent cx="560705" cy="26035"/>
            <wp:effectExtent l="0" t="0" r="0" b="0"/>
            <wp:docPr id="1999237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798FE0" wp14:editId="71914D6D">
            <wp:extent cx="560705" cy="26035"/>
            <wp:effectExtent l="0" t="0" r="0" b="0"/>
            <wp:docPr id="14001015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54529E" wp14:editId="33F279B3">
            <wp:extent cx="560705" cy="26035"/>
            <wp:effectExtent l="0" t="0" r="0" b="0"/>
            <wp:docPr id="594633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339D11" wp14:editId="6F1D9B98">
            <wp:extent cx="560705" cy="26035"/>
            <wp:effectExtent l="0" t="0" r="0" b="0"/>
            <wp:docPr id="1336735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E71153" wp14:editId="049087C7">
            <wp:extent cx="560705" cy="26035"/>
            <wp:effectExtent l="0" t="0" r="0" b="0"/>
            <wp:docPr id="267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B5A2FA" wp14:editId="4E3A27D0">
            <wp:extent cx="560705" cy="26035"/>
            <wp:effectExtent l="0" t="0" r="0" b="0"/>
            <wp:docPr id="2113690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162BFC" wp14:editId="75A218B8">
            <wp:extent cx="560705" cy="26035"/>
            <wp:effectExtent l="0" t="0" r="0" b="0"/>
            <wp:docPr id="8928703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9B3132" wp14:editId="6ABB29CC">
            <wp:extent cx="560705" cy="26035"/>
            <wp:effectExtent l="0" t="0" r="0" b="0"/>
            <wp:docPr id="3202698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3F60C3" wp14:editId="7F6FD0A8">
            <wp:extent cx="560705" cy="26035"/>
            <wp:effectExtent l="0" t="0" r="0" b="0"/>
            <wp:docPr id="1220644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A4C998" wp14:editId="6FD6C321">
            <wp:extent cx="560705" cy="26035"/>
            <wp:effectExtent l="0" t="0" r="0" b="0"/>
            <wp:docPr id="2442044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08AD05" wp14:editId="70E25F2C">
            <wp:extent cx="560705" cy="26035"/>
            <wp:effectExtent l="0" t="0" r="0" b="0"/>
            <wp:docPr id="1552504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6A0A54" wp14:editId="7A1B0F5B">
            <wp:extent cx="560705" cy="26035"/>
            <wp:effectExtent l="0" t="0" r="0" b="0"/>
            <wp:docPr id="248782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2903E6" wp14:editId="6F8799D8">
            <wp:extent cx="560705" cy="26035"/>
            <wp:effectExtent l="0" t="0" r="0" b="0"/>
            <wp:docPr id="11852007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25E715" wp14:editId="091EF4F6">
            <wp:extent cx="560705" cy="26035"/>
            <wp:effectExtent l="0" t="0" r="0" b="0"/>
            <wp:docPr id="438653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A83D2A" wp14:editId="683F25C9">
            <wp:extent cx="560705" cy="26035"/>
            <wp:effectExtent l="0" t="0" r="0" b="0"/>
            <wp:docPr id="1704202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996C54" wp14:editId="6DDDCA53">
            <wp:extent cx="560705" cy="26035"/>
            <wp:effectExtent l="0" t="0" r="0" b="0"/>
            <wp:docPr id="548454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A7BCFF" wp14:editId="6E0A83BC">
            <wp:extent cx="560705" cy="26035"/>
            <wp:effectExtent l="0" t="0" r="0" b="0"/>
            <wp:docPr id="568583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6CC24D" wp14:editId="7B66D950">
            <wp:extent cx="560705" cy="26035"/>
            <wp:effectExtent l="0" t="0" r="0" b="0"/>
            <wp:docPr id="16389025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ABCDFF" wp14:editId="610A73E5">
            <wp:extent cx="560705" cy="26035"/>
            <wp:effectExtent l="0" t="0" r="0" b="0"/>
            <wp:docPr id="1423298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0D043C" wp14:editId="33686F27">
            <wp:extent cx="560705" cy="26035"/>
            <wp:effectExtent l="0" t="0" r="0" b="0"/>
            <wp:docPr id="408754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7D0096" wp14:editId="7E8C5706">
            <wp:extent cx="560705" cy="26035"/>
            <wp:effectExtent l="0" t="0" r="0" b="0"/>
            <wp:docPr id="18817238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F38DE5" wp14:editId="629768D3">
            <wp:extent cx="560705" cy="26035"/>
            <wp:effectExtent l="0" t="0" r="0" b="0"/>
            <wp:docPr id="1458303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9D504D" wp14:editId="5F1E7828">
            <wp:extent cx="560705" cy="26035"/>
            <wp:effectExtent l="0" t="0" r="0" b="0"/>
            <wp:docPr id="1794002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47CBC" wp14:editId="746208D8">
            <wp:extent cx="560705" cy="26035"/>
            <wp:effectExtent l="0" t="0" r="0" b="0"/>
            <wp:docPr id="14400387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FA2A6C" wp14:editId="6B3A570F">
            <wp:extent cx="560705" cy="26035"/>
            <wp:effectExtent l="0" t="0" r="0" b="0"/>
            <wp:docPr id="16533106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2AD4F5" wp14:editId="5E38943E">
            <wp:extent cx="560705" cy="26035"/>
            <wp:effectExtent l="0" t="0" r="0" b="0"/>
            <wp:docPr id="747480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9BF52D" wp14:editId="69199357">
            <wp:extent cx="560705" cy="26035"/>
            <wp:effectExtent l="0" t="0" r="0" b="0"/>
            <wp:docPr id="1365376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366233" wp14:editId="62620016">
            <wp:extent cx="560705" cy="26035"/>
            <wp:effectExtent l="0" t="0" r="0" b="0"/>
            <wp:docPr id="991900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AA49B8" wp14:editId="73DB101A">
            <wp:extent cx="560705" cy="26035"/>
            <wp:effectExtent l="0" t="0" r="0" b="0"/>
            <wp:docPr id="1573806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05A3BE" wp14:editId="116771E3">
            <wp:extent cx="560705" cy="26035"/>
            <wp:effectExtent l="0" t="0" r="0" b="0"/>
            <wp:docPr id="26374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88DE57" wp14:editId="45C69762">
            <wp:extent cx="560705" cy="26035"/>
            <wp:effectExtent l="0" t="0" r="0" b="0"/>
            <wp:docPr id="1014867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A5407" wp14:editId="1766910C">
            <wp:extent cx="560705" cy="26035"/>
            <wp:effectExtent l="0" t="0" r="0" b="0"/>
            <wp:docPr id="7289498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D7409E" wp14:editId="60D6BD45">
            <wp:extent cx="560705" cy="26035"/>
            <wp:effectExtent l="0" t="0" r="0" b="0"/>
            <wp:docPr id="163065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27F209" wp14:editId="7C7D014F">
            <wp:extent cx="560705" cy="26035"/>
            <wp:effectExtent l="0" t="0" r="0" b="0"/>
            <wp:docPr id="523594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A81CD2" wp14:editId="66669E7F">
            <wp:extent cx="560705" cy="26035"/>
            <wp:effectExtent l="0" t="0" r="0" b="0"/>
            <wp:docPr id="1846395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DB51CC" wp14:editId="3DDDA28D">
            <wp:extent cx="560705" cy="26035"/>
            <wp:effectExtent l="0" t="0" r="0" b="0"/>
            <wp:docPr id="413569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B1D1D6" wp14:editId="12CBFE0C">
            <wp:extent cx="560705" cy="26035"/>
            <wp:effectExtent l="0" t="0" r="0" b="0"/>
            <wp:docPr id="9126756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DDDD37" wp14:editId="787C4C10">
            <wp:extent cx="560705" cy="26035"/>
            <wp:effectExtent l="0" t="0" r="0" b="0"/>
            <wp:docPr id="882272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7EEDC9" wp14:editId="4775081E">
            <wp:extent cx="560705" cy="26035"/>
            <wp:effectExtent l="0" t="0" r="0" b="0"/>
            <wp:docPr id="15375763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C54767" wp14:editId="7E5138D2">
            <wp:extent cx="560705" cy="26035"/>
            <wp:effectExtent l="0" t="0" r="0" b="0"/>
            <wp:docPr id="1736614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FDBA9E" wp14:editId="7CECE948">
            <wp:extent cx="560705" cy="26035"/>
            <wp:effectExtent l="0" t="0" r="0" b="0"/>
            <wp:docPr id="15954200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E5D9A" wp14:editId="4D19ACE5">
            <wp:extent cx="560705" cy="26035"/>
            <wp:effectExtent l="0" t="0" r="0" b="0"/>
            <wp:docPr id="9796408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0A9FC3" wp14:editId="4B9FDC1F">
            <wp:extent cx="560705" cy="26035"/>
            <wp:effectExtent l="0" t="0" r="0" b="0"/>
            <wp:docPr id="83245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CC7AD6" wp14:editId="15913AF6">
            <wp:extent cx="560705" cy="26035"/>
            <wp:effectExtent l="0" t="0" r="0" b="0"/>
            <wp:docPr id="1872631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8FB353" wp14:editId="46DF6DB0">
            <wp:extent cx="560705" cy="26035"/>
            <wp:effectExtent l="0" t="0" r="0" b="0"/>
            <wp:docPr id="1023662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7FE091" wp14:editId="38D6D62B">
            <wp:extent cx="560705" cy="26035"/>
            <wp:effectExtent l="0" t="0" r="0" b="0"/>
            <wp:docPr id="1138834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E31201" wp14:editId="363676CC">
            <wp:extent cx="560705" cy="26035"/>
            <wp:effectExtent l="0" t="0" r="0" b="0"/>
            <wp:docPr id="1548363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78400E" wp14:editId="3A3E5205">
            <wp:extent cx="560705" cy="26035"/>
            <wp:effectExtent l="0" t="0" r="0" b="0"/>
            <wp:docPr id="170983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DD6A1A" wp14:editId="603C2A94">
            <wp:extent cx="560705" cy="26035"/>
            <wp:effectExtent l="0" t="0" r="0" b="0"/>
            <wp:docPr id="10431479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3A6660" wp14:editId="7E765F51">
            <wp:extent cx="560705" cy="26035"/>
            <wp:effectExtent l="0" t="0" r="0" b="0"/>
            <wp:docPr id="5839566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339CBD" wp14:editId="3D10D14E">
            <wp:extent cx="560705" cy="26035"/>
            <wp:effectExtent l="0" t="0" r="0" b="0"/>
            <wp:docPr id="11678964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3A8496" wp14:editId="64FD53DE">
            <wp:extent cx="560705" cy="26035"/>
            <wp:effectExtent l="0" t="0" r="0" b="0"/>
            <wp:docPr id="51790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8762A2" wp14:editId="15DFCBC7">
            <wp:extent cx="560705" cy="26035"/>
            <wp:effectExtent l="0" t="0" r="0" b="0"/>
            <wp:docPr id="15725394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994C7C" wp14:editId="25181DEB">
            <wp:extent cx="560705" cy="26035"/>
            <wp:effectExtent l="0" t="0" r="0" b="0"/>
            <wp:docPr id="7476083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40974A" wp14:editId="2DF8C056">
            <wp:extent cx="560705" cy="26035"/>
            <wp:effectExtent l="0" t="0" r="0" b="0"/>
            <wp:docPr id="13522376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F75D89" wp14:editId="3ECC36BF">
            <wp:extent cx="560705" cy="26035"/>
            <wp:effectExtent l="0" t="0" r="0" b="0"/>
            <wp:docPr id="12936787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5D1F65" wp14:editId="7E8A2FA4">
            <wp:extent cx="560705" cy="26035"/>
            <wp:effectExtent l="0" t="0" r="0" b="0"/>
            <wp:docPr id="1296436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52B180" wp14:editId="7D7025FB">
            <wp:extent cx="560705" cy="26035"/>
            <wp:effectExtent l="0" t="0" r="0" b="0"/>
            <wp:docPr id="10074914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6E0E03" wp14:editId="631C5E6E">
            <wp:extent cx="560705" cy="26035"/>
            <wp:effectExtent l="0" t="0" r="0" b="0"/>
            <wp:docPr id="19793369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5F9DE4" wp14:editId="39391E4D">
            <wp:extent cx="560705" cy="26035"/>
            <wp:effectExtent l="0" t="0" r="0" b="0"/>
            <wp:docPr id="349226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4C4E15" wp14:editId="0D5C5ADE">
            <wp:extent cx="560705" cy="26035"/>
            <wp:effectExtent l="0" t="0" r="0" b="0"/>
            <wp:docPr id="18658627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16A4F5" wp14:editId="1EC30839">
            <wp:extent cx="560705" cy="26035"/>
            <wp:effectExtent l="0" t="0" r="0" b="0"/>
            <wp:docPr id="17135542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1F358B" wp14:editId="3755F03C">
            <wp:extent cx="560705" cy="26035"/>
            <wp:effectExtent l="0" t="0" r="0" b="0"/>
            <wp:docPr id="1076738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EE065C" wp14:editId="2476EC16">
            <wp:extent cx="560705" cy="26035"/>
            <wp:effectExtent l="0" t="0" r="0" b="0"/>
            <wp:docPr id="703515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4BDACB" wp14:editId="56154635">
            <wp:extent cx="560705" cy="26035"/>
            <wp:effectExtent l="0" t="0" r="0" b="0"/>
            <wp:docPr id="382817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333C65" wp14:editId="0DA0A52B">
            <wp:extent cx="560705" cy="26035"/>
            <wp:effectExtent l="0" t="0" r="0" b="0"/>
            <wp:docPr id="837636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D181E" wp14:editId="30C32B43">
            <wp:extent cx="560705" cy="26035"/>
            <wp:effectExtent l="0" t="0" r="0" b="0"/>
            <wp:docPr id="397877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5F868D" wp14:editId="4DB9A790">
            <wp:extent cx="560705" cy="26035"/>
            <wp:effectExtent l="0" t="0" r="0" b="0"/>
            <wp:docPr id="328142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5E1F12" wp14:editId="43DAD4A0">
            <wp:extent cx="560705" cy="26035"/>
            <wp:effectExtent l="0" t="0" r="0" b="0"/>
            <wp:docPr id="864255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1BC4DC" wp14:editId="6D5BF161">
            <wp:extent cx="560705" cy="26035"/>
            <wp:effectExtent l="0" t="0" r="0" b="0"/>
            <wp:docPr id="8111381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47FEAF" wp14:editId="140287DF">
            <wp:extent cx="560705" cy="26035"/>
            <wp:effectExtent l="0" t="0" r="0" b="0"/>
            <wp:docPr id="295626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233913" wp14:editId="2251572F">
            <wp:extent cx="560705" cy="26035"/>
            <wp:effectExtent l="0" t="0" r="0" b="0"/>
            <wp:docPr id="551239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8A7247" wp14:editId="4B4EDD37">
            <wp:extent cx="560705" cy="26035"/>
            <wp:effectExtent l="0" t="0" r="0" b="0"/>
            <wp:docPr id="1177331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97580" wp14:editId="536D8644">
            <wp:extent cx="560705" cy="26035"/>
            <wp:effectExtent l="0" t="0" r="0" b="0"/>
            <wp:docPr id="1586163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C4C595" wp14:editId="36DCA7AB">
            <wp:extent cx="560705" cy="26035"/>
            <wp:effectExtent l="0" t="0" r="0" b="0"/>
            <wp:docPr id="1833440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1909FC" wp14:editId="3DA0F199">
            <wp:extent cx="560705" cy="26035"/>
            <wp:effectExtent l="0" t="0" r="0" b="0"/>
            <wp:docPr id="19267424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614762" wp14:editId="48FC5B69">
            <wp:extent cx="560705" cy="26035"/>
            <wp:effectExtent l="0" t="0" r="0" b="0"/>
            <wp:docPr id="11480760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4B98B3" wp14:editId="332DBE6E">
            <wp:extent cx="560705" cy="26035"/>
            <wp:effectExtent l="0" t="0" r="0" b="0"/>
            <wp:docPr id="2142950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EF4CA9" wp14:editId="035CF346">
            <wp:extent cx="560705" cy="26035"/>
            <wp:effectExtent l="0" t="0" r="0" b="0"/>
            <wp:docPr id="1946458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ED6BEB" wp14:editId="7251E5A4">
            <wp:extent cx="560705" cy="26035"/>
            <wp:effectExtent l="0" t="0" r="0" b="0"/>
            <wp:docPr id="20031588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E3CB86" wp14:editId="2003B2C4">
            <wp:extent cx="560705" cy="26035"/>
            <wp:effectExtent l="0" t="0" r="0" b="0"/>
            <wp:docPr id="9015046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DCFEF" wp14:editId="664EEFA5">
            <wp:extent cx="560705" cy="26035"/>
            <wp:effectExtent l="0" t="0" r="0" b="0"/>
            <wp:docPr id="1616183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4C7563" wp14:editId="79405F1B">
            <wp:extent cx="560705" cy="26035"/>
            <wp:effectExtent l="0" t="0" r="0" b="0"/>
            <wp:docPr id="1363591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8D90A9" wp14:editId="12F374FF">
            <wp:extent cx="560705" cy="26035"/>
            <wp:effectExtent l="0" t="0" r="0" b="0"/>
            <wp:docPr id="15823841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DC06B2" wp14:editId="33F9AD03">
            <wp:extent cx="560705" cy="26035"/>
            <wp:effectExtent l="0" t="0" r="0" b="0"/>
            <wp:docPr id="1280423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6F1779" wp14:editId="1CE42618">
            <wp:extent cx="560705" cy="26035"/>
            <wp:effectExtent l="0" t="0" r="0" b="0"/>
            <wp:docPr id="1825881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635D7" wp14:editId="589C721D">
            <wp:extent cx="560705" cy="26035"/>
            <wp:effectExtent l="0" t="0" r="0" b="0"/>
            <wp:docPr id="8123834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D2A9DD" wp14:editId="20CB4945">
            <wp:extent cx="560705" cy="26035"/>
            <wp:effectExtent l="0" t="0" r="0" b="0"/>
            <wp:docPr id="822713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C6A892" wp14:editId="2D3DADF9">
            <wp:extent cx="560705" cy="26035"/>
            <wp:effectExtent l="0" t="0" r="0" b="0"/>
            <wp:docPr id="11815646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48077E" wp14:editId="1054450B">
            <wp:extent cx="560705" cy="26035"/>
            <wp:effectExtent l="0" t="0" r="0" b="0"/>
            <wp:docPr id="1817682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E9696D" wp14:editId="147E3771">
            <wp:extent cx="560705" cy="26035"/>
            <wp:effectExtent l="0" t="0" r="0" b="0"/>
            <wp:docPr id="13695542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21B069" wp14:editId="2C797520">
            <wp:extent cx="560705" cy="26035"/>
            <wp:effectExtent l="0" t="0" r="0" b="0"/>
            <wp:docPr id="64915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8F2351" wp14:editId="704ABA55">
            <wp:extent cx="560705" cy="26035"/>
            <wp:effectExtent l="0" t="0" r="0" b="0"/>
            <wp:docPr id="1455779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DB3BE5" wp14:editId="5E95CB7B">
            <wp:extent cx="560705" cy="26035"/>
            <wp:effectExtent l="0" t="0" r="0" b="0"/>
            <wp:docPr id="442015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AC214D" wp14:editId="6D8644DC">
            <wp:extent cx="560705" cy="26035"/>
            <wp:effectExtent l="0" t="0" r="0" b="0"/>
            <wp:docPr id="18516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0CAD79" wp14:editId="2867D70C">
            <wp:extent cx="560705" cy="26035"/>
            <wp:effectExtent l="0" t="0" r="0" b="0"/>
            <wp:docPr id="1997786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B1A3E7" wp14:editId="63E9A5C4">
            <wp:extent cx="560705" cy="26035"/>
            <wp:effectExtent l="0" t="0" r="0" b="0"/>
            <wp:docPr id="19800884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8929AC" wp14:editId="4A105A50">
            <wp:extent cx="560705" cy="26035"/>
            <wp:effectExtent l="0" t="0" r="0" b="0"/>
            <wp:docPr id="536366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59D0E" wp14:editId="054714CE">
            <wp:extent cx="560705" cy="26035"/>
            <wp:effectExtent l="0" t="0" r="0" b="0"/>
            <wp:docPr id="13411888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F5D9E9" wp14:editId="7CB58686">
            <wp:extent cx="560705" cy="26035"/>
            <wp:effectExtent l="0" t="0" r="0" b="0"/>
            <wp:docPr id="8337800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F6BC70" wp14:editId="46A7F4F8">
            <wp:extent cx="560705" cy="26035"/>
            <wp:effectExtent l="0" t="0" r="0" b="0"/>
            <wp:docPr id="1637158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6DB798" wp14:editId="70291277">
            <wp:extent cx="560705" cy="26035"/>
            <wp:effectExtent l="0" t="0" r="0" b="0"/>
            <wp:docPr id="17798516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B64DAC" wp14:editId="56CEB5CC">
            <wp:extent cx="560705" cy="26035"/>
            <wp:effectExtent l="0" t="0" r="0" b="0"/>
            <wp:docPr id="1329869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2125C1" wp14:editId="39B2445D">
            <wp:extent cx="560705" cy="26035"/>
            <wp:effectExtent l="0" t="0" r="0" b="0"/>
            <wp:docPr id="9041812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F5892B" wp14:editId="149BE0E2">
            <wp:extent cx="560705" cy="26035"/>
            <wp:effectExtent l="0" t="0" r="0" b="0"/>
            <wp:docPr id="339371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0F02A9" wp14:editId="49E5EEF3">
            <wp:extent cx="560705" cy="26035"/>
            <wp:effectExtent l="0" t="0" r="0" b="0"/>
            <wp:docPr id="695173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0CCD27" wp14:editId="272701B9">
            <wp:extent cx="560705" cy="26035"/>
            <wp:effectExtent l="0" t="0" r="0" b="0"/>
            <wp:docPr id="1045146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79E4A9" wp14:editId="4545E1B0">
            <wp:extent cx="560705" cy="26035"/>
            <wp:effectExtent l="0" t="0" r="0" b="0"/>
            <wp:docPr id="526530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F002EB" wp14:editId="26ACAD04">
            <wp:extent cx="560705" cy="26035"/>
            <wp:effectExtent l="0" t="0" r="0" b="0"/>
            <wp:docPr id="15964853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763C68" wp14:editId="57F84655">
            <wp:extent cx="560705" cy="26035"/>
            <wp:effectExtent l="0" t="0" r="0" b="0"/>
            <wp:docPr id="7564291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AF21F0" wp14:editId="5BB5E614">
            <wp:extent cx="560705" cy="26035"/>
            <wp:effectExtent l="0" t="0" r="0" b="0"/>
            <wp:docPr id="1126071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486AB3" wp14:editId="31324246">
            <wp:extent cx="560705" cy="26035"/>
            <wp:effectExtent l="0" t="0" r="0" b="0"/>
            <wp:docPr id="16609001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254AF9" wp14:editId="61BA209A">
            <wp:extent cx="560705" cy="26035"/>
            <wp:effectExtent l="0" t="0" r="0" b="0"/>
            <wp:docPr id="2085605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818E62" wp14:editId="514028A8">
            <wp:extent cx="560705" cy="26035"/>
            <wp:effectExtent l="0" t="0" r="0" b="0"/>
            <wp:docPr id="1052153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6493D1" wp14:editId="1E878A27">
            <wp:extent cx="560705" cy="26035"/>
            <wp:effectExtent l="0" t="0" r="0" b="0"/>
            <wp:docPr id="12884474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BA9BF" wp14:editId="303BEB57">
            <wp:extent cx="560705" cy="26035"/>
            <wp:effectExtent l="0" t="0" r="0" b="0"/>
            <wp:docPr id="1910635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C0321D" wp14:editId="394F3D48">
            <wp:extent cx="560705" cy="26035"/>
            <wp:effectExtent l="0" t="0" r="0" b="0"/>
            <wp:docPr id="16868696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EB638" wp14:editId="73D14B9F">
            <wp:extent cx="560705" cy="26035"/>
            <wp:effectExtent l="0" t="0" r="0" b="0"/>
            <wp:docPr id="1171743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4F0554" wp14:editId="558C3703">
            <wp:extent cx="560705" cy="26035"/>
            <wp:effectExtent l="0" t="0" r="0" b="0"/>
            <wp:docPr id="1203480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276393" wp14:editId="2523F76A">
            <wp:extent cx="560705" cy="26035"/>
            <wp:effectExtent l="0" t="0" r="0" b="0"/>
            <wp:docPr id="17620589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D75E78" wp14:editId="34500DF1">
            <wp:extent cx="560705" cy="26035"/>
            <wp:effectExtent l="0" t="0" r="0" b="0"/>
            <wp:docPr id="1931347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33A333" wp14:editId="1E08D4C4">
            <wp:extent cx="560705" cy="26035"/>
            <wp:effectExtent l="0" t="0" r="0" b="0"/>
            <wp:docPr id="1087632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D712C8" wp14:editId="7CF8699B">
            <wp:extent cx="560705" cy="26035"/>
            <wp:effectExtent l="0" t="0" r="0" b="0"/>
            <wp:docPr id="9555749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F84F2D" wp14:editId="31025288">
            <wp:extent cx="560705" cy="26035"/>
            <wp:effectExtent l="0" t="0" r="0" b="0"/>
            <wp:docPr id="19434799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24F570" wp14:editId="41E88ED9">
            <wp:extent cx="560705" cy="26035"/>
            <wp:effectExtent l="0" t="0" r="0" b="0"/>
            <wp:docPr id="845071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BCE769" wp14:editId="1706730D">
            <wp:extent cx="560705" cy="26035"/>
            <wp:effectExtent l="0" t="0" r="0" b="0"/>
            <wp:docPr id="8641310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786D45" wp14:editId="4004EF12">
            <wp:extent cx="560705" cy="26035"/>
            <wp:effectExtent l="0" t="0" r="0" b="0"/>
            <wp:docPr id="17767510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545AE3" wp14:editId="772F65AB">
            <wp:extent cx="560705" cy="26035"/>
            <wp:effectExtent l="0" t="0" r="0" b="0"/>
            <wp:docPr id="1089654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5C3B97" wp14:editId="1D671468">
            <wp:extent cx="560705" cy="26035"/>
            <wp:effectExtent l="0" t="0" r="0" b="0"/>
            <wp:docPr id="17365934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8699B3" wp14:editId="44C3192E">
            <wp:extent cx="560705" cy="26035"/>
            <wp:effectExtent l="0" t="0" r="0" b="0"/>
            <wp:docPr id="896548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9D98C" wp14:editId="0E0B8F8D">
            <wp:extent cx="560705" cy="26035"/>
            <wp:effectExtent l="0" t="0" r="0" b="0"/>
            <wp:docPr id="1093801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8ED6D5" wp14:editId="3ED49593">
            <wp:extent cx="560705" cy="26035"/>
            <wp:effectExtent l="0" t="0" r="0" b="0"/>
            <wp:docPr id="3508178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7B0D54" wp14:editId="17BB430F">
            <wp:extent cx="560705" cy="26035"/>
            <wp:effectExtent l="0" t="0" r="0" b="0"/>
            <wp:docPr id="1439096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084D86" wp14:editId="0792D491">
            <wp:extent cx="560705" cy="26035"/>
            <wp:effectExtent l="0" t="0" r="0" b="0"/>
            <wp:docPr id="1839638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F16BB6" wp14:editId="16BDDEF7">
            <wp:extent cx="560705" cy="26035"/>
            <wp:effectExtent l="0" t="0" r="0" b="0"/>
            <wp:docPr id="47368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1F65E7" wp14:editId="0894FCED">
            <wp:extent cx="560705" cy="26035"/>
            <wp:effectExtent l="0" t="0" r="0" b="0"/>
            <wp:docPr id="1881371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B7D7CE" wp14:editId="65DECD27">
            <wp:extent cx="560705" cy="26035"/>
            <wp:effectExtent l="0" t="0" r="0" b="0"/>
            <wp:docPr id="1394717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7150C6" wp14:editId="29347C38">
            <wp:extent cx="560705" cy="26035"/>
            <wp:effectExtent l="0" t="0" r="0" b="0"/>
            <wp:docPr id="19136167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8E4456" wp14:editId="35E088D6">
            <wp:extent cx="560705" cy="26035"/>
            <wp:effectExtent l="0" t="0" r="0" b="0"/>
            <wp:docPr id="691465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EE3B4F" wp14:editId="2B65F6B4">
            <wp:extent cx="560705" cy="26035"/>
            <wp:effectExtent l="0" t="0" r="0" b="0"/>
            <wp:docPr id="1601955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B6294B" wp14:editId="445ADAD1">
            <wp:extent cx="560705" cy="26035"/>
            <wp:effectExtent l="0" t="0" r="0" b="0"/>
            <wp:docPr id="596131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896316" wp14:editId="6DAB27B1">
            <wp:extent cx="560705" cy="26035"/>
            <wp:effectExtent l="0" t="0" r="0" b="0"/>
            <wp:docPr id="16516207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1EB64C" wp14:editId="67446B55">
            <wp:extent cx="560705" cy="26035"/>
            <wp:effectExtent l="0" t="0" r="0" b="0"/>
            <wp:docPr id="462561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D68108" wp14:editId="2E20F1FD">
            <wp:extent cx="560705" cy="26035"/>
            <wp:effectExtent l="0" t="0" r="0" b="0"/>
            <wp:docPr id="807706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047D5" wp14:editId="5D0096CF">
            <wp:extent cx="560705" cy="26035"/>
            <wp:effectExtent l="0" t="0" r="0" b="0"/>
            <wp:docPr id="1364952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67AA2" wp14:editId="5FBB8738">
            <wp:extent cx="560705" cy="26035"/>
            <wp:effectExtent l="0" t="0" r="0" b="0"/>
            <wp:docPr id="311042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3F5E9D" wp14:editId="721D7CC2">
            <wp:extent cx="560705" cy="26035"/>
            <wp:effectExtent l="0" t="0" r="0" b="0"/>
            <wp:docPr id="11186691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480281" wp14:editId="1594FB96">
            <wp:extent cx="560705" cy="26035"/>
            <wp:effectExtent l="0" t="0" r="0" b="0"/>
            <wp:docPr id="400028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84728D" wp14:editId="672B4285">
            <wp:extent cx="560705" cy="26035"/>
            <wp:effectExtent l="0" t="0" r="0" b="0"/>
            <wp:docPr id="1960670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A3C41C" wp14:editId="02A706D8">
            <wp:extent cx="560705" cy="26035"/>
            <wp:effectExtent l="0" t="0" r="0" b="0"/>
            <wp:docPr id="12013252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BE4770" wp14:editId="0AC77728">
            <wp:extent cx="560705" cy="26035"/>
            <wp:effectExtent l="0" t="0" r="0" b="0"/>
            <wp:docPr id="705303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32EE22" wp14:editId="39E65576">
            <wp:extent cx="560705" cy="26035"/>
            <wp:effectExtent l="0" t="0" r="0" b="0"/>
            <wp:docPr id="55137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6951CE" wp14:editId="67741FAE">
            <wp:extent cx="560705" cy="26035"/>
            <wp:effectExtent l="0" t="0" r="0" b="0"/>
            <wp:docPr id="2054145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F039DD" wp14:editId="56E8C374">
            <wp:extent cx="560705" cy="26035"/>
            <wp:effectExtent l="0" t="0" r="0" b="0"/>
            <wp:docPr id="1030005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9F0FD5" wp14:editId="032F3E4B">
            <wp:extent cx="560705" cy="26035"/>
            <wp:effectExtent l="0" t="0" r="0" b="0"/>
            <wp:docPr id="326075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75638A" wp14:editId="207889FE">
            <wp:extent cx="560705" cy="26035"/>
            <wp:effectExtent l="0" t="0" r="0" b="0"/>
            <wp:docPr id="1444292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528C1F" wp14:editId="38D6599A">
            <wp:extent cx="560705" cy="26035"/>
            <wp:effectExtent l="0" t="0" r="0" b="0"/>
            <wp:docPr id="1606826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3848B5" wp14:editId="144A007A">
            <wp:extent cx="560705" cy="26035"/>
            <wp:effectExtent l="0" t="0" r="0" b="0"/>
            <wp:docPr id="1393481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010F0D" wp14:editId="21AB518C">
            <wp:extent cx="560705" cy="26035"/>
            <wp:effectExtent l="0" t="0" r="0" b="0"/>
            <wp:docPr id="996100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642A05" wp14:editId="51ACEA91">
            <wp:extent cx="560705" cy="26035"/>
            <wp:effectExtent l="0" t="0" r="0" b="0"/>
            <wp:docPr id="1471074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AF93F7" wp14:editId="77CC5C05">
            <wp:extent cx="560705" cy="26035"/>
            <wp:effectExtent l="0" t="0" r="0" b="0"/>
            <wp:docPr id="1895433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F31E3B" wp14:editId="0ADBA55D">
            <wp:extent cx="560705" cy="26035"/>
            <wp:effectExtent l="0" t="0" r="0" b="0"/>
            <wp:docPr id="19986791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391DD" wp14:editId="31DFA427">
            <wp:extent cx="560705" cy="26035"/>
            <wp:effectExtent l="0" t="0" r="0" b="0"/>
            <wp:docPr id="11090667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A92FFA" wp14:editId="54A2726B">
            <wp:extent cx="560705" cy="26035"/>
            <wp:effectExtent l="0" t="0" r="0" b="0"/>
            <wp:docPr id="4794503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0C6296" wp14:editId="312F0E07">
            <wp:extent cx="560705" cy="26035"/>
            <wp:effectExtent l="0" t="0" r="0" b="0"/>
            <wp:docPr id="1079141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39EDFE" wp14:editId="4A6C261B">
            <wp:extent cx="560705" cy="26035"/>
            <wp:effectExtent l="0" t="0" r="0" b="0"/>
            <wp:docPr id="2556529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FEA4F6" wp14:editId="110B5254">
            <wp:extent cx="560705" cy="26035"/>
            <wp:effectExtent l="0" t="0" r="0" b="0"/>
            <wp:docPr id="2135023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6215A3" wp14:editId="1FE5061A">
            <wp:extent cx="560705" cy="26035"/>
            <wp:effectExtent l="0" t="0" r="0" b="0"/>
            <wp:docPr id="5996315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27DEE6" wp14:editId="049EF407">
            <wp:extent cx="560705" cy="26035"/>
            <wp:effectExtent l="0" t="0" r="0" b="0"/>
            <wp:docPr id="2054472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04552E" wp14:editId="7E44BF17">
            <wp:extent cx="560705" cy="26035"/>
            <wp:effectExtent l="0" t="0" r="0" b="0"/>
            <wp:docPr id="3529654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63DF73" wp14:editId="48800FA0">
            <wp:extent cx="560705" cy="26035"/>
            <wp:effectExtent l="0" t="0" r="0" b="0"/>
            <wp:docPr id="1082004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E44696" wp14:editId="1774E40D">
            <wp:extent cx="560705" cy="26035"/>
            <wp:effectExtent l="0" t="0" r="0" b="0"/>
            <wp:docPr id="1986617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5D8E6D" wp14:editId="722DE547">
            <wp:extent cx="560705" cy="26035"/>
            <wp:effectExtent l="0" t="0" r="0" b="0"/>
            <wp:docPr id="18487158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C1D465" wp14:editId="57FE0D6B">
            <wp:extent cx="560705" cy="26035"/>
            <wp:effectExtent l="0" t="0" r="0" b="0"/>
            <wp:docPr id="10917540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559CD5" wp14:editId="176E84DA">
            <wp:extent cx="560705" cy="26035"/>
            <wp:effectExtent l="0" t="0" r="0" b="0"/>
            <wp:docPr id="1436850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EB6123" wp14:editId="31FA2933">
            <wp:extent cx="560705" cy="26035"/>
            <wp:effectExtent l="0" t="0" r="0" b="0"/>
            <wp:docPr id="1133298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0B46D1" wp14:editId="7CA8B017">
            <wp:extent cx="560705" cy="26035"/>
            <wp:effectExtent l="0" t="0" r="0" b="0"/>
            <wp:docPr id="16662152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785F55" wp14:editId="1AEE3F2F">
            <wp:extent cx="560705" cy="26035"/>
            <wp:effectExtent l="0" t="0" r="0" b="0"/>
            <wp:docPr id="1369091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FAB8EE" wp14:editId="6D95478B">
            <wp:extent cx="560705" cy="26035"/>
            <wp:effectExtent l="0" t="0" r="0" b="0"/>
            <wp:docPr id="1386740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E68B79" wp14:editId="31814AB1">
            <wp:extent cx="560705" cy="26035"/>
            <wp:effectExtent l="0" t="0" r="0" b="0"/>
            <wp:docPr id="13571720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1B48CF" wp14:editId="59C5053D">
            <wp:extent cx="560705" cy="26035"/>
            <wp:effectExtent l="0" t="0" r="0" b="0"/>
            <wp:docPr id="436970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66DF68" wp14:editId="63958859">
            <wp:extent cx="560705" cy="26035"/>
            <wp:effectExtent l="0" t="0" r="0" b="0"/>
            <wp:docPr id="760472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9CAA00" wp14:editId="6732C2E0">
            <wp:extent cx="560705" cy="26035"/>
            <wp:effectExtent l="0" t="0" r="0" b="0"/>
            <wp:docPr id="2072086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6AF567" wp14:editId="1F5524B8">
            <wp:extent cx="560705" cy="26035"/>
            <wp:effectExtent l="0" t="0" r="0" b="0"/>
            <wp:docPr id="4496758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6E7871" wp14:editId="490F5979">
            <wp:extent cx="560705" cy="26035"/>
            <wp:effectExtent l="0" t="0" r="0" b="0"/>
            <wp:docPr id="992070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E8494D" wp14:editId="265100B7">
            <wp:extent cx="560705" cy="26035"/>
            <wp:effectExtent l="0" t="0" r="0" b="0"/>
            <wp:docPr id="515275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53C22" wp14:editId="54309B0C">
            <wp:extent cx="560705" cy="26035"/>
            <wp:effectExtent l="0" t="0" r="0" b="0"/>
            <wp:docPr id="130909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B90C20" wp14:editId="41130FA0">
            <wp:extent cx="560705" cy="26035"/>
            <wp:effectExtent l="0" t="0" r="0" b="0"/>
            <wp:docPr id="5313329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4B4B76" wp14:editId="4A9ABBA4">
            <wp:extent cx="560705" cy="26035"/>
            <wp:effectExtent l="0" t="0" r="0" b="0"/>
            <wp:docPr id="636444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1D7140" wp14:editId="5D8E6297">
            <wp:extent cx="560705" cy="26035"/>
            <wp:effectExtent l="0" t="0" r="0" b="0"/>
            <wp:docPr id="19965094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69197E" wp14:editId="6D03BA0E">
            <wp:extent cx="560705" cy="26035"/>
            <wp:effectExtent l="0" t="0" r="0" b="0"/>
            <wp:docPr id="5208807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05AFA2" wp14:editId="4C2FC021">
            <wp:extent cx="560705" cy="26035"/>
            <wp:effectExtent l="0" t="0" r="0" b="0"/>
            <wp:docPr id="480275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EA8981" wp14:editId="66A9F9B2">
            <wp:extent cx="560705" cy="26035"/>
            <wp:effectExtent l="0" t="0" r="0" b="0"/>
            <wp:docPr id="871951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DD07B8" wp14:editId="377DE075">
            <wp:extent cx="560705" cy="26035"/>
            <wp:effectExtent l="0" t="0" r="0" b="0"/>
            <wp:docPr id="1462076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18AE56" wp14:editId="14E4FE2C">
            <wp:extent cx="560705" cy="26035"/>
            <wp:effectExtent l="0" t="0" r="0" b="0"/>
            <wp:docPr id="4536636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7AB3D" wp14:editId="4B71010D">
            <wp:extent cx="560705" cy="26035"/>
            <wp:effectExtent l="0" t="0" r="0" b="0"/>
            <wp:docPr id="1971023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422AE9" wp14:editId="0A7508A9">
            <wp:extent cx="560705" cy="26035"/>
            <wp:effectExtent l="0" t="0" r="0" b="0"/>
            <wp:docPr id="88792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D9F0F8" wp14:editId="31FE2F10">
            <wp:extent cx="560705" cy="26035"/>
            <wp:effectExtent l="0" t="0" r="0" b="0"/>
            <wp:docPr id="5094211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6051E6" wp14:editId="2D32E3A2">
            <wp:extent cx="560705" cy="26035"/>
            <wp:effectExtent l="0" t="0" r="0" b="0"/>
            <wp:docPr id="3084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539A17" wp14:editId="664B2ED5">
            <wp:extent cx="560705" cy="26035"/>
            <wp:effectExtent l="0" t="0" r="0" b="0"/>
            <wp:docPr id="1886417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509058" wp14:editId="46BE808C">
            <wp:extent cx="560705" cy="26035"/>
            <wp:effectExtent l="0" t="0" r="0" b="0"/>
            <wp:docPr id="1740827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564903" wp14:editId="2A3BBCE0">
            <wp:extent cx="560705" cy="26035"/>
            <wp:effectExtent l="0" t="0" r="0" b="0"/>
            <wp:docPr id="18901552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C9AD79" wp14:editId="6410DB76">
            <wp:extent cx="560705" cy="26035"/>
            <wp:effectExtent l="0" t="0" r="0" b="0"/>
            <wp:docPr id="17082283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03C45" wp14:editId="6AD50D50">
            <wp:extent cx="560705" cy="26035"/>
            <wp:effectExtent l="0" t="0" r="0" b="0"/>
            <wp:docPr id="660229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CA5C9" wp14:editId="0520BCE8">
            <wp:extent cx="560705" cy="26035"/>
            <wp:effectExtent l="0" t="0" r="0" b="0"/>
            <wp:docPr id="131266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FBBC30" wp14:editId="7B6F6835">
            <wp:extent cx="560705" cy="26035"/>
            <wp:effectExtent l="0" t="0" r="0" b="0"/>
            <wp:docPr id="6071576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FDB33C" wp14:editId="4ED1F9E9">
            <wp:extent cx="560705" cy="26035"/>
            <wp:effectExtent l="0" t="0" r="0" b="0"/>
            <wp:docPr id="588766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6D35E3" wp14:editId="40B921ED">
            <wp:extent cx="560705" cy="26035"/>
            <wp:effectExtent l="0" t="0" r="0" b="0"/>
            <wp:docPr id="18078964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57607C" wp14:editId="481D314A">
            <wp:extent cx="560705" cy="26035"/>
            <wp:effectExtent l="0" t="0" r="0" b="0"/>
            <wp:docPr id="401795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8BF39" wp14:editId="3BCCB14B">
            <wp:extent cx="560705" cy="26035"/>
            <wp:effectExtent l="0" t="0" r="0" b="0"/>
            <wp:docPr id="1788068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A5DF1" wp14:editId="26B2BC45">
            <wp:extent cx="560705" cy="26035"/>
            <wp:effectExtent l="0" t="0" r="0" b="0"/>
            <wp:docPr id="2367384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ED751D" wp14:editId="7DB2AF66">
            <wp:extent cx="560705" cy="26035"/>
            <wp:effectExtent l="0" t="0" r="0" b="0"/>
            <wp:docPr id="883181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FFE267" wp14:editId="559D571E">
            <wp:extent cx="560705" cy="26035"/>
            <wp:effectExtent l="0" t="0" r="0" b="0"/>
            <wp:docPr id="1291005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4019A" wp14:editId="505E3368">
            <wp:extent cx="560705" cy="26035"/>
            <wp:effectExtent l="0" t="0" r="0" b="0"/>
            <wp:docPr id="16129119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E6FB0A" wp14:editId="60399BCD">
            <wp:extent cx="560705" cy="26035"/>
            <wp:effectExtent l="0" t="0" r="0" b="0"/>
            <wp:docPr id="222706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1AFA44" wp14:editId="2EFFC0AC">
            <wp:extent cx="560705" cy="26035"/>
            <wp:effectExtent l="0" t="0" r="0" b="0"/>
            <wp:docPr id="905225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8F4247" wp14:editId="26EE75B0">
            <wp:extent cx="560705" cy="26035"/>
            <wp:effectExtent l="0" t="0" r="0" b="0"/>
            <wp:docPr id="669773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2596E3" wp14:editId="2E1A53EA">
            <wp:extent cx="560705" cy="26035"/>
            <wp:effectExtent l="0" t="0" r="0" b="0"/>
            <wp:docPr id="7681956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11FC7E" wp14:editId="2410485D">
            <wp:extent cx="560705" cy="26035"/>
            <wp:effectExtent l="0" t="0" r="0" b="0"/>
            <wp:docPr id="515519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B4E26B" wp14:editId="795ED30C">
            <wp:extent cx="560705" cy="26035"/>
            <wp:effectExtent l="0" t="0" r="0" b="0"/>
            <wp:docPr id="30288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D36BB2" wp14:editId="5AD75AB6">
            <wp:extent cx="560705" cy="26035"/>
            <wp:effectExtent l="0" t="0" r="0" b="0"/>
            <wp:docPr id="852545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BFEA29" wp14:editId="6786EBE7">
            <wp:extent cx="560705" cy="26035"/>
            <wp:effectExtent l="0" t="0" r="0" b="0"/>
            <wp:docPr id="133400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14E1EC" wp14:editId="422BEEE1">
            <wp:extent cx="560705" cy="26035"/>
            <wp:effectExtent l="0" t="0" r="0" b="0"/>
            <wp:docPr id="1864134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7806E8" wp14:editId="59ADAB9A">
            <wp:extent cx="560705" cy="26035"/>
            <wp:effectExtent l="0" t="0" r="0" b="0"/>
            <wp:docPr id="191375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9D0B0F" wp14:editId="01BE2FAC">
            <wp:extent cx="560705" cy="26035"/>
            <wp:effectExtent l="0" t="0" r="0" b="0"/>
            <wp:docPr id="277372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377847" wp14:editId="030E2EBD">
            <wp:extent cx="560705" cy="26035"/>
            <wp:effectExtent l="0" t="0" r="0" b="0"/>
            <wp:docPr id="676090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23C547" wp14:editId="41540C9D">
            <wp:extent cx="560705" cy="26035"/>
            <wp:effectExtent l="0" t="0" r="0" b="0"/>
            <wp:docPr id="998863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74A904" wp14:editId="2684F152">
            <wp:extent cx="560705" cy="26035"/>
            <wp:effectExtent l="0" t="0" r="0" b="0"/>
            <wp:docPr id="19675707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2A9BB9" wp14:editId="5EA4E63E">
            <wp:extent cx="560705" cy="26035"/>
            <wp:effectExtent l="0" t="0" r="0" b="0"/>
            <wp:docPr id="3260203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21B0C9" wp14:editId="62880E2C">
            <wp:extent cx="560705" cy="26035"/>
            <wp:effectExtent l="0" t="0" r="0" b="0"/>
            <wp:docPr id="9149683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949144" wp14:editId="1695AB08">
            <wp:extent cx="560705" cy="26035"/>
            <wp:effectExtent l="0" t="0" r="0" b="0"/>
            <wp:docPr id="1867991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CF16C5" wp14:editId="51A93445">
            <wp:extent cx="560705" cy="26035"/>
            <wp:effectExtent l="0" t="0" r="0" b="0"/>
            <wp:docPr id="118519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471773" wp14:editId="395B958F">
            <wp:extent cx="560705" cy="26035"/>
            <wp:effectExtent l="0" t="0" r="0" b="0"/>
            <wp:docPr id="1490654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854F51" wp14:editId="5A408B06">
            <wp:extent cx="560705" cy="26035"/>
            <wp:effectExtent l="0" t="0" r="0" b="0"/>
            <wp:docPr id="1247280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2252A6" wp14:editId="34C9929B">
            <wp:extent cx="560705" cy="26035"/>
            <wp:effectExtent l="0" t="0" r="0" b="0"/>
            <wp:docPr id="2002480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0A1828" wp14:editId="024D73D4">
            <wp:extent cx="560705" cy="26035"/>
            <wp:effectExtent l="0" t="0" r="0" b="0"/>
            <wp:docPr id="17990351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612F74" wp14:editId="5B66721F">
            <wp:extent cx="560705" cy="26035"/>
            <wp:effectExtent l="0" t="0" r="0" b="0"/>
            <wp:docPr id="1901537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34FF49" wp14:editId="003235D7">
            <wp:extent cx="560705" cy="26035"/>
            <wp:effectExtent l="0" t="0" r="0" b="0"/>
            <wp:docPr id="2055982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4833ED" wp14:editId="69FCD520">
            <wp:extent cx="560705" cy="26035"/>
            <wp:effectExtent l="0" t="0" r="0" b="0"/>
            <wp:docPr id="1940381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892689" wp14:editId="5F981D8D">
            <wp:extent cx="560705" cy="26035"/>
            <wp:effectExtent l="0" t="0" r="0" b="0"/>
            <wp:docPr id="8397026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28482" wp14:editId="00926AB6">
            <wp:extent cx="560705" cy="26035"/>
            <wp:effectExtent l="0" t="0" r="0" b="0"/>
            <wp:docPr id="1050921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1488C9" wp14:editId="0AD03122">
            <wp:extent cx="560705" cy="26035"/>
            <wp:effectExtent l="0" t="0" r="0" b="0"/>
            <wp:docPr id="224149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F9A779" wp14:editId="579AC567">
            <wp:extent cx="560705" cy="26035"/>
            <wp:effectExtent l="0" t="0" r="0" b="0"/>
            <wp:docPr id="16274317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93ECFD" wp14:editId="30F78751">
            <wp:extent cx="560705" cy="26035"/>
            <wp:effectExtent l="0" t="0" r="0" b="0"/>
            <wp:docPr id="6842345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0F0D5D" wp14:editId="13806195">
            <wp:extent cx="560705" cy="26035"/>
            <wp:effectExtent l="0" t="0" r="0" b="0"/>
            <wp:docPr id="1250442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2C5ED4" wp14:editId="243ED2B8">
            <wp:extent cx="560705" cy="26035"/>
            <wp:effectExtent l="0" t="0" r="0" b="0"/>
            <wp:docPr id="9021163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269F4F" wp14:editId="79BA5198">
            <wp:extent cx="560705" cy="26035"/>
            <wp:effectExtent l="0" t="0" r="0" b="0"/>
            <wp:docPr id="23305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D92163" wp14:editId="53E2C5D4">
            <wp:extent cx="560705" cy="26035"/>
            <wp:effectExtent l="0" t="0" r="0" b="0"/>
            <wp:docPr id="1867106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CC4163" wp14:editId="5FF557F7">
            <wp:extent cx="560705" cy="26035"/>
            <wp:effectExtent l="0" t="0" r="0" b="0"/>
            <wp:docPr id="1045194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3C993D" wp14:editId="49CF9253">
            <wp:extent cx="560705" cy="26035"/>
            <wp:effectExtent l="0" t="0" r="0" b="0"/>
            <wp:docPr id="1411340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2D59D6" wp14:editId="55DC3EDB">
            <wp:extent cx="560705" cy="26035"/>
            <wp:effectExtent l="0" t="0" r="0" b="0"/>
            <wp:docPr id="1322438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6448C6" wp14:editId="0B48BF61">
            <wp:extent cx="560705" cy="26035"/>
            <wp:effectExtent l="0" t="0" r="0" b="0"/>
            <wp:docPr id="18403495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E2B200" wp14:editId="13D3619A">
            <wp:extent cx="560705" cy="26035"/>
            <wp:effectExtent l="0" t="0" r="0" b="0"/>
            <wp:docPr id="71063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53FBE2" wp14:editId="43F2CF27">
            <wp:extent cx="560705" cy="26035"/>
            <wp:effectExtent l="0" t="0" r="0" b="0"/>
            <wp:docPr id="1661195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01D648" wp14:editId="428678D9">
            <wp:extent cx="560705" cy="26035"/>
            <wp:effectExtent l="0" t="0" r="0" b="0"/>
            <wp:docPr id="1448033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D6FDDD" wp14:editId="41D5E9BE">
            <wp:extent cx="560705" cy="26035"/>
            <wp:effectExtent l="0" t="0" r="0" b="0"/>
            <wp:docPr id="14005768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74EB6D" wp14:editId="0E78806E">
            <wp:extent cx="560705" cy="26035"/>
            <wp:effectExtent l="0" t="0" r="0" b="0"/>
            <wp:docPr id="20382076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E3A88B" wp14:editId="1BC5B943">
            <wp:extent cx="560705" cy="26035"/>
            <wp:effectExtent l="0" t="0" r="0" b="0"/>
            <wp:docPr id="9697977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60EDE0" wp14:editId="20925623">
            <wp:extent cx="560705" cy="26035"/>
            <wp:effectExtent l="0" t="0" r="0" b="0"/>
            <wp:docPr id="1208386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FF3330" wp14:editId="615B944C">
            <wp:extent cx="560705" cy="26035"/>
            <wp:effectExtent l="0" t="0" r="0" b="0"/>
            <wp:docPr id="14383905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551BFA" wp14:editId="091EFCAC">
            <wp:extent cx="560705" cy="26035"/>
            <wp:effectExtent l="0" t="0" r="0" b="0"/>
            <wp:docPr id="1691552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D00477" wp14:editId="3B4802A0">
            <wp:extent cx="560705" cy="26035"/>
            <wp:effectExtent l="0" t="0" r="0" b="0"/>
            <wp:docPr id="18152876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999335" wp14:editId="22B1455A">
            <wp:extent cx="560705" cy="26035"/>
            <wp:effectExtent l="0" t="0" r="0" b="0"/>
            <wp:docPr id="902001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BE5328" wp14:editId="7188E79E">
            <wp:extent cx="560705" cy="26035"/>
            <wp:effectExtent l="0" t="0" r="0" b="0"/>
            <wp:docPr id="17118705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2A7A2E" wp14:editId="749E1232">
            <wp:extent cx="560705" cy="26035"/>
            <wp:effectExtent l="0" t="0" r="0" b="0"/>
            <wp:docPr id="6756717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2D000C" wp14:editId="2C67BE2D">
            <wp:extent cx="560705" cy="26035"/>
            <wp:effectExtent l="0" t="0" r="0" b="0"/>
            <wp:docPr id="1642916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F79AE4" wp14:editId="0FFDEECE">
            <wp:extent cx="560705" cy="26035"/>
            <wp:effectExtent l="0" t="0" r="0" b="0"/>
            <wp:docPr id="1299146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BEFD60" wp14:editId="090B099F">
            <wp:extent cx="560705" cy="26035"/>
            <wp:effectExtent l="0" t="0" r="0" b="0"/>
            <wp:docPr id="4018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7CBFA7" wp14:editId="57D1278F">
            <wp:extent cx="560705" cy="26035"/>
            <wp:effectExtent l="0" t="0" r="0" b="0"/>
            <wp:docPr id="897762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E77424" wp14:editId="035F3EBB">
            <wp:extent cx="560705" cy="26035"/>
            <wp:effectExtent l="0" t="0" r="0" b="0"/>
            <wp:docPr id="3006633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F64181" wp14:editId="3D3BED32">
            <wp:extent cx="560705" cy="26035"/>
            <wp:effectExtent l="0" t="0" r="0" b="0"/>
            <wp:docPr id="14109779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077067" wp14:editId="1B700613">
            <wp:extent cx="560705" cy="26035"/>
            <wp:effectExtent l="0" t="0" r="0" b="0"/>
            <wp:docPr id="1604328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A5B489" wp14:editId="770BB6FF">
            <wp:extent cx="560705" cy="26035"/>
            <wp:effectExtent l="0" t="0" r="0" b="0"/>
            <wp:docPr id="779051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783C91" wp14:editId="7AB837C0">
            <wp:extent cx="560705" cy="26035"/>
            <wp:effectExtent l="0" t="0" r="0" b="0"/>
            <wp:docPr id="13254429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FBFFB" wp14:editId="10B4C426">
            <wp:extent cx="560705" cy="26035"/>
            <wp:effectExtent l="0" t="0" r="0" b="0"/>
            <wp:docPr id="8896668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D58F9E" wp14:editId="78F36182">
            <wp:extent cx="560705" cy="26035"/>
            <wp:effectExtent l="0" t="0" r="0" b="0"/>
            <wp:docPr id="18467464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F0B283" wp14:editId="4BFD26ED">
            <wp:extent cx="560705" cy="26035"/>
            <wp:effectExtent l="0" t="0" r="0" b="0"/>
            <wp:docPr id="1900664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CB3C0C" wp14:editId="14CB6C0F">
            <wp:extent cx="560705" cy="26035"/>
            <wp:effectExtent l="0" t="0" r="0" b="0"/>
            <wp:docPr id="1540190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FD2ACD" wp14:editId="3D5FF2E2">
            <wp:extent cx="560705" cy="26035"/>
            <wp:effectExtent l="0" t="0" r="0" b="0"/>
            <wp:docPr id="1158806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F59DF9" wp14:editId="7DBA1313">
            <wp:extent cx="560705" cy="26035"/>
            <wp:effectExtent l="0" t="0" r="0" b="0"/>
            <wp:docPr id="209038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7AB3E4" wp14:editId="0C541290">
            <wp:extent cx="560705" cy="26035"/>
            <wp:effectExtent l="0" t="0" r="0" b="0"/>
            <wp:docPr id="6898666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58E4E6" wp14:editId="3D520314">
            <wp:extent cx="560705" cy="26035"/>
            <wp:effectExtent l="0" t="0" r="0" b="0"/>
            <wp:docPr id="1569762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4CE099" wp14:editId="36510840">
            <wp:extent cx="560705" cy="26035"/>
            <wp:effectExtent l="0" t="0" r="0" b="0"/>
            <wp:docPr id="12795369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B661B4" wp14:editId="38CF2A28">
            <wp:extent cx="560705" cy="26035"/>
            <wp:effectExtent l="0" t="0" r="0" b="0"/>
            <wp:docPr id="881922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910C5B" wp14:editId="1D93F85F">
            <wp:extent cx="560705" cy="26035"/>
            <wp:effectExtent l="0" t="0" r="0" b="0"/>
            <wp:docPr id="1009456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AC0AFC" wp14:editId="732E4168">
            <wp:extent cx="560705" cy="26035"/>
            <wp:effectExtent l="0" t="0" r="0" b="0"/>
            <wp:docPr id="16793000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902725" wp14:editId="453A93BA">
            <wp:extent cx="560705" cy="26035"/>
            <wp:effectExtent l="0" t="0" r="0" b="0"/>
            <wp:docPr id="451785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4225E0" wp14:editId="4BB40460">
            <wp:extent cx="560705" cy="26035"/>
            <wp:effectExtent l="0" t="0" r="0" b="0"/>
            <wp:docPr id="5372918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18B668" wp14:editId="531AA453">
            <wp:extent cx="560705" cy="26035"/>
            <wp:effectExtent l="0" t="0" r="0" b="0"/>
            <wp:docPr id="387032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1ED740" wp14:editId="7A347695">
            <wp:extent cx="560705" cy="26035"/>
            <wp:effectExtent l="0" t="0" r="0" b="0"/>
            <wp:docPr id="4518390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62525" wp14:editId="6BBBCF62">
            <wp:extent cx="560705" cy="26035"/>
            <wp:effectExtent l="0" t="0" r="0" b="0"/>
            <wp:docPr id="2421933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0FE5BA" wp14:editId="3FECE59D">
            <wp:extent cx="560705" cy="26035"/>
            <wp:effectExtent l="0" t="0" r="0" b="0"/>
            <wp:docPr id="325148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319817" wp14:editId="4FA4A550">
            <wp:extent cx="560705" cy="26035"/>
            <wp:effectExtent l="0" t="0" r="0" b="0"/>
            <wp:docPr id="2021563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66CABF" wp14:editId="547CF5AD">
            <wp:extent cx="560705" cy="26035"/>
            <wp:effectExtent l="0" t="0" r="0" b="0"/>
            <wp:docPr id="21058251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E9C417" wp14:editId="1B1482D2">
            <wp:extent cx="560705" cy="26035"/>
            <wp:effectExtent l="0" t="0" r="0" b="0"/>
            <wp:docPr id="2077699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EB6B4E" wp14:editId="6E80984D">
            <wp:extent cx="560705" cy="26035"/>
            <wp:effectExtent l="0" t="0" r="0" b="0"/>
            <wp:docPr id="1840846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5FC3AC" wp14:editId="32E28782">
            <wp:extent cx="560705" cy="26035"/>
            <wp:effectExtent l="0" t="0" r="0" b="0"/>
            <wp:docPr id="492550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7560E4" wp14:editId="2D12DC6D">
            <wp:extent cx="560705" cy="26035"/>
            <wp:effectExtent l="0" t="0" r="0" b="0"/>
            <wp:docPr id="14501507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9F1405" wp14:editId="3CCFD62A">
            <wp:extent cx="560705" cy="26035"/>
            <wp:effectExtent l="0" t="0" r="0" b="0"/>
            <wp:docPr id="1163123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57D4A4" wp14:editId="208540B7">
            <wp:extent cx="560705" cy="26035"/>
            <wp:effectExtent l="0" t="0" r="0" b="0"/>
            <wp:docPr id="120884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107B9B" wp14:editId="1A62BBF5">
            <wp:extent cx="560705" cy="26035"/>
            <wp:effectExtent l="0" t="0" r="0" b="0"/>
            <wp:docPr id="1515538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D166E4" wp14:editId="74651E34">
            <wp:extent cx="560705" cy="26035"/>
            <wp:effectExtent l="0" t="0" r="0" b="0"/>
            <wp:docPr id="13823663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44A7E0" wp14:editId="72E9274B">
            <wp:extent cx="560705" cy="26035"/>
            <wp:effectExtent l="0" t="0" r="0" b="0"/>
            <wp:docPr id="17726296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95702A" wp14:editId="00FCE848">
            <wp:extent cx="560705" cy="26035"/>
            <wp:effectExtent l="0" t="0" r="0" b="0"/>
            <wp:docPr id="1392364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67D0BA" wp14:editId="06BF1663">
            <wp:extent cx="560705" cy="26035"/>
            <wp:effectExtent l="0" t="0" r="0" b="0"/>
            <wp:docPr id="4921561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CA9662" wp14:editId="55F82AED">
            <wp:extent cx="560705" cy="26035"/>
            <wp:effectExtent l="0" t="0" r="0" b="0"/>
            <wp:docPr id="16909615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93BA9D" wp14:editId="3A6ADDD2">
            <wp:extent cx="560705" cy="26035"/>
            <wp:effectExtent l="0" t="0" r="0" b="0"/>
            <wp:docPr id="3587592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CC9163" wp14:editId="32F26379">
            <wp:extent cx="560705" cy="26035"/>
            <wp:effectExtent l="0" t="0" r="0" b="0"/>
            <wp:docPr id="75363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EF100" wp14:editId="5ED050E2">
            <wp:extent cx="560705" cy="26035"/>
            <wp:effectExtent l="0" t="0" r="0" b="0"/>
            <wp:docPr id="672185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BBDDAB" wp14:editId="5A33D4B8">
            <wp:extent cx="560705" cy="26035"/>
            <wp:effectExtent l="0" t="0" r="0" b="0"/>
            <wp:docPr id="21135886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746A64" wp14:editId="3A22461C">
            <wp:extent cx="560705" cy="26035"/>
            <wp:effectExtent l="0" t="0" r="0" b="0"/>
            <wp:docPr id="1747198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E87A76" wp14:editId="24AED5FD">
            <wp:extent cx="560705" cy="26035"/>
            <wp:effectExtent l="0" t="0" r="0" b="0"/>
            <wp:docPr id="11096606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540B92" wp14:editId="4D4CD6E0">
            <wp:extent cx="560705" cy="26035"/>
            <wp:effectExtent l="0" t="0" r="0" b="0"/>
            <wp:docPr id="20284509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C2C5D" wp14:editId="749EAF38">
            <wp:extent cx="560705" cy="26035"/>
            <wp:effectExtent l="0" t="0" r="0" b="0"/>
            <wp:docPr id="240576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B4E378" wp14:editId="64872A43">
            <wp:extent cx="560705" cy="26035"/>
            <wp:effectExtent l="0" t="0" r="0" b="0"/>
            <wp:docPr id="441582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6D4AF8" wp14:editId="6BE1E4E2">
            <wp:extent cx="560705" cy="26035"/>
            <wp:effectExtent l="0" t="0" r="0" b="0"/>
            <wp:docPr id="1178695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16954E" wp14:editId="016ABE10">
            <wp:extent cx="560705" cy="26035"/>
            <wp:effectExtent l="0" t="0" r="0" b="0"/>
            <wp:docPr id="1062019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0A0E6D" wp14:editId="57D868A7">
            <wp:extent cx="560705" cy="26035"/>
            <wp:effectExtent l="0" t="0" r="0" b="0"/>
            <wp:docPr id="3810910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33BA31" wp14:editId="6F7AB660">
            <wp:extent cx="560705" cy="26035"/>
            <wp:effectExtent l="0" t="0" r="0" b="0"/>
            <wp:docPr id="231018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B37324" wp14:editId="6C550611">
            <wp:extent cx="560705" cy="26035"/>
            <wp:effectExtent l="0" t="0" r="0" b="0"/>
            <wp:docPr id="4037773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D699CA" wp14:editId="07D6852C">
            <wp:extent cx="560705" cy="26035"/>
            <wp:effectExtent l="0" t="0" r="0" b="0"/>
            <wp:docPr id="1408122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F9198" wp14:editId="0F415F4B">
            <wp:extent cx="560705" cy="26035"/>
            <wp:effectExtent l="0" t="0" r="0" b="0"/>
            <wp:docPr id="511198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18960" wp14:editId="22300C81">
            <wp:extent cx="560705" cy="26035"/>
            <wp:effectExtent l="0" t="0" r="0" b="0"/>
            <wp:docPr id="497017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5C8888" wp14:editId="00EE90D1">
            <wp:extent cx="560705" cy="26035"/>
            <wp:effectExtent l="0" t="0" r="0" b="0"/>
            <wp:docPr id="859643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36595F" wp14:editId="4F0F7B3C">
            <wp:extent cx="560705" cy="26035"/>
            <wp:effectExtent l="0" t="0" r="0" b="0"/>
            <wp:docPr id="19225015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F79D6B" wp14:editId="795EC592">
            <wp:extent cx="560705" cy="26035"/>
            <wp:effectExtent l="0" t="0" r="0" b="0"/>
            <wp:docPr id="1221730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CE589E" wp14:editId="5E2A7280">
            <wp:extent cx="560705" cy="26035"/>
            <wp:effectExtent l="0" t="0" r="0" b="0"/>
            <wp:docPr id="4246874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776ED2" wp14:editId="09E32B5C">
            <wp:extent cx="560705" cy="26035"/>
            <wp:effectExtent l="0" t="0" r="0" b="0"/>
            <wp:docPr id="938998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031D52" wp14:editId="7188B5C4">
            <wp:extent cx="560705" cy="26035"/>
            <wp:effectExtent l="0" t="0" r="0" b="0"/>
            <wp:docPr id="4993921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B21E76" wp14:editId="60474AE4">
            <wp:extent cx="560705" cy="26035"/>
            <wp:effectExtent l="0" t="0" r="0" b="0"/>
            <wp:docPr id="1767029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10E53F" wp14:editId="65376240">
            <wp:extent cx="560705" cy="26035"/>
            <wp:effectExtent l="0" t="0" r="0" b="0"/>
            <wp:docPr id="897810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C10C37" wp14:editId="40FE6116">
            <wp:extent cx="560705" cy="26035"/>
            <wp:effectExtent l="0" t="0" r="0" b="0"/>
            <wp:docPr id="743522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DF714A" wp14:editId="0C0A1E18">
            <wp:extent cx="560705" cy="26035"/>
            <wp:effectExtent l="0" t="0" r="0" b="0"/>
            <wp:docPr id="6186812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313C15" wp14:editId="2ADAE8C4">
            <wp:extent cx="560705" cy="26035"/>
            <wp:effectExtent l="0" t="0" r="0" b="0"/>
            <wp:docPr id="1733734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2079DA" wp14:editId="17EF6116">
            <wp:extent cx="560705" cy="26035"/>
            <wp:effectExtent l="0" t="0" r="0" b="0"/>
            <wp:docPr id="538960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6C4802" wp14:editId="3613455A">
            <wp:extent cx="560705" cy="26035"/>
            <wp:effectExtent l="0" t="0" r="0" b="0"/>
            <wp:docPr id="76591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585242" wp14:editId="0358692D">
            <wp:extent cx="560705" cy="26035"/>
            <wp:effectExtent l="0" t="0" r="0" b="0"/>
            <wp:docPr id="29161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C7837D" wp14:editId="0E0C4FB2">
            <wp:extent cx="560705" cy="26035"/>
            <wp:effectExtent l="0" t="0" r="0" b="0"/>
            <wp:docPr id="1736142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5A07C1" wp14:editId="5DE83168">
            <wp:extent cx="560705" cy="26035"/>
            <wp:effectExtent l="0" t="0" r="0" b="0"/>
            <wp:docPr id="9003935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BC48C3" wp14:editId="65401C7B">
            <wp:extent cx="560705" cy="26035"/>
            <wp:effectExtent l="0" t="0" r="0" b="0"/>
            <wp:docPr id="1417526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918B00" wp14:editId="558E638E">
            <wp:extent cx="560705" cy="26035"/>
            <wp:effectExtent l="0" t="0" r="0" b="0"/>
            <wp:docPr id="89932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8E0F48" wp14:editId="2EED2F0C">
            <wp:extent cx="560705" cy="26035"/>
            <wp:effectExtent l="0" t="0" r="0" b="0"/>
            <wp:docPr id="752851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32BCCB" wp14:editId="2181A4FE">
            <wp:extent cx="560705" cy="26035"/>
            <wp:effectExtent l="0" t="0" r="0" b="0"/>
            <wp:docPr id="1618209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A377AC" wp14:editId="6B32BB54">
            <wp:extent cx="560705" cy="26035"/>
            <wp:effectExtent l="0" t="0" r="0" b="0"/>
            <wp:docPr id="2135986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49680D" wp14:editId="5F2968CD">
            <wp:extent cx="560705" cy="26035"/>
            <wp:effectExtent l="0" t="0" r="0" b="0"/>
            <wp:docPr id="1581185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A67583" wp14:editId="56F6F1CA">
            <wp:extent cx="560705" cy="26035"/>
            <wp:effectExtent l="0" t="0" r="0" b="0"/>
            <wp:docPr id="11418126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A6ABFF" wp14:editId="472138C4">
            <wp:extent cx="560705" cy="26035"/>
            <wp:effectExtent l="0" t="0" r="0" b="0"/>
            <wp:docPr id="1150949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8B9CF4" wp14:editId="6711301A">
            <wp:extent cx="560705" cy="26035"/>
            <wp:effectExtent l="0" t="0" r="0" b="0"/>
            <wp:docPr id="1077595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6F5221" wp14:editId="5EAE790E">
            <wp:extent cx="560705" cy="26035"/>
            <wp:effectExtent l="0" t="0" r="0" b="0"/>
            <wp:docPr id="1847925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66E959" wp14:editId="1512DE51">
            <wp:extent cx="560705" cy="26035"/>
            <wp:effectExtent l="0" t="0" r="0" b="0"/>
            <wp:docPr id="1946476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E77AE2" wp14:editId="3E61DF15">
            <wp:extent cx="560705" cy="26035"/>
            <wp:effectExtent l="0" t="0" r="0" b="0"/>
            <wp:docPr id="6151125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7FE32" wp14:editId="6C9FAEA3">
            <wp:extent cx="560705" cy="26035"/>
            <wp:effectExtent l="0" t="0" r="0" b="0"/>
            <wp:docPr id="1293730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FB8153" wp14:editId="7F9D2C62">
            <wp:extent cx="560705" cy="26035"/>
            <wp:effectExtent l="0" t="0" r="0" b="0"/>
            <wp:docPr id="1607715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BCA6A2" wp14:editId="1F517895">
            <wp:extent cx="560705" cy="26035"/>
            <wp:effectExtent l="0" t="0" r="0" b="0"/>
            <wp:docPr id="5081568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8BBCE8" wp14:editId="72DABC69">
            <wp:extent cx="560705" cy="26035"/>
            <wp:effectExtent l="0" t="0" r="0" b="0"/>
            <wp:docPr id="9070987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7B07D2" wp14:editId="26E7F0E9">
            <wp:extent cx="560705" cy="26035"/>
            <wp:effectExtent l="0" t="0" r="0" b="0"/>
            <wp:docPr id="321019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11EA85" wp14:editId="695EBBEB">
            <wp:extent cx="560705" cy="26035"/>
            <wp:effectExtent l="0" t="0" r="0" b="0"/>
            <wp:docPr id="1450565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5C0AC6" wp14:editId="5016370E">
            <wp:extent cx="560705" cy="26035"/>
            <wp:effectExtent l="0" t="0" r="0" b="0"/>
            <wp:docPr id="1279630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4AE7ED" wp14:editId="77B0791D">
            <wp:extent cx="560705" cy="26035"/>
            <wp:effectExtent l="0" t="0" r="0" b="0"/>
            <wp:docPr id="461052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33DDA" wp14:editId="0B08B8D4">
            <wp:extent cx="560705" cy="26035"/>
            <wp:effectExtent l="0" t="0" r="0" b="0"/>
            <wp:docPr id="20168266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A74E51" wp14:editId="75746731">
            <wp:extent cx="560705" cy="26035"/>
            <wp:effectExtent l="0" t="0" r="0" b="0"/>
            <wp:docPr id="1340172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A7C6FA" wp14:editId="7889282D">
            <wp:extent cx="560705" cy="26035"/>
            <wp:effectExtent l="0" t="0" r="0" b="0"/>
            <wp:docPr id="1389287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D751DD" wp14:editId="1F6C6D85">
            <wp:extent cx="560705" cy="26035"/>
            <wp:effectExtent l="0" t="0" r="0" b="0"/>
            <wp:docPr id="1773041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B23FD1" wp14:editId="5A46E6C0">
            <wp:extent cx="560705" cy="26035"/>
            <wp:effectExtent l="0" t="0" r="0" b="0"/>
            <wp:docPr id="16237400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0F4BEF" wp14:editId="7EE0F726">
            <wp:extent cx="560705" cy="26035"/>
            <wp:effectExtent l="0" t="0" r="0" b="0"/>
            <wp:docPr id="1786116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76593B" wp14:editId="3249D99E">
            <wp:extent cx="560705" cy="26035"/>
            <wp:effectExtent l="0" t="0" r="0" b="0"/>
            <wp:docPr id="4565336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2E4A2E" wp14:editId="48E0A100">
            <wp:extent cx="560705" cy="26035"/>
            <wp:effectExtent l="0" t="0" r="0" b="0"/>
            <wp:docPr id="7518012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8D521E" wp14:editId="04942FEE">
            <wp:extent cx="560705" cy="26035"/>
            <wp:effectExtent l="0" t="0" r="0" b="0"/>
            <wp:docPr id="7159457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FF67A5" wp14:editId="383808E6">
            <wp:extent cx="560705" cy="26035"/>
            <wp:effectExtent l="0" t="0" r="0" b="0"/>
            <wp:docPr id="12440539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BA1EDE" wp14:editId="773F1724">
            <wp:extent cx="560705" cy="26035"/>
            <wp:effectExtent l="0" t="0" r="0" b="0"/>
            <wp:docPr id="8293798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67C0E1" wp14:editId="095F5ADF">
            <wp:extent cx="560705" cy="26035"/>
            <wp:effectExtent l="0" t="0" r="0" b="0"/>
            <wp:docPr id="19341003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2DDC67" wp14:editId="3C6D2885">
            <wp:extent cx="560705" cy="26035"/>
            <wp:effectExtent l="0" t="0" r="0" b="0"/>
            <wp:docPr id="4414780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B84CA2" wp14:editId="3360C648">
            <wp:extent cx="560705" cy="26035"/>
            <wp:effectExtent l="0" t="0" r="0" b="0"/>
            <wp:docPr id="647334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A3936C" wp14:editId="785B52D9">
            <wp:extent cx="560705" cy="26035"/>
            <wp:effectExtent l="0" t="0" r="0" b="0"/>
            <wp:docPr id="11615685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864D02" wp14:editId="5545416F">
            <wp:extent cx="560705" cy="26035"/>
            <wp:effectExtent l="0" t="0" r="0" b="0"/>
            <wp:docPr id="1105154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EC14E4" wp14:editId="67EA594D">
            <wp:extent cx="560705" cy="26035"/>
            <wp:effectExtent l="0" t="0" r="0" b="0"/>
            <wp:docPr id="15084775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70BD16" wp14:editId="1412ADDE">
            <wp:extent cx="560705" cy="26035"/>
            <wp:effectExtent l="0" t="0" r="0" b="0"/>
            <wp:docPr id="1379872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A4CBF5" wp14:editId="6C313338">
            <wp:extent cx="560705" cy="26035"/>
            <wp:effectExtent l="0" t="0" r="0" b="0"/>
            <wp:docPr id="5919371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86D48B" wp14:editId="6D94B33B">
            <wp:extent cx="560705" cy="26035"/>
            <wp:effectExtent l="0" t="0" r="0" b="0"/>
            <wp:docPr id="13367466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ACDD5C" wp14:editId="0EB5073D">
            <wp:extent cx="560705" cy="26035"/>
            <wp:effectExtent l="0" t="0" r="0" b="0"/>
            <wp:docPr id="10858284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E36987" wp14:editId="1C544CFE">
            <wp:extent cx="560705" cy="26035"/>
            <wp:effectExtent l="0" t="0" r="0" b="0"/>
            <wp:docPr id="1724683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1A63CB" wp14:editId="34735370">
            <wp:extent cx="560705" cy="26035"/>
            <wp:effectExtent l="0" t="0" r="0" b="0"/>
            <wp:docPr id="6920148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54D0B8" wp14:editId="1BD8054D">
            <wp:extent cx="560705" cy="26035"/>
            <wp:effectExtent l="0" t="0" r="0" b="0"/>
            <wp:docPr id="1813979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502860" wp14:editId="2329B6B4">
            <wp:extent cx="560705" cy="26035"/>
            <wp:effectExtent l="0" t="0" r="0" b="0"/>
            <wp:docPr id="1321014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52EA57" wp14:editId="11F4C202">
            <wp:extent cx="560705" cy="26035"/>
            <wp:effectExtent l="0" t="0" r="0" b="0"/>
            <wp:docPr id="926424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37541" wp14:editId="66763719">
            <wp:extent cx="560705" cy="26035"/>
            <wp:effectExtent l="0" t="0" r="0" b="0"/>
            <wp:docPr id="706045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2C96EB" wp14:editId="29A6913C">
            <wp:extent cx="560705" cy="26035"/>
            <wp:effectExtent l="0" t="0" r="0" b="0"/>
            <wp:docPr id="5863460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1E78CB" wp14:editId="0A0D0753">
            <wp:extent cx="560705" cy="26035"/>
            <wp:effectExtent l="0" t="0" r="0" b="0"/>
            <wp:docPr id="15596244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DEAD21" wp14:editId="69A4AABF">
            <wp:extent cx="560705" cy="26035"/>
            <wp:effectExtent l="0" t="0" r="0" b="0"/>
            <wp:docPr id="1372595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374078" wp14:editId="7BB128B0">
            <wp:extent cx="560705" cy="26035"/>
            <wp:effectExtent l="0" t="0" r="0" b="0"/>
            <wp:docPr id="12903454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72D3C2" wp14:editId="0E32A201">
            <wp:extent cx="560705" cy="26035"/>
            <wp:effectExtent l="0" t="0" r="0" b="0"/>
            <wp:docPr id="1397758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7DC2C0" wp14:editId="3EA5170B">
            <wp:extent cx="560705" cy="26035"/>
            <wp:effectExtent l="0" t="0" r="0" b="0"/>
            <wp:docPr id="458461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71CBEC" wp14:editId="4EA90F26">
            <wp:extent cx="560705" cy="26035"/>
            <wp:effectExtent l="0" t="0" r="0" b="0"/>
            <wp:docPr id="4909434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B70CA8" wp14:editId="776D596D">
            <wp:extent cx="560705" cy="26035"/>
            <wp:effectExtent l="0" t="0" r="0" b="0"/>
            <wp:docPr id="17049055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0CA6FB" wp14:editId="356EB2BE">
            <wp:extent cx="560705" cy="26035"/>
            <wp:effectExtent l="0" t="0" r="0" b="0"/>
            <wp:docPr id="17693462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CBE867" wp14:editId="139FBF44">
            <wp:extent cx="560705" cy="26035"/>
            <wp:effectExtent l="0" t="0" r="0" b="0"/>
            <wp:docPr id="1108998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795351" wp14:editId="337E2C6F">
            <wp:extent cx="560705" cy="26035"/>
            <wp:effectExtent l="0" t="0" r="0" b="0"/>
            <wp:docPr id="4664800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7B6848" wp14:editId="3B5C5059">
            <wp:extent cx="560705" cy="26035"/>
            <wp:effectExtent l="0" t="0" r="0" b="0"/>
            <wp:docPr id="5316123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833707" wp14:editId="47E2F96F">
            <wp:extent cx="560705" cy="26035"/>
            <wp:effectExtent l="0" t="0" r="0" b="0"/>
            <wp:docPr id="1044395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87F4C2" wp14:editId="1FC5A3B9">
            <wp:extent cx="560705" cy="26035"/>
            <wp:effectExtent l="0" t="0" r="0" b="0"/>
            <wp:docPr id="2124204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26C399" wp14:editId="762ACB26">
            <wp:extent cx="560705" cy="26035"/>
            <wp:effectExtent l="0" t="0" r="0" b="0"/>
            <wp:docPr id="1910576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C079B2" wp14:editId="0D099C7A">
            <wp:extent cx="560705" cy="26035"/>
            <wp:effectExtent l="0" t="0" r="0" b="0"/>
            <wp:docPr id="1780825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C49CA2" wp14:editId="45B9C20D">
            <wp:extent cx="560705" cy="26035"/>
            <wp:effectExtent l="0" t="0" r="0" b="0"/>
            <wp:docPr id="27848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564657" wp14:editId="42D5345F">
            <wp:extent cx="560705" cy="26035"/>
            <wp:effectExtent l="0" t="0" r="0" b="0"/>
            <wp:docPr id="2810465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70645" wp14:editId="27C842CF">
            <wp:extent cx="560705" cy="26035"/>
            <wp:effectExtent l="0" t="0" r="0" b="0"/>
            <wp:docPr id="17866012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B7CC73" wp14:editId="4E2B3C08">
            <wp:extent cx="560705" cy="26035"/>
            <wp:effectExtent l="0" t="0" r="0" b="0"/>
            <wp:docPr id="2061613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AADA17" wp14:editId="147DA6BC">
            <wp:extent cx="560705" cy="26035"/>
            <wp:effectExtent l="0" t="0" r="0" b="0"/>
            <wp:docPr id="2036458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722FDF" wp14:editId="3EA352FB">
            <wp:extent cx="560705" cy="26035"/>
            <wp:effectExtent l="0" t="0" r="0" b="0"/>
            <wp:docPr id="1139522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B34047" wp14:editId="69B59624">
            <wp:extent cx="560705" cy="26035"/>
            <wp:effectExtent l="0" t="0" r="0" b="0"/>
            <wp:docPr id="19838571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4DE5AD" wp14:editId="25710EB1">
            <wp:extent cx="560705" cy="26035"/>
            <wp:effectExtent l="0" t="0" r="0" b="0"/>
            <wp:docPr id="1719344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4D650E" wp14:editId="1D2AB23D">
            <wp:extent cx="560705" cy="26035"/>
            <wp:effectExtent l="0" t="0" r="0" b="0"/>
            <wp:docPr id="1971504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049439" wp14:editId="6CB6FBD0">
            <wp:extent cx="560705" cy="26035"/>
            <wp:effectExtent l="0" t="0" r="0" b="0"/>
            <wp:docPr id="438658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E741BD" wp14:editId="3CD1CE25">
            <wp:extent cx="560705" cy="26035"/>
            <wp:effectExtent l="0" t="0" r="0" b="0"/>
            <wp:docPr id="10722392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DE3D27" wp14:editId="03DCE799">
            <wp:extent cx="560705" cy="26035"/>
            <wp:effectExtent l="0" t="0" r="0" b="0"/>
            <wp:docPr id="17328090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AD97AC" wp14:editId="3AA07914">
            <wp:extent cx="560705" cy="26035"/>
            <wp:effectExtent l="0" t="0" r="0" b="0"/>
            <wp:docPr id="16629391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51B4B4" wp14:editId="0E8E3F53">
            <wp:extent cx="560705" cy="26035"/>
            <wp:effectExtent l="0" t="0" r="0" b="0"/>
            <wp:docPr id="1299587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201624" wp14:editId="23FE2564">
            <wp:extent cx="560705" cy="26035"/>
            <wp:effectExtent l="0" t="0" r="0" b="0"/>
            <wp:docPr id="10910068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ED3DA7" wp14:editId="136315B9">
            <wp:extent cx="560705" cy="26035"/>
            <wp:effectExtent l="0" t="0" r="0" b="0"/>
            <wp:docPr id="484062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451CD1" wp14:editId="056F6A20">
            <wp:extent cx="560705" cy="26035"/>
            <wp:effectExtent l="0" t="0" r="0" b="0"/>
            <wp:docPr id="528773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470C31" wp14:editId="26AB80FB">
            <wp:extent cx="560705" cy="26035"/>
            <wp:effectExtent l="0" t="0" r="0" b="0"/>
            <wp:docPr id="2027503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7FD41C" wp14:editId="6EF8EF1D">
            <wp:extent cx="560705" cy="26035"/>
            <wp:effectExtent l="0" t="0" r="0" b="0"/>
            <wp:docPr id="849155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FA2D89" wp14:editId="3EB1C04E">
            <wp:extent cx="560705" cy="26035"/>
            <wp:effectExtent l="0" t="0" r="0" b="0"/>
            <wp:docPr id="2115117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2B3A84" wp14:editId="4970AD0C">
            <wp:extent cx="560705" cy="26035"/>
            <wp:effectExtent l="0" t="0" r="0" b="0"/>
            <wp:docPr id="21150569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AB9010" wp14:editId="0AC25C1B">
            <wp:extent cx="560705" cy="26035"/>
            <wp:effectExtent l="0" t="0" r="0" b="0"/>
            <wp:docPr id="4241366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542451" wp14:editId="00022437">
            <wp:extent cx="560705" cy="26035"/>
            <wp:effectExtent l="0" t="0" r="0" b="0"/>
            <wp:docPr id="10851307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3412A4" wp14:editId="01BC146C">
            <wp:extent cx="560705" cy="26035"/>
            <wp:effectExtent l="0" t="0" r="0" b="0"/>
            <wp:docPr id="5636593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68116F" wp14:editId="5E718A85">
            <wp:extent cx="560705" cy="26035"/>
            <wp:effectExtent l="0" t="0" r="0" b="0"/>
            <wp:docPr id="5198648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DBEDD4" wp14:editId="443FABDE">
            <wp:extent cx="560705" cy="26035"/>
            <wp:effectExtent l="0" t="0" r="0" b="0"/>
            <wp:docPr id="16539317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B132EC" wp14:editId="7DFB6850">
            <wp:extent cx="560705" cy="26035"/>
            <wp:effectExtent l="0" t="0" r="0" b="0"/>
            <wp:docPr id="2091774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DDCA70" wp14:editId="47ABEA74">
            <wp:extent cx="560705" cy="26035"/>
            <wp:effectExtent l="0" t="0" r="0" b="0"/>
            <wp:docPr id="1929606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4E2DB9" wp14:editId="373CD3EC">
            <wp:extent cx="560705" cy="26035"/>
            <wp:effectExtent l="0" t="0" r="0" b="0"/>
            <wp:docPr id="683089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9AC3AD" wp14:editId="53518D80">
            <wp:extent cx="560705" cy="26035"/>
            <wp:effectExtent l="0" t="0" r="0" b="0"/>
            <wp:docPr id="879053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E568A" wp14:editId="0D3AF3AE">
            <wp:extent cx="560705" cy="26035"/>
            <wp:effectExtent l="0" t="0" r="0" b="0"/>
            <wp:docPr id="1000895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A32451" wp14:editId="72B5038D">
            <wp:extent cx="560705" cy="26035"/>
            <wp:effectExtent l="0" t="0" r="0" b="0"/>
            <wp:docPr id="1690082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56270B" wp14:editId="75249D58">
            <wp:extent cx="560705" cy="26035"/>
            <wp:effectExtent l="0" t="0" r="0" b="0"/>
            <wp:docPr id="2068131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B53CB2" wp14:editId="7BE638B9">
            <wp:extent cx="560705" cy="26035"/>
            <wp:effectExtent l="0" t="0" r="0" b="0"/>
            <wp:docPr id="1396684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1B1D06" wp14:editId="0D3546ED">
            <wp:extent cx="560705" cy="26035"/>
            <wp:effectExtent l="0" t="0" r="0" b="0"/>
            <wp:docPr id="12276164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EE9A1C" wp14:editId="0F9AFDDD">
            <wp:extent cx="560705" cy="26035"/>
            <wp:effectExtent l="0" t="0" r="0" b="0"/>
            <wp:docPr id="11861434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09CB05" wp14:editId="3ABE6073">
            <wp:extent cx="560705" cy="26035"/>
            <wp:effectExtent l="0" t="0" r="0" b="0"/>
            <wp:docPr id="19507376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86E941" wp14:editId="36AF3569">
            <wp:extent cx="560705" cy="26035"/>
            <wp:effectExtent l="0" t="0" r="0" b="0"/>
            <wp:docPr id="8082466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0CBF7" wp14:editId="05BDC63C">
            <wp:extent cx="560705" cy="26035"/>
            <wp:effectExtent l="0" t="0" r="0" b="0"/>
            <wp:docPr id="762554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6A96E1" wp14:editId="002B2097">
            <wp:extent cx="560705" cy="26035"/>
            <wp:effectExtent l="0" t="0" r="0" b="0"/>
            <wp:docPr id="1732837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8DF515" wp14:editId="0DFFF143">
            <wp:extent cx="560705" cy="26035"/>
            <wp:effectExtent l="0" t="0" r="0" b="0"/>
            <wp:docPr id="12948083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D755E3" wp14:editId="1606BA7E">
            <wp:extent cx="560705" cy="26035"/>
            <wp:effectExtent l="0" t="0" r="0" b="0"/>
            <wp:docPr id="4819804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2D3557" wp14:editId="3063FB9C">
            <wp:extent cx="560705" cy="26035"/>
            <wp:effectExtent l="0" t="0" r="0" b="0"/>
            <wp:docPr id="979034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B86193" wp14:editId="6A83E5F8">
            <wp:extent cx="560705" cy="26035"/>
            <wp:effectExtent l="0" t="0" r="0" b="0"/>
            <wp:docPr id="16809541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1A4351" wp14:editId="47956DAA">
            <wp:extent cx="560705" cy="26035"/>
            <wp:effectExtent l="0" t="0" r="0" b="0"/>
            <wp:docPr id="259228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9CFA88" wp14:editId="03442334">
            <wp:extent cx="560705" cy="26035"/>
            <wp:effectExtent l="0" t="0" r="0" b="0"/>
            <wp:docPr id="291388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0735AA" wp14:editId="77A2A84D">
            <wp:extent cx="560705" cy="26035"/>
            <wp:effectExtent l="0" t="0" r="0" b="0"/>
            <wp:docPr id="16009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1F983F" wp14:editId="75206F8B">
            <wp:extent cx="560705" cy="26035"/>
            <wp:effectExtent l="0" t="0" r="0" b="0"/>
            <wp:docPr id="8598325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640C59" wp14:editId="313A9F0E">
            <wp:extent cx="560705" cy="26035"/>
            <wp:effectExtent l="0" t="0" r="0" b="0"/>
            <wp:docPr id="4106096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F4A524" wp14:editId="347033BD">
            <wp:extent cx="560705" cy="26035"/>
            <wp:effectExtent l="0" t="0" r="0" b="0"/>
            <wp:docPr id="11510183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7DB572" wp14:editId="24A6C3D0">
            <wp:extent cx="560705" cy="26035"/>
            <wp:effectExtent l="0" t="0" r="0" b="0"/>
            <wp:docPr id="18066294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B2BD88" wp14:editId="601DE25F">
            <wp:extent cx="560705" cy="26035"/>
            <wp:effectExtent l="0" t="0" r="0" b="0"/>
            <wp:docPr id="675853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8239CA" wp14:editId="1FEFEE13">
            <wp:extent cx="560705" cy="26035"/>
            <wp:effectExtent l="0" t="0" r="0" b="0"/>
            <wp:docPr id="8231965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8D13C3" wp14:editId="093BF6E9">
            <wp:extent cx="560705" cy="26035"/>
            <wp:effectExtent l="0" t="0" r="0" b="0"/>
            <wp:docPr id="83555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7BFEAB" wp14:editId="1BE5BE8A">
            <wp:extent cx="560705" cy="26035"/>
            <wp:effectExtent l="0" t="0" r="0" b="0"/>
            <wp:docPr id="1632419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CB747F" wp14:editId="3341071A">
            <wp:extent cx="560705" cy="26035"/>
            <wp:effectExtent l="0" t="0" r="0" b="0"/>
            <wp:docPr id="1588068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A378D" wp14:editId="62F20485">
            <wp:extent cx="560705" cy="26035"/>
            <wp:effectExtent l="0" t="0" r="0" b="0"/>
            <wp:docPr id="616318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A45C85" wp14:editId="317E6456">
            <wp:extent cx="560705" cy="26035"/>
            <wp:effectExtent l="0" t="0" r="0" b="0"/>
            <wp:docPr id="7464011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DC0132" wp14:editId="0B26BFB9">
            <wp:extent cx="560705" cy="26035"/>
            <wp:effectExtent l="0" t="0" r="0" b="0"/>
            <wp:docPr id="457139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95C68A" wp14:editId="54EE8E06">
            <wp:extent cx="560705" cy="26035"/>
            <wp:effectExtent l="0" t="0" r="0" b="0"/>
            <wp:docPr id="1534763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CB599D" wp14:editId="3A39C948">
            <wp:extent cx="560705" cy="26035"/>
            <wp:effectExtent l="0" t="0" r="0" b="0"/>
            <wp:docPr id="21092087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EBA28D" wp14:editId="4BC7DB6E">
            <wp:extent cx="560705" cy="26035"/>
            <wp:effectExtent l="0" t="0" r="0" b="0"/>
            <wp:docPr id="1538443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39ED7E" wp14:editId="4258CF25">
            <wp:extent cx="560705" cy="26035"/>
            <wp:effectExtent l="0" t="0" r="0" b="0"/>
            <wp:docPr id="20744105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F8625" wp14:editId="429A3320">
            <wp:extent cx="560705" cy="26035"/>
            <wp:effectExtent l="0" t="0" r="0" b="0"/>
            <wp:docPr id="12004946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A82BDE" wp14:editId="3EA7A3F0">
            <wp:extent cx="560705" cy="26035"/>
            <wp:effectExtent l="0" t="0" r="0" b="0"/>
            <wp:docPr id="260682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49022F" wp14:editId="4BE5904D">
            <wp:extent cx="560705" cy="26035"/>
            <wp:effectExtent l="0" t="0" r="0" b="0"/>
            <wp:docPr id="409164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DDC1E6" wp14:editId="16646BED">
            <wp:extent cx="560705" cy="26035"/>
            <wp:effectExtent l="0" t="0" r="0" b="0"/>
            <wp:docPr id="41617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8D0EA2" wp14:editId="2F7724C9">
            <wp:extent cx="560705" cy="26035"/>
            <wp:effectExtent l="0" t="0" r="0" b="0"/>
            <wp:docPr id="5026931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CAF4E3" wp14:editId="6D214EFA">
            <wp:extent cx="560705" cy="26035"/>
            <wp:effectExtent l="0" t="0" r="0" b="0"/>
            <wp:docPr id="18025702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DFB499" wp14:editId="6E201B16">
            <wp:extent cx="560705" cy="26035"/>
            <wp:effectExtent l="0" t="0" r="0" b="0"/>
            <wp:docPr id="219837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BBFC19" wp14:editId="26C33482">
            <wp:extent cx="560705" cy="26035"/>
            <wp:effectExtent l="0" t="0" r="0" b="0"/>
            <wp:docPr id="8534012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C22882" wp14:editId="1898CF6E">
            <wp:extent cx="560705" cy="26035"/>
            <wp:effectExtent l="0" t="0" r="0" b="0"/>
            <wp:docPr id="5586247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5A7E63" wp14:editId="5FAF641F">
            <wp:extent cx="560705" cy="26035"/>
            <wp:effectExtent l="0" t="0" r="0" b="0"/>
            <wp:docPr id="113739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A0D007" wp14:editId="4259836B">
            <wp:extent cx="560705" cy="26035"/>
            <wp:effectExtent l="0" t="0" r="0" b="0"/>
            <wp:docPr id="1629013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1388C4" wp14:editId="2B72D2CC">
            <wp:extent cx="560705" cy="26035"/>
            <wp:effectExtent l="0" t="0" r="0" b="0"/>
            <wp:docPr id="255322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0D9EDE" wp14:editId="7894A4C7">
            <wp:extent cx="560705" cy="26035"/>
            <wp:effectExtent l="0" t="0" r="0" b="0"/>
            <wp:docPr id="18039449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82697D" wp14:editId="1B15E2B7">
            <wp:extent cx="560705" cy="26035"/>
            <wp:effectExtent l="0" t="0" r="0" b="0"/>
            <wp:docPr id="2310571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A73529" wp14:editId="76AF45F3">
            <wp:extent cx="560705" cy="26035"/>
            <wp:effectExtent l="0" t="0" r="0" b="0"/>
            <wp:docPr id="1220526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1B763C" wp14:editId="6193B87B">
            <wp:extent cx="560705" cy="26035"/>
            <wp:effectExtent l="0" t="0" r="0" b="0"/>
            <wp:docPr id="14608605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193AF8" wp14:editId="11F838B4">
            <wp:extent cx="560705" cy="26035"/>
            <wp:effectExtent l="0" t="0" r="0" b="0"/>
            <wp:docPr id="6981379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A4078F" wp14:editId="01C305AB">
            <wp:extent cx="560705" cy="26035"/>
            <wp:effectExtent l="0" t="0" r="0" b="0"/>
            <wp:docPr id="2255166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BD2965" wp14:editId="40E9CAFB">
            <wp:extent cx="560705" cy="26035"/>
            <wp:effectExtent l="0" t="0" r="0" b="0"/>
            <wp:docPr id="561220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1CCE02" wp14:editId="4017FFDD">
            <wp:extent cx="560705" cy="26035"/>
            <wp:effectExtent l="0" t="0" r="0" b="0"/>
            <wp:docPr id="9509180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BF92A8" wp14:editId="176A1AEA">
            <wp:extent cx="560705" cy="26035"/>
            <wp:effectExtent l="0" t="0" r="0" b="0"/>
            <wp:docPr id="11782398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973B6D" wp14:editId="30CFBC2F">
            <wp:extent cx="560705" cy="26035"/>
            <wp:effectExtent l="0" t="0" r="0" b="0"/>
            <wp:docPr id="666996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732D05" wp14:editId="5992D967">
            <wp:extent cx="560705" cy="26035"/>
            <wp:effectExtent l="0" t="0" r="0" b="0"/>
            <wp:docPr id="6758496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AB3448" wp14:editId="5001B5A0">
            <wp:extent cx="560705" cy="26035"/>
            <wp:effectExtent l="0" t="0" r="0" b="0"/>
            <wp:docPr id="726610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A1A48C" wp14:editId="10327E81">
            <wp:extent cx="560705" cy="26035"/>
            <wp:effectExtent l="0" t="0" r="0" b="0"/>
            <wp:docPr id="11522753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2BE736" wp14:editId="3B520657">
            <wp:extent cx="560705" cy="26035"/>
            <wp:effectExtent l="0" t="0" r="0" b="0"/>
            <wp:docPr id="1451487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CA1E08" wp14:editId="68EEFE5B">
            <wp:extent cx="560705" cy="26035"/>
            <wp:effectExtent l="0" t="0" r="0" b="0"/>
            <wp:docPr id="7339452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A0E704" wp14:editId="3ECB44E4">
            <wp:extent cx="560705" cy="26035"/>
            <wp:effectExtent l="0" t="0" r="0" b="0"/>
            <wp:docPr id="14628468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1EC0C3" wp14:editId="11D5BBD4">
            <wp:extent cx="560705" cy="26035"/>
            <wp:effectExtent l="0" t="0" r="0" b="0"/>
            <wp:docPr id="19655224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937654" wp14:editId="672F44D6">
            <wp:extent cx="560705" cy="26035"/>
            <wp:effectExtent l="0" t="0" r="0" b="0"/>
            <wp:docPr id="9707966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70BB28" wp14:editId="4EC8B935">
            <wp:extent cx="560705" cy="26035"/>
            <wp:effectExtent l="0" t="0" r="0" b="0"/>
            <wp:docPr id="270851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7611A1" wp14:editId="1D8F0C21">
            <wp:extent cx="560705" cy="26035"/>
            <wp:effectExtent l="0" t="0" r="0" b="0"/>
            <wp:docPr id="11934794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D12223" wp14:editId="59174B84">
            <wp:extent cx="560705" cy="26035"/>
            <wp:effectExtent l="0" t="0" r="0" b="0"/>
            <wp:docPr id="1056207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B8E6A2" wp14:editId="6974D354">
            <wp:extent cx="560705" cy="26035"/>
            <wp:effectExtent l="0" t="0" r="0" b="0"/>
            <wp:docPr id="933026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DC2EBC" wp14:editId="36F9A762">
            <wp:extent cx="560705" cy="26035"/>
            <wp:effectExtent l="0" t="0" r="0" b="0"/>
            <wp:docPr id="13306097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972036" wp14:editId="1ABB87A5">
            <wp:extent cx="560705" cy="26035"/>
            <wp:effectExtent l="0" t="0" r="0" b="0"/>
            <wp:docPr id="15673122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4F781F" wp14:editId="2EBFF310">
            <wp:extent cx="560705" cy="26035"/>
            <wp:effectExtent l="0" t="0" r="0" b="0"/>
            <wp:docPr id="1798948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DC7053" wp14:editId="67CDECE0">
            <wp:extent cx="560705" cy="26035"/>
            <wp:effectExtent l="0" t="0" r="0" b="0"/>
            <wp:docPr id="181587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054D93" wp14:editId="007DF871">
            <wp:extent cx="560705" cy="26035"/>
            <wp:effectExtent l="0" t="0" r="0" b="0"/>
            <wp:docPr id="20880916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B0BA13" wp14:editId="45DF5F7E">
            <wp:extent cx="560705" cy="26035"/>
            <wp:effectExtent l="0" t="0" r="0" b="0"/>
            <wp:docPr id="1564725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5F3C11" wp14:editId="5190231A">
            <wp:extent cx="560705" cy="26035"/>
            <wp:effectExtent l="0" t="0" r="0" b="0"/>
            <wp:docPr id="10859721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9F8EDD" wp14:editId="013875C7">
            <wp:extent cx="560705" cy="26035"/>
            <wp:effectExtent l="0" t="0" r="0" b="0"/>
            <wp:docPr id="12915578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0AFD53" wp14:editId="36A55589">
            <wp:extent cx="560705" cy="26035"/>
            <wp:effectExtent l="0" t="0" r="0" b="0"/>
            <wp:docPr id="20563684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CF3BDD" wp14:editId="4C3877FC">
            <wp:extent cx="560705" cy="26035"/>
            <wp:effectExtent l="0" t="0" r="0" b="0"/>
            <wp:docPr id="3815930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5FCB33" wp14:editId="4F033666">
            <wp:extent cx="560705" cy="26035"/>
            <wp:effectExtent l="0" t="0" r="0" b="0"/>
            <wp:docPr id="222322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4ABCD9" wp14:editId="533BA9D9">
            <wp:extent cx="560705" cy="26035"/>
            <wp:effectExtent l="0" t="0" r="0" b="0"/>
            <wp:docPr id="496413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FBB94" wp14:editId="31FBFD20">
            <wp:extent cx="560705" cy="26035"/>
            <wp:effectExtent l="0" t="0" r="0" b="0"/>
            <wp:docPr id="361616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2A7EBB" wp14:editId="184C9810">
            <wp:extent cx="560705" cy="26035"/>
            <wp:effectExtent l="0" t="0" r="0" b="0"/>
            <wp:docPr id="1014984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726645" wp14:editId="38CA3158">
            <wp:extent cx="560705" cy="26035"/>
            <wp:effectExtent l="0" t="0" r="0" b="0"/>
            <wp:docPr id="1932635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D3D35D" wp14:editId="3C605AD2">
            <wp:extent cx="560705" cy="26035"/>
            <wp:effectExtent l="0" t="0" r="0" b="0"/>
            <wp:docPr id="452336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89016E" wp14:editId="3E08BC51">
            <wp:extent cx="560705" cy="26035"/>
            <wp:effectExtent l="0" t="0" r="0" b="0"/>
            <wp:docPr id="2043307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2D43B8" wp14:editId="138BD0F3">
            <wp:extent cx="560705" cy="26035"/>
            <wp:effectExtent l="0" t="0" r="0" b="0"/>
            <wp:docPr id="12158873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DBAB5A" wp14:editId="07499AED">
            <wp:extent cx="560705" cy="26035"/>
            <wp:effectExtent l="0" t="0" r="0" b="0"/>
            <wp:docPr id="1372968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C93A0F" wp14:editId="1BC521A0">
            <wp:extent cx="560705" cy="26035"/>
            <wp:effectExtent l="0" t="0" r="0" b="0"/>
            <wp:docPr id="19620041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A7B83C" wp14:editId="6153D014">
            <wp:extent cx="560705" cy="26035"/>
            <wp:effectExtent l="0" t="0" r="0" b="0"/>
            <wp:docPr id="10133338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6279E3" wp14:editId="47EAE583">
            <wp:extent cx="560705" cy="26035"/>
            <wp:effectExtent l="0" t="0" r="0" b="0"/>
            <wp:docPr id="17985537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73A996" wp14:editId="053D8E8D">
            <wp:extent cx="560705" cy="26035"/>
            <wp:effectExtent l="0" t="0" r="0" b="0"/>
            <wp:docPr id="9559729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26D66" wp14:editId="7D7BA20A">
            <wp:extent cx="560705" cy="26035"/>
            <wp:effectExtent l="0" t="0" r="0" b="0"/>
            <wp:docPr id="19835832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045E7C" wp14:editId="41A97079">
            <wp:extent cx="560705" cy="26035"/>
            <wp:effectExtent l="0" t="0" r="0" b="0"/>
            <wp:docPr id="1093608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4C98FE" wp14:editId="4196033E">
            <wp:extent cx="560705" cy="26035"/>
            <wp:effectExtent l="0" t="0" r="0" b="0"/>
            <wp:docPr id="8990791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07397E" wp14:editId="373553B1">
            <wp:extent cx="560705" cy="26035"/>
            <wp:effectExtent l="0" t="0" r="0" b="0"/>
            <wp:docPr id="916519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D87AA1" wp14:editId="72E53758">
            <wp:extent cx="560705" cy="26035"/>
            <wp:effectExtent l="0" t="0" r="0" b="0"/>
            <wp:docPr id="1150381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892866" wp14:editId="4EDFAD97">
            <wp:extent cx="560705" cy="26035"/>
            <wp:effectExtent l="0" t="0" r="0" b="0"/>
            <wp:docPr id="489995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136034" wp14:editId="605EAFBD">
            <wp:extent cx="560705" cy="26035"/>
            <wp:effectExtent l="0" t="0" r="0" b="0"/>
            <wp:docPr id="2069888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88C173" wp14:editId="38721FCF">
            <wp:extent cx="560705" cy="26035"/>
            <wp:effectExtent l="0" t="0" r="0" b="0"/>
            <wp:docPr id="111638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3B2989" wp14:editId="31B51E60">
            <wp:extent cx="560705" cy="26035"/>
            <wp:effectExtent l="0" t="0" r="0" b="0"/>
            <wp:docPr id="9901462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5B05CC" wp14:editId="1AFA0A13">
            <wp:extent cx="560705" cy="26035"/>
            <wp:effectExtent l="0" t="0" r="0" b="0"/>
            <wp:docPr id="20997563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613FC4" wp14:editId="7ED7F2E7">
            <wp:extent cx="560705" cy="26035"/>
            <wp:effectExtent l="0" t="0" r="0" b="0"/>
            <wp:docPr id="21319605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8E8AAB" wp14:editId="206A9A9D">
            <wp:extent cx="560705" cy="26035"/>
            <wp:effectExtent l="0" t="0" r="0" b="0"/>
            <wp:docPr id="2111863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BA405E" wp14:editId="68442CFD">
            <wp:extent cx="560705" cy="26035"/>
            <wp:effectExtent l="0" t="0" r="0" b="0"/>
            <wp:docPr id="2318092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7ED3C2" wp14:editId="0E8E77E5">
            <wp:extent cx="560705" cy="26035"/>
            <wp:effectExtent l="0" t="0" r="0" b="0"/>
            <wp:docPr id="9312734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9A4B6F" wp14:editId="5C4CA07D">
            <wp:extent cx="560705" cy="26035"/>
            <wp:effectExtent l="0" t="0" r="0" b="0"/>
            <wp:docPr id="9101903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B5B9F9" wp14:editId="10AC41C7">
            <wp:extent cx="560705" cy="26035"/>
            <wp:effectExtent l="0" t="0" r="0" b="0"/>
            <wp:docPr id="650598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642B3D" wp14:editId="0CDB99A1">
            <wp:extent cx="560705" cy="26035"/>
            <wp:effectExtent l="0" t="0" r="0" b="0"/>
            <wp:docPr id="1742231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A1807D" wp14:editId="51CB34CB">
            <wp:extent cx="560705" cy="26035"/>
            <wp:effectExtent l="0" t="0" r="0" b="0"/>
            <wp:docPr id="7901239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B53379" wp14:editId="7184A017">
            <wp:extent cx="560705" cy="26035"/>
            <wp:effectExtent l="0" t="0" r="0" b="0"/>
            <wp:docPr id="1843752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FE8B5E" wp14:editId="4B35561C">
            <wp:extent cx="560705" cy="26035"/>
            <wp:effectExtent l="0" t="0" r="0" b="0"/>
            <wp:docPr id="1624099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355C84" wp14:editId="122B26D2">
            <wp:extent cx="560705" cy="26035"/>
            <wp:effectExtent l="0" t="0" r="0" b="0"/>
            <wp:docPr id="1216273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7D0B3A" wp14:editId="042467BF">
            <wp:extent cx="560705" cy="26035"/>
            <wp:effectExtent l="0" t="0" r="0" b="0"/>
            <wp:docPr id="11261759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ACBC4B" wp14:editId="14C03BAD">
            <wp:extent cx="560705" cy="26035"/>
            <wp:effectExtent l="0" t="0" r="0" b="0"/>
            <wp:docPr id="1918150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E18B1" wp14:editId="70C604A8">
            <wp:extent cx="560705" cy="26035"/>
            <wp:effectExtent l="0" t="0" r="0" b="0"/>
            <wp:docPr id="17553048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AD905F" wp14:editId="588889B7">
            <wp:extent cx="560705" cy="26035"/>
            <wp:effectExtent l="0" t="0" r="0" b="0"/>
            <wp:docPr id="7751045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181F67" wp14:editId="7D7977CC">
            <wp:extent cx="560705" cy="26035"/>
            <wp:effectExtent l="0" t="0" r="0" b="0"/>
            <wp:docPr id="5044311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F5D4F5" wp14:editId="6CF77A9E">
            <wp:extent cx="560705" cy="26035"/>
            <wp:effectExtent l="0" t="0" r="0" b="0"/>
            <wp:docPr id="1611758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27E167" wp14:editId="2DFF1CBD">
            <wp:extent cx="560705" cy="26035"/>
            <wp:effectExtent l="0" t="0" r="0" b="0"/>
            <wp:docPr id="12583388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FE3CED" wp14:editId="6A7427C3">
            <wp:extent cx="560705" cy="26035"/>
            <wp:effectExtent l="0" t="0" r="0" b="0"/>
            <wp:docPr id="869219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26519D" wp14:editId="2A15AB7C">
            <wp:extent cx="560705" cy="26035"/>
            <wp:effectExtent l="0" t="0" r="0" b="0"/>
            <wp:docPr id="3765176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607769" wp14:editId="3BD1B5EF">
            <wp:extent cx="560705" cy="26035"/>
            <wp:effectExtent l="0" t="0" r="0" b="0"/>
            <wp:docPr id="20172148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3D73E7" wp14:editId="0B945C35">
            <wp:extent cx="560705" cy="26035"/>
            <wp:effectExtent l="0" t="0" r="0" b="0"/>
            <wp:docPr id="13485119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A21753" wp14:editId="46659C3A">
            <wp:extent cx="560705" cy="26035"/>
            <wp:effectExtent l="0" t="0" r="0" b="0"/>
            <wp:docPr id="1207887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272514" wp14:editId="4FC63918">
            <wp:extent cx="560705" cy="26035"/>
            <wp:effectExtent l="0" t="0" r="0" b="0"/>
            <wp:docPr id="12447287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893CD7" wp14:editId="65EFC5E4">
            <wp:extent cx="560705" cy="26035"/>
            <wp:effectExtent l="0" t="0" r="0" b="0"/>
            <wp:docPr id="1922618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87A81A" wp14:editId="0148C9FC">
            <wp:extent cx="560705" cy="26035"/>
            <wp:effectExtent l="0" t="0" r="0" b="0"/>
            <wp:docPr id="7761921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798889" wp14:editId="3177CE42">
            <wp:extent cx="560705" cy="26035"/>
            <wp:effectExtent l="0" t="0" r="0" b="0"/>
            <wp:docPr id="14327200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307ACA" wp14:editId="4AE375CB">
            <wp:extent cx="560705" cy="26035"/>
            <wp:effectExtent l="0" t="0" r="0" b="0"/>
            <wp:docPr id="984702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2AC17E" wp14:editId="6A4DC2F5">
            <wp:extent cx="560705" cy="26035"/>
            <wp:effectExtent l="0" t="0" r="0" b="0"/>
            <wp:docPr id="20094186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3D1615" wp14:editId="7684FEBD">
            <wp:extent cx="560705" cy="26035"/>
            <wp:effectExtent l="0" t="0" r="0" b="0"/>
            <wp:docPr id="547499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2D9411" wp14:editId="5A96304F">
            <wp:extent cx="560705" cy="26035"/>
            <wp:effectExtent l="0" t="0" r="0" b="0"/>
            <wp:docPr id="15837859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C82243" wp14:editId="6ED73CD4">
            <wp:extent cx="560705" cy="26035"/>
            <wp:effectExtent l="0" t="0" r="0" b="0"/>
            <wp:docPr id="8191277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457EB6" wp14:editId="4F1AE2F5">
            <wp:extent cx="560705" cy="26035"/>
            <wp:effectExtent l="0" t="0" r="0" b="0"/>
            <wp:docPr id="198790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81BED9" wp14:editId="6D836F9C">
            <wp:extent cx="560705" cy="26035"/>
            <wp:effectExtent l="0" t="0" r="0" b="0"/>
            <wp:docPr id="1512599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5D9946" wp14:editId="2FCDF7F5">
            <wp:extent cx="560705" cy="26035"/>
            <wp:effectExtent l="0" t="0" r="0" b="0"/>
            <wp:docPr id="1416821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AE5091" wp14:editId="395586FE">
            <wp:extent cx="560705" cy="26035"/>
            <wp:effectExtent l="0" t="0" r="0" b="0"/>
            <wp:docPr id="17038576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28A095" wp14:editId="2EA53398">
            <wp:extent cx="560705" cy="26035"/>
            <wp:effectExtent l="0" t="0" r="0" b="0"/>
            <wp:docPr id="1914633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B9224B" wp14:editId="63654314">
            <wp:extent cx="560705" cy="26035"/>
            <wp:effectExtent l="0" t="0" r="0" b="0"/>
            <wp:docPr id="592387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CB3A12" wp14:editId="157F9C48">
            <wp:extent cx="560705" cy="26035"/>
            <wp:effectExtent l="0" t="0" r="0" b="0"/>
            <wp:docPr id="12080752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9B4488" wp14:editId="6EA0EF18">
            <wp:extent cx="560705" cy="26035"/>
            <wp:effectExtent l="0" t="0" r="0" b="0"/>
            <wp:docPr id="11867785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0155D2" wp14:editId="6146148E">
            <wp:extent cx="560705" cy="26035"/>
            <wp:effectExtent l="0" t="0" r="0" b="0"/>
            <wp:docPr id="1744684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8F7F6D" wp14:editId="14184B65">
            <wp:extent cx="560705" cy="26035"/>
            <wp:effectExtent l="0" t="0" r="0" b="0"/>
            <wp:docPr id="19009177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113085" wp14:editId="457F1517">
            <wp:extent cx="560705" cy="26035"/>
            <wp:effectExtent l="0" t="0" r="0" b="0"/>
            <wp:docPr id="2040013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58E4BB" wp14:editId="684BAE73">
            <wp:extent cx="560705" cy="26035"/>
            <wp:effectExtent l="0" t="0" r="0" b="0"/>
            <wp:docPr id="10810266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706DC9" wp14:editId="0630831A">
            <wp:extent cx="560705" cy="26035"/>
            <wp:effectExtent l="0" t="0" r="0" b="0"/>
            <wp:docPr id="13305457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223013" wp14:editId="509B0226">
            <wp:extent cx="560705" cy="26035"/>
            <wp:effectExtent l="0" t="0" r="0" b="0"/>
            <wp:docPr id="571211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AE3CF3" wp14:editId="68652B9D">
            <wp:extent cx="560705" cy="26035"/>
            <wp:effectExtent l="0" t="0" r="0" b="0"/>
            <wp:docPr id="20622745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47111C" wp14:editId="1D68284E">
            <wp:extent cx="560705" cy="26035"/>
            <wp:effectExtent l="0" t="0" r="0" b="0"/>
            <wp:docPr id="1441023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DEF69A" wp14:editId="67A7499C">
            <wp:extent cx="560705" cy="26035"/>
            <wp:effectExtent l="0" t="0" r="0" b="0"/>
            <wp:docPr id="3594146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BFD372" wp14:editId="351F73DD">
            <wp:extent cx="560705" cy="26035"/>
            <wp:effectExtent l="0" t="0" r="0" b="0"/>
            <wp:docPr id="1690675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ACA8A6" wp14:editId="04CEA719">
            <wp:extent cx="560705" cy="26035"/>
            <wp:effectExtent l="0" t="0" r="0" b="0"/>
            <wp:docPr id="2486760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ED25CE" wp14:editId="52CFFA65">
            <wp:extent cx="560705" cy="26035"/>
            <wp:effectExtent l="0" t="0" r="0" b="0"/>
            <wp:docPr id="617360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C5D521" wp14:editId="338DFDB3">
            <wp:extent cx="560705" cy="26035"/>
            <wp:effectExtent l="0" t="0" r="0" b="0"/>
            <wp:docPr id="12213340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4A8408" wp14:editId="6AB81619">
            <wp:extent cx="560705" cy="26035"/>
            <wp:effectExtent l="0" t="0" r="0" b="0"/>
            <wp:docPr id="12674326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34AC34" wp14:editId="06BF08AE">
            <wp:extent cx="560705" cy="26035"/>
            <wp:effectExtent l="0" t="0" r="0" b="0"/>
            <wp:docPr id="1425524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BCC11E" wp14:editId="094987CD">
            <wp:extent cx="560705" cy="26035"/>
            <wp:effectExtent l="0" t="0" r="0" b="0"/>
            <wp:docPr id="12024323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EB662A" wp14:editId="35BB36EB">
            <wp:extent cx="560705" cy="26035"/>
            <wp:effectExtent l="0" t="0" r="0" b="0"/>
            <wp:docPr id="142613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36B128" wp14:editId="4F3738ED">
            <wp:extent cx="560705" cy="26035"/>
            <wp:effectExtent l="0" t="0" r="0" b="0"/>
            <wp:docPr id="1652407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8FBD6F" wp14:editId="6962FCED">
            <wp:extent cx="560705" cy="26035"/>
            <wp:effectExtent l="0" t="0" r="0" b="0"/>
            <wp:docPr id="1401172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8DF361" wp14:editId="01BE9D92">
            <wp:extent cx="560705" cy="26035"/>
            <wp:effectExtent l="0" t="0" r="0" b="0"/>
            <wp:docPr id="7887921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AF888A" wp14:editId="5115C6D6">
            <wp:extent cx="560705" cy="26035"/>
            <wp:effectExtent l="0" t="0" r="0" b="0"/>
            <wp:docPr id="21069658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9F31F" wp14:editId="2070D2B1">
            <wp:extent cx="560705" cy="26035"/>
            <wp:effectExtent l="0" t="0" r="0" b="0"/>
            <wp:docPr id="4723546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4F8F64" wp14:editId="3E3CC6EB">
            <wp:extent cx="560705" cy="26035"/>
            <wp:effectExtent l="0" t="0" r="0" b="0"/>
            <wp:docPr id="1307243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A80C2C" wp14:editId="15E7D5EB">
            <wp:extent cx="560705" cy="26035"/>
            <wp:effectExtent l="0" t="0" r="0" b="0"/>
            <wp:docPr id="1707659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065B5B" wp14:editId="60EB9ABB">
            <wp:extent cx="560705" cy="26035"/>
            <wp:effectExtent l="0" t="0" r="0" b="0"/>
            <wp:docPr id="1171344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9BEEB2" wp14:editId="7E20F8AE">
            <wp:extent cx="560705" cy="26035"/>
            <wp:effectExtent l="0" t="0" r="0" b="0"/>
            <wp:docPr id="211988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F11921" wp14:editId="295DF2D0">
            <wp:extent cx="560705" cy="26035"/>
            <wp:effectExtent l="0" t="0" r="0" b="0"/>
            <wp:docPr id="13592349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38D7A7" wp14:editId="63B5DD16">
            <wp:extent cx="560705" cy="26035"/>
            <wp:effectExtent l="0" t="0" r="0" b="0"/>
            <wp:docPr id="19902574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EF7067" wp14:editId="46B81056">
            <wp:extent cx="560705" cy="26035"/>
            <wp:effectExtent l="0" t="0" r="0" b="0"/>
            <wp:docPr id="13680642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5782D2" wp14:editId="1E426205">
            <wp:extent cx="560705" cy="26035"/>
            <wp:effectExtent l="0" t="0" r="0" b="0"/>
            <wp:docPr id="1828158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B72857" wp14:editId="5493793B">
            <wp:extent cx="560705" cy="26035"/>
            <wp:effectExtent l="0" t="0" r="0" b="0"/>
            <wp:docPr id="1419661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9EAE5E" wp14:editId="3A940F23">
            <wp:extent cx="560705" cy="26035"/>
            <wp:effectExtent l="0" t="0" r="0" b="0"/>
            <wp:docPr id="1978622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157406" wp14:editId="1B1100DE">
            <wp:extent cx="560705" cy="26035"/>
            <wp:effectExtent l="0" t="0" r="0" b="0"/>
            <wp:docPr id="21025807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5B13B2" wp14:editId="1F0F85B5">
            <wp:extent cx="560705" cy="26035"/>
            <wp:effectExtent l="0" t="0" r="0" b="0"/>
            <wp:docPr id="2061037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8935EA" wp14:editId="77E61E95">
            <wp:extent cx="560705" cy="26035"/>
            <wp:effectExtent l="0" t="0" r="0" b="0"/>
            <wp:docPr id="1798783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302C65" wp14:editId="1D23F8AF">
            <wp:extent cx="560705" cy="26035"/>
            <wp:effectExtent l="0" t="0" r="0" b="0"/>
            <wp:docPr id="6573279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080AD3" wp14:editId="3793EB70">
            <wp:extent cx="560705" cy="26035"/>
            <wp:effectExtent l="0" t="0" r="0" b="0"/>
            <wp:docPr id="672799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BBF6AA" wp14:editId="05F29C79">
            <wp:extent cx="560705" cy="26035"/>
            <wp:effectExtent l="0" t="0" r="0" b="0"/>
            <wp:docPr id="1495904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970B9" wp14:editId="33164DD6">
            <wp:extent cx="560705" cy="26035"/>
            <wp:effectExtent l="0" t="0" r="0" b="0"/>
            <wp:docPr id="534951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B4E268" wp14:editId="2B5E9D8E">
            <wp:extent cx="560705" cy="26035"/>
            <wp:effectExtent l="0" t="0" r="0" b="0"/>
            <wp:docPr id="953386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F081B" wp14:editId="0C76E481">
            <wp:extent cx="560705" cy="26035"/>
            <wp:effectExtent l="0" t="0" r="0" b="0"/>
            <wp:docPr id="10033445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28E388" wp14:editId="63ADBADC">
            <wp:extent cx="560705" cy="26035"/>
            <wp:effectExtent l="0" t="0" r="0" b="0"/>
            <wp:docPr id="14395454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E67DB0" wp14:editId="177094C5">
            <wp:extent cx="560705" cy="26035"/>
            <wp:effectExtent l="0" t="0" r="0" b="0"/>
            <wp:docPr id="9283222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07F626" wp14:editId="2D7AEC91">
            <wp:extent cx="560705" cy="26035"/>
            <wp:effectExtent l="0" t="0" r="0" b="0"/>
            <wp:docPr id="429537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D24B91" wp14:editId="21A9F22A">
            <wp:extent cx="560705" cy="26035"/>
            <wp:effectExtent l="0" t="0" r="0" b="0"/>
            <wp:docPr id="10739213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BBEBBC" wp14:editId="374F40CC">
            <wp:extent cx="560705" cy="26035"/>
            <wp:effectExtent l="0" t="0" r="0" b="0"/>
            <wp:docPr id="6562990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75A01B" wp14:editId="198C2F63">
            <wp:extent cx="560705" cy="26035"/>
            <wp:effectExtent l="0" t="0" r="0" b="0"/>
            <wp:docPr id="985555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029AF1" wp14:editId="28FEEF50">
            <wp:extent cx="560705" cy="26035"/>
            <wp:effectExtent l="0" t="0" r="0" b="0"/>
            <wp:docPr id="1762969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F88C8" wp14:editId="559F4DC0">
            <wp:extent cx="560705" cy="26035"/>
            <wp:effectExtent l="0" t="0" r="0" b="0"/>
            <wp:docPr id="468485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76AA92" wp14:editId="727A8B7D">
            <wp:extent cx="560705" cy="26035"/>
            <wp:effectExtent l="0" t="0" r="0" b="0"/>
            <wp:docPr id="8190469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461C31" wp14:editId="36B45F4A">
            <wp:extent cx="560705" cy="26035"/>
            <wp:effectExtent l="0" t="0" r="0" b="0"/>
            <wp:docPr id="278413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B86B68" wp14:editId="7DFD403B">
            <wp:extent cx="560705" cy="26035"/>
            <wp:effectExtent l="0" t="0" r="0" b="0"/>
            <wp:docPr id="1115464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961443" wp14:editId="53943FDB">
            <wp:extent cx="560705" cy="26035"/>
            <wp:effectExtent l="0" t="0" r="0" b="0"/>
            <wp:docPr id="246469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29596" wp14:editId="5611A44F">
            <wp:extent cx="560705" cy="26035"/>
            <wp:effectExtent l="0" t="0" r="0" b="0"/>
            <wp:docPr id="17612057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D95E9C" wp14:editId="170F86CD">
            <wp:extent cx="560705" cy="26035"/>
            <wp:effectExtent l="0" t="0" r="0" b="0"/>
            <wp:docPr id="1073029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B33153" wp14:editId="7A782899">
            <wp:extent cx="560705" cy="26035"/>
            <wp:effectExtent l="0" t="0" r="0" b="0"/>
            <wp:docPr id="1758996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BA618D" wp14:editId="7F3D54AE">
            <wp:extent cx="560705" cy="26035"/>
            <wp:effectExtent l="0" t="0" r="0" b="0"/>
            <wp:docPr id="9413156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E69E27" wp14:editId="204E439E">
            <wp:extent cx="560705" cy="26035"/>
            <wp:effectExtent l="0" t="0" r="0" b="0"/>
            <wp:docPr id="509583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84CB34" wp14:editId="02747CAF">
            <wp:extent cx="560705" cy="26035"/>
            <wp:effectExtent l="0" t="0" r="0" b="0"/>
            <wp:docPr id="3440820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E0038A" wp14:editId="31F4A74B">
            <wp:extent cx="560705" cy="26035"/>
            <wp:effectExtent l="0" t="0" r="0" b="0"/>
            <wp:docPr id="5719494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C2B0C8" wp14:editId="75049589">
            <wp:extent cx="560705" cy="26035"/>
            <wp:effectExtent l="0" t="0" r="0" b="0"/>
            <wp:docPr id="5424704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E9A167" wp14:editId="5CE1D757">
            <wp:extent cx="560705" cy="26035"/>
            <wp:effectExtent l="0" t="0" r="0" b="0"/>
            <wp:docPr id="19293878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0F0629" wp14:editId="5E6C3FC4">
            <wp:extent cx="560705" cy="26035"/>
            <wp:effectExtent l="0" t="0" r="0" b="0"/>
            <wp:docPr id="11837222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D7191E" wp14:editId="4BEB88B6">
            <wp:extent cx="560705" cy="26035"/>
            <wp:effectExtent l="0" t="0" r="0" b="0"/>
            <wp:docPr id="3323372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E88EDA" wp14:editId="65BD07C7">
            <wp:extent cx="560705" cy="26035"/>
            <wp:effectExtent l="0" t="0" r="0" b="0"/>
            <wp:docPr id="1078814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E03B2E" wp14:editId="784B1E09">
            <wp:extent cx="560705" cy="26035"/>
            <wp:effectExtent l="0" t="0" r="0" b="0"/>
            <wp:docPr id="19782959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CC46A9" wp14:editId="5BBFCA4A">
            <wp:extent cx="560705" cy="26035"/>
            <wp:effectExtent l="0" t="0" r="0" b="0"/>
            <wp:docPr id="1327553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C04D53" wp14:editId="57635E30">
            <wp:extent cx="560705" cy="26035"/>
            <wp:effectExtent l="0" t="0" r="0" b="0"/>
            <wp:docPr id="15382939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214D01" wp14:editId="0A93D29E">
            <wp:extent cx="560705" cy="26035"/>
            <wp:effectExtent l="0" t="0" r="0" b="0"/>
            <wp:docPr id="954812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03B42A" wp14:editId="7D239502">
            <wp:extent cx="560705" cy="26035"/>
            <wp:effectExtent l="0" t="0" r="0" b="0"/>
            <wp:docPr id="1845527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186131" wp14:editId="17556B32">
            <wp:extent cx="560705" cy="26035"/>
            <wp:effectExtent l="0" t="0" r="0" b="0"/>
            <wp:docPr id="19921638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FE2133" wp14:editId="2A4C78AC">
            <wp:extent cx="560705" cy="26035"/>
            <wp:effectExtent l="0" t="0" r="0" b="0"/>
            <wp:docPr id="2296502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BE1B7A" wp14:editId="6230EB9D">
            <wp:extent cx="560705" cy="26035"/>
            <wp:effectExtent l="0" t="0" r="0" b="0"/>
            <wp:docPr id="6973820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CBCD24" wp14:editId="6A898F27">
            <wp:extent cx="560705" cy="26035"/>
            <wp:effectExtent l="0" t="0" r="0" b="0"/>
            <wp:docPr id="149085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45CA66" wp14:editId="22726EDE">
            <wp:extent cx="560705" cy="26035"/>
            <wp:effectExtent l="0" t="0" r="0" b="0"/>
            <wp:docPr id="1535059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13FCE3" wp14:editId="68D959D1">
            <wp:extent cx="560705" cy="26035"/>
            <wp:effectExtent l="0" t="0" r="0" b="0"/>
            <wp:docPr id="1447886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7A075" wp14:editId="3DB39A2C">
            <wp:extent cx="560705" cy="26035"/>
            <wp:effectExtent l="0" t="0" r="0" b="0"/>
            <wp:docPr id="6306846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E5297" wp14:editId="42234512">
            <wp:extent cx="560705" cy="26035"/>
            <wp:effectExtent l="0" t="0" r="0" b="0"/>
            <wp:docPr id="15950519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1D91B0" wp14:editId="2F6AF816">
            <wp:extent cx="560705" cy="26035"/>
            <wp:effectExtent l="0" t="0" r="0" b="0"/>
            <wp:docPr id="16816089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BC3417" wp14:editId="102736DE">
            <wp:extent cx="560705" cy="26035"/>
            <wp:effectExtent l="0" t="0" r="0" b="0"/>
            <wp:docPr id="581446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709453" wp14:editId="38F71E67">
            <wp:extent cx="560705" cy="26035"/>
            <wp:effectExtent l="0" t="0" r="0" b="0"/>
            <wp:docPr id="866782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561E9F" wp14:editId="31E1A55C">
            <wp:extent cx="560705" cy="26035"/>
            <wp:effectExtent l="0" t="0" r="0" b="0"/>
            <wp:docPr id="9165133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918DF8" wp14:editId="43002AE0">
            <wp:extent cx="560705" cy="26035"/>
            <wp:effectExtent l="0" t="0" r="0" b="0"/>
            <wp:docPr id="1014188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79ADA9" wp14:editId="6F0827E0">
            <wp:extent cx="560705" cy="26035"/>
            <wp:effectExtent l="0" t="0" r="0" b="0"/>
            <wp:docPr id="14105919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EEA367" wp14:editId="2BFF76F8">
            <wp:extent cx="560705" cy="26035"/>
            <wp:effectExtent l="0" t="0" r="0" b="0"/>
            <wp:docPr id="3857306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83C5B0" wp14:editId="1443B041">
            <wp:extent cx="560705" cy="26035"/>
            <wp:effectExtent l="0" t="0" r="0" b="0"/>
            <wp:docPr id="4887645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CD73C1" wp14:editId="7BDE57D3">
            <wp:extent cx="560705" cy="26035"/>
            <wp:effectExtent l="0" t="0" r="0" b="0"/>
            <wp:docPr id="16026897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DC3A02" wp14:editId="6AAA180B">
            <wp:extent cx="560705" cy="26035"/>
            <wp:effectExtent l="0" t="0" r="0" b="0"/>
            <wp:docPr id="13521656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695C7A" wp14:editId="570D7F2C">
            <wp:extent cx="560705" cy="26035"/>
            <wp:effectExtent l="0" t="0" r="0" b="0"/>
            <wp:docPr id="1977925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D4A66F" wp14:editId="6801B5EE">
            <wp:extent cx="560705" cy="26035"/>
            <wp:effectExtent l="0" t="0" r="0" b="0"/>
            <wp:docPr id="5031850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AD61DA" wp14:editId="2A8F9B5F">
            <wp:extent cx="560705" cy="26035"/>
            <wp:effectExtent l="0" t="0" r="0" b="0"/>
            <wp:docPr id="40009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4867AC" wp14:editId="0EBE1B5D">
            <wp:extent cx="560705" cy="26035"/>
            <wp:effectExtent l="0" t="0" r="0" b="0"/>
            <wp:docPr id="477626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C6526" wp14:editId="78313CA4">
            <wp:extent cx="560705" cy="26035"/>
            <wp:effectExtent l="0" t="0" r="0" b="0"/>
            <wp:docPr id="1391025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0579E" wp14:editId="065DFB94">
            <wp:extent cx="560705" cy="26035"/>
            <wp:effectExtent l="0" t="0" r="0" b="0"/>
            <wp:docPr id="6448101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891290" wp14:editId="4B9A0830">
            <wp:extent cx="560705" cy="26035"/>
            <wp:effectExtent l="0" t="0" r="0" b="0"/>
            <wp:docPr id="633915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38E629" wp14:editId="74E2B318">
            <wp:extent cx="560705" cy="26035"/>
            <wp:effectExtent l="0" t="0" r="0" b="0"/>
            <wp:docPr id="16352998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FD97D4" wp14:editId="16B68074">
            <wp:extent cx="560705" cy="26035"/>
            <wp:effectExtent l="0" t="0" r="0" b="0"/>
            <wp:docPr id="449062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6A8CD9" wp14:editId="7CAA4F33">
            <wp:extent cx="560705" cy="26035"/>
            <wp:effectExtent l="0" t="0" r="0" b="0"/>
            <wp:docPr id="828624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AD46CC" wp14:editId="0E81CFE9">
            <wp:extent cx="560705" cy="26035"/>
            <wp:effectExtent l="0" t="0" r="0" b="0"/>
            <wp:docPr id="575458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11E248" wp14:editId="3A22A652">
            <wp:extent cx="560705" cy="26035"/>
            <wp:effectExtent l="0" t="0" r="0" b="0"/>
            <wp:docPr id="4577749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535A2D" wp14:editId="3EB747A4">
            <wp:extent cx="560705" cy="26035"/>
            <wp:effectExtent l="0" t="0" r="0" b="0"/>
            <wp:docPr id="15420868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442982" wp14:editId="09F92C48">
            <wp:extent cx="560705" cy="26035"/>
            <wp:effectExtent l="0" t="0" r="0" b="0"/>
            <wp:docPr id="4788634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2487A5" wp14:editId="0F749558">
            <wp:extent cx="560705" cy="26035"/>
            <wp:effectExtent l="0" t="0" r="0" b="0"/>
            <wp:docPr id="620580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9200A1" wp14:editId="2A2EC1AF">
            <wp:extent cx="560705" cy="26035"/>
            <wp:effectExtent l="0" t="0" r="0" b="0"/>
            <wp:docPr id="1501661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C91BF5" wp14:editId="6442677C">
            <wp:extent cx="560705" cy="26035"/>
            <wp:effectExtent l="0" t="0" r="0" b="0"/>
            <wp:docPr id="15792973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288E5F3" wp14:editId="38EA7651">
            <wp:extent cx="560705" cy="26035"/>
            <wp:effectExtent l="0" t="0" r="0" b="0"/>
            <wp:docPr id="5563846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C9CF81" wp14:editId="7A2A45AD">
            <wp:extent cx="560705" cy="26035"/>
            <wp:effectExtent l="0" t="0" r="0" b="0"/>
            <wp:docPr id="1459388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BFF86E" wp14:editId="59AA7418">
            <wp:extent cx="560705" cy="26035"/>
            <wp:effectExtent l="0" t="0" r="0" b="0"/>
            <wp:docPr id="503338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349847" wp14:editId="2BC2DAA6">
            <wp:extent cx="560705" cy="26035"/>
            <wp:effectExtent l="0" t="0" r="0" b="0"/>
            <wp:docPr id="21454444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4AD9B5" wp14:editId="6B8EF8ED">
            <wp:extent cx="560705" cy="26035"/>
            <wp:effectExtent l="0" t="0" r="0" b="0"/>
            <wp:docPr id="1957409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F085D2" wp14:editId="344AAE85">
            <wp:extent cx="560705" cy="26035"/>
            <wp:effectExtent l="0" t="0" r="0" b="0"/>
            <wp:docPr id="2113010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15E701" wp14:editId="534BDE2A">
            <wp:extent cx="560705" cy="26035"/>
            <wp:effectExtent l="0" t="0" r="0" b="0"/>
            <wp:docPr id="2532170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96D211" wp14:editId="5505A3BA">
            <wp:extent cx="560705" cy="26035"/>
            <wp:effectExtent l="0" t="0" r="0" b="0"/>
            <wp:docPr id="12464515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66F055" wp14:editId="0C1EDDF3">
            <wp:extent cx="560705" cy="26035"/>
            <wp:effectExtent l="0" t="0" r="0" b="0"/>
            <wp:docPr id="13996005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356A6D" wp14:editId="7740A572">
            <wp:extent cx="560705" cy="26035"/>
            <wp:effectExtent l="0" t="0" r="0" b="0"/>
            <wp:docPr id="74070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17FC0E" wp14:editId="612D5F74">
            <wp:extent cx="560705" cy="26035"/>
            <wp:effectExtent l="0" t="0" r="0" b="0"/>
            <wp:docPr id="1121099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B3D217" wp14:editId="218F73E1">
            <wp:extent cx="560705" cy="26035"/>
            <wp:effectExtent l="0" t="0" r="0" b="0"/>
            <wp:docPr id="4895811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5D4912" wp14:editId="70C8F235">
            <wp:extent cx="560705" cy="26035"/>
            <wp:effectExtent l="0" t="0" r="0" b="0"/>
            <wp:docPr id="1270882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00BDB5" wp14:editId="7F7ABCAA">
            <wp:extent cx="560705" cy="26035"/>
            <wp:effectExtent l="0" t="0" r="0" b="0"/>
            <wp:docPr id="99000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A4C5E3" wp14:editId="26486052">
            <wp:extent cx="560705" cy="26035"/>
            <wp:effectExtent l="0" t="0" r="0" b="0"/>
            <wp:docPr id="7366610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A3EEE0" wp14:editId="490FCCFC">
            <wp:extent cx="560705" cy="26035"/>
            <wp:effectExtent l="0" t="0" r="0" b="0"/>
            <wp:docPr id="422246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37AF91" wp14:editId="39574D94">
            <wp:extent cx="560705" cy="26035"/>
            <wp:effectExtent l="0" t="0" r="0" b="0"/>
            <wp:docPr id="9291359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480300" wp14:editId="16A807D8">
            <wp:extent cx="560705" cy="26035"/>
            <wp:effectExtent l="0" t="0" r="0" b="0"/>
            <wp:docPr id="2047792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41B213" wp14:editId="3E595D1E">
            <wp:extent cx="560705" cy="26035"/>
            <wp:effectExtent l="0" t="0" r="0" b="0"/>
            <wp:docPr id="8021817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56160D" wp14:editId="5298B582">
            <wp:extent cx="560705" cy="26035"/>
            <wp:effectExtent l="0" t="0" r="0" b="0"/>
            <wp:docPr id="1484085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780C53" wp14:editId="637DACA8">
            <wp:extent cx="560705" cy="26035"/>
            <wp:effectExtent l="0" t="0" r="0" b="0"/>
            <wp:docPr id="2816768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5A76F" wp14:editId="5C053792">
            <wp:extent cx="560705" cy="26035"/>
            <wp:effectExtent l="0" t="0" r="0" b="0"/>
            <wp:docPr id="10821246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31CB9B" wp14:editId="445CE4E8">
            <wp:extent cx="560705" cy="26035"/>
            <wp:effectExtent l="0" t="0" r="0" b="0"/>
            <wp:docPr id="13706540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C66BD4" wp14:editId="69236BCB">
            <wp:extent cx="560705" cy="26035"/>
            <wp:effectExtent l="0" t="0" r="0" b="0"/>
            <wp:docPr id="1628699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EB4B67" wp14:editId="73B85D2C">
            <wp:extent cx="560705" cy="26035"/>
            <wp:effectExtent l="0" t="0" r="0" b="0"/>
            <wp:docPr id="13533901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DB4804" wp14:editId="31666BA4">
            <wp:extent cx="560705" cy="26035"/>
            <wp:effectExtent l="0" t="0" r="0" b="0"/>
            <wp:docPr id="431193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3C302C" wp14:editId="3D10DE4D">
            <wp:extent cx="560705" cy="26035"/>
            <wp:effectExtent l="0" t="0" r="0" b="0"/>
            <wp:docPr id="524796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2D1367" wp14:editId="1B4E31AF">
            <wp:extent cx="560705" cy="26035"/>
            <wp:effectExtent l="0" t="0" r="0" b="0"/>
            <wp:docPr id="9447450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1D4C332" wp14:editId="7A51069D">
            <wp:extent cx="560705" cy="26035"/>
            <wp:effectExtent l="0" t="0" r="0" b="0"/>
            <wp:docPr id="1090088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77B0BF" wp14:editId="37C43EAB">
            <wp:extent cx="560705" cy="26035"/>
            <wp:effectExtent l="0" t="0" r="0" b="0"/>
            <wp:docPr id="13001654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A4F132" wp14:editId="18C60B85">
            <wp:extent cx="560705" cy="26035"/>
            <wp:effectExtent l="0" t="0" r="0" b="0"/>
            <wp:docPr id="21229005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B4A6A4" wp14:editId="2D699355">
            <wp:extent cx="560705" cy="26035"/>
            <wp:effectExtent l="0" t="0" r="0" b="0"/>
            <wp:docPr id="1202065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45EEBC" wp14:editId="03E472E3">
            <wp:extent cx="560705" cy="26035"/>
            <wp:effectExtent l="0" t="0" r="0" b="0"/>
            <wp:docPr id="1986244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181C52" wp14:editId="2E0355EC">
            <wp:extent cx="560705" cy="26035"/>
            <wp:effectExtent l="0" t="0" r="0" b="0"/>
            <wp:docPr id="324765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041A5F" wp14:editId="25748DF9">
            <wp:extent cx="560705" cy="26035"/>
            <wp:effectExtent l="0" t="0" r="0" b="0"/>
            <wp:docPr id="16201585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774CAC" wp14:editId="12C51357">
            <wp:extent cx="560705" cy="26035"/>
            <wp:effectExtent l="0" t="0" r="0" b="0"/>
            <wp:docPr id="17235069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83B491" wp14:editId="30B2EEDA">
            <wp:extent cx="560705" cy="26035"/>
            <wp:effectExtent l="0" t="0" r="0" b="0"/>
            <wp:docPr id="900866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81E24F" wp14:editId="20D3C49F">
            <wp:extent cx="560705" cy="26035"/>
            <wp:effectExtent l="0" t="0" r="0" b="0"/>
            <wp:docPr id="1344423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2ACC05" wp14:editId="3FE1C7DD">
            <wp:extent cx="560705" cy="26035"/>
            <wp:effectExtent l="0" t="0" r="0" b="0"/>
            <wp:docPr id="15174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BD406D" wp14:editId="1E5D78F4">
            <wp:extent cx="560705" cy="26035"/>
            <wp:effectExtent l="0" t="0" r="0" b="0"/>
            <wp:docPr id="2572859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F5FCF0" wp14:editId="31F543ED">
            <wp:extent cx="560705" cy="26035"/>
            <wp:effectExtent l="0" t="0" r="0" b="0"/>
            <wp:docPr id="750291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3BB28B" wp14:editId="723D47FF">
            <wp:extent cx="560705" cy="26035"/>
            <wp:effectExtent l="0" t="0" r="0" b="0"/>
            <wp:docPr id="21282133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00091C" wp14:editId="006A3A3D">
            <wp:extent cx="560705" cy="26035"/>
            <wp:effectExtent l="0" t="0" r="0" b="0"/>
            <wp:docPr id="17653694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48D915" wp14:editId="33BCA078">
            <wp:extent cx="560705" cy="26035"/>
            <wp:effectExtent l="0" t="0" r="0" b="0"/>
            <wp:docPr id="20859951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64F683" wp14:editId="4A51F51D">
            <wp:extent cx="560705" cy="26035"/>
            <wp:effectExtent l="0" t="0" r="0" b="0"/>
            <wp:docPr id="6044998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3542E2" wp14:editId="2753C0C7">
            <wp:extent cx="560705" cy="26035"/>
            <wp:effectExtent l="0" t="0" r="0" b="0"/>
            <wp:docPr id="11882303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17629E" wp14:editId="432F1673">
            <wp:extent cx="560705" cy="26035"/>
            <wp:effectExtent l="0" t="0" r="0" b="0"/>
            <wp:docPr id="9217849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7D0576" wp14:editId="57471E83">
            <wp:extent cx="560705" cy="26035"/>
            <wp:effectExtent l="0" t="0" r="0" b="0"/>
            <wp:docPr id="15240716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6A6C98" wp14:editId="33D4E2D4">
            <wp:extent cx="560705" cy="26035"/>
            <wp:effectExtent l="0" t="0" r="0" b="0"/>
            <wp:docPr id="9335129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0EB02B" wp14:editId="13890A3C">
            <wp:extent cx="560705" cy="26035"/>
            <wp:effectExtent l="0" t="0" r="0" b="0"/>
            <wp:docPr id="385894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5A6482" wp14:editId="25CE985C">
            <wp:extent cx="560705" cy="26035"/>
            <wp:effectExtent l="0" t="0" r="0" b="0"/>
            <wp:docPr id="6441425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B7BFB1" wp14:editId="01419A9C">
            <wp:extent cx="560705" cy="26035"/>
            <wp:effectExtent l="0" t="0" r="0" b="0"/>
            <wp:docPr id="2008164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D4F3B8" wp14:editId="2096A84A">
            <wp:extent cx="560705" cy="26035"/>
            <wp:effectExtent l="0" t="0" r="0" b="0"/>
            <wp:docPr id="6621736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C2EC6F" wp14:editId="26F53817">
            <wp:extent cx="560705" cy="26035"/>
            <wp:effectExtent l="0" t="0" r="0" b="0"/>
            <wp:docPr id="19331151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759510" wp14:editId="41E43DF6">
            <wp:extent cx="560705" cy="26035"/>
            <wp:effectExtent l="0" t="0" r="0" b="0"/>
            <wp:docPr id="19105972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29D437" wp14:editId="1BBF379F">
            <wp:extent cx="560705" cy="26035"/>
            <wp:effectExtent l="0" t="0" r="0" b="0"/>
            <wp:docPr id="10525789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C58922" wp14:editId="622AA3EF">
            <wp:extent cx="560705" cy="26035"/>
            <wp:effectExtent l="0" t="0" r="0" b="0"/>
            <wp:docPr id="20033390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FE5B6" wp14:editId="607C4172">
            <wp:extent cx="560705" cy="26035"/>
            <wp:effectExtent l="0" t="0" r="0" b="0"/>
            <wp:docPr id="20995223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E79373" wp14:editId="64105EDE">
            <wp:extent cx="560705" cy="26035"/>
            <wp:effectExtent l="0" t="0" r="0" b="0"/>
            <wp:docPr id="544659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145E69" wp14:editId="1F76D456">
            <wp:extent cx="560705" cy="26035"/>
            <wp:effectExtent l="0" t="0" r="0" b="0"/>
            <wp:docPr id="12616497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BCBA30" wp14:editId="5F3FA032">
            <wp:extent cx="560705" cy="26035"/>
            <wp:effectExtent l="0" t="0" r="0" b="0"/>
            <wp:docPr id="977152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F1996C" wp14:editId="1D97965C">
            <wp:extent cx="560705" cy="26035"/>
            <wp:effectExtent l="0" t="0" r="0" b="0"/>
            <wp:docPr id="286427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B6FFDE5" wp14:editId="726C160D">
            <wp:extent cx="560705" cy="26035"/>
            <wp:effectExtent l="0" t="0" r="0" b="0"/>
            <wp:docPr id="1723104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96E516" wp14:editId="32DF5A47">
            <wp:extent cx="560705" cy="26035"/>
            <wp:effectExtent l="0" t="0" r="0" b="0"/>
            <wp:docPr id="7743588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97351A" wp14:editId="6CDD0215">
            <wp:extent cx="560705" cy="26035"/>
            <wp:effectExtent l="0" t="0" r="0" b="0"/>
            <wp:docPr id="14283905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A5BF16" wp14:editId="72A098B7">
            <wp:extent cx="560705" cy="26035"/>
            <wp:effectExtent l="0" t="0" r="0" b="0"/>
            <wp:docPr id="19035403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0F89B6" wp14:editId="6D22CDE0">
            <wp:extent cx="560705" cy="26035"/>
            <wp:effectExtent l="0" t="0" r="0" b="0"/>
            <wp:docPr id="1693932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410481" wp14:editId="3856CC10">
            <wp:extent cx="560705" cy="26035"/>
            <wp:effectExtent l="0" t="0" r="0" b="0"/>
            <wp:docPr id="16500131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DF5DBF" wp14:editId="381C63B8">
            <wp:extent cx="560705" cy="26035"/>
            <wp:effectExtent l="0" t="0" r="0" b="0"/>
            <wp:docPr id="16444771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2A6316" wp14:editId="59280348">
            <wp:extent cx="560705" cy="26035"/>
            <wp:effectExtent l="0" t="0" r="0" b="0"/>
            <wp:docPr id="489968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12B526" wp14:editId="3BBC6466">
            <wp:extent cx="560705" cy="26035"/>
            <wp:effectExtent l="0" t="0" r="0" b="0"/>
            <wp:docPr id="3162384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645E9E" wp14:editId="368EAAC4">
            <wp:extent cx="560705" cy="26035"/>
            <wp:effectExtent l="0" t="0" r="0" b="0"/>
            <wp:docPr id="1107043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39F31A" wp14:editId="3C2FF461">
            <wp:extent cx="560705" cy="26035"/>
            <wp:effectExtent l="0" t="0" r="0" b="0"/>
            <wp:docPr id="2080648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BEEF1A" wp14:editId="35E78553">
            <wp:extent cx="560705" cy="26035"/>
            <wp:effectExtent l="0" t="0" r="0" b="0"/>
            <wp:docPr id="216227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F28291" wp14:editId="2B87BE1B">
            <wp:extent cx="560705" cy="26035"/>
            <wp:effectExtent l="0" t="0" r="0" b="0"/>
            <wp:docPr id="18476391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94EBF3" wp14:editId="192C9076">
            <wp:extent cx="560705" cy="26035"/>
            <wp:effectExtent l="0" t="0" r="0" b="0"/>
            <wp:docPr id="1772078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AEC7C5" wp14:editId="1532C6A8">
            <wp:extent cx="560705" cy="26035"/>
            <wp:effectExtent l="0" t="0" r="0" b="0"/>
            <wp:docPr id="635801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FBD8B2" wp14:editId="73B5114F">
            <wp:extent cx="560705" cy="26035"/>
            <wp:effectExtent l="0" t="0" r="0" b="0"/>
            <wp:docPr id="12725617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65EC14" wp14:editId="551E6FCA">
            <wp:extent cx="560705" cy="26035"/>
            <wp:effectExtent l="0" t="0" r="0" b="0"/>
            <wp:docPr id="4685382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B37EE3" wp14:editId="00179087">
            <wp:extent cx="560705" cy="26035"/>
            <wp:effectExtent l="0" t="0" r="0" b="0"/>
            <wp:docPr id="672979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103827" wp14:editId="4046F0FC">
            <wp:extent cx="560705" cy="26035"/>
            <wp:effectExtent l="0" t="0" r="0" b="0"/>
            <wp:docPr id="14155813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97B93A" wp14:editId="63A9E36C">
            <wp:extent cx="560705" cy="26035"/>
            <wp:effectExtent l="0" t="0" r="0" b="0"/>
            <wp:docPr id="38640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86A218" wp14:editId="53052FDC">
            <wp:extent cx="560705" cy="26035"/>
            <wp:effectExtent l="0" t="0" r="0" b="0"/>
            <wp:docPr id="972876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09ED28" wp14:editId="5CDBD007">
            <wp:extent cx="560705" cy="26035"/>
            <wp:effectExtent l="0" t="0" r="0" b="0"/>
            <wp:docPr id="1298334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C874BB" wp14:editId="6033221E">
            <wp:extent cx="560705" cy="26035"/>
            <wp:effectExtent l="0" t="0" r="0" b="0"/>
            <wp:docPr id="1772273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B0C03A" wp14:editId="2BCB370E">
            <wp:extent cx="560705" cy="26035"/>
            <wp:effectExtent l="0" t="0" r="0" b="0"/>
            <wp:docPr id="10052887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0BE097" wp14:editId="18B3C5CB">
            <wp:extent cx="560705" cy="26035"/>
            <wp:effectExtent l="0" t="0" r="0" b="0"/>
            <wp:docPr id="820158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7B46B" wp14:editId="79914522">
            <wp:extent cx="560705" cy="26035"/>
            <wp:effectExtent l="0" t="0" r="0" b="0"/>
            <wp:docPr id="2358191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162881" wp14:editId="4E1CC025">
            <wp:extent cx="560705" cy="26035"/>
            <wp:effectExtent l="0" t="0" r="0" b="0"/>
            <wp:docPr id="3643999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0418C5" wp14:editId="7837026C">
            <wp:extent cx="560705" cy="26035"/>
            <wp:effectExtent l="0" t="0" r="0" b="0"/>
            <wp:docPr id="1216623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64E6A9" wp14:editId="46F1E44B">
            <wp:extent cx="560705" cy="26035"/>
            <wp:effectExtent l="0" t="0" r="0" b="0"/>
            <wp:docPr id="8114571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CFF7AC" wp14:editId="6D5D66EF">
            <wp:extent cx="560705" cy="26035"/>
            <wp:effectExtent l="0" t="0" r="0" b="0"/>
            <wp:docPr id="432841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42DCC8" wp14:editId="271CA52C">
            <wp:extent cx="560705" cy="26035"/>
            <wp:effectExtent l="0" t="0" r="0" b="0"/>
            <wp:docPr id="15341112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F94B86" wp14:editId="46D3128B">
            <wp:extent cx="560705" cy="26035"/>
            <wp:effectExtent l="0" t="0" r="0" b="0"/>
            <wp:docPr id="6562038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7B478C" wp14:editId="567492A9">
            <wp:extent cx="560705" cy="26035"/>
            <wp:effectExtent l="0" t="0" r="0" b="0"/>
            <wp:docPr id="3480574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2B3E33" wp14:editId="02FE1E72">
            <wp:extent cx="560705" cy="26035"/>
            <wp:effectExtent l="0" t="0" r="0" b="0"/>
            <wp:docPr id="15702637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9E2AED0" wp14:editId="385952A2">
            <wp:extent cx="560705" cy="26035"/>
            <wp:effectExtent l="0" t="0" r="0" b="0"/>
            <wp:docPr id="8812087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C3DF00" wp14:editId="564EEE25">
            <wp:extent cx="560705" cy="26035"/>
            <wp:effectExtent l="0" t="0" r="0" b="0"/>
            <wp:docPr id="11771133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12F7E8" wp14:editId="4BBD396D">
            <wp:extent cx="560705" cy="26035"/>
            <wp:effectExtent l="0" t="0" r="0" b="0"/>
            <wp:docPr id="15285520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50E2A4" wp14:editId="7B137176">
            <wp:extent cx="560705" cy="26035"/>
            <wp:effectExtent l="0" t="0" r="0" b="0"/>
            <wp:docPr id="1153387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F4AB70" wp14:editId="4C61ACFF">
            <wp:extent cx="560705" cy="26035"/>
            <wp:effectExtent l="0" t="0" r="0" b="0"/>
            <wp:docPr id="262758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368D26" wp14:editId="79D1D4D3">
            <wp:extent cx="560705" cy="26035"/>
            <wp:effectExtent l="0" t="0" r="0" b="0"/>
            <wp:docPr id="20567413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DEA3AF" wp14:editId="553A1BF5">
            <wp:extent cx="560705" cy="26035"/>
            <wp:effectExtent l="0" t="0" r="0" b="0"/>
            <wp:docPr id="1726768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4F665E" wp14:editId="4E16DEE4">
            <wp:extent cx="560705" cy="26035"/>
            <wp:effectExtent l="0" t="0" r="0" b="0"/>
            <wp:docPr id="186788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71BA40" wp14:editId="4C0318E5">
            <wp:extent cx="560705" cy="26035"/>
            <wp:effectExtent l="0" t="0" r="0" b="0"/>
            <wp:docPr id="410850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DED565" wp14:editId="58AD531D">
            <wp:extent cx="560705" cy="26035"/>
            <wp:effectExtent l="0" t="0" r="0" b="0"/>
            <wp:docPr id="1802626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5A6E0F" wp14:editId="043CE5DB">
            <wp:extent cx="560705" cy="26035"/>
            <wp:effectExtent l="0" t="0" r="0" b="0"/>
            <wp:docPr id="40754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4AC313" wp14:editId="622A7270">
            <wp:extent cx="560705" cy="26035"/>
            <wp:effectExtent l="0" t="0" r="0" b="0"/>
            <wp:docPr id="16130931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7517EB" wp14:editId="5423550E">
            <wp:extent cx="560705" cy="26035"/>
            <wp:effectExtent l="0" t="0" r="0" b="0"/>
            <wp:docPr id="16692932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82ED40" wp14:editId="3BD4910F">
            <wp:extent cx="560705" cy="26035"/>
            <wp:effectExtent l="0" t="0" r="0" b="0"/>
            <wp:docPr id="10764977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CDBA00" wp14:editId="43656BC4">
            <wp:extent cx="560705" cy="26035"/>
            <wp:effectExtent l="0" t="0" r="0" b="0"/>
            <wp:docPr id="15514601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E408E9" wp14:editId="5B3689CA">
            <wp:extent cx="560705" cy="26035"/>
            <wp:effectExtent l="0" t="0" r="0" b="0"/>
            <wp:docPr id="17964576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50FE98" wp14:editId="7C4402DA">
            <wp:extent cx="560705" cy="26035"/>
            <wp:effectExtent l="0" t="0" r="0" b="0"/>
            <wp:docPr id="16158949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2E6C24" wp14:editId="07F7802A">
            <wp:extent cx="560705" cy="26035"/>
            <wp:effectExtent l="0" t="0" r="0" b="0"/>
            <wp:docPr id="3872368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FC91FE" wp14:editId="407982BB">
            <wp:extent cx="560705" cy="26035"/>
            <wp:effectExtent l="0" t="0" r="0" b="0"/>
            <wp:docPr id="20723333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992863" wp14:editId="5EAF1962">
            <wp:extent cx="560705" cy="26035"/>
            <wp:effectExtent l="0" t="0" r="0" b="0"/>
            <wp:docPr id="13558823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6DA003" wp14:editId="4EA08402">
            <wp:extent cx="560705" cy="26035"/>
            <wp:effectExtent l="0" t="0" r="0" b="0"/>
            <wp:docPr id="86982073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F5105F" wp14:editId="1A820FF0">
            <wp:extent cx="560705" cy="26035"/>
            <wp:effectExtent l="0" t="0" r="0" b="0"/>
            <wp:docPr id="35658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AA34BF" wp14:editId="3EB62C99">
            <wp:extent cx="560705" cy="26035"/>
            <wp:effectExtent l="0" t="0" r="0" b="0"/>
            <wp:docPr id="18288262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D9BFAC" wp14:editId="559B1E5F">
            <wp:extent cx="560705" cy="26035"/>
            <wp:effectExtent l="0" t="0" r="0" b="0"/>
            <wp:docPr id="4541329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E90A23" wp14:editId="1936C293">
            <wp:extent cx="560705" cy="26035"/>
            <wp:effectExtent l="0" t="0" r="0" b="0"/>
            <wp:docPr id="2036727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D33D6B" wp14:editId="16E81EAB">
            <wp:extent cx="560705" cy="26035"/>
            <wp:effectExtent l="0" t="0" r="0" b="0"/>
            <wp:docPr id="5145420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ED5611" wp14:editId="690BC31C">
            <wp:extent cx="560705" cy="26035"/>
            <wp:effectExtent l="0" t="0" r="0" b="0"/>
            <wp:docPr id="2479127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48E975" wp14:editId="1F30F0A4">
            <wp:extent cx="560705" cy="26035"/>
            <wp:effectExtent l="0" t="0" r="0" b="0"/>
            <wp:docPr id="12938295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8C93D4" wp14:editId="33100B1A">
            <wp:extent cx="560705" cy="26035"/>
            <wp:effectExtent l="0" t="0" r="0" b="0"/>
            <wp:docPr id="507992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86AB2E" wp14:editId="0E61C92C">
            <wp:extent cx="560705" cy="26035"/>
            <wp:effectExtent l="0" t="0" r="0" b="0"/>
            <wp:docPr id="20510234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6F5F12" wp14:editId="439F1752">
            <wp:extent cx="560705" cy="26035"/>
            <wp:effectExtent l="0" t="0" r="0" b="0"/>
            <wp:docPr id="7296158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4E8034" wp14:editId="63991571">
            <wp:extent cx="560705" cy="26035"/>
            <wp:effectExtent l="0" t="0" r="0" b="0"/>
            <wp:docPr id="3900975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D885FE" wp14:editId="47991101">
            <wp:extent cx="560705" cy="26035"/>
            <wp:effectExtent l="0" t="0" r="0" b="0"/>
            <wp:docPr id="18092235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2E21E4" wp14:editId="42D70018">
            <wp:extent cx="560705" cy="26035"/>
            <wp:effectExtent l="0" t="0" r="0" b="0"/>
            <wp:docPr id="189375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2B7182" wp14:editId="16AE6B6F">
            <wp:extent cx="560705" cy="26035"/>
            <wp:effectExtent l="0" t="0" r="0" b="0"/>
            <wp:docPr id="21125347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C47AF" wp14:editId="3B36CD8E">
            <wp:extent cx="560705" cy="26035"/>
            <wp:effectExtent l="0" t="0" r="0" b="0"/>
            <wp:docPr id="16361857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789747" wp14:editId="6D505EB3">
            <wp:extent cx="560705" cy="26035"/>
            <wp:effectExtent l="0" t="0" r="0" b="0"/>
            <wp:docPr id="5779700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F4DE60C" wp14:editId="2A7F3F4A">
            <wp:extent cx="560705" cy="26035"/>
            <wp:effectExtent l="0" t="0" r="0" b="0"/>
            <wp:docPr id="944744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ABC70E" wp14:editId="4F0067BC">
            <wp:extent cx="560705" cy="26035"/>
            <wp:effectExtent l="0" t="0" r="0" b="0"/>
            <wp:docPr id="19313089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9876AE" wp14:editId="3D0DD3D1">
            <wp:extent cx="560705" cy="26035"/>
            <wp:effectExtent l="0" t="0" r="0" b="0"/>
            <wp:docPr id="3219358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83D443" wp14:editId="1A72F84B">
            <wp:extent cx="560705" cy="26035"/>
            <wp:effectExtent l="0" t="0" r="0" b="0"/>
            <wp:docPr id="259842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AC0294" wp14:editId="2CEBBD7C">
            <wp:extent cx="560705" cy="26035"/>
            <wp:effectExtent l="0" t="0" r="0" b="0"/>
            <wp:docPr id="2029486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D11017" wp14:editId="71633E95">
            <wp:extent cx="560705" cy="26035"/>
            <wp:effectExtent l="0" t="0" r="0" b="0"/>
            <wp:docPr id="1000638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64E0A1" wp14:editId="440A35C3">
            <wp:extent cx="560705" cy="26035"/>
            <wp:effectExtent l="0" t="0" r="0" b="0"/>
            <wp:docPr id="9496359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BD594C" wp14:editId="3917A22F">
            <wp:extent cx="560705" cy="26035"/>
            <wp:effectExtent l="0" t="0" r="0" b="0"/>
            <wp:docPr id="1324218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B5BC4A" wp14:editId="09054D36">
            <wp:extent cx="560705" cy="26035"/>
            <wp:effectExtent l="0" t="0" r="0" b="0"/>
            <wp:docPr id="1132799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6FBA6E" wp14:editId="784FCF12">
            <wp:extent cx="560705" cy="26035"/>
            <wp:effectExtent l="0" t="0" r="0" b="0"/>
            <wp:docPr id="9014704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C7DFD3" wp14:editId="16E265EA">
            <wp:extent cx="560705" cy="26035"/>
            <wp:effectExtent l="0" t="0" r="0" b="0"/>
            <wp:docPr id="2058944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6C87B2" wp14:editId="0C9E684C">
            <wp:extent cx="560705" cy="26035"/>
            <wp:effectExtent l="0" t="0" r="0" b="0"/>
            <wp:docPr id="4435498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13DAAA" wp14:editId="78B8884B">
            <wp:extent cx="560705" cy="26035"/>
            <wp:effectExtent l="0" t="0" r="0" b="0"/>
            <wp:docPr id="17287528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518B99" wp14:editId="05654B38">
            <wp:extent cx="560705" cy="26035"/>
            <wp:effectExtent l="0" t="0" r="0" b="0"/>
            <wp:docPr id="1024075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0366A2" wp14:editId="0F850CAD">
            <wp:extent cx="560705" cy="26035"/>
            <wp:effectExtent l="0" t="0" r="0" b="0"/>
            <wp:docPr id="1400688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4408AF" wp14:editId="130E187D">
            <wp:extent cx="560705" cy="26035"/>
            <wp:effectExtent l="0" t="0" r="0" b="0"/>
            <wp:docPr id="15254205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CE3114" wp14:editId="673D928C">
            <wp:extent cx="560705" cy="26035"/>
            <wp:effectExtent l="0" t="0" r="0" b="0"/>
            <wp:docPr id="14436495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2BED3C" wp14:editId="7038F19B">
            <wp:extent cx="560705" cy="26035"/>
            <wp:effectExtent l="0" t="0" r="0" b="0"/>
            <wp:docPr id="5404466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99CD34" wp14:editId="4E623482">
            <wp:extent cx="560705" cy="26035"/>
            <wp:effectExtent l="0" t="0" r="0" b="0"/>
            <wp:docPr id="1322542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85394B" wp14:editId="19F3B276">
            <wp:extent cx="560705" cy="26035"/>
            <wp:effectExtent l="0" t="0" r="0" b="0"/>
            <wp:docPr id="14792699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1225E5" wp14:editId="1444918B">
            <wp:extent cx="560705" cy="26035"/>
            <wp:effectExtent l="0" t="0" r="0" b="0"/>
            <wp:docPr id="139467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9042B0" wp14:editId="2A5B0E77">
            <wp:extent cx="560705" cy="26035"/>
            <wp:effectExtent l="0" t="0" r="0" b="0"/>
            <wp:docPr id="1892122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46AB60" wp14:editId="6C292191">
            <wp:extent cx="560705" cy="26035"/>
            <wp:effectExtent l="0" t="0" r="0" b="0"/>
            <wp:docPr id="21289502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F9B184" wp14:editId="061BC67C">
            <wp:extent cx="560705" cy="26035"/>
            <wp:effectExtent l="0" t="0" r="0" b="0"/>
            <wp:docPr id="820223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9A38FE" wp14:editId="21896B95">
            <wp:extent cx="560705" cy="26035"/>
            <wp:effectExtent l="0" t="0" r="0" b="0"/>
            <wp:docPr id="1109050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0FEBC" wp14:editId="4B693056">
            <wp:extent cx="560705" cy="26035"/>
            <wp:effectExtent l="0" t="0" r="0" b="0"/>
            <wp:docPr id="6423749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703C5E" wp14:editId="75C8B5EA">
            <wp:extent cx="560705" cy="26035"/>
            <wp:effectExtent l="0" t="0" r="0" b="0"/>
            <wp:docPr id="1581483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7D50F" wp14:editId="51B56E73">
            <wp:extent cx="560705" cy="26035"/>
            <wp:effectExtent l="0" t="0" r="0" b="0"/>
            <wp:docPr id="15011397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5B0EFD" wp14:editId="185AD841">
            <wp:extent cx="560705" cy="26035"/>
            <wp:effectExtent l="0" t="0" r="0" b="0"/>
            <wp:docPr id="1378876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026EF01" wp14:editId="20ABFED0">
            <wp:extent cx="560705" cy="26035"/>
            <wp:effectExtent l="0" t="0" r="0" b="0"/>
            <wp:docPr id="18331234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5B3860" wp14:editId="238E60F1">
            <wp:extent cx="560705" cy="26035"/>
            <wp:effectExtent l="0" t="0" r="0" b="0"/>
            <wp:docPr id="9342232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29BB85" wp14:editId="640BA49C">
            <wp:extent cx="560705" cy="26035"/>
            <wp:effectExtent l="0" t="0" r="0" b="0"/>
            <wp:docPr id="20216111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6DB36" wp14:editId="5B048361">
            <wp:extent cx="560705" cy="26035"/>
            <wp:effectExtent l="0" t="0" r="0" b="0"/>
            <wp:docPr id="1027819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30F522" wp14:editId="0C38EB7A">
            <wp:extent cx="560705" cy="26035"/>
            <wp:effectExtent l="0" t="0" r="0" b="0"/>
            <wp:docPr id="1800528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AE5DCA" wp14:editId="0251109D">
            <wp:extent cx="560705" cy="26035"/>
            <wp:effectExtent l="0" t="0" r="0" b="0"/>
            <wp:docPr id="1998402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F6FED2" wp14:editId="709AA970">
            <wp:extent cx="560705" cy="26035"/>
            <wp:effectExtent l="0" t="0" r="0" b="0"/>
            <wp:docPr id="13202463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6314DC" wp14:editId="0C2440C6">
            <wp:extent cx="560705" cy="26035"/>
            <wp:effectExtent l="0" t="0" r="0" b="0"/>
            <wp:docPr id="1762482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D5A15A" wp14:editId="4F9BE717">
            <wp:extent cx="560705" cy="26035"/>
            <wp:effectExtent l="0" t="0" r="0" b="0"/>
            <wp:docPr id="257646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FD3EB0" wp14:editId="505ABDE7">
            <wp:extent cx="560705" cy="26035"/>
            <wp:effectExtent l="0" t="0" r="0" b="0"/>
            <wp:docPr id="13026107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342A33" wp14:editId="2043B3DB">
            <wp:extent cx="560705" cy="26035"/>
            <wp:effectExtent l="0" t="0" r="0" b="0"/>
            <wp:docPr id="2023348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579D6B" wp14:editId="1C3EE8F1">
            <wp:extent cx="560705" cy="26035"/>
            <wp:effectExtent l="0" t="0" r="0" b="0"/>
            <wp:docPr id="454643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7B1B93" wp14:editId="71DDAED1">
            <wp:extent cx="560705" cy="26035"/>
            <wp:effectExtent l="0" t="0" r="0" b="0"/>
            <wp:docPr id="131351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886EA7" wp14:editId="6D09D7B4">
            <wp:extent cx="560705" cy="26035"/>
            <wp:effectExtent l="0" t="0" r="0" b="0"/>
            <wp:docPr id="1596467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A508D5" wp14:editId="2F509159">
            <wp:extent cx="560705" cy="26035"/>
            <wp:effectExtent l="0" t="0" r="0" b="0"/>
            <wp:docPr id="1470018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E4BF20" wp14:editId="22850685">
            <wp:extent cx="560705" cy="26035"/>
            <wp:effectExtent l="0" t="0" r="0" b="0"/>
            <wp:docPr id="7120859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57D243" wp14:editId="182A4C27">
            <wp:extent cx="560705" cy="26035"/>
            <wp:effectExtent l="0" t="0" r="0" b="0"/>
            <wp:docPr id="18906510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B838A7" wp14:editId="1B623942">
            <wp:extent cx="560705" cy="26035"/>
            <wp:effectExtent l="0" t="0" r="0" b="0"/>
            <wp:docPr id="10712504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23B639B" wp14:editId="5B6907D9">
            <wp:extent cx="560705" cy="26035"/>
            <wp:effectExtent l="0" t="0" r="0" b="0"/>
            <wp:docPr id="943968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5F082A" wp14:editId="43C92885">
            <wp:extent cx="560705" cy="26035"/>
            <wp:effectExtent l="0" t="0" r="0" b="0"/>
            <wp:docPr id="413175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245A6C" wp14:editId="68ADAE7C">
            <wp:extent cx="560705" cy="26035"/>
            <wp:effectExtent l="0" t="0" r="0" b="0"/>
            <wp:docPr id="18146452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0BAF4C" wp14:editId="5D50F829">
            <wp:extent cx="560705" cy="26035"/>
            <wp:effectExtent l="0" t="0" r="0" b="0"/>
            <wp:docPr id="20850351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4D18E9" wp14:editId="56C15838">
            <wp:extent cx="560705" cy="26035"/>
            <wp:effectExtent l="0" t="0" r="0" b="0"/>
            <wp:docPr id="3127215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623150" wp14:editId="1C0AA328">
            <wp:extent cx="560705" cy="26035"/>
            <wp:effectExtent l="0" t="0" r="0" b="0"/>
            <wp:docPr id="1894047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21E7E2" wp14:editId="32C9A557">
            <wp:extent cx="560705" cy="26035"/>
            <wp:effectExtent l="0" t="0" r="0" b="0"/>
            <wp:docPr id="1025561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D8C515" wp14:editId="230DA59A">
            <wp:extent cx="560705" cy="26035"/>
            <wp:effectExtent l="0" t="0" r="0" b="0"/>
            <wp:docPr id="734091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96B8DF" wp14:editId="7A3F1821">
            <wp:extent cx="560705" cy="26035"/>
            <wp:effectExtent l="0" t="0" r="0" b="0"/>
            <wp:docPr id="1069422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8D9103" wp14:editId="0F011701">
            <wp:extent cx="560705" cy="26035"/>
            <wp:effectExtent l="0" t="0" r="0" b="0"/>
            <wp:docPr id="1396222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DC3EF5" wp14:editId="1767FC52">
            <wp:extent cx="560705" cy="26035"/>
            <wp:effectExtent l="0" t="0" r="0" b="0"/>
            <wp:docPr id="172239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479BED" wp14:editId="5535872C">
            <wp:extent cx="560705" cy="26035"/>
            <wp:effectExtent l="0" t="0" r="0" b="0"/>
            <wp:docPr id="9352322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8F860B" wp14:editId="7A160C6A">
            <wp:extent cx="560705" cy="26035"/>
            <wp:effectExtent l="0" t="0" r="0" b="0"/>
            <wp:docPr id="1066439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E73618" wp14:editId="53131833">
            <wp:extent cx="560705" cy="26035"/>
            <wp:effectExtent l="0" t="0" r="0" b="0"/>
            <wp:docPr id="14037888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94426F" wp14:editId="38C55100">
            <wp:extent cx="560705" cy="26035"/>
            <wp:effectExtent l="0" t="0" r="0" b="0"/>
            <wp:docPr id="152971430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C13B14" wp14:editId="04042C16">
            <wp:extent cx="560705" cy="26035"/>
            <wp:effectExtent l="0" t="0" r="0" b="0"/>
            <wp:docPr id="12134105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1BF5DA" wp14:editId="5EB365F7">
            <wp:extent cx="560705" cy="26035"/>
            <wp:effectExtent l="0" t="0" r="0" b="0"/>
            <wp:docPr id="7979612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5B904B" wp14:editId="0ABB65BD">
            <wp:extent cx="560705" cy="26035"/>
            <wp:effectExtent l="0" t="0" r="0" b="0"/>
            <wp:docPr id="8285248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3ACAFE" wp14:editId="348A491E">
            <wp:extent cx="560705" cy="26035"/>
            <wp:effectExtent l="0" t="0" r="0" b="0"/>
            <wp:docPr id="19467090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23CB61" wp14:editId="503E2D04">
            <wp:extent cx="560705" cy="26035"/>
            <wp:effectExtent l="0" t="0" r="0" b="0"/>
            <wp:docPr id="3917332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51D80D" wp14:editId="6ADA769D">
            <wp:extent cx="560705" cy="26035"/>
            <wp:effectExtent l="0" t="0" r="0" b="0"/>
            <wp:docPr id="20836328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0543AB" wp14:editId="1701E0D9">
            <wp:extent cx="560705" cy="26035"/>
            <wp:effectExtent l="0" t="0" r="0" b="0"/>
            <wp:docPr id="2297347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1BA39F" wp14:editId="4560ECD8">
            <wp:extent cx="560705" cy="26035"/>
            <wp:effectExtent l="0" t="0" r="0" b="0"/>
            <wp:docPr id="1206490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6AEB64" wp14:editId="4AD53BC3">
            <wp:extent cx="560705" cy="26035"/>
            <wp:effectExtent l="0" t="0" r="0" b="0"/>
            <wp:docPr id="682575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6278E9" wp14:editId="69C57103">
            <wp:extent cx="560705" cy="26035"/>
            <wp:effectExtent l="0" t="0" r="0" b="0"/>
            <wp:docPr id="458855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8D6F5B" wp14:editId="0AF5EC26">
            <wp:extent cx="560705" cy="26035"/>
            <wp:effectExtent l="0" t="0" r="0" b="0"/>
            <wp:docPr id="1513043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712B79" wp14:editId="6B9D873D">
            <wp:extent cx="560705" cy="26035"/>
            <wp:effectExtent l="0" t="0" r="0" b="0"/>
            <wp:docPr id="9368296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5A178A" wp14:editId="3C45BDA8">
            <wp:extent cx="560705" cy="26035"/>
            <wp:effectExtent l="0" t="0" r="0" b="0"/>
            <wp:docPr id="1069533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89BC88" wp14:editId="711299D3">
            <wp:extent cx="560705" cy="26035"/>
            <wp:effectExtent l="0" t="0" r="0" b="0"/>
            <wp:docPr id="2134746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A42D7C" wp14:editId="4271D560">
            <wp:extent cx="560705" cy="26035"/>
            <wp:effectExtent l="0" t="0" r="0" b="0"/>
            <wp:docPr id="646522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1389EF" wp14:editId="1C9F694C">
            <wp:extent cx="560705" cy="26035"/>
            <wp:effectExtent l="0" t="0" r="0" b="0"/>
            <wp:docPr id="8306958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97496D" wp14:editId="08E892A6">
            <wp:extent cx="560705" cy="26035"/>
            <wp:effectExtent l="0" t="0" r="0" b="0"/>
            <wp:docPr id="2033953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4E98AF" wp14:editId="2B445C20">
            <wp:extent cx="560705" cy="26035"/>
            <wp:effectExtent l="0" t="0" r="0" b="0"/>
            <wp:docPr id="6489877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8EF656" wp14:editId="1F8D42B8">
            <wp:extent cx="560705" cy="26035"/>
            <wp:effectExtent l="0" t="0" r="0" b="0"/>
            <wp:docPr id="16659142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4561E4" wp14:editId="45C92186">
            <wp:extent cx="560705" cy="26035"/>
            <wp:effectExtent l="0" t="0" r="0" b="0"/>
            <wp:docPr id="19131647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17E646" wp14:editId="3FE9E80B">
            <wp:extent cx="560705" cy="26035"/>
            <wp:effectExtent l="0" t="0" r="0" b="0"/>
            <wp:docPr id="1421731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77B4F5" wp14:editId="0A65CF02">
            <wp:extent cx="560705" cy="26035"/>
            <wp:effectExtent l="0" t="0" r="0" b="0"/>
            <wp:docPr id="4044632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C33572" wp14:editId="21E65FAF">
            <wp:extent cx="560705" cy="26035"/>
            <wp:effectExtent l="0" t="0" r="0" b="0"/>
            <wp:docPr id="20933405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F18D6D" wp14:editId="56CB41B3">
            <wp:extent cx="560705" cy="26035"/>
            <wp:effectExtent l="0" t="0" r="0" b="0"/>
            <wp:docPr id="1836075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A44538" wp14:editId="0F006357">
            <wp:extent cx="560705" cy="26035"/>
            <wp:effectExtent l="0" t="0" r="0" b="0"/>
            <wp:docPr id="18215033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EFCCF6" wp14:editId="3696B05E">
            <wp:extent cx="560705" cy="26035"/>
            <wp:effectExtent l="0" t="0" r="0" b="0"/>
            <wp:docPr id="15113750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DF8C610" wp14:editId="5BD32B54">
            <wp:extent cx="560705" cy="26035"/>
            <wp:effectExtent l="0" t="0" r="0" b="0"/>
            <wp:docPr id="6531883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F321559" wp14:editId="4F69DD62">
            <wp:extent cx="560705" cy="26035"/>
            <wp:effectExtent l="0" t="0" r="0" b="0"/>
            <wp:docPr id="21369610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5EE194" wp14:editId="7200B099">
            <wp:extent cx="560705" cy="26035"/>
            <wp:effectExtent l="0" t="0" r="0" b="0"/>
            <wp:docPr id="4098677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83C283" wp14:editId="1CC9E8D8">
            <wp:extent cx="560705" cy="26035"/>
            <wp:effectExtent l="0" t="0" r="0" b="0"/>
            <wp:docPr id="6827395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F6645D" wp14:editId="6F74F89B">
            <wp:extent cx="560705" cy="26035"/>
            <wp:effectExtent l="0" t="0" r="0" b="0"/>
            <wp:docPr id="10456900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7254AE" wp14:editId="3E279983">
            <wp:extent cx="560705" cy="26035"/>
            <wp:effectExtent l="0" t="0" r="0" b="0"/>
            <wp:docPr id="13363410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390BA3" wp14:editId="778025E8">
            <wp:extent cx="560705" cy="26035"/>
            <wp:effectExtent l="0" t="0" r="0" b="0"/>
            <wp:docPr id="12757466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3B303E" wp14:editId="1BB670D9">
            <wp:extent cx="560705" cy="26035"/>
            <wp:effectExtent l="0" t="0" r="0" b="0"/>
            <wp:docPr id="3571636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1402C2" wp14:editId="37BAA2B8">
            <wp:extent cx="560705" cy="26035"/>
            <wp:effectExtent l="0" t="0" r="0" b="0"/>
            <wp:docPr id="821310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01494F" wp14:editId="626614B8">
            <wp:extent cx="560705" cy="26035"/>
            <wp:effectExtent l="0" t="0" r="0" b="0"/>
            <wp:docPr id="1068375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35B974" wp14:editId="05184C1E">
            <wp:extent cx="560705" cy="26035"/>
            <wp:effectExtent l="0" t="0" r="0" b="0"/>
            <wp:docPr id="7622744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2CDE7D" wp14:editId="24601A3E">
            <wp:extent cx="560705" cy="26035"/>
            <wp:effectExtent l="0" t="0" r="0" b="0"/>
            <wp:docPr id="3124357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5DB72E8" wp14:editId="1ED3E4AE">
            <wp:extent cx="560705" cy="26035"/>
            <wp:effectExtent l="0" t="0" r="0" b="0"/>
            <wp:docPr id="653300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F8BC1B" wp14:editId="7E5529ED">
            <wp:extent cx="560705" cy="26035"/>
            <wp:effectExtent l="0" t="0" r="0" b="0"/>
            <wp:docPr id="19198765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366C4D" wp14:editId="56E57B8C">
            <wp:extent cx="560705" cy="26035"/>
            <wp:effectExtent l="0" t="0" r="0" b="0"/>
            <wp:docPr id="7718404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C17ED4" wp14:editId="662B641A">
            <wp:extent cx="560705" cy="26035"/>
            <wp:effectExtent l="0" t="0" r="0" b="0"/>
            <wp:docPr id="2820744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AC3886" wp14:editId="4F0148EA">
            <wp:extent cx="560705" cy="26035"/>
            <wp:effectExtent l="0" t="0" r="0" b="0"/>
            <wp:docPr id="13095483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5729D9" wp14:editId="4DED58CD">
            <wp:extent cx="560705" cy="26035"/>
            <wp:effectExtent l="0" t="0" r="0" b="0"/>
            <wp:docPr id="20340426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5748AC3" wp14:editId="02FC2FF6">
            <wp:extent cx="560705" cy="26035"/>
            <wp:effectExtent l="0" t="0" r="0" b="0"/>
            <wp:docPr id="1668110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C8B108" wp14:editId="713C5061">
            <wp:extent cx="560705" cy="26035"/>
            <wp:effectExtent l="0" t="0" r="0" b="0"/>
            <wp:docPr id="1723925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E48D3A" wp14:editId="280ACACE">
            <wp:extent cx="560705" cy="26035"/>
            <wp:effectExtent l="0" t="0" r="0" b="0"/>
            <wp:docPr id="8898336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13076B" wp14:editId="121071C2">
            <wp:extent cx="560705" cy="26035"/>
            <wp:effectExtent l="0" t="0" r="0" b="0"/>
            <wp:docPr id="3000530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E8E9CF" wp14:editId="515E64DE">
            <wp:extent cx="560705" cy="26035"/>
            <wp:effectExtent l="0" t="0" r="0" b="0"/>
            <wp:docPr id="1404252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507B1B" wp14:editId="038F8837">
            <wp:extent cx="560705" cy="26035"/>
            <wp:effectExtent l="0" t="0" r="0" b="0"/>
            <wp:docPr id="755129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694B72" wp14:editId="4680275C">
            <wp:extent cx="560705" cy="26035"/>
            <wp:effectExtent l="0" t="0" r="0" b="0"/>
            <wp:docPr id="18433312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72D12F" wp14:editId="78CFCCF7">
            <wp:extent cx="560705" cy="26035"/>
            <wp:effectExtent l="0" t="0" r="0" b="0"/>
            <wp:docPr id="442258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F71837" wp14:editId="6068D2D1">
            <wp:extent cx="560705" cy="26035"/>
            <wp:effectExtent l="0" t="0" r="0" b="0"/>
            <wp:docPr id="595162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6C77CA" wp14:editId="4C3C4E62">
            <wp:extent cx="560705" cy="26035"/>
            <wp:effectExtent l="0" t="0" r="0" b="0"/>
            <wp:docPr id="19517360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97E2D0" wp14:editId="1DE51DE8">
            <wp:extent cx="560705" cy="26035"/>
            <wp:effectExtent l="0" t="0" r="0" b="0"/>
            <wp:docPr id="1333533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B906AC" wp14:editId="4A41F9EE">
            <wp:extent cx="560705" cy="26035"/>
            <wp:effectExtent l="0" t="0" r="0" b="0"/>
            <wp:docPr id="16224520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1E0CA1" wp14:editId="7BD76F46">
            <wp:extent cx="560705" cy="26035"/>
            <wp:effectExtent l="0" t="0" r="0" b="0"/>
            <wp:docPr id="19055864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D4DB20" wp14:editId="0AE7167F">
            <wp:extent cx="560705" cy="26035"/>
            <wp:effectExtent l="0" t="0" r="0" b="0"/>
            <wp:docPr id="8415724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56BEA2" wp14:editId="40DC250B">
            <wp:extent cx="560705" cy="26035"/>
            <wp:effectExtent l="0" t="0" r="0" b="0"/>
            <wp:docPr id="1137626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85E8D1" wp14:editId="24418141">
            <wp:extent cx="560705" cy="26035"/>
            <wp:effectExtent l="0" t="0" r="0" b="0"/>
            <wp:docPr id="788610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08609A" wp14:editId="5C6E9A15">
            <wp:extent cx="560705" cy="26035"/>
            <wp:effectExtent l="0" t="0" r="0" b="0"/>
            <wp:docPr id="6821016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1A02EE" wp14:editId="72EF29C4">
            <wp:extent cx="560705" cy="26035"/>
            <wp:effectExtent l="0" t="0" r="0" b="0"/>
            <wp:docPr id="14627429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224514" wp14:editId="29C0FA4A">
            <wp:extent cx="560705" cy="26035"/>
            <wp:effectExtent l="0" t="0" r="0" b="0"/>
            <wp:docPr id="469509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4EC38B" wp14:editId="47B0A375">
            <wp:extent cx="560705" cy="26035"/>
            <wp:effectExtent l="0" t="0" r="0" b="0"/>
            <wp:docPr id="19873477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7B9200" wp14:editId="459CE351">
            <wp:extent cx="560705" cy="26035"/>
            <wp:effectExtent l="0" t="0" r="0" b="0"/>
            <wp:docPr id="28859056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C961AF" wp14:editId="7EB54672">
            <wp:extent cx="560705" cy="26035"/>
            <wp:effectExtent l="0" t="0" r="0" b="0"/>
            <wp:docPr id="8073871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B5C7562" wp14:editId="750FEEB7">
            <wp:extent cx="560705" cy="26035"/>
            <wp:effectExtent l="0" t="0" r="0" b="0"/>
            <wp:docPr id="1055045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F45D292" wp14:editId="34AC210D">
            <wp:extent cx="560705" cy="26035"/>
            <wp:effectExtent l="0" t="0" r="0" b="0"/>
            <wp:docPr id="8115448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7CCCDC" wp14:editId="30CBE54C">
            <wp:extent cx="560705" cy="26035"/>
            <wp:effectExtent l="0" t="0" r="0" b="0"/>
            <wp:docPr id="14500409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285221" wp14:editId="3AE37456">
            <wp:extent cx="560705" cy="26035"/>
            <wp:effectExtent l="0" t="0" r="0" b="0"/>
            <wp:docPr id="85916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F2D17F" wp14:editId="785BCF33">
            <wp:extent cx="560705" cy="26035"/>
            <wp:effectExtent l="0" t="0" r="0" b="0"/>
            <wp:docPr id="1806764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28BE1A" wp14:editId="3711DEE9">
            <wp:extent cx="560705" cy="26035"/>
            <wp:effectExtent l="0" t="0" r="0" b="0"/>
            <wp:docPr id="11159653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A16709" wp14:editId="21FAAEAB">
            <wp:extent cx="560705" cy="26035"/>
            <wp:effectExtent l="0" t="0" r="0" b="0"/>
            <wp:docPr id="18414564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90BAD44" wp14:editId="4002C6B2">
            <wp:extent cx="560705" cy="26035"/>
            <wp:effectExtent l="0" t="0" r="0" b="0"/>
            <wp:docPr id="10875853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58D6EF5" wp14:editId="5DE6941B">
            <wp:extent cx="560705" cy="26035"/>
            <wp:effectExtent l="0" t="0" r="0" b="0"/>
            <wp:docPr id="214517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CCA73F" wp14:editId="53391B1D">
            <wp:extent cx="560705" cy="26035"/>
            <wp:effectExtent l="0" t="0" r="0" b="0"/>
            <wp:docPr id="2050107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D211DC" wp14:editId="2603F519">
            <wp:extent cx="560705" cy="26035"/>
            <wp:effectExtent l="0" t="0" r="0" b="0"/>
            <wp:docPr id="12489441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DE8133" wp14:editId="730F2F15">
            <wp:extent cx="560705" cy="26035"/>
            <wp:effectExtent l="0" t="0" r="0" b="0"/>
            <wp:docPr id="1033208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8E2341" wp14:editId="6FEB45E8">
            <wp:extent cx="560705" cy="26035"/>
            <wp:effectExtent l="0" t="0" r="0" b="0"/>
            <wp:docPr id="16118202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E5D88F" wp14:editId="1FB1A26B">
            <wp:extent cx="560705" cy="26035"/>
            <wp:effectExtent l="0" t="0" r="0" b="0"/>
            <wp:docPr id="19160097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B0ACBF" wp14:editId="20E01F56">
            <wp:extent cx="560705" cy="26035"/>
            <wp:effectExtent l="0" t="0" r="0" b="0"/>
            <wp:docPr id="2056958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11EFB23" wp14:editId="2C953FD6">
            <wp:extent cx="560705" cy="26035"/>
            <wp:effectExtent l="0" t="0" r="0" b="0"/>
            <wp:docPr id="1912719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BED193" wp14:editId="577AF6A0">
            <wp:extent cx="560705" cy="26035"/>
            <wp:effectExtent l="0" t="0" r="0" b="0"/>
            <wp:docPr id="2081378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544CA4" wp14:editId="740CF45C">
            <wp:extent cx="560705" cy="26035"/>
            <wp:effectExtent l="0" t="0" r="0" b="0"/>
            <wp:docPr id="555310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0763E3" wp14:editId="268FB5B0">
            <wp:extent cx="560705" cy="26035"/>
            <wp:effectExtent l="0" t="0" r="0" b="0"/>
            <wp:docPr id="20323978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39D995" wp14:editId="305D0F42">
            <wp:extent cx="560705" cy="26035"/>
            <wp:effectExtent l="0" t="0" r="0" b="0"/>
            <wp:docPr id="1085535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1F20A1" wp14:editId="2E33AF89">
            <wp:extent cx="560705" cy="26035"/>
            <wp:effectExtent l="0" t="0" r="0" b="0"/>
            <wp:docPr id="14904479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E1D5BE" wp14:editId="65D18BA0">
            <wp:extent cx="560705" cy="26035"/>
            <wp:effectExtent l="0" t="0" r="0" b="0"/>
            <wp:docPr id="5844405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E65C68" wp14:editId="4A73CF1B">
            <wp:extent cx="560705" cy="26035"/>
            <wp:effectExtent l="0" t="0" r="0" b="0"/>
            <wp:docPr id="1279147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DD2A08" wp14:editId="5AA24BF9">
            <wp:extent cx="560705" cy="26035"/>
            <wp:effectExtent l="0" t="0" r="0" b="0"/>
            <wp:docPr id="2429272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496BD9" wp14:editId="5EBB15E2">
            <wp:extent cx="560705" cy="26035"/>
            <wp:effectExtent l="0" t="0" r="0" b="0"/>
            <wp:docPr id="1214120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4365D4" wp14:editId="16A650FB">
            <wp:extent cx="560705" cy="26035"/>
            <wp:effectExtent l="0" t="0" r="0" b="0"/>
            <wp:docPr id="511592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7D744B" wp14:editId="38E3232F">
            <wp:extent cx="560705" cy="26035"/>
            <wp:effectExtent l="0" t="0" r="0" b="0"/>
            <wp:docPr id="9142783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C995EA" wp14:editId="5C893C06">
            <wp:extent cx="560705" cy="26035"/>
            <wp:effectExtent l="0" t="0" r="0" b="0"/>
            <wp:docPr id="1372998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D0A280" wp14:editId="39F6C6B1">
            <wp:extent cx="560705" cy="26035"/>
            <wp:effectExtent l="0" t="0" r="0" b="0"/>
            <wp:docPr id="10016354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314500" wp14:editId="3C30DC87">
            <wp:extent cx="560705" cy="26035"/>
            <wp:effectExtent l="0" t="0" r="0" b="0"/>
            <wp:docPr id="15447835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89047B" wp14:editId="587DA991">
            <wp:extent cx="560705" cy="26035"/>
            <wp:effectExtent l="0" t="0" r="0" b="0"/>
            <wp:docPr id="5823175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7DEF312" wp14:editId="6F1FD9BF">
            <wp:extent cx="560705" cy="26035"/>
            <wp:effectExtent l="0" t="0" r="0" b="0"/>
            <wp:docPr id="102337381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F156EB" wp14:editId="4CA049D1">
            <wp:extent cx="560705" cy="26035"/>
            <wp:effectExtent l="0" t="0" r="0" b="0"/>
            <wp:docPr id="10097047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3CA59A" wp14:editId="7DA9D424">
            <wp:extent cx="560705" cy="26035"/>
            <wp:effectExtent l="0" t="0" r="0" b="0"/>
            <wp:docPr id="21245223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3C690D" wp14:editId="63972137">
            <wp:extent cx="560705" cy="26035"/>
            <wp:effectExtent l="0" t="0" r="0" b="0"/>
            <wp:docPr id="14851658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E220CF" wp14:editId="79117944">
            <wp:extent cx="560705" cy="26035"/>
            <wp:effectExtent l="0" t="0" r="0" b="0"/>
            <wp:docPr id="20094888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661E44" wp14:editId="1EA3D439">
            <wp:extent cx="560705" cy="26035"/>
            <wp:effectExtent l="0" t="0" r="0" b="0"/>
            <wp:docPr id="2320739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11470E" wp14:editId="47DFAE57">
            <wp:extent cx="560705" cy="26035"/>
            <wp:effectExtent l="0" t="0" r="0" b="0"/>
            <wp:docPr id="11687040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3019AB" wp14:editId="2F559BB3">
            <wp:extent cx="560705" cy="26035"/>
            <wp:effectExtent l="0" t="0" r="0" b="0"/>
            <wp:docPr id="5274212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42EF22" wp14:editId="5CDC9B4E">
            <wp:extent cx="560705" cy="26035"/>
            <wp:effectExtent l="0" t="0" r="0" b="0"/>
            <wp:docPr id="16325834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3EE2C5" wp14:editId="058E6B79">
            <wp:extent cx="560705" cy="26035"/>
            <wp:effectExtent l="0" t="0" r="0" b="0"/>
            <wp:docPr id="37633276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BDB482" wp14:editId="5FC2B7DD">
            <wp:extent cx="560705" cy="26035"/>
            <wp:effectExtent l="0" t="0" r="0" b="0"/>
            <wp:docPr id="1813770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1494EB" wp14:editId="4CA1C9F8">
            <wp:extent cx="560705" cy="26035"/>
            <wp:effectExtent l="0" t="0" r="0" b="0"/>
            <wp:docPr id="604662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CE1DAF" wp14:editId="7F55C6AB">
            <wp:extent cx="560705" cy="26035"/>
            <wp:effectExtent l="0" t="0" r="0" b="0"/>
            <wp:docPr id="11441111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B39751" wp14:editId="3CC0C861">
            <wp:extent cx="560705" cy="26035"/>
            <wp:effectExtent l="0" t="0" r="0" b="0"/>
            <wp:docPr id="1398299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415CB" wp14:editId="4554DD72">
            <wp:extent cx="560705" cy="26035"/>
            <wp:effectExtent l="0" t="0" r="0" b="0"/>
            <wp:docPr id="20784424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C029F1" wp14:editId="5E15DFFC">
            <wp:extent cx="560705" cy="26035"/>
            <wp:effectExtent l="0" t="0" r="0" b="0"/>
            <wp:docPr id="6759765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3EB3CC" wp14:editId="68844624">
            <wp:extent cx="560705" cy="26035"/>
            <wp:effectExtent l="0" t="0" r="0" b="0"/>
            <wp:docPr id="7917416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583B349" wp14:editId="1881DA0E">
            <wp:extent cx="560705" cy="26035"/>
            <wp:effectExtent l="0" t="0" r="0" b="0"/>
            <wp:docPr id="16487949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96F917" wp14:editId="62DED56C">
            <wp:extent cx="560705" cy="26035"/>
            <wp:effectExtent l="0" t="0" r="0" b="0"/>
            <wp:docPr id="13008760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AE89EC" wp14:editId="57EDD59C">
            <wp:extent cx="560705" cy="26035"/>
            <wp:effectExtent l="0" t="0" r="0" b="0"/>
            <wp:docPr id="8625071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28A853" wp14:editId="64CE4C25">
            <wp:extent cx="560705" cy="26035"/>
            <wp:effectExtent l="0" t="0" r="0" b="0"/>
            <wp:docPr id="8805494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4C1908" wp14:editId="57692FD5">
            <wp:extent cx="560705" cy="26035"/>
            <wp:effectExtent l="0" t="0" r="0" b="0"/>
            <wp:docPr id="19240763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5CD5BE" wp14:editId="7980D248">
            <wp:extent cx="560705" cy="26035"/>
            <wp:effectExtent l="0" t="0" r="0" b="0"/>
            <wp:docPr id="527991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100286" wp14:editId="273DBDF3">
            <wp:extent cx="560705" cy="26035"/>
            <wp:effectExtent l="0" t="0" r="0" b="0"/>
            <wp:docPr id="12231234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ACE301" wp14:editId="318D5B08">
            <wp:extent cx="560705" cy="26035"/>
            <wp:effectExtent l="0" t="0" r="0" b="0"/>
            <wp:docPr id="1575317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EA0831" wp14:editId="2B4901D0">
            <wp:extent cx="560705" cy="26035"/>
            <wp:effectExtent l="0" t="0" r="0" b="0"/>
            <wp:docPr id="14073484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D76361" wp14:editId="240C3969">
            <wp:extent cx="560705" cy="26035"/>
            <wp:effectExtent l="0" t="0" r="0" b="0"/>
            <wp:docPr id="3210654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033B54" wp14:editId="0B07B240">
            <wp:extent cx="560705" cy="26035"/>
            <wp:effectExtent l="0" t="0" r="0" b="0"/>
            <wp:docPr id="12957339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14E0596" wp14:editId="69391824">
            <wp:extent cx="560705" cy="26035"/>
            <wp:effectExtent l="0" t="0" r="0" b="0"/>
            <wp:docPr id="6432074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601650" wp14:editId="5744D0DB">
            <wp:extent cx="560705" cy="26035"/>
            <wp:effectExtent l="0" t="0" r="0" b="0"/>
            <wp:docPr id="20056455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0D3A94" wp14:editId="448CEB26">
            <wp:extent cx="560705" cy="26035"/>
            <wp:effectExtent l="0" t="0" r="0" b="0"/>
            <wp:docPr id="7855095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D25F129" wp14:editId="63A1A25C">
            <wp:extent cx="560705" cy="26035"/>
            <wp:effectExtent l="0" t="0" r="0" b="0"/>
            <wp:docPr id="10227775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DE95FD" wp14:editId="582CDA55">
            <wp:extent cx="560705" cy="26035"/>
            <wp:effectExtent l="0" t="0" r="0" b="0"/>
            <wp:docPr id="18465300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C0DD66" wp14:editId="40FA68D2">
            <wp:extent cx="560705" cy="26035"/>
            <wp:effectExtent l="0" t="0" r="0" b="0"/>
            <wp:docPr id="7161120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94272A" wp14:editId="0BAF5F29">
            <wp:extent cx="560705" cy="26035"/>
            <wp:effectExtent l="0" t="0" r="0" b="0"/>
            <wp:docPr id="66102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E266C2" wp14:editId="458D0987">
            <wp:extent cx="560705" cy="26035"/>
            <wp:effectExtent l="0" t="0" r="0" b="0"/>
            <wp:docPr id="5435433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B34CD8" wp14:editId="4F97DB47">
            <wp:extent cx="560705" cy="26035"/>
            <wp:effectExtent l="0" t="0" r="0" b="0"/>
            <wp:docPr id="18071663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C40059" wp14:editId="6D4E09BB">
            <wp:extent cx="560705" cy="26035"/>
            <wp:effectExtent l="0" t="0" r="0" b="0"/>
            <wp:docPr id="18483223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D83C00" wp14:editId="3382A996">
            <wp:extent cx="560705" cy="26035"/>
            <wp:effectExtent l="0" t="0" r="0" b="0"/>
            <wp:docPr id="18681840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B0B450" wp14:editId="34022C37">
            <wp:extent cx="560705" cy="26035"/>
            <wp:effectExtent l="0" t="0" r="0" b="0"/>
            <wp:docPr id="7866557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671AF0" wp14:editId="588144AC">
            <wp:extent cx="560705" cy="26035"/>
            <wp:effectExtent l="0" t="0" r="0" b="0"/>
            <wp:docPr id="17985177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34725E" wp14:editId="611471F6">
            <wp:extent cx="560705" cy="26035"/>
            <wp:effectExtent l="0" t="0" r="0" b="0"/>
            <wp:docPr id="1263022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64E745" wp14:editId="02093A68">
            <wp:extent cx="560705" cy="26035"/>
            <wp:effectExtent l="0" t="0" r="0" b="0"/>
            <wp:docPr id="4930331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125051" wp14:editId="54A01788">
            <wp:extent cx="560705" cy="26035"/>
            <wp:effectExtent l="0" t="0" r="0" b="0"/>
            <wp:docPr id="1926322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CB3A0AA" wp14:editId="32274E95">
            <wp:extent cx="560705" cy="26035"/>
            <wp:effectExtent l="0" t="0" r="0" b="0"/>
            <wp:docPr id="15380803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FE8625" wp14:editId="476CEF04">
            <wp:extent cx="560705" cy="26035"/>
            <wp:effectExtent l="0" t="0" r="0" b="0"/>
            <wp:docPr id="1046649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91A416C" wp14:editId="3F4CA553">
            <wp:extent cx="560705" cy="26035"/>
            <wp:effectExtent l="0" t="0" r="0" b="0"/>
            <wp:docPr id="5907774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6F39DD" wp14:editId="180BD5E3">
            <wp:extent cx="560705" cy="26035"/>
            <wp:effectExtent l="0" t="0" r="0" b="0"/>
            <wp:docPr id="310682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193005" wp14:editId="7653FF63">
            <wp:extent cx="560705" cy="26035"/>
            <wp:effectExtent l="0" t="0" r="0" b="0"/>
            <wp:docPr id="21250996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79756D" wp14:editId="419A7ED6">
            <wp:extent cx="560705" cy="26035"/>
            <wp:effectExtent l="0" t="0" r="0" b="0"/>
            <wp:docPr id="4259610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009FF9" wp14:editId="3605F131">
            <wp:extent cx="560705" cy="26035"/>
            <wp:effectExtent l="0" t="0" r="0" b="0"/>
            <wp:docPr id="12941759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02C78F" wp14:editId="0EAE7BDD">
            <wp:extent cx="560705" cy="26035"/>
            <wp:effectExtent l="0" t="0" r="0" b="0"/>
            <wp:docPr id="19774901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D288A1" wp14:editId="65D05CEE">
            <wp:extent cx="560705" cy="26035"/>
            <wp:effectExtent l="0" t="0" r="0" b="0"/>
            <wp:docPr id="19068432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8A0B81" wp14:editId="1BE7FCB4">
            <wp:extent cx="560705" cy="26035"/>
            <wp:effectExtent l="0" t="0" r="0" b="0"/>
            <wp:docPr id="91680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D638A5" wp14:editId="0E47CEB6">
            <wp:extent cx="560705" cy="26035"/>
            <wp:effectExtent l="0" t="0" r="0" b="0"/>
            <wp:docPr id="5198585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D1DB81" wp14:editId="54DED754">
            <wp:extent cx="560705" cy="26035"/>
            <wp:effectExtent l="0" t="0" r="0" b="0"/>
            <wp:docPr id="6248979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F787E9" wp14:editId="4A25B9AE">
            <wp:extent cx="560705" cy="26035"/>
            <wp:effectExtent l="0" t="0" r="0" b="0"/>
            <wp:docPr id="11380991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511F5B" wp14:editId="572CA30D">
            <wp:extent cx="560705" cy="26035"/>
            <wp:effectExtent l="0" t="0" r="0" b="0"/>
            <wp:docPr id="17718957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77FE04" wp14:editId="2458C68E">
            <wp:extent cx="560705" cy="26035"/>
            <wp:effectExtent l="0" t="0" r="0" b="0"/>
            <wp:docPr id="20847906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C60D06" wp14:editId="54EE9E68">
            <wp:extent cx="560705" cy="26035"/>
            <wp:effectExtent l="0" t="0" r="0" b="0"/>
            <wp:docPr id="18725781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3FE61A" wp14:editId="6B6B69FB">
            <wp:extent cx="560705" cy="26035"/>
            <wp:effectExtent l="0" t="0" r="0" b="0"/>
            <wp:docPr id="829390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2CDA9AA" wp14:editId="76F28C63">
            <wp:extent cx="560705" cy="26035"/>
            <wp:effectExtent l="0" t="0" r="0" b="0"/>
            <wp:docPr id="3941604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00A38E" wp14:editId="7D8F6682">
            <wp:extent cx="560705" cy="26035"/>
            <wp:effectExtent l="0" t="0" r="0" b="0"/>
            <wp:docPr id="13301866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15C86F6" wp14:editId="55B2370D">
            <wp:extent cx="560705" cy="26035"/>
            <wp:effectExtent l="0" t="0" r="0" b="0"/>
            <wp:docPr id="10388616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F6C398" wp14:editId="05BA634E">
            <wp:extent cx="560705" cy="26035"/>
            <wp:effectExtent l="0" t="0" r="0" b="0"/>
            <wp:docPr id="192607428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806CF1" wp14:editId="0BE04FF1">
            <wp:extent cx="560705" cy="26035"/>
            <wp:effectExtent l="0" t="0" r="0" b="0"/>
            <wp:docPr id="1412177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6783BA" wp14:editId="193552BC">
            <wp:extent cx="560705" cy="26035"/>
            <wp:effectExtent l="0" t="0" r="0" b="0"/>
            <wp:docPr id="16641963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B3B9CF" wp14:editId="62EC06ED">
            <wp:extent cx="560705" cy="26035"/>
            <wp:effectExtent l="0" t="0" r="0" b="0"/>
            <wp:docPr id="6536532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D28BF1" wp14:editId="0F4F47DD">
            <wp:extent cx="560705" cy="26035"/>
            <wp:effectExtent l="0" t="0" r="0" b="0"/>
            <wp:docPr id="21004535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849C4F" wp14:editId="4D6D774A">
            <wp:extent cx="560705" cy="26035"/>
            <wp:effectExtent l="0" t="0" r="0" b="0"/>
            <wp:docPr id="15227773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861DA2" wp14:editId="632BC231">
            <wp:extent cx="560705" cy="26035"/>
            <wp:effectExtent l="0" t="0" r="0" b="0"/>
            <wp:docPr id="10608142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C5B2D6" wp14:editId="5B6A77D5">
            <wp:extent cx="560705" cy="26035"/>
            <wp:effectExtent l="0" t="0" r="0" b="0"/>
            <wp:docPr id="19104133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841A25" wp14:editId="4CEBC945">
            <wp:extent cx="560705" cy="26035"/>
            <wp:effectExtent l="0" t="0" r="0" b="0"/>
            <wp:docPr id="16876992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52F04" wp14:editId="523962DA">
            <wp:extent cx="560705" cy="26035"/>
            <wp:effectExtent l="0" t="0" r="0" b="0"/>
            <wp:docPr id="11249977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921A16" wp14:editId="45FFB67A">
            <wp:extent cx="560705" cy="26035"/>
            <wp:effectExtent l="0" t="0" r="0" b="0"/>
            <wp:docPr id="3901512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084327" wp14:editId="1E053165">
            <wp:extent cx="560705" cy="26035"/>
            <wp:effectExtent l="0" t="0" r="0" b="0"/>
            <wp:docPr id="12460569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44BDD7" wp14:editId="1033CC42">
            <wp:extent cx="560705" cy="26035"/>
            <wp:effectExtent l="0" t="0" r="0" b="0"/>
            <wp:docPr id="17280948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2FA9B7" wp14:editId="758E8B9F">
            <wp:extent cx="560705" cy="26035"/>
            <wp:effectExtent l="0" t="0" r="0" b="0"/>
            <wp:docPr id="17174370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8F512A" wp14:editId="2D29A295">
            <wp:extent cx="560705" cy="26035"/>
            <wp:effectExtent l="0" t="0" r="0" b="0"/>
            <wp:docPr id="57748796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4EFE61" wp14:editId="3E819752">
            <wp:extent cx="560705" cy="26035"/>
            <wp:effectExtent l="0" t="0" r="0" b="0"/>
            <wp:docPr id="12424957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96F497" wp14:editId="1632097E">
            <wp:extent cx="560705" cy="26035"/>
            <wp:effectExtent l="0" t="0" r="0" b="0"/>
            <wp:docPr id="137634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A2E8F0" wp14:editId="3CCF0193">
            <wp:extent cx="560705" cy="26035"/>
            <wp:effectExtent l="0" t="0" r="0" b="0"/>
            <wp:docPr id="18247400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C7C3BB1" wp14:editId="750AE697">
            <wp:extent cx="560705" cy="26035"/>
            <wp:effectExtent l="0" t="0" r="0" b="0"/>
            <wp:docPr id="46690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3D2145" wp14:editId="4A323BFE">
            <wp:extent cx="560705" cy="26035"/>
            <wp:effectExtent l="0" t="0" r="0" b="0"/>
            <wp:docPr id="2611772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3456A5" wp14:editId="66ECA379">
            <wp:extent cx="560705" cy="26035"/>
            <wp:effectExtent l="0" t="0" r="0" b="0"/>
            <wp:docPr id="307178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484741" wp14:editId="32E24A7A">
            <wp:extent cx="560705" cy="26035"/>
            <wp:effectExtent l="0" t="0" r="0" b="0"/>
            <wp:docPr id="2479260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4FF733" wp14:editId="4CCB20F0">
            <wp:extent cx="560705" cy="26035"/>
            <wp:effectExtent l="0" t="0" r="0" b="0"/>
            <wp:docPr id="639329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BB86FB" wp14:editId="60362552">
            <wp:extent cx="560705" cy="26035"/>
            <wp:effectExtent l="0" t="0" r="0" b="0"/>
            <wp:docPr id="181627138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42A856" wp14:editId="5040B426">
            <wp:extent cx="560705" cy="26035"/>
            <wp:effectExtent l="0" t="0" r="0" b="0"/>
            <wp:docPr id="1387006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4BE587" wp14:editId="43B15013">
            <wp:extent cx="560705" cy="26035"/>
            <wp:effectExtent l="0" t="0" r="0" b="0"/>
            <wp:docPr id="7281237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59AF30" wp14:editId="7FA28672">
            <wp:extent cx="560705" cy="26035"/>
            <wp:effectExtent l="0" t="0" r="0" b="0"/>
            <wp:docPr id="7887204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0CC498" wp14:editId="19DEB464">
            <wp:extent cx="560705" cy="26035"/>
            <wp:effectExtent l="0" t="0" r="0" b="0"/>
            <wp:docPr id="33197766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BB2A83" wp14:editId="1A5A9053">
            <wp:extent cx="560705" cy="26035"/>
            <wp:effectExtent l="0" t="0" r="0" b="0"/>
            <wp:docPr id="17537296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5F847D" wp14:editId="2E6A7C10">
            <wp:extent cx="560705" cy="26035"/>
            <wp:effectExtent l="0" t="0" r="0" b="0"/>
            <wp:docPr id="21297380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2644AF" wp14:editId="4525C35E">
            <wp:extent cx="560705" cy="26035"/>
            <wp:effectExtent l="0" t="0" r="0" b="0"/>
            <wp:docPr id="12788207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C4C62A" wp14:editId="1BF30B02">
            <wp:extent cx="560705" cy="26035"/>
            <wp:effectExtent l="0" t="0" r="0" b="0"/>
            <wp:docPr id="65423437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FA05B8" wp14:editId="73BA544F">
            <wp:extent cx="560705" cy="26035"/>
            <wp:effectExtent l="0" t="0" r="0" b="0"/>
            <wp:docPr id="187760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414D30" wp14:editId="3A3B1942">
            <wp:extent cx="560705" cy="26035"/>
            <wp:effectExtent l="0" t="0" r="0" b="0"/>
            <wp:docPr id="10024669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44C542" wp14:editId="51502501">
            <wp:extent cx="560705" cy="26035"/>
            <wp:effectExtent l="0" t="0" r="0" b="0"/>
            <wp:docPr id="4270342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A881C4" wp14:editId="7D86ECFA">
            <wp:extent cx="560705" cy="26035"/>
            <wp:effectExtent l="0" t="0" r="0" b="0"/>
            <wp:docPr id="15178529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3E3C8A" wp14:editId="3AA54E94">
            <wp:extent cx="560705" cy="26035"/>
            <wp:effectExtent l="0" t="0" r="0" b="0"/>
            <wp:docPr id="8151680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C45270" wp14:editId="709B883F">
            <wp:extent cx="560705" cy="26035"/>
            <wp:effectExtent l="0" t="0" r="0" b="0"/>
            <wp:docPr id="3034058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C6D8F1" wp14:editId="7C7D595C">
            <wp:extent cx="560705" cy="26035"/>
            <wp:effectExtent l="0" t="0" r="0" b="0"/>
            <wp:docPr id="2977962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FDA0705" wp14:editId="1A4C3A8A">
            <wp:extent cx="560705" cy="26035"/>
            <wp:effectExtent l="0" t="0" r="0" b="0"/>
            <wp:docPr id="13693601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6E6D03" wp14:editId="1C5904BA">
            <wp:extent cx="560705" cy="26035"/>
            <wp:effectExtent l="0" t="0" r="0" b="0"/>
            <wp:docPr id="20225440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171822" wp14:editId="77058B8B">
            <wp:extent cx="560705" cy="26035"/>
            <wp:effectExtent l="0" t="0" r="0" b="0"/>
            <wp:docPr id="87268573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7405E" wp14:editId="38FD2D24">
            <wp:extent cx="560705" cy="26035"/>
            <wp:effectExtent l="0" t="0" r="0" b="0"/>
            <wp:docPr id="188814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B9937F" wp14:editId="615C4BAC">
            <wp:extent cx="560705" cy="26035"/>
            <wp:effectExtent l="0" t="0" r="0" b="0"/>
            <wp:docPr id="11789169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CFEBD7" wp14:editId="3F974F3A">
            <wp:extent cx="560705" cy="26035"/>
            <wp:effectExtent l="0" t="0" r="0" b="0"/>
            <wp:docPr id="8990249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C73FC9" wp14:editId="38E6C215">
            <wp:extent cx="560705" cy="26035"/>
            <wp:effectExtent l="0" t="0" r="0" b="0"/>
            <wp:docPr id="1735005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7B08516" wp14:editId="19EE4E39">
            <wp:extent cx="560705" cy="26035"/>
            <wp:effectExtent l="0" t="0" r="0" b="0"/>
            <wp:docPr id="4433608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3BA125" wp14:editId="18A1EA60">
            <wp:extent cx="560705" cy="26035"/>
            <wp:effectExtent l="0" t="0" r="0" b="0"/>
            <wp:docPr id="626800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A927DD" wp14:editId="726B0B98">
            <wp:extent cx="560705" cy="26035"/>
            <wp:effectExtent l="0" t="0" r="0" b="0"/>
            <wp:docPr id="13608330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A8BCE9" wp14:editId="5763DF54">
            <wp:extent cx="560705" cy="26035"/>
            <wp:effectExtent l="0" t="0" r="0" b="0"/>
            <wp:docPr id="3147151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7B8B8F" wp14:editId="77A5B1F5">
            <wp:extent cx="560705" cy="26035"/>
            <wp:effectExtent l="0" t="0" r="0" b="0"/>
            <wp:docPr id="403146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A8E902" wp14:editId="2CFFC5DF">
            <wp:extent cx="560705" cy="26035"/>
            <wp:effectExtent l="0" t="0" r="0" b="0"/>
            <wp:docPr id="1231271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B56D52D" wp14:editId="7D3CFF07">
            <wp:extent cx="560705" cy="26035"/>
            <wp:effectExtent l="0" t="0" r="0" b="0"/>
            <wp:docPr id="45320599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10AE19" wp14:editId="22F3C6FB">
            <wp:extent cx="560705" cy="26035"/>
            <wp:effectExtent l="0" t="0" r="0" b="0"/>
            <wp:docPr id="129305789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25531D" wp14:editId="1BF267C3">
            <wp:extent cx="560705" cy="26035"/>
            <wp:effectExtent l="0" t="0" r="0" b="0"/>
            <wp:docPr id="15952672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8370CB" wp14:editId="768AE420">
            <wp:extent cx="560705" cy="26035"/>
            <wp:effectExtent l="0" t="0" r="0" b="0"/>
            <wp:docPr id="150984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5E8B4C" wp14:editId="4B12BD33">
            <wp:extent cx="560705" cy="26035"/>
            <wp:effectExtent l="0" t="0" r="0" b="0"/>
            <wp:docPr id="3353228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8F11828" wp14:editId="44388D13">
            <wp:extent cx="560705" cy="26035"/>
            <wp:effectExtent l="0" t="0" r="0" b="0"/>
            <wp:docPr id="1810280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88E3E0" wp14:editId="469AD746">
            <wp:extent cx="560705" cy="26035"/>
            <wp:effectExtent l="0" t="0" r="0" b="0"/>
            <wp:docPr id="4106931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417C89" wp14:editId="14536106">
            <wp:extent cx="560705" cy="26035"/>
            <wp:effectExtent l="0" t="0" r="0" b="0"/>
            <wp:docPr id="15230344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BDE112" wp14:editId="58704ABA">
            <wp:extent cx="560705" cy="26035"/>
            <wp:effectExtent l="0" t="0" r="0" b="0"/>
            <wp:docPr id="18471586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EF9D95" wp14:editId="117D3912">
            <wp:extent cx="560705" cy="26035"/>
            <wp:effectExtent l="0" t="0" r="0" b="0"/>
            <wp:docPr id="20177994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031626" wp14:editId="6D756287">
            <wp:extent cx="560705" cy="26035"/>
            <wp:effectExtent l="0" t="0" r="0" b="0"/>
            <wp:docPr id="4079672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51D41F" wp14:editId="1D438580">
            <wp:extent cx="560705" cy="26035"/>
            <wp:effectExtent l="0" t="0" r="0" b="0"/>
            <wp:docPr id="9331076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6549FB" wp14:editId="42D3EACA">
            <wp:extent cx="560705" cy="26035"/>
            <wp:effectExtent l="0" t="0" r="0" b="0"/>
            <wp:docPr id="14449560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6E32198" wp14:editId="628CB8BB">
            <wp:extent cx="560705" cy="26035"/>
            <wp:effectExtent l="0" t="0" r="0" b="0"/>
            <wp:docPr id="19153746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B97C915" wp14:editId="1909FABB">
            <wp:extent cx="560705" cy="26035"/>
            <wp:effectExtent l="0" t="0" r="0" b="0"/>
            <wp:docPr id="94622459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E49214" wp14:editId="11C4E14F">
            <wp:extent cx="560705" cy="26035"/>
            <wp:effectExtent l="0" t="0" r="0" b="0"/>
            <wp:docPr id="102199369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045796" wp14:editId="46A0DEB2">
            <wp:extent cx="560705" cy="26035"/>
            <wp:effectExtent l="0" t="0" r="0" b="0"/>
            <wp:docPr id="1347624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8C3E43" wp14:editId="333D63E3">
            <wp:extent cx="560705" cy="26035"/>
            <wp:effectExtent l="0" t="0" r="0" b="0"/>
            <wp:docPr id="4385230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2DC33F" wp14:editId="57A8222D">
            <wp:extent cx="560705" cy="26035"/>
            <wp:effectExtent l="0" t="0" r="0" b="0"/>
            <wp:docPr id="5492828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33ED77" wp14:editId="2B29D542">
            <wp:extent cx="560705" cy="26035"/>
            <wp:effectExtent l="0" t="0" r="0" b="0"/>
            <wp:docPr id="20842766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E71572" wp14:editId="022EB9C4">
            <wp:extent cx="560705" cy="26035"/>
            <wp:effectExtent l="0" t="0" r="0" b="0"/>
            <wp:docPr id="9824516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9957B6" wp14:editId="76C6D435">
            <wp:extent cx="560705" cy="26035"/>
            <wp:effectExtent l="0" t="0" r="0" b="0"/>
            <wp:docPr id="135656861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C7E619" wp14:editId="43D315D6">
            <wp:extent cx="560705" cy="26035"/>
            <wp:effectExtent l="0" t="0" r="0" b="0"/>
            <wp:docPr id="160990343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3F99AE5" wp14:editId="69B80919">
            <wp:extent cx="560705" cy="26035"/>
            <wp:effectExtent l="0" t="0" r="0" b="0"/>
            <wp:docPr id="1300036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41EFFA" wp14:editId="00A0393E">
            <wp:extent cx="560705" cy="26035"/>
            <wp:effectExtent l="0" t="0" r="0" b="0"/>
            <wp:docPr id="3486593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C0B6D3" wp14:editId="05327215">
            <wp:extent cx="560705" cy="26035"/>
            <wp:effectExtent l="0" t="0" r="0" b="0"/>
            <wp:docPr id="52579632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B4F3BCC" wp14:editId="29B5F117">
            <wp:extent cx="560705" cy="26035"/>
            <wp:effectExtent l="0" t="0" r="0" b="0"/>
            <wp:docPr id="3345765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EED7D9" wp14:editId="3CDB672A">
            <wp:extent cx="560705" cy="26035"/>
            <wp:effectExtent l="0" t="0" r="0" b="0"/>
            <wp:docPr id="16832403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8118D19" wp14:editId="645EE5ED">
            <wp:extent cx="560705" cy="26035"/>
            <wp:effectExtent l="0" t="0" r="0" b="0"/>
            <wp:docPr id="2000551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A799E1" wp14:editId="63C70BFA">
            <wp:extent cx="560705" cy="26035"/>
            <wp:effectExtent l="0" t="0" r="0" b="0"/>
            <wp:docPr id="5963367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235B59" wp14:editId="757443E3">
            <wp:extent cx="560705" cy="26035"/>
            <wp:effectExtent l="0" t="0" r="0" b="0"/>
            <wp:docPr id="737913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85D6483" wp14:editId="01E5B19D">
            <wp:extent cx="560705" cy="26035"/>
            <wp:effectExtent l="0" t="0" r="0" b="0"/>
            <wp:docPr id="184706745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3DB741A" wp14:editId="7501FFC2">
            <wp:extent cx="560705" cy="26035"/>
            <wp:effectExtent l="0" t="0" r="0" b="0"/>
            <wp:docPr id="84593033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BD9F0C" wp14:editId="4D8B8D03">
            <wp:extent cx="560705" cy="26035"/>
            <wp:effectExtent l="0" t="0" r="0" b="0"/>
            <wp:docPr id="15985337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DAD9D61" wp14:editId="087B84A8">
            <wp:extent cx="560705" cy="26035"/>
            <wp:effectExtent l="0" t="0" r="0" b="0"/>
            <wp:docPr id="49129789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9CE299" wp14:editId="6EADB895">
            <wp:extent cx="560705" cy="26035"/>
            <wp:effectExtent l="0" t="0" r="0" b="0"/>
            <wp:docPr id="53288057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8F2464" wp14:editId="2373D856">
            <wp:extent cx="560705" cy="26035"/>
            <wp:effectExtent l="0" t="0" r="0" b="0"/>
            <wp:docPr id="18396051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E3F2413" wp14:editId="4757B5A8">
            <wp:extent cx="560705" cy="26035"/>
            <wp:effectExtent l="0" t="0" r="0" b="0"/>
            <wp:docPr id="5425843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E0D62F" wp14:editId="6E858EFB">
            <wp:extent cx="560705" cy="26035"/>
            <wp:effectExtent l="0" t="0" r="0" b="0"/>
            <wp:docPr id="14157031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CB1F15" wp14:editId="4F7431AF">
            <wp:extent cx="560705" cy="26035"/>
            <wp:effectExtent l="0" t="0" r="0" b="0"/>
            <wp:docPr id="3583880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A2E43C" wp14:editId="7F1AAD95">
            <wp:extent cx="560705" cy="26035"/>
            <wp:effectExtent l="0" t="0" r="0" b="0"/>
            <wp:docPr id="17877055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821A86" wp14:editId="43406803">
            <wp:extent cx="560705" cy="26035"/>
            <wp:effectExtent l="0" t="0" r="0" b="0"/>
            <wp:docPr id="1027050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E3130F" wp14:editId="5A5EE35D">
            <wp:extent cx="560705" cy="26035"/>
            <wp:effectExtent l="0" t="0" r="0" b="0"/>
            <wp:docPr id="4892894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5455A7A" wp14:editId="50ACBF2E">
            <wp:extent cx="560705" cy="26035"/>
            <wp:effectExtent l="0" t="0" r="0" b="0"/>
            <wp:docPr id="199529161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2F1EC8" wp14:editId="40BC94AE">
            <wp:extent cx="560705" cy="26035"/>
            <wp:effectExtent l="0" t="0" r="0" b="0"/>
            <wp:docPr id="197824850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A0AFA1" wp14:editId="387E73DA">
            <wp:extent cx="560705" cy="26035"/>
            <wp:effectExtent l="0" t="0" r="0" b="0"/>
            <wp:docPr id="4610417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2F4D28" wp14:editId="3FAFE500">
            <wp:extent cx="560705" cy="26035"/>
            <wp:effectExtent l="0" t="0" r="0" b="0"/>
            <wp:docPr id="1892357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F1194D" wp14:editId="116472D2">
            <wp:extent cx="560705" cy="26035"/>
            <wp:effectExtent l="0" t="0" r="0" b="0"/>
            <wp:docPr id="31896565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959F94" wp14:editId="6817E0EE">
            <wp:extent cx="560705" cy="26035"/>
            <wp:effectExtent l="0" t="0" r="0" b="0"/>
            <wp:docPr id="1022915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1D0770" wp14:editId="2FB352FE">
            <wp:extent cx="560705" cy="26035"/>
            <wp:effectExtent l="0" t="0" r="0" b="0"/>
            <wp:docPr id="4349608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83A521" wp14:editId="0E62A813">
            <wp:extent cx="560705" cy="26035"/>
            <wp:effectExtent l="0" t="0" r="0" b="0"/>
            <wp:docPr id="255866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D6A682" wp14:editId="3ABEBF9D">
            <wp:extent cx="560705" cy="26035"/>
            <wp:effectExtent l="0" t="0" r="0" b="0"/>
            <wp:docPr id="10302611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2C9C393" wp14:editId="5160BA90">
            <wp:extent cx="560705" cy="26035"/>
            <wp:effectExtent l="0" t="0" r="0" b="0"/>
            <wp:docPr id="192178608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6E21031" wp14:editId="2993CE2A">
            <wp:extent cx="560705" cy="26035"/>
            <wp:effectExtent l="0" t="0" r="0" b="0"/>
            <wp:docPr id="25706672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658FB19" wp14:editId="3EA5BFC1">
            <wp:extent cx="560705" cy="26035"/>
            <wp:effectExtent l="0" t="0" r="0" b="0"/>
            <wp:docPr id="37399972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7BA2880" wp14:editId="3BB0AB17">
            <wp:extent cx="560705" cy="26035"/>
            <wp:effectExtent l="0" t="0" r="0" b="0"/>
            <wp:docPr id="13863940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A05D1D" wp14:editId="3A20C726">
            <wp:extent cx="560705" cy="26035"/>
            <wp:effectExtent l="0" t="0" r="0" b="0"/>
            <wp:docPr id="6822542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84DDB1" wp14:editId="02397D76">
            <wp:extent cx="560705" cy="26035"/>
            <wp:effectExtent l="0" t="0" r="0" b="0"/>
            <wp:docPr id="3603125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28EC725" wp14:editId="6A7AC7E2">
            <wp:extent cx="560705" cy="26035"/>
            <wp:effectExtent l="0" t="0" r="0" b="0"/>
            <wp:docPr id="4081250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531A2C" wp14:editId="261FC122">
            <wp:extent cx="560705" cy="26035"/>
            <wp:effectExtent l="0" t="0" r="0" b="0"/>
            <wp:docPr id="1122736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B410335" wp14:editId="7824C82A">
            <wp:extent cx="560705" cy="26035"/>
            <wp:effectExtent l="0" t="0" r="0" b="0"/>
            <wp:docPr id="30153056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1FF123" wp14:editId="0272AB8D">
            <wp:extent cx="560705" cy="26035"/>
            <wp:effectExtent l="0" t="0" r="0" b="0"/>
            <wp:docPr id="6021478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42BFFEA" wp14:editId="270576A0">
            <wp:extent cx="560705" cy="26035"/>
            <wp:effectExtent l="0" t="0" r="0" b="0"/>
            <wp:docPr id="109017830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A48E97" wp14:editId="1EFF0379">
            <wp:extent cx="560705" cy="26035"/>
            <wp:effectExtent l="0" t="0" r="0" b="0"/>
            <wp:docPr id="34059982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834F52A" wp14:editId="62AE10EE">
            <wp:extent cx="560705" cy="26035"/>
            <wp:effectExtent l="0" t="0" r="0" b="0"/>
            <wp:docPr id="1064703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CC5353" wp14:editId="1BA58154">
            <wp:extent cx="560705" cy="26035"/>
            <wp:effectExtent l="0" t="0" r="0" b="0"/>
            <wp:docPr id="3696695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75F35C1" wp14:editId="5A9DF677">
            <wp:extent cx="560705" cy="26035"/>
            <wp:effectExtent l="0" t="0" r="0" b="0"/>
            <wp:docPr id="60384728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9052CC3" wp14:editId="56932681">
            <wp:extent cx="560705" cy="26035"/>
            <wp:effectExtent l="0" t="0" r="0" b="0"/>
            <wp:docPr id="8017119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63911D4" wp14:editId="366DF298">
            <wp:extent cx="560705" cy="26035"/>
            <wp:effectExtent l="0" t="0" r="0" b="0"/>
            <wp:docPr id="16279027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3007F5F" wp14:editId="3523244C">
            <wp:extent cx="560705" cy="26035"/>
            <wp:effectExtent l="0" t="0" r="0" b="0"/>
            <wp:docPr id="1465379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03447B6" wp14:editId="10AFCB44">
            <wp:extent cx="560705" cy="26035"/>
            <wp:effectExtent l="0" t="0" r="0" b="0"/>
            <wp:docPr id="1578698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315A161" wp14:editId="2FDCF07D">
            <wp:extent cx="560705" cy="26035"/>
            <wp:effectExtent l="0" t="0" r="0" b="0"/>
            <wp:docPr id="170890614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02B49D" wp14:editId="64D7D6A1">
            <wp:extent cx="560705" cy="26035"/>
            <wp:effectExtent l="0" t="0" r="0" b="0"/>
            <wp:docPr id="15151239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51D866" wp14:editId="29E788D6">
            <wp:extent cx="560705" cy="26035"/>
            <wp:effectExtent l="0" t="0" r="0" b="0"/>
            <wp:docPr id="7880738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795408" wp14:editId="73998C06">
            <wp:extent cx="560705" cy="26035"/>
            <wp:effectExtent l="0" t="0" r="0" b="0"/>
            <wp:docPr id="38618667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9DA934" wp14:editId="0F7126CE">
            <wp:extent cx="560705" cy="26035"/>
            <wp:effectExtent l="0" t="0" r="0" b="0"/>
            <wp:docPr id="139258431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EA6A6E" wp14:editId="7601BD46">
            <wp:extent cx="560705" cy="26035"/>
            <wp:effectExtent l="0" t="0" r="0" b="0"/>
            <wp:docPr id="9263713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BC712EE" wp14:editId="5F2DFF9D">
            <wp:extent cx="560705" cy="26035"/>
            <wp:effectExtent l="0" t="0" r="0" b="0"/>
            <wp:docPr id="4114594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2B40AFF" wp14:editId="50168DC3">
            <wp:extent cx="560705" cy="26035"/>
            <wp:effectExtent l="0" t="0" r="0" b="0"/>
            <wp:docPr id="198431655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49435E" wp14:editId="71AA293D">
            <wp:extent cx="560705" cy="26035"/>
            <wp:effectExtent l="0" t="0" r="0" b="0"/>
            <wp:docPr id="8644801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7FCFCED" wp14:editId="2F7FDC00">
            <wp:extent cx="560705" cy="26035"/>
            <wp:effectExtent l="0" t="0" r="0" b="0"/>
            <wp:docPr id="10061302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727C5EA" wp14:editId="2BE07AA6">
            <wp:extent cx="560705" cy="26035"/>
            <wp:effectExtent l="0" t="0" r="0" b="0"/>
            <wp:docPr id="211027104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CE0792" wp14:editId="44056101">
            <wp:extent cx="560705" cy="26035"/>
            <wp:effectExtent l="0" t="0" r="0" b="0"/>
            <wp:docPr id="14900718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672B99" wp14:editId="1A0043F5">
            <wp:extent cx="560705" cy="26035"/>
            <wp:effectExtent l="0" t="0" r="0" b="0"/>
            <wp:docPr id="95425478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73BCA66" wp14:editId="6BD06DF7">
            <wp:extent cx="560705" cy="26035"/>
            <wp:effectExtent l="0" t="0" r="0" b="0"/>
            <wp:docPr id="13730522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6177E70" wp14:editId="3E5A6322">
            <wp:extent cx="560705" cy="26035"/>
            <wp:effectExtent l="0" t="0" r="0" b="0"/>
            <wp:docPr id="7331229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99DE07" wp14:editId="25E781BE">
            <wp:extent cx="560705" cy="26035"/>
            <wp:effectExtent l="0" t="0" r="0" b="0"/>
            <wp:docPr id="9022719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692FA3" wp14:editId="07556359">
            <wp:extent cx="560705" cy="26035"/>
            <wp:effectExtent l="0" t="0" r="0" b="0"/>
            <wp:docPr id="92768300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1D10CB8" wp14:editId="7BE1E24E">
            <wp:extent cx="560705" cy="26035"/>
            <wp:effectExtent l="0" t="0" r="0" b="0"/>
            <wp:docPr id="1515182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B3C718" wp14:editId="42E9A7D4">
            <wp:extent cx="560705" cy="26035"/>
            <wp:effectExtent l="0" t="0" r="0" b="0"/>
            <wp:docPr id="46682210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8D84E21" wp14:editId="3D3A00DC">
            <wp:extent cx="560705" cy="26035"/>
            <wp:effectExtent l="0" t="0" r="0" b="0"/>
            <wp:docPr id="7056363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3FCC97" wp14:editId="2B98A070">
            <wp:extent cx="560705" cy="26035"/>
            <wp:effectExtent l="0" t="0" r="0" b="0"/>
            <wp:docPr id="137357497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4FAB9A" wp14:editId="2076EE4A">
            <wp:extent cx="560705" cy="26035"/>
            <wp:effectExtent l="0" t="0" r="0" b="0"/>
            <wp:docPr id="18983116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A06155" wp14:editId="5CC2A230">
            <wp:extent cx="560705" cy="26035"/>
            <wp:effectExtent l="0" t="0" r="0" b="0"/>
            <wp:docPr id="181567767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D50100" wp14:editId="5394369D">
            <wp:extent cx="560705" cy="26035"/>
            <wp:effectExtent l="0" t="0" r="0" b="0"/>
            <wp:docPr id="93485013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800082A" wp14:editId="34461903">
            <wp:extent cx="560705" cy="26035"/>
            <wp:effectExtent l="0" t="0" r="0" b="0"/>
            <wp:docPr id="6284079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03A5558" wp14:editId="58E8CEDC">
            <wp:extent cx="560705" cy="26035"/>
            <wp:effectExtent l="0" t="0" r="0" b="0"/>
            <wp:docPr id="8406807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54A91C" wp14:editId="28E88192">
            <wp:extent cx="560705" cy="26035"/>
            <wp:effectExtent l="0" t="0" r="0" b="0"/>
            <wp:docPr id="182609890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BF952D" wp14:editId="22CAE911">
            <wp:extent cx="560705" cy="26035"/>
            <wp:effectExtent l="0" t="0" r="0" b="0"/>
            <wp:docPr id="35738370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D5C059E" wp14:editId="2E507370">
            <wp:extent cx="560705" cy="26035"/>
            <wp:effectExtent l="0" t="0" r="0" b="0"/>
            <wp:docPr id="140806655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F695EE3" wp14:editId="686A0414">
            <wp:extent cx="560705" cy="26035"/>
            <wp:effectExtent l="0" t="0" r="0" b="0"/>
            <wp:docPr id="16787910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62B5665" wp14:editId="079E4673">
            <wp:extent cx="560705" cy="26035"/>
            <wp:effectExtent l="0" t="0" r="0" b="0"/>
            <wp:docPr id="16945047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015084" wp14:editId="737AAE45">
            <wp:extent cx="560705" cy="26035"/>
            <wp:effectExtent l="0" t="0" r="0" b="0"/>
            <wp:docPr id="1593863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7C707F" wp14:editId="74F49379">
            <wp:extent cx="560705" cy="26035"/>
            <wp:effectExtent l="0" t="0" r="0" b="0"/>
            <wp:docPr id="3270742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5CA72E7" wp14:editId="22A70221">
            <wp:extent cx="560705" cy="26035"/>
            <wp:effectExtent l="0" t="0" r="0" b="0"/>
            <wp:docPr id="9634522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096947" wp14:editId="1018B8F7">
            <wp:extent cx="560705" cy="26035"/>
            <wp:effectExtent l="0" t="0" r="0" b="0"/>
            <wp:docPr id="20605710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7C8C10" wp14:editId="0815FB5C">
            <wp:extent cx="560705" cy="26035"/>
            <wp:effectExtent l="0" t="0" r="0" b="0"/>
            <wp:docPr id="82593714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58BF14" wp14:editId="3DA7471F">
            <wp:extent cx="560705" cy="26035"/>
            <wp:effectExtent l="0" t="0" r="0" b="0"/>
            <wp:docPr id="3646668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5603678" wp14:editId="67167B00">
            <wp:extent cx="560705" cy="26035"/>
            <wp:effectExtent l="0" t="0" r="0" b="0"/>
            <wp:docPr id="306690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4798DEF" wp14:editId="2646E8FC">
            <wp:extent cx="560705" cy="26035"/>
            <wp:effectExtent l="0" t="0" r="0" b="0"/>
            <wp:docPr id="35012198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64D940" wp14:editId="7CEF2D96">
            <wp:extent cx="560705" cy="26035"/>
            <wp:effectExtent l="0" t="0" r="0" b="0"/>
            <wp:docPr id="18525710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EB4BC50" wp14:editId="76A94DC2">
            <wp:extent cx="560705" cy="26035"/>
            <wp:effectExtent l="0" t="0" r="0" b="0"/>
            <wp:docPr id="4155527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818FFB0" wp14:editId="5215F8A6">
            <wp:extent cx="560705" cy="26035"/>
            <wp:effectExtent l="0" t="0" r="0" b="0"/>
            <wp:docPr id="329392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F0DFDB" wp14:editId="46C8AF72">
            <wp:extent cx="560705" cy="26035"/>
            <wp:effectExtent l="0" t="0" r="0" b="0"/>
            <wp:docPr id="30855648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BFF8EEB" wp14:editId="361A936E">
            <wp:extent cx="560705" cy="26035"/>
            <wp:effectExtent l="0" t="0" r="0" b="0"/>
            <wp:docPr id="28365887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496B66F" wp14:editId="14E18124">
            <wp:extent cx="560705" cy="26035"/>
            <wp:effectExtent l="0" t="0" r="0" b="0"/>
            <wp:docPr id="140748304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23FA20" wp14:editId="413F725F">
            <wp:extent cx="560705" cy="26035"/>
            <wp:effectExtent l="0" t="0" r="0" b="0"/>
            <wp:docPr id="37883674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A136AB2" wp14:editId="15F113BF">
            <wp:extent cx="560705" cy="26035"/>
            <wp:effectExtent l="0" t="0" r="0" b="0"/>
            <wp:docPr id="14306315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C8F3B23" wp14:editId="7DDC82C1">
            <wp:extent cx="560705" cy="26035"/>
            <wp:effectExtent l="0" t="0" r="0" b="0"/>
            <wp:docPr id="19202251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F912C8A" wp14:editId="4F665883">
            <wp:extent cx="560705" cy="26035"/>
            <wp:effectExtent l="0" t="0" r="0" b="0"/>
            <wp:docPr id="15676540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5E8424" wp14:editId="590017CB">
            <wp:extent cx="560705" cy="26035"/>
            <wp:effectExtent l="0" t="0" r="0" b="0"/>
            <wp:docPr id="39651206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39DA1DB" wp14:editId="015749F8">
            <wp:extent cx="560705" cy="26035"/>
            <wp:effectExtent l="0" t="0" r="0" b="0"/>
            <wp:docPr id="15371956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BD68DE" wp14:editId="596CC1D9">
            <wp:extent cx="560705" cy="26035"/>
            <wp:effectExtent l="0" t="0" r="0" b="0"/>
            <wp:docPr id="16990463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C5585D3" wp14:editId="37FBC5AC">
            <wp:extent cx="560705" cy="26035"/>
            <wp:effectExtent l="0" t="0" r="0" b="0"/>
            <wp:docPr id="83702939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0DB1F0A" wp14:editId="0142AE62">
            <wp:extent cx="560705" cy="26035"/>
            <wp:effectExtent l="0" t="0" r="0" b="0"/>
            <wp:docPr id="5926095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28A0B8" wp14:editId="0FAA98C0">
            <wp:extent cx="560705" cy="26035"/>
            <wp:effectExtent l="0" t="0" r="0" b="0"/>
            <wp:docPr id="3055639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EB2BDF7" wp14:editId="4A2E79C2">
            <wp:extent cx="560705" cy="26035"/>
            <wp:effectExtent l="0" t="0" r="0" b="0"/>
            <wp:docPr id="2678034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01D6D3" wp14:editId="059B4435">
            <wp:extent cx="560705" cy="26035"/>
            <wp:effectExtent l="0" t="0" r="0" b="0"/>
            <wp:docPr id="48449776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9459EE" wp14:editId="464ACD89">
            <wp:extent cx="560705" cy="26035"/>
            <wp:effectExtent l="0" t="0" r="0" b="0"/>
            <wp:docPr id="11180155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EBBE4F3" wp14:editId="494B127F">
            <wp:extent cx="560705" cy="26035"/>
            <wp:effectExtent l="0" t="0" r="0" b="0"/>
            <wp:docPr id="92160254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0117245" wp14:editId="18599CA2">
            <wp:extent cx="560705" cy="26035"/>
            <wp:effectExtent l="0" t="0" r="0" b="0"/>
            <wp:docPr id="4032727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0DAA4FB" wp14:editId="1EF7F885">
            <wp:extent cx="560705" cy="26035"/>
            <wp:effectExtent l="0" t="0" r="0" b="0"/>
            <wp:docPr id="103542082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A05B6CC" wp14:editId="38427797">
            <wp:extent cx="560705" cy="26035"/>
            <wp:effectExtent l="0" t="0" r="0" b="0"/>
            <wp:docPr id="3724190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8F2C0A2" wp14:editId="43D4EC74">
            <wp:extent cx="560705" cy="26035"/>
            <wp:effectExtent l="0" t="0" r="0" b="0"/>
            <wp:docPr id="168055428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A8003AB" wp14:editId="7C1995AD">
            <wp:extent cx="560705" cy="26035"/>
            <wp:effectExtent l="0" t="0" r="0" b="0"/>
            <wp:docPr id="191151561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C9016E3" wp14:editId="3ECB0B36">
            <wp:extent cx="560705" cy="26035"/>
            <wp:effectExtent l="0" t="0" r="0" b="0"/>
            <wp:docPr id="96872967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E79DD21" wp14:editId="7424EB8A">
            <wp:extent cx="560705" cy="26035"/>
            <wp:effectExtent l="0" t="0" r="0" b="0"/>
            <wp:docPr id="155125423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76D01F2" wp14:editId="3BF081A6">
            <wp:extent cx="560705" cy="26035"/>
            <wp:effectExtent l="0" t="0" r="0" b="0"/>
            <wp:docPr id="189532562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4AA83E4" wp14:editId="6C927959">
            <wp:extent cx="560705" cy="26035"/>
            <wp:effectExtent l="0" t="0" r="0" b="0"/>
            <wp:docPr id="2654225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463C06" wp14:editId="03799337">
            <wp:extent cx="560705" cy="26035"/>
            <wp:effectExtent l="0" t="0" r="0" b="0"/>
            <wp:docPr id="264868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A116112" wp14:editId="37C5E34E">
            <wp:extent cx="560705" cy="26035"/>
            <wp:effectExtent l="0" t="0" r="0" b="0"/>
            <wp:docPr id="39624753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DADF32A" wp14:editId="55566534">
            <wp:extent cx="560705" cy="26035"/>
            <wp:effectExtent l="0" t="0" r="0" b="0"/>
            <wp:docPr id="11271365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7558A6" wp14:editId="26D6D390">
            <wp:extent cx="560705" cy="26035"/>
            <wp:effectExtent l="0" t="0" r="0" b="0"/>
            <wp:docPr id="34582033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7F0D83" wp14:editId="17361809">
            <wp:extent cx="560705" cy="26035"/>
            <wp:effectExtent l="0" t="0" r="0" b="0"/>
            <wp:docPr id="108549222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144C2A7" wp14:editId="15EC28AF">
            <wp:extent cx="560705" cy="26035"/>
            <wp:effectExtent l="0" t="0" r="0" b="0"/>
            <wp:docPr id="16751539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FE174E7" wp14:editId="274E85A8">
            <wp:extent cx="560705" cy="26035"/>
            <wp:effectExtent l="0" t="0" r="0" b="0"/>
            <wp:docPr id="188988873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A6A394E" wp14:editId="28250C73">
            <wp:extent cx="560705" cy="26035"/>
            <wp:effectExtent l="0" t="0" r="0" b="0"/>
            <wp:docPr id="4203158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5B6A93" wp14:editId="3E14583A">
            <wp:extent cx="560705" cy="26035"/>
            <wp:effectExtent l="0" t="0" r="0" b="0"/>
            <wp:docPr id="204977111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D898635" wp14:editId="0FEE70A1">
            <wp:extent cx="560705" cy="26035"/>
            <wp:effectExtent l="0" t="0" r="0" b="0"/>
            <wp:docPr id="186658749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9638E01" wp14:editId="0B4B9B14">
            <wp:extent cx="560705" cy="26035"/>
            <wp:effectExtent l="0" t="0" r="0" b="0"/>
            <wp:docPr id="166879867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88F227" wp14:editId="16BEC299">
            <wp:extent cx="560705" cy="26035"/>
            <wp:effectExtent l="0" t="0" r="0" b="0"/>
            <wp:docPr id="1638889754"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F3C27F2" wp14:editId="31D549E1">
            <wp:extent cx="560705" cy="26035"/>
            <wp:effectExtent l="0" t="0" r="0" b="0"/>
            <wp:docPr id="73927473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E8003D8" wp14:editId="70205DC4">
            <wp:extent cx="560705" cy="26035"/>
            <wp:effectExtent l="0" t="0" r="0" b="0"/>
            <wp:docPr id="7263220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4BA226A" wp14:editId="13C6F9E1">
            <wp:extent cx="560705" cy="26035"/>
            <wp:effectExtent l="0" t="0" r="0" b="0"/>
            <wp:docPr id="70777189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36CD726" wp14:editId="11869F4E">
            <wp:extent cx="560705" cy="26035"/>
            <wp:effectExtent l="0" t="0" r="0" b="0"/>
            <wp:docPr id="15995436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9A2649" wp14:editId="58BBAC23">
            <wp:extent cx="560705" cy="26035"/>
            <wp:effectExtent l="0" t="0" r="0" b="0"/>
            <wp:docPr id="24171392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2C7B107" wp14:editId="31DF2C1D">
            <wp:extent cx="560705" cy="26035"/>
            <wp:effectExtent l="0" t="0" r="0" b="0"/>
            <wp:docPr id="13493654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9AC34D1" wp14:editId="3E731F6D">
            <wp:extent cx="560705" cy="26035"/>
            <wp:effectExtent l="0" t="0" r="0" b="0"/>
            <wp:docPr id="20071014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18968D8" wp14:editId="6F8814E9">
            <wp:extent cx="560705" cy="26035"/>
            <wp:effectExtent l="0" t="0" r="0" b="0"/>
            <wp:docPr id="13204741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29724CE" wp14:editId="0B6BDDE9">
            <wp:extent cx="560705" cy="26035"/>
            <wp:effectExtent l="0" t="0" r="0" b="0"/>
            <wp:docPr id="183734725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42CFCC6" wp14:editId="0CEA1C90">
            <wp:extent cx="560705" cy="26035"/>
            <wp:effectExtent l="0" t="0" r="0" b="0"/>
            <wp:docPr id="122381604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C56719E" wp14:editId="6B5181CE">
            <wp:extent cx="560705" cy="26035"/>
            <wp:effectExtent l="0" t="0" r="0" b="0"/>
            <wp:docPr id="162173981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0ED99A6" wp14:editId="262C38AB">
            <wp:extent cx="560705" cy="26035"/>
            <wp:effectExtent l="0" t="0" r="0" b="0"/>
            <wp:docPr id="173737632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86B6EA" wp14:editId="1023EABB">
            <wp:extent cx="560705" cy="26035"/>
            <wp:effectExtent l="0" t="0" r="0" b="0"/>
            <wp:docPr id="135173576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CF0B27E" wp14:editId="48FC6C35">
            <wp:extent cx="560705" cy="26035"/>
            <wp:effectExtent l="0" t="0" r="0" b="0"/>
            <wp:docPr id="23635724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CFFE54" wp14:editId="445CA486">
            <wp:extent cx="560705" cy="26035"/>
            <wp:effectExtent l="0" t="0" r="0" b="0"/>
            <wp:docPr id="98154980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31207183" wp14:editId="44AF7758">
            <wp:extent cx="560705" cy="26035"/>
            <wp:effectExtent l="0" t="0" r="0" b="0"/>
            <wp:docPr id="124307865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A82531F" wp14:editId="14BB922C">
            <wp:extent cx="560705" cy="26035"/>
            <wp:effectExtent l="0" t="0" r="0" b="0"/>
            <wp:docPr id="292235980"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AE36784" wp14:editId="01072260">
            <wp:extent cx="560705" cy="26035"/>
            <wp:effectExtent l="0" t="0" r="0" b="0"/>
            <wp:docPr id="74434337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9BE7440" wp14:editId="6A7E77A4">
            <wp:extent cx="560705" cy="26035"/>
            <wp:effectExtent l="0" t="0" r="0" b="0"/>
            <wp:docPr id="8007740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0C0C35B" wp14:editId="4E134416">
            <wp:extent cx="560705" cy="26035"/>
            <wp:effectExtent l="0" t="0" r="0" b="0"/>
            <wp:docPr id="962193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5427EB83" wp14:editId="1A82F388">
            <wp:extent cx="560705" cy="26035"/>
            <wp:effectExtent l="0" t="0" r="0" b="0"/>
            <wp:docPr id="1162296269"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CC5744F" wp14:editId="2E0BD49D">
            <wp:extent cx="560705" cy="26035"/>
            <wp:effectExtent l="0" t="0" r="0" b="0"/>
            <wp:docPr id="2583778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6E863AE" wp14:editId="6C44B91D">
            <wp:extent cx="560705" cy="26035"/>
            <wp:effectExtent l="0" t="0" r="0" b="0"/>
            <wp:docPr id="7623818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237E8280" wp14:editId="476130CE">
            <wp:extent cx="560705" cy="26035"/>
            <wp:effectExtent l="0" t="0" r="0" b="0"/>
            <wp:docPr id="201685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69A3389" wp14:editId="14B813C5">
            <wp:extent cx="560705" cy="26035"/>
            <wp:effectExtent l="0" t="0" r="0" b="0"/>
            <wp:docPr id="1485962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4DB2FED" wp14:editId="17CA7C41">
            <wp:extent cx="560705" cy="26035"/>
            <wp:effectExtent l="0" t="0" r="0" b="0"/>
            <wp:docPr id="788437152"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0D857B" wp14:editId="77C69E8A">
            <wp:extent cx="560705" cy="26035"/>
            <wp:effectExtent l="0" t="0" r="0" b="0"/>
            <wp:docPr id="141948684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9BD12B0" wp14:editId="0582BBD7">
            <wp:extent cx="560705" cy="26035"/>
            <wp:effectExtent l="0" t="0" r="0" b="0"/>
            <wp:docPr id="1004819566"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36CC8AD" wp14:editId="7F5B56B5">
            <wp:extent cx="560705" cy="26035"/>
            <wp:effectExtent l="0" t="0" r="0" b="0"/>
            <wp:docPr id="133030809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6E1A50FE" wp14:editId="02A20834">
            <wp:extent cx="560705" cy="26035"/>
            <wp:effectExtent l="0" t="0" r="0" b="0"/>
            <wp:docPr id="65188658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1D2163F9" wp14:editId="2504F9F7">
            <wp:extent cx="560705" cy="26035"/>
            <wp:effectExtent l="0" t="0" r="0" b="0"/>
            <wp:docPr id="838413028"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AF62D2E" wp14:editId="61301D3E">
            <wp:extent cx="560705" cy="26035"/>
            <wp:effectExtent l="0" t="0" r="0" b="0"/>
            <wp:docPr id="252073213"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0DDEC412" wp14:editId="36149346">
            <wp:extent cx="560705" cy="26035"/>
            <wp:effectExtent l="0" t="0" r="0" b="0"/>
            <wp:docPr id="114488434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4E62A8C4" wp14:editId="39F133DB">
            <wp:extent cx="560705" cy="26035"/>
            <wp:effectExtent l="0" t="0" r="0" b="0"/>
            <wp:docPr id="161106717"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r>
        <w:drawing>
          <wp:inline distT="0" distB="0" distL="0" distR="0" wp14:anchorId="755F2B6D" wp14:editId="5F11F0C1">
            <wp:extent cx="560705" cy="26035"/>
            <wp:effectExtent l="0" t="0" r="0" b="0"/>
            <wp:docPr id="1998675915"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c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26035"/>
                    </a:xfrm>
                    <a:prstGeom prst="rect">
                      <a:avLst/>
                    </a:prstGeom>
                    <a:noFill/>
                    <a:ln>
                      <a:noFill/>
                    </a:ln>
                  </pic:spPr>
                </pic:pic>
              </a:graphicData>
            </a:graphic>
          </wp:inline>
        </w:drawing>
      </w:r>
    </w:p>
    <w:p w14:paraId="211E51B7" w14:textId="77777777" w:rsidR="00804C38" w:rsidRDefault="00804C38"/>
  </w:footnote>
  <w:footnote w:type="continuationSeparator" w:id="0">
    <w:p w14:paraId="1FC4A49C" w14:textId="77777777" w:rsidR="00804C38" w:rsidRDefault="00804C38">
      <w:r>
        <w:continuationSeparator/>
      </w:r>
    </w:p>
    <w:p w14:paraId="55EBAA8B" w14:textId="77777777" w:rsidR="00804C38" w:rsidRDefault="00804C38"/>
  </w:footnote>
  <w:footnote w:type="continuationNotice" w:id="1">
    <w:p w14:paraId="4226DD36" w14:textId="77777777" w:rsidR="00804C38" w:rsidRDefault="00804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1F4A" w14:textId="4329891A" w:rsidR="00BB69F2" w:rsidRDefault="00D412C6" w:rsidP="00800A05">
    <w:pPr>
      <w:pStyle w:val="Header"/>
      <w:tabs>
        <w:tab w:val="center" w:pos="4920"/>
      </w:tabs>
      <w:spacing w:line="200" w:lineRule="exact"/>
      <w:rPr>
        <w:i w:val="0"/>
        <w:iCs/>
      </w:rPr>
    </w:pPr>
    <w:r>
      <w:rPr>
        <w:rStyle w:val="PageNumber"/>
        <w:i w:val="0"/>
      </w:rPr>
      <w:fldChar w:fldCharType="begin"/>
    </w:r>
    <w:r w:rsidR="00BB69F2">
      <w:rPr>
        <w:rStyle w:val="PageNumber"/>
        <w:i w:val="0"/>
      </w:rPr>
      <w:instrText xml:space="preserve"> PAGE </w:instrText>
    </w:r>
    <w:r>
      <w:rPr>
        <w:rStyle w:val="PageNumber"/>
        <w:i w:val="0"/>
      </w:rPr>
      <w:fldChar w:fldCharType="separate"/>
    </w:r>
    <w:r w:rsidR="002A1E74">
      <w:rPr>
        <w:rStyle w:val="PageNumber"/>
        <w:i w:val="0"/>
      </w:rPr>
      <w:t>4</w:t>
    </w:r>
    <w:r>
      <w:rPr>
        <w:rStyle w:val="PageNumber"/>
        <w:i w:val="0"/>
      </w:rPr>
      <w:fldChar w:fldCharType="end"/>
    </w:r>
    <w:r w:rsidR="00BB69F2">
      <w:tab/>
    </w:r>
    <w:r w:rsidR="005F64CD">
      <w:t>Tisha Jillian, Tara Nirmala Kusuma, Ghinaa Zain Nabiilah, Jurike V Moniaga / Procedia Computer Science 00 (</w:t>
    </w:r>
    <w:r w:rsidR="005F64CD">
      <w:rPr>
        <w:lang w:eastAsia="zh-CN"/>
      </w:rPr>
      <w:t>2024</w:t>
    </w:r>
    <w:r w:rsidR="005F64CD">
      <w:t>)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E1F4B" w14:textId="7BE7FAE6" w:rsidR="00BB69F2" w:rsidRDefault="00BB69F2" w:rsidP="00E103B8">
    <w:pPr>
      <w:pStyle w:val="Header"/>
      <w:tabs>
        <w:tab w:val="clear" w:pos="9356"/>
        <w:tab w:val="center" w:pos="4920"/>
        <w:tab w:val="right" w:pos="9214"/>
      </w:tabs>
      <w:jc w:val="right"/>
    </w:pPr>
    <w:r>
      <w:tab/>
    </w:r>
    <w:r w:rsidR="005F64CD">
      <w:t>Tisha Jillian, Tara Nirmala Kusuma, Ghinaa Zain Nabiilah, Jurike V Moniaga / Procedia Computer Science 00 (</w:t>
    </w:r>
    <w:r w:rsidR="005F64CD">
      <w:rPr>
        <w:lang w:eastAsia="zh-CN"/>
      </w:rPr>
      <w:t>2024</w:t>
    </w:r>
    <w:r w:rsidR="005F64CD">
      <w:t>) 000–000</w:t>
    </w:r>
    <w:r>
      <w:tab/>
    </w:r>
    <w:r w:rsidR="00E103B8">
      <w:t xml:space="preserve"> </w:t>
    </w:r>
    <w:r w:rsidR="00D412C6">
      <w:rPr>
        <w:rStyle w:val="PageNumber"/>
        <w:i w:val="0"/>
      </w:rPr>
      <w:fldChar w:fldCharType="begin"/>
    </w:r>
    <w:r>
      <w:rPr>
        <w:rStyle w:val="PageNumber"/>
        <w:i w:val="0"/>
      </w:rPr>
      <w:instrText xml:space="preserve"> PAGE </w:instrText>
    </w:r>
    <w:r w:rsidR="00D412C6">
      <w:rPr>
        <w:rStyle w:val="PageNumber"/>
        <w:i w:val="0"/>
      </w:rPr>
      <w:fldChar w:fldCharType="separate"/>
    </w:r>
    <w:r w:rsidR="002A1E74">
      <w:rPr>
        <w:rStyle w:val="PageNumber"/>
        <w:i w:val="0"/>
      </w:rPr>
      <w:t>5</w:t>
    </w:r>
    <w:r w:rsidR="00D412C6">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4" w:type="dxa"/>
      <w:tblInd w:w="108" w:type="dxa"/>
      <w:tblLayout w:type="fixed"/>
      <w:tblLook w:val="0000" w:firstRow="0" w:lastRow="0" w:firstColumn="0" w:lastColumn="0" w:noHBand="0" w:noVBand="0"/>
    </w:tblPr>
    <w:tblGrid>
      <w:gridCol w:w="1265"/>
      <w:gridCol w:w="5695"/>
      <w:gridCol w:w="2404"/>
    </w:tblGrid>
    <w:tr w:rsidR="00BB69F2" w14:paraId="109E1F52" w14:textId="77777777">
      <w:trPr>
        <w:trHeight w:val="1868"/>
      </w:trPr>
      <w:tc>
        <w:tcPr>
          <w:tcW w:w="1265" w:type="dxa"/>
        </w:tcPr>
        <w:p w14:paraId="109E1F4C" w14:textId="77777777" w:rsidR="00BB69F2" w:rsidRDefault="0050516E">
          <w:pPr>
            <w:pStyle w:val="Header"/>
            <w:rPr>
              <w:sz w:val="10"/>
            </w:rPr>
          </w:pPr>
          <w:r>
            <w:drawing>
              <wp:inline distT="0" distB="0" distL="0" distR="0" wp14:anchorId="109E1F57" wp14:editId="109E1F58">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695" w:type="dxa"/>
        </w:tcPr>
        <w:p w14:paraId="109E1F4D" w14:textId="77777777" w:rsidR="008E5964" w:rsidRDefault="008E5964" w:rsidP="008E5964">
          <w:pPr>
            <w:pStyle w:val="Header"/>
            <w:spacing w:after="200"/>
            <w:jc w:val="center"/>
            <w:rPr>
              <w:rFonts w:ascii="Arial" w:hAnsi="Arial" w:cs="Arial"/>
              <w:i w:val="0"/>
              <w:iCs/>
              <w:sz w:val="18"/>
            </w:rPr>
          </w:pPr>
          <w:r>
            <w:rPr>
              <w:rFonts w:ascii="Arial" w:hAnsi="Arial" w:cs="Arial"/>
              <w:i w:val="0"/>
              <w:iCs/>
              <w:sz w:val="18"/>
            </w:rPr>
            <w:t xml:space="preserve">Available online at </w:t>
          </w:r>
          <w:hyperlink r:id="rId2" w:history="1">
            <w:r>
              <w:rPr>
                <w:rStyle w:val="Hyperlink"/>
                <w:rFonts w:ascii="Arial" w:hAnsi="Arial" w:cs="Arial"/>
                <w:i w:val="0"/>
                <w:iCs/>
                <w:color w:val="0000FF"/>
                <w:sz w:val="18"/>
              </w:rPr>
              <w:t>www.sciencedirect.com</w:t>
            </w:r>
          </w:hyperlink>
        </w:p>
        <w:p w14:paraId="109E1F4E" w14:textId="77777777" w:rsidR="00BB69F2" w:rsidRDefault="008E5964" w:rsidP="008E5964">
          <w:pPr>
            <w:pStyle w:val="Header"/>
            <w:spacing w:before="0" w:beforeAutospacing="0" w:after="0"/>
            <w:jc w:val="center"/>
            <w:rPr>
              <w:rFonts w:ascii="Arial" w:hAnsi="Arial" w:cs="Arial"/>
              <w:i w:val="0"/>
              <w:iCs/>
              <w:sz w:val="18"/>
            </w:rPr>
          </w:pPr>
          <w:r w:rsidRPr="00EB0B77">
            <w:rPr>
              <w:rFonts w:ascii="VAGRounded LT Bold" w:hAnsi="VAGRounded LT Bold"/>
              <w:i w:val="0"/>
              <w:iCs/>
              <w:sz w:val="33"/>
              <w:szCs w:val="33"/>
              <w:lang w:val="en-IN" w:eastAsia="en-IN"/>
            </w:rPr>
            <w:t>ScienceDirect</w:t>
          </w:r>
        </w:p>
        <w:p w14:paraId="109E1F4F" w14:textId="2DD6FB98" w:rsidR="00BB69F2" w:rsidRDefault="00BB69F2" w:rsidP="00BB2C7A">
          <w:pPr>
            <w:pStyle w:val="Header"/>
            <w:spacing w:before="200" w:beforeAutospacing="0" w:after="0" w:line="200" w:lineRule="exact"/>
            <w:jc w:val="center"/>
            <w:rPr>
              <w:i w:val="0"/>
              <w:iCs/>
            </w:rPr>
          </w:pPr>
          <w:r>
            <w:rPr>
              <w:i w:val="0"/>
              <w:iCs/>
            </w:rPr>
            <w:t xml:space="preserve">Procedia </w:t>
          </w:r>
          <w:r w:rsidR="00F255A4">
            <w:rPr>
              <w:i w:val="0"/>
              <w:iCs/>
            </w:rPr>
            <w:t xml:space="preserve">Computer Science </w:t>
          </w:r>
          <w:r>
            <w:rPr>
              <w:i w:val="0"/>
              <w:iCs/>
            </w:rPr>
            <w:t>00 (20</w:t>
          </w:r>
          <w:r w:rsidR="00BA6D75">
            <w:rPr>
              <w:i w:val="0"/>
              <w:iCs/>
              <w:lang w:eastAsia="zh-CN"/>
            </w:rPr>
            <w:t>2</w:t>
          </w:r>
          <w:r w:rsidR="00E206E6">
            <w:rPr>
              <w:i w:val="0"/>
              <w:iCs/>
              <w:lang w:eastAsia="zh-CN"/>
            </w:rPr>
            <w:t>4</w:t>
          </w:r>
          <w:r>
            <w:rPr>
              <w:i w:val="0"/>
              <w:iCs/>
            </w:rPr>
            <w:t>) 000–000</w:t>
          </w:r>
        </w:p>
      </w:tc>
      <w:tc>
        <w:tcPr>
          <w:tcW w:w="2404" w:type="dxa"/>
        </w:tcPr>
        <w:p w14:paraId="109E1F50" w14:textId="77777777" w:rsidR="00BB69F2" w:rsidRPr="008D4E90" w:rsidRDefault="00E61ED9">
          <w:pPr>
            <w:pStyle w:val="Header"/>
            <w:tabs>
              <w:tab w:val="left" w:pos="1932"/>
            </w:tabs>
            <w:spacing w:before="0" w:beforeAutospacing="0" w:after="0" w:line="240" w:lineRule="auto"/>
            <w:ind w:left="-125" w:firstLine="11"/>
          </w:pPr>
          <w:r>
            <w:drawing>
              <wp:inline distT="0" distB="0" distL="0" distR="0" wp14:anchorId="109E1F59" wp14:editId="109E1F5A">
                <wp:extent cx="1434436" cy="762023"/>
                <wp:effectExtent l="19050" t="0" r="0" b="0"/>
                <wp:docPr id="5" name="Picture 5" descr="Pro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tr.png"/>
                        <pic:cNvPicPr/>
                      </pic:nvPicPr>
                      <pic:blipFill>
                        <a:blip r:embed="rId3"/>
                        <a:stretch>
                          <a:fillRect/>
                        </a:stretch>
                      </pic:blipFill>
                      <pic:spPr>
                        <a:xfrm>
                          <a:off x="0" y="0"/>
                          <a:ext cx="1432951" cy="761234"/>
                        </a:xfrm>
                        <a:prstGeom prst="rect">
                          <a:avLst/>
                        </a:prstGeom>
                      </pic:spPr>
                    </pic:pic>
                  </a:graphicData>
                </a:graphic>
              </wp:inline>
            </w:drawing>
          </w:r>
        </w:p>
        <w:p w14:paraId="109E1F51" w14:textId="77777777" w:rsidR="00BB69F2" w:rsidRDefault="00BB69F2">
          <w:pPr>
            <w:pStyle w:val="Header"/>
            <w:tabs>
              <w:tab w:val="left" w:pos="1932"/>
            </w:tabs>
            <w:spacing w:before="80" w:beforeAutospacing="0" w:after="0" w:line="240" w:lineRule="auto"/>
            <w:ind w:left="-125" w:firstLine="11"/>
            <w:rPr>
              <w:i w:val="0"/>
              <w:iCs/>
            </w:rPr>
          </w:pPr>
          <w:r>
            <w:rPr>
              <w:i w:val="0"/>
              <w:iCs/>
            </w:rPr>
            <w:t>www.elsevier.com/locate/procedia</w:t>
          </w:r>
        </w:p>
      </w:tc>
    </w:tr>
  </w:tbl>
  <w:p w14:paraId="109E1F53" w14:textId="77777777" w:rsidR="00BB69F2" w:rsidRDefault="00BB69F2">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62D0202"/>
    <w:multiLevelType w:val="hybridMultilevel"/>
    <w:tmpl w:val="2BE696B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A3D40C8"/>
    <w:multiLevelType w:val="hybridMultilevel"/>
    <w:tmpl w:val="FC54C2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347817F6"/>
    <w:multiLevelType w:val="hybridMultilevel"/>
    <w:tmpl w:val="CDD6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968D8"/>
    <w:multiLevelType w:val="hybridMultilevel"/>
    <w:tmpl w:val="7438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8" w15:restartNumberingAfterBreak="0">
    <w:nsid w:val="556D7435"/>
    <w:multiLevelType w:val="hybridMultilevel"/>
    <w:tmpl w:val="7B7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1" w15:restartNumberingAfterBreak="0">
    <w:nsid w:val="5E856F9D"/>
    <w:multiLevelType w:val="hybridMultilevel"/>
    <w:tmpl w:val="85FEEF4A"/>
    <w:lvl w:ilvl="0" w:tplc="EF2ACCBA">
      <w:start w:val="5"/>
      <w:numFmt w:val="bullet"/>
      <w:lvlText w:val=""/>
      <w:lvlJc w:val="left"/>
      <w:pPr>
        <w:ind w:left="720" w:hanging="360"/>
      </w:pPr>
      <w:rPr>
        <w:rFonts w:ascii="Wingdings" w:eastAsia="SimSu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13" w15:restartNumberingAfterBreak="0">
    <w:nsid w:val="67C54760"/>
    <w:multiLevelType w:val="hybridMultilevel"/>
    <w:tmpl w:val="BD0A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7"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3D2492"/>
    <w:multiLevelType w:val="hybridMultilevel"/>
    <w:tmpl w:val="805CD5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1439641">
    <w:abstractNumId w:val="9"/>
  </w:num>
  <w:num w:numId="2" w16cid:durableId="1688562373">
    <w:abstractNumId w:val="9"/>
  </w:num>
  <w:num w:numId="3" w16cid:durableId="1998730181">
    <w:abstractNumId w:val="9"/>
  </w:num>
  <w:num w:numId="4" w16cid:durableId="95833773">
    <w:abstractNumId w:val="9"/>
  </w:num>
  <w:num w:numId="5" w16cid:durableId="615254208">
    <w:abstractNumId w:val="0"/>
  </w:num>
  <w:num w:numId="6" w16cid:durableId="1808860825">
    <w:abstractNumId w:val="4"/>
  </w:num>
  <w:num w:numId="7" w16cid:durableId="2075229498">
    <w:abstractNumId w:val="10"/>
  </w:num>
  <w:num w:numId="8" w16cid:durableId="13459000">
    <w:abstractNumId w:val="2"/>
  </w:num>
  <w:num w:numId="9" w16cid:durableId="516430956">
    <w:abstractNumId w:val="7"/>
  </w:num>
  <w:num w:numId="10" w16cid:durableId="357506784">
    <w:abstractNumId w:val="17"/>
  </w:num>
  <w:num w:numId="11" w16cid:durableId="1561986069">
    <w:abstractNumId w:val="16"/>
  </w:num>
  <w:num w:numId="12" w16cid:durableId="1145659009">
    <w:abstractNumId w:val="9"/>
  </w:num>
  <w:num w:numId="13" w16cid:durableId="1296177219">
    <w:abstractNumId w:val="9"/>
  </w:num>
  <w:num w:numId="14" w16cid:durableId="1077174104">
    <w:abstractNumId w:val="9"/>
  </w:num>
  <w:num w:numId="15" w16cid:durableId="284629519">
    <w:abstractNumId w:val="9"/>
  </w:num>
  <w:num w:numId="16" w16cid:durableId="80957688">
    <w:abstractNumId w:val="0"/>
  </w:num>
  <w:num w:numId="17" w16cid:durableId="1388870000">
    <w:abstractNumId w:val="4"/>
  </w:num>
  <w:num w:numId="18" w16cid:durableId="813178331">
    <w:abstractNumId w:val="10"/>
  </w:num>
  <w:num w:numId="19" w16cid:durableId="1193766413">
    <w:abstractNumId w:val="2"/>
  </w:num>
  <w:num w:numId="20" w16cid:durableId="386684824">
    <w:abstractNumId w:val="7"/>
  </w:num>
  <w:num w:numId="21" w16cid:durableId="2029216663">
    <w:abstractNumId w:val="0"/>
  </w:num>
  <w:num w:numId="22" w16cid:durableId="1824732537">
    <w:abstractNumId w:val="9"/>
  </w:num>
  <w:num w:numId="23" w16cid:durableId="1069572288">
    <w:abstractNumId w:val="9"/>
  </w:num>
  <w:num w:numId="24" w16cid:durableId="735013581">
    <w:abstractNumId w:val="9"/>
  </w:num>
  <w:num w:numId="25" w16cid:durableId="1777869739">
    <w:abstractNumId w:val="9"/>
  </w:num>
  <w:num w:numId="26" w16cid:durableId="2023237040">
    <w:abstractNumId w:val="14"/>
  </w:num>
  <w:num w:numId="27" w16cid:durableId="723527004">
    <w:abstractNumId w:val="15"/>
  </w:num>
  <w:num w:numId="28" w16cid:durableId="1572538822">
    <w:abstractNumId w:val="6"/>
  </w:num>
  <w:num w:numId="29" w16cid:durableId="1387333849">
    <w:abstractNumId w:val="8"/>
  </w:num>
  <w:num w:numId="30" w16cid:durableId="1802381111">
    <w:abstractNumId w:val="12"/>
  </w:num>
  <w:num w:numId="31" w16cid:durableId="1358504781">
    <w:abstractNumId w:val="11"/>
  </w:num>
  <w:num w:numId="32" w16cid:durableId="1679305607">
    <w:abstractNumId w:val="18"/>
  </w:num>
  <w:num w:numId="33" w16cid:durableId="1219628101">
    <w:abstractNumId w:val="13"/>
  </w:num>
  <w:num w:numId="34" w16cid:durableId="1704286354">
    <w:abstractNumId w:val="1"/>
  </w:num>
  <w:num w:numId="35" w16cid:durableId="957641269">
    <w:abstractNumId w:val="3"/>
  </w:num>
  <w:num w:numId="36" w16cid:durableId="911504889">
    <w:abstractNumId w:val="5"/>
  </w:num>
  <w:num w:numId="37" w16cid:durableId="993266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PostScriptOverText/>
  <w:embedTrueTypeFonts/>
  <w:saveSubsetFonts/>
  <w:mirrorMargins/>
  <w:attachedTemplate r:id="rId1"/>
  <w:defaultTabStop w:val="720"/>
  <w:evenAndOddHeaders/>
  <w:characterSpacingControl w:val="doNotCompress"/>
  <w:hdrShapeDefaults>
    <o:shapedefaults v:ext="edit" spidmax="2050"/>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7B"/>
    <w:rsid w:val="0000322E"/>
    <w:rsid w:val="00003701"/>
    <w:rsid w:val="000063A7"/>
    <w:rsid w:val="00010F2F"/>
    <w:rsid w:val="00011F6C"/>
    <w:rsid w:val="00013531"/>
    <w:rsid w:val="00015073"/>
    <w:rsid w:val="0001641E"/>
    <w:rsid w:val="00016B40"/>
    <w:rsid w:val="00020512"/>
    <w:rsid w:val="00020DF2"/>
    <w:rsid w:val="000219B8"/>
    <w:rsid w:val="000255DD"/>
    <w:rsid w:val="00025724"/>
    <w:rsid w:val="0002668B"/>
    <w:rsid w:val="00027301"/>
    <w:rsid w:val="00031341"/>
    <w:rsid w:val="00033A63"/>
    <w:rsid w:val="000363FD"/>
    <w:rsid w:val="0004354D"/>
    <w:rsid w:val="00043E8E"/>
    <w:rsid w:val="00045F43"/>
    <w:rsid w:val="00047854"/>
    <w:rsid w:val="000521C5"/>
    <w:rsid w:val="0005297F"/>
    <w:rsid w:val="00053678"/>
    <w:rsid w:val="0006237F"/>
    <w:rsid w:val="00071011"/>
    <w:rsid w:val="00071D64"/>
    <w:rsid w:val="00074339"/>
    <w:rsid w:val="0007478C"/>
    <w:rsid w:val="00075860"/>
    <w:rsid w:val="00080760"/>
    <w:rsid w:val="00083F72"/>
    <w:rsid w:val="00085612"/>
    <w:rsid w:val="00090709"/>
    <w:rsid w:val="000938D9"/>
    <w:rsid w:val="000944D9"/>
    <w:rsid w:val="00096176"/>
    <w:rsid w:val="000A0E0C"/>
    <w:rsid w:val="000A2F7E"/>
    <w:rsid w:val="000A67B1"/>
    <w:rsid w:val="000B0DD6"/>
    <w:rsid w:val="000B22EE"/>
    <w:rsid w:val="000B58B4"/>
    <w:rsid w:val="000B61E8"/>
    <w:rsid w:val="000C027C"/>
    <w:rsid w:val="000C05F9"/>
    <w:rsid w:val="000C0A1F"/>
    <w:rsid w:val="000C339A"/>
    <w:rsid w:val="000D0EC2"/>
    <w:rsid w:val="000D231E"/>
    <w:rsid w:val="000D29A1"/>
    <w:rsid w:val="000D3A65"/>
    <w:rsid w:val="000D4928"/>
    <w:rsid w:val="000D74B3"/>
    <w:rsid w:val="000D7ACB"/>
    <w:rsid w:val="000E00E7"/>
    <w:rsid w:val="000E4100"/>
    <w:rsid w:val="000E4985"/>
    <w:rsid w:val="000E557F"/>
    <w:rsid w:val="000E6020"/>
    <w:rsid w:val="000E6E43"/>
    <w:rsid w:val="000F0126"/>
    <w:rsid w:val="000F26E2"/>
    <w:rsid w:val="000F4492"/>
    <w:rsid w:val="001007FF"/>
    <w:rsid w:val="00103657"/>
    <w:rsid w:val="00103B4C"/>
    <w:rsid w:val="00106D81"/>
    <w:rsid w:val="00112FB8"/>
    <w:rsid w:val="001152CD"/>
    <w:rsid w:val="00116892"/>
    <w:rsid w:val="00116EE7"/>
    <w:rsid w:val="001200BB"/>
    <w:rsid w:val="00121A3F"/>
    <w:rsid w:val="00121A9E"/>
    <w:rsid w:val="00121F7A"/>
    <w:rsid w:val="00125126"/>
    <w:rsid w:val="001265BA"/>
    <w:rsid w:val="001313F9"/>
    <w:rsid w:val="00133CE3"/>
    <w:rsid w:val="00133EF4"/>
    <w:rsid w:val="00137829"/>
    <w:rsid w:val="00142048"/>
    <w:rsid w:val="0014254E"/>
    <w:rsid w:val="001462A7"/>
    <w:rsid w:val="00146D86"/>
    <w:rsid w:val="00146F70"/>
    <w:rsid w:val="001503F3"/>
    <w:rsid w:val="0015107E"/>
    <w:rsid w:val="00153711"/>
    <w:rsid w:val="001543BE"/>
    <w:rsid w:val="00156319"/>
    <w:rsid w:val="001576A7"/>
    <w:rsid w:val="0016079F"/>
    <w:rsid w:val="00162685"/>
    <w:rsid w:val="00162C98"/>
    <w:rsid w:val="00163251"/>
    <w:rsid w:val="0016336F"/>
    <w:rsid w:val="00164196"/>
    <w:rsid w:val="00166F91"/>
    <w:rsid w:val="00167330"/>
    <w:rsid w:val="00170A1C"/>
    <w:rsid w:val="001710FA"/>
    <w:rsid w:val="00177D4D"/>
    <w:rsid w:val="00181293"/>
    <w:rsid w:val="00186266"/>
    <w:rsid w:val="00187102"/>
    <w:rsid w:val="00191255"/>
    <w:rsid w:val="001936CC"/>
    <w:rsid w:val="00194F62"/>
    <w:rsid w:val="001A728A"/>
    <w:rsid w:val="001B1245"/>
    <w:rsid w:val="001B32A5"/>
    <w:rsid w:val="001B3915"/>
    <w:rsid w:val="001B4C86"/>
    <w:rsid w:val="001C1169"/>
    <w:rsid w:val="001C3641"/>
    <w:rsid w:val="001C50CE"/>
    <w:rsid w:val="001D0211"/>
    <w:rsid w:val="001D155F"/>
    <w:rsid w:val="001D176F"/>
    <w:rsid w:val="001D36FA"/>
    <w:rsid w:val="001D3C2D"/>
    <w:rsid w:val="001D62AC"/>
    <w:rsid w:val="001D664B"/>
    <w:rsid w:val="001E0BAB"/>
    <w:rsid w:val="001E590D"/>
    <w:rsid w:val="001E5DF5"/>
    <w:rsid w:val="001E6CF8"/>
    <w:rsid w:val="001E7124"/>
    <w:rsid w:val="001E781C"/>
    <w:rsid w:val="001F1497"/>
    <w:rsid w:val="001F1513"/>
    <w:rsid w:val="001F4A7C"/>
    <w:rsid w:val="001F64E4"/>
    <w:rsid w:val="001F6763"/>
    <w:rsid w:val="001F79CE"/>
    <w:rsid w:val="00205062"/>
    <w:rsid w:val="00206D38"/>
    <w:rsid w:val="00207FF4"/>
    <w:rsid w:val="00211337"/>
    <w:rsid w:val="00211E55"/>
    <w:rsid w:val="002143EF"/>
    <w:rsid w:val="00216048"/>
    <w:rsid w:val="00216E08"/>
    <w:rsid w:val="00217F93"/>
    <w:rsid w:val="00221735"/>
    <w:rsid w:val="002240ED"/>
    <w:rsid w:val="00225B42"/>
    <w:rsid w:val="00230252"/>
    <w:rsid w:val="00234499"/>
    <w:rsid w:val="00235C6F"/>
    <w:rsid w:val="0023699C"/>
    <w:rsid w:val="00240588"/>
    <w:rsid w:val="00241E19"/>
    <w:rsid w:val="00243DDD"/>
    <w:rsid w:val="002477E4"/>
    <w:rsid w:val="00247E85"/>
    <w:rsid w:val="0025183B"/>
    <w:rsid w:val="00251B7C"/>
    <w:rsid w:val="00253A3B"/>
    <w:rsid w:val="00256860"/>
    <w:rsid w:val="002601D4"/>
    <w:rsid w:val="002632A6"/>
    <w:rsid w:val="0026370A"/>
    <w:rsid w:val="00264570"/>
    <w:rsid w:val="00267F9F"/>
    <w:rsid w:val="00271697"/>
    <w:rsid w:val="002746C3"/>
    <w:rsid w:val="002767F4"/>
    <w:rsid w:val="00280051"/>
    <w:rsid w:val="00280DC8"/>
    <w:rsid w:val="002811C2"/>
    <w:rsid w:val="00281D1B"/>
    <w:rsid w:val="0028232D"/>
    <w:rsid w:val="00282A58"/>
    <w:rsid w:val="00285388"/>
    <w:rsid w:val="002879CB"/>
    <w:rsid w:val="00287D43"/>
    <w:rsid w:val="00291362"/>
    <w:rsid w:val="00292933"/>
    <w:rsid w:val="00295111"/>
    <w:rsid w:val="00296728"/>
    <w:rsid w:val="002A0186"/>
    <w:rsid w:val="002A1E74"/>
    <w:rsid w:val="002A4EF8"/>
    <w:rsid w:val="002A5A46"/>
    <w:rsid w:val="002A63A5"/>
    <w:rsid w:val="002B043F"/>
    <w:rsid w:val="002B086C"/>
    <w:rsid w:val="002B21F0"/>
    <w:rsid w:val="002B387F"/>
    <w:rsid w:val="002B5E32"/>
    <w:rsid w:val="002B602C"/>
    <w:rsid w:val="002C1035"/>
    <w:rsid w:val="002C1C73"/>
    <w:rsid w:val="002C63F1"/>
    <w:rsid w:val="002D254B"/>
    <w:rsid w:val="002D6598"/>
    <w:rsid w:val="002D7A83"/>
    <w:rsid w:val="002E0800"/>
    <w:rsid w:val="002E3826"/>
    <w:rsid w:val="002E4529"/>
    <w:rsid w:val="002E69AE"/>
    <w:rsid w:val="002E7539"/>
    <w:rsid w:val="002F1CD6"/>
    <w:rsid w:val="002F3141"/>
    <w:rsid w:val="002F38D0"/>
    <w:rsid w:val="002F6061"/>
    <w:rsid w:val="002F75E8"/>
    <w:rsid w:val="00303B29"/>
    <w:rsid w:val="00304131"/>
    <w:rsid w:val="00304A2B"/>
    <w:rsid w:val="00304B70"/>
    <w:rsid w:val="00310ADF"/>
    <w:rsid w:val="00310FAD"/>
    <w:rsid w:val="00310FD7"/>
    <w:rsid w:val="00311EA6"/>
    <w:rsid w:val="00314B32"/>
    <w:rsid w:val="00315E43"/>
    <w:rsid w:val="00320C78"/>
    <w:rsid w:val="0032350D"/>
    <w:rsid w:val="003238FC"/>
    <w:rsid w:val="00323E9E"/>
    <w:rsid w:val="00326197"/>
    <w:rsid w:val="0033119C"/>
    <w:rsid w:val="003317AE"/>
    <w:rsid w:val="00331B15"/>
    <w:rsid w:val="00331D56"/>
    <w:rsid w:val="00335691"/>
    <w:rsid w:val="0033756A"/>
    <w:rsid w:val="003433B4"/>
    <w:rsid w:val="00343C7B"/>
    <w:rsid w:val="0034454B"/>
    <w:rsid w:val="00345501"/>
    <w:rsid w:val="003463F0"/>
    <w:rsid w:val="003474D7"/>
    <w:rsid w:val="0034753B"/>
    <w:rsid w:val="003511D7"/>
    <w:rsid w:val="003529C8"/>
    <w:rsid w:val="00352C6A"/>
    <w:rsid w:val="0035378C"/>
    <w:rsid w:val="00354CEC"/>
    <w:rsid w:val="0035709E"/>
    <w:rsid w:val="0035745D"/>
    <w:rsid w:val="00361B1F"/>
    <w:rsid w:val="00362270"/>
    <w:rsid w:val="0036277F"/>
    <w:rsid w:val="003643B5"/>
    <w:rsid w:val="0036666F"/>
    <w:rsid w:val="00366C7B"/>
    <w:rsid w:val="00370BDD"/>
    <w:rsid w:val="003722B4"/>
    <w:rsid w:val="00372CEA"/>
    <w:rsid w:val="0037305C"/>
    <w:rsid w:val="00373974"/>
    <w:rsid w:val="00373F08"/>
    <w:rsid w:val="00374B99"/>
    <w:rsid w:val="00375B8F"/>
    <w:rsid w:val="003824AA"/>
    <w:rsid w:val="003825FA"/>
    <w:rsid w:val="00383C3D"/>
    <w:rsid w:val="00384766"/>
    <w:rsid w:val="00386831"/>
    <w:rsid w:val="00394F5D"/>
    <w:rsid w:val="003962D7"/>
    <w:rsid w:val="003A0A37"/>
    <w:rsid w:val="003A1DA3"/>
    <w:rsid w:val="003A7FF9"/>
    <w:rsid w:val="003B0B6A"/>
    <w:rsid w:val="003B2D16"/>
    <w:rsid w:val="003B30B7"/>
    <w:rsid w:val="003B626D"/>
    <w:rsid w:val="003C04CE"/>
    <w:rsid w:val="003C0705"/>
    <w:rsid w:val="003C2EBD"/>
    <w:rsid w:val="003C456D"/>
    <w:rsid w:val="003C6EE2"/>
    <w:rsid w:val="003C76F1"/>
    <w:rsid w:val="003D03C2"/>
    <w:rsid w:val="003D2316"/>
    <w:rsid w:val="003D615E"/>
    <w:rsid w:val="003E1A13"/>
    <w:rsid w:val="003E1D61"/>
    <w:rsid w:val="003E316B"/>
    <w:rsid w:val="003E394F"/>
    <w:rsid w:val="003E3A45"/>
    <w:rsid w:val="003E4AF4"/>
    <w:rsid w:val="003E4EC4"/>
    <w:rsid w:val="003E6EB5"/>
    <w:rsid w:val="003E7EC2"/>
    <w:rsid w:val="003F3420"/>
    <w:rsid w:val="003F544C"/>
    <w:rsid w:val="003F75EC"/>
    <w:rsid w:val="004019BD"/>
    <w:rsid w:val="00402520"/>
    <w:rsid w:val="004026B7"/>
    <w:rsid w:val="0040283E"/>
    <w:rsid w:val="00404C62"/>
    <w:rsid w:val="00405909"/>
    <w:rsid w:val="0040744F"/>
    <w:rsid w:val="00410492"/>
    <w:rsid w:val="00410ED2"/>
    <w:rsid w:val="004164F0"/>
    <w:rsid w:val="0041661D"/>
    <w:rsid w:val="0041723B"/>
    <w:rsid w:val="004174B9"/>
    <w:rsid w:val="00421F27"/>
    <w:rsid w:val="004247B1"/>
    <w:rsid w:val="004266E7"/>
    <w:rsid w:val="00427685"/>
    <w:rsid w:val="00427EED"/>
    <w:rsid w:val="00430013"/>
    <w:rsid w:val="004349CF"/>
    <w:rsid w:val="004358F7"/>
    <w:rsid w:val="0043678C"/>
    <w:rsid w:val="00440CF4"/>
    <w:rsid w:val="00440DED"/>
    <w:rsid w:val="00441991"/>
    <w:rsid w:val="00447476"/>
    <w:rsid w:val="00453F0B"/>
    <w:rsid w:val="00460D64"/>
    <w:rsid w:val="00463062"/>
    <w:rsid w:val="00463968"/>
    <w:rsid w:val="004669C8"/>
    <w:rsid w:val="00470681"/>
    <w:rsid w:val="004735EE"/>
    <w:rsid w:val="00474999"/>
    <w:rsid w:val="00476715"/>
    <w:rsid w:val="004806E1"/>
    <w:rsid w:val="004811A7"/>
    <w:rsid w:val="00490C08"/>
    <w:rsid w:val="004914B7"/>
    <w:rsid w:val="004926EC"/>
    <w:rsid w:val="0049281E"/>
    <w:rsid w:val="00492CC0"/>
    <w:rsid w:val="004973B8"/>
    <w:rsid w:val="00497E33"/>
    <w:rsid w:val="004A106F"/>
    <w:rsid w:val="004A60B5"/>
    <w:rsid w:val="004A6D9F"/>
    <w:rsid w:val="004A77ED"/>
    <w:rsid w:val="004B209B"/>
    <w:rsid w:val="004B3A55"/>
    <w:rsid w:val="004B6228"/>
    <w:rsid w:val="004B72DD"/>
    <w:rsid w:val="004C58BA"/>
    <w:rsid w:val="004C613A"/>
    <w:rsid w:val="004D2752"/>
    <w:rsid w:val="004D33AD"/>
    <w:rsid w:val="004D34C6"/>
    <w:rsid w:val="004D4586"/>
    <w:rsid w:val="004D525A"/>
    <w:rsid w:val="004D7B10"/>
    <w:rsid w:val="004D7B67"/>
    <w:rsid w:val="004E1818"/>
    <w:rsid w:val="004E1A8A"/>
    <w:rsid w:val="004E228F"/>
    <w:rsid w:val="004E586A"/>
    <w:rsid w:val="004E6786"/>
    <w:rsid w:val="004E767C"/>
    <w:rsid w:val="004EAD15"/>
    <w:rsid w:val="004F1738"/>
    <w:rsid w:val="004F5564"/>
    <w:rsid w:val="004F6B71"/>
    <w:rsid w:val="004F7249"/>
    <w:rsid w:val="00503FFD"/>
    <w:rsid w:val="00504D0F"/>
    <w:rsid w:val="0050516E"/>
    <w:rsid w:val="00505810"/>
    <w:rsid w:val="00505C3B"/>
    <w:rsid w:val="0050706E"/>
    <w:rsid w:val="005105F6"/>
    <w:rsid w:val="00510B11"/>
    <w:rsid w:val="0051258D"/>
    <w:rsid w:val="0051314A"/>
    <w:rsid w:val="00514400"/>
    <w:rsid w:val="00515F03"/>
    <w:rsid w:val="0051601D"/>
    <w:rsid w:val="00516161"/>
    <w:rsid w:val="005217FF"/>
    <w:rsid w:val="0052260B"/>
    <w:rsid w:val="00523D61"/>
    <w:rsid w:val="0052487D"/>
    <w:rsid w:val="0052511B"/>
    <w:rsid w:val="00527C80"/>
    <w:rsid w:val="00531DD1"/>
    <w:rsid w:val="00532164"/>
    <w:rsid w:val="0053224C"/>
    <w:rsid w:val="0053357A"/>
    <w:rsid w:val="005412BE"/>
    <w:rsid w:val="00544CCA"/>
    <w:rsid w:val="0054525F"/>
    <w:rsid w:val="00550277"/>
    <w:rsid w:val="0055080A"/>
    <w:rsid w:val="005518D9"/>
    <w:rsid w:val="00551C62"/>
    <w:rsid w:val="00552805"/>
    <w:rsid w:val="00554ACB"/>
    <w:rsid w:val="00554B50"/>
    <w:rsid w:val="00556698"/>
    <w:rsid w:val="0056026B"/>
    <w:rsid w:val="00560588"/>
    <w:rsid w:val="005620CB"/>
    <w:rsid w:val="00563FB8"/>
    <w:rsid w:val="00565483"/>
    <w:rsid w:val="00573FB0"/>
    <w:rsid w:val="00575A1A"/>
    <w:rsid w:val="00577104"/>
    <w:rsid w:val="00580870"/>
    <w:rsid w:val="00582C8C"/>
    <w:rsid w:val="00583AFA"/>
    <w:rsid w:val="00585CE0"/>
    <w:rsid w:val="00586578"/>
    <w:rsid w:val="00592A7D"/>
    <w:rsid w:val="00594132"/>
    <w:rsid w:val="00594F74"/>
    <w:rsid w:val="00597848"/>
    <w:rsid w:val="005A0925"/>
    <w:rsid w:val="005A0F52"/>
    <w:rsid w:val="005A1249"/>
    <w:rsid w:val="005A6466"/>
    <w:rsid w:val="005B7B84"/>
    <w:rsid w:val="005C0DEE"/>
    <w:rsid w:val="005C1D43"/>
    <w:rsid w:val="005C34E9"/>
    <w:rsid w:val="005C3825"/>
    <w:rsid w:val="005D21BB"/>
    <w:rsid w:val="005D40A7"/>
    <w:rsid w:val="005E25DB"/>
    <w:rsid w:val="005E2E83"/>
    <w:rsid w:val="005E3734"/>
    <w:rsid w:val="005E4C87"/>
    <w:rsid w:val="005F0F09"/>
    <w:rsid w:val="005F2D88"/>
    <w:rsid w:val="005F60DE"/>
    <w:rsid w:val="005F64CD"/>
    <w:rsid w:val="005F7577"/>
    <w:rsid w:val="0060095D"/>
    <w:rsid w:val="00602DB6"/>
    <w:rsid w:val="0060616D"/>
    <w:rsid w:val="006072F2"/>
    <w:rsid w:val="00610285"/>
    <w:rsid w:val="00612E92"/>
    <w:rsid w:val="00613871"/>
    <w:rsid w:val="00615281"/>
    <w:rsid w:val="00615A60"/>
    <w:rsid w:val="00616788"/>
    <w:rsid w:val="00621144"/>
    <w:rsid w:val="00621C61"/>
    <w:rsid w:val="00623E01"/>
    <w:rsid w:val="0062441C"/>
    <w:rsid w:val="0062466C"/>
    <w:rsid w:val="0062608E"/>
    <w:rsid w:val="00631EB1"/>
    <w:rsid w:val="006326BA"/>
    <w:rsid w:val="00634210"/>
    <w:rsid w:val="00636DB2"/>
    <w:rsid w:val="006379BB"/>
    <w:rsid w:val="006379CB"/>
    <w:rsid w:val="006416DD"/>
    <w:rsid w:val="00641B2D"/>
    <w:rsid w:val="0064333A"/>
    <w:rsid w:val="00645804"/>
    <w:rsid w:val="0064627D"/>
    <w:rsid w:val="00646BDD"/>
    <w:rsid w:val="0065104A"/>
    <w:rsid w:val="00652F51"/>
    <w:rsid w:val="00654AE0"/>
    <w:rsid w:val="00656514"/>
    <w:rsid w:val="00656817"/>
    <w:rsid w:val="006574D9"/>
    <w:rsid w:val="00660E61"/>
    <w:rsid w:val="00663341"/>
    <w:rsid w:val="0066792C"/>
    <w:rsid w:val="0067063D"/>
    <w:rsid w:val="006732AD"/>
    <w:rsid w:val="00673F3E"/>
    <w:rsid w:val="0067432C"/>
    <w:rsid w:val="006745FD"/>
    <w:rsid w:val="00674E52"/>
    <w:rsid w:val="00675B91"/>
    <w:rsid w:val="00680971"/>
    <w:rsid w:val="006844D2"/>
    <w:rsid w:val="00686AC0"/>
    <w:rsid w:val="006913CA"/>
    <w:rsid w:val="00694E20"/>
    <w:rsid w:val="00696AB8"/>
    <w:rsid w:val="006972F1"/>
    <w:rsid w:val="006A259C"/>
    <w:rsid w:val="006A2EEB"/>
    <w:rsid w:val="006A3B9E"/>
    <w:rsid w:val="006A40F2"/>
    <w:rsid w:val="006B4855"/>
    <w:rsid w:val="006C22D3"/>
    <w:rsid w:val="006C35E8"/>
    <w:rsid w:val="006C40BE"/>
    <w:rsid w:val="006C5B89"/>
    <w:rsid w:val="006C66DA"/>
    <w:rsid w:val="006C6794"/>
    <w:rsid w:val="006C7A80"/>
    <w:rsid w:val="006D0D4D"/>
    <w:rsid w:val="006D27EC"/>
    <w:rsid w:val="006D375D"/>
    <w:rsid w:val="006D4D88"/>
    <w:rsid w:val="006D559D"/>
    <w:rsid w:val="006D5BB7"/>
    <w:rsid w:val="006D5F2C"/>
    <w:rsid w:val="006D6D6B"/>
    <w:rsid w:val="006E0756"/>
    <w:rsid w:val="006E0FA7"/>
    <w:rsid w:val="006E19CC"/>
    <w:rsid w:val="006E26A4"/>
    <w:rsid w:val="006E67A1"/>
    <w:rsid w:val="006F0F85"/>
    <w:rsid w:val="006F2334"/>
    <w:rsid w:val="006F46D6"/>
    <w:rsid w:val="006F4786"/>
    <w:rsid w:val="006F5651"/>
    <w:rsid w:val="007052EB"/>
    <w:rsid w:val="007127E3"/>
    <w:rsid w:val="0071433E"/>
    <w:rsid w:val="007243AE"/>
    <w:rsid w:val="00725137"/>
    <w:rsid w:val="00731C72"/>
    <w:rsid w:val="00731FFA"/>
    <w:rsid w:val="00733A6A"/>
    <w:rsid w:val="00734CD3"/>
    <w:rsid w:val="00735B25"/>
    <w:rsid w:val="00741D3A"/>
    <w:rsid w:val="0074508C"/>
    <w:rsid w:val="00745428"/>
    <w:rsid w:val="00746059"/>
    <w:rsid w:val="007464AA"/>
    <w:rsid w:val="007516D8"/>
    <w:rsid w:val="007528B5"/>
    <w:rsid w:val="007540BE"/>
    <w:rsid w:val="0076163C"/>
    <w:rsid w:val="00761AEE"/>
    <w:rsid w:val="00762E87"/>
    <w:rsid w:val="00763617"/>
    <w:rsid w:val="0076728E"/>
    <w:rsid w:val="00767506"/>
    <w:rsid w:val="00770ECF"/>
    <w:rsid w:val="007728A8"/>
    <w:rsid w:val="0077636D"/>
    <w:rsid w:val="00777AEA"/>
    <w:rsid w:val="00780BD6"/>
    <w:rsid w:val="00782907"/>
    <w:rsid w:val="0078344F"/>
    <w:rsid w:val="00783EA0"/>
    <w:rsid w:val="007842CC"/>
    <w:rsid w:val="00784E20"/>
    <w:rsid w:val="00786C33"/>
    <w:rsid w:val="00787956"/>
    <w:rsid w:val="00787A4E"/>
    <w:rsid w:val="007A1E61"/>
    <w:rsid w:val="007A2196"/>
    <w:rsid w:val="007A2233"/>
    <w:rsid w:val="007A226C"/>
    <w:rsid w:val="007A3502"/>
    <w:rsid w:val="007A4546"/>
    <w:rsid w:val="007A49BA"/>
    <w:rsid w:val="007A6451"/>
    <w:rsid w:val="007B0227"/>
    <w:rsid w:val="007B0BDF"/>
    <w:rsid w:val="007B1206"/>
    <w:rsid w:val="007B36AB"/>
    <w:rsid w:val="007B6950"/>
    <w:rsid w:val="007C20A5"/>
    <w:rsid w:val="007C28AD"/>
    <w:rsid w:val="007C29C2"/>
    <w:rsid w:val="007C2C62"/>
    <w:rsid w:val="007C4706"/>
    <w:rsid w:val="007C5275"/>
    <w:rsid w:val="007C5FAA"/>
    <w:rsid w:val="007D00D9"/>
    <w:rsid w:val="007D146C"/>
    <w:rsid w:val="007D2377"/>
    <w:rsid w:val="007D3B6A"/>
    <w:rsid w:val="007D7E40"/>
    <w:rsid w:val="007E092F"/>
    <w:rsid w:val="007E167A"/>
    <w:rsid w:val="007E38CF"/>
    <w:rsid w:val="007F0C1A"/>
    <w:rsid w:val="007F10B9"/>
    <w:rsid w:val="007F1D1A"/>
    <w:rsid w:val="007F2224"/>
    <w:rsid w:val="007F39CB"/>
    <w:rsid w:val="007F5328"/>
    <w:rsid w:val="0080044E"/>
    <w:rsid w:val="00800A05"/>
    <w:rsid w:val="00803BB1"/>
    <w:rsid w:val="008049D9"/>
    <w:rsid w:val="00804C38"/>
    <w:rsid w:val="00804D05"/>
    <w:rsid w:val="00807CFE"/>
    <w:rsid w:val="00813D62"/>
    <w:rsid w:val="008156B2"/>
    <w:rsid w:val="00815FA9"/>
    <w:rsid w:val="00820AB3"/>
    <w:rsid w:val="00821A5B"/>
    <w:rsid w:val="00821C2B"/>
    <w:rsid w:val="00823009"/>
    <w:rsid w:val="00824543"/>
    <w:rsid w:val="00825F9D"/>
    <w:rsid w:val="008304AA"/>
    <w:rsid w:val="008306FE"/>
    <w:rsid w:val="00833255"/>
    <w:rsid w:val="00835295"/>
    <w:rsid w:val="0084106F"/>
    <w:rsid w:val="0084283A"/>
    <w:rsid w:val="008446B6"/>
    <w:rsid w:val="0084607F"/>
    <w:rsid w:val="00846A7F"/>
    <w:rsid w:val="00853EF4"/>
    <w:rsid w:val="00855284"/>
    <w:rsid w:val="00857380"/>
    <w:rsid w:val="00860E25"/>
    <w:rsid w:val="00860EF0"/>
    <w:rsid w:val="008617B4"/>
    <w:rsid w:val="00861B42"/>
    <w:rsid w:val="00863719"/>
    <w:rsid w:val="00863FA6"/>
    <w:rsid w:val="008674C3"/>
    <w:rsid w:val="00870083"/>
    <w:rsid w:val="00871A6E"/>
    <w:rsid w:val="00871CC7"/>
    <w:rsid w:val="00874C55"/>
    <w:rsid w:val="008765E8"/>
    <w:rsid w:val="00876DFB"/>
    <w:rsid w:val="00881D40"/>
    <w:rsid w:val="008823E1"/>
    <w:rsid w:val="0088776A"/>
    <w:rsid w:val="00891D85"/>
    <w:rsid w:val="00893BE1"/>
    <w:rsid w:val="0089456F"/>
    <w:rsid w:val="00896F61"/>
    <w:rsid w:val="00897D0B"/>
    <w:rsid w:val="008A25DE"/>
    <w:rsid w:val="008A4EC2"/>
    <w:rsid w:val="008B180C"/>
    <w:rsid w:val="008B61FB"/>
    <w:rsid w:val="008C24C9"/>
    <w:rsid w:val="008C4F2E"/>
    <w:rsid w:val="008D0FDF"/>
    <w:rsid w:val="008D1503"/>
    <w:rsid w:val="008D1F6D"/>
    <w:rsid w:val="008D4E90"/>
    <w:rsid w:val="008D6152"/>
    <w:rsid w:val="008D7BB1"/>
    <w:rsid w:val="008E0286"/>
    <w:rsid w:val="008E0541"/>
    <w:rsid w:val="008E1093"/>
    <w:rsid w:val="008E1D5D"/>
    <w:rsid w:val="008E5964"/>
    <w:rsid w:val="008E6264"/>
    <w:rsid w:val="008E65DB"/>
    <w:rsid w:val="008E70C6"/>
    <w:rsid w:val="008E7A65"/>
    <w:rsid w:val="008F0103"/>
    <w:rsid w:val="008F0E25"/>
    <w:rsid w:val="008F59DC"/>
    <w:rsid w:val="008F75B7"/>
    <w:rsid w:val="00901E77"/>
    <w:rsid w:val="00902AAF"/>
    <w:rsid w:val="00902D52"/>
    <w:rsid w:val="0090355C"/>
    <w:rsid w:val="00903C5A"/>
    <w:rsid w:val="00904659"/>
    <w:rsid w:val="00904CA4"/>
    <w:rsid w:val="00906CF0"/>
    <w:rsid w:val="0091131F"/>
    <w:rsid w:val="009125C5"/>
    <w:rsid w:val="00913A28"/>
    <w:rsid w:val="00913CBC"/>
    <w:rsid w:val="0091457B"/>
    <w:rsid w:val="009166D3"/>
    <w:rsid w:val="00927455"/>
    <w:rsid w:val="009303E8"/>
    <w:rsid w:val="00933BFC"/>
    <w:rsid w:val="00935B82"/>
    <w:rsid w:val="0093645D"/>
    <w:rsid w:val="00937791"/>
    <w:rsid w:val="00940545"/>
    <w:rsid w:val="00941D29"/>
    <w:rsid w:val="00942ABD"/>
    <w:rsid w:val="00943DC3"/>
    <w:rsid w:val="00954979"/>
    <w:rsid w:val="00960383"/>
    <w:rsid w:val="00961628"/>
    <w:rsid w:val="00961700"/>
    <w:rsid w:val="009619AF"/>
    <w:rsid w:val="00961C15"/>
    <w:rsid w:val="00966C32"/>
    <w:rsid w:val="009706BE"/>
    <w:rsid w:val="0097276F"/>
    <w:rsid w:val="009727C2"/>
    <w:rsid w:val="00972989"/>
    <w:rsid w:val="0097441F"/>
    <w:rsid w:val="009745C1"/>
    <w:rsid w:val="009803CC"/>
    <w:rsid w:val="00982776"/>
    <w:rsid w:val="009908FC"/>
    <w:rsid w:val="009911B6"/>
    <w:rsid w:val="00993806"/>
    <w:rsid w:val="00994E34"/>
    <w:rsid w:val="00995958"/>
    <w:rsid w:val="009A2352"/>
    <w:rsid w:val="009A5C80"/>
    <w:rsid w:val="009A65C4"/>
    <w:rsid w:val="009A7369"/>
    <w:rsid w:val="009B19FD"/>
    <w:rsid w:val="009B25D8"/>
    <w:rsid w:val="009B4E0C"/>
    <w:rsid w:val="009C313C"/>
    <w:rsid w:val="009C41C1"/>
    <w:rsid w:val="009C554D"/>
    <w:rsid w:val="009C702D"/>
    <w:rsid w:val="009D02B8"/>
    <w:rsid w:val="009D120F"/>
    <w:rsid w:val="009D5A7D"/>
    <w:rsid w:val="009D5CF6"/>
    <w:rsid w:val="009D5D7F"/>
    <w:rsid w:val="009E030E"/>
    <w:rsid w:val="009E13B6"/>
    <w:rsid w:val="009E14A5"/>
    <w:rsid w:val="009E55F3"/>
    <w:rsid w:val="009E5720"/>
    <w:rsid w:val="009E6002"/>
    <w:rsid w:val="009F6855"/>
    <w:rsid w:val="009F6F78"/>
    <w:rsid w:val="009F74CF"/>
    <w:rsid w:val="009F794F"/>
    <w:rsid w:val="00A019B8"/>
    <w:rsid w:val="00A04DF3"/>
    <w:rsid w:val="00A04F3E"/>
    <w:rsid w:val="00A07743"/>
    <w:rsid w:val="00A12CE1"/>
    <w:rsid w:val="00A138CC"/>
    <w:rsid w:val="00A154FD"/>
    <w:rsid w:val="00A161BE"/>
    <w:rsid w:val="00A1787C"/>
    <w:rsid w:val="00A24400"/>
    <w:rsid w:val="00A31B06"/>
    <w:rsid w:val="00A3248E"/>
    <w:rsid w:val="00A33674"/>
    <w:rsid w:val="00A3564B"/>
    <w:rsid w:val="00A36054"/>
    <w:rsid w:val="00A36AA1"/>
    <w:rsid w:val="00A415CE"/>
    <w:rsid w:val="00A44EEE"/>
    <w:rsid w:val="00A45FD7"/>
    <w:rsid w:val="00A47ACC"/>
    <w:rsid w:val="00A51488"/>
    <w:rsid w:val="00A52671"/>
    <w:rsid w:val="00A5511C"/>
    <w:rsid w:val="00A553B0"/>
    <w:rsid w:val="00A60302"/>
    <w:rsid w:val="00A60BE0"/>
    <w:rsid w:val="00A632C5"/>
    <w:rsid w:val="00A65C61"/>
    <w:rsid w:val="00A71136"/>
    <w:rsid w:val="00A716CD"/>
    <w:rsid w:val="00A72CFB"/>
    <w:rsid w:val="00A74818"/>
    <w:rsid w:val="00A75559"/>
    <w:rsid w:val="00A7595E"/>
    <w:rsid w:val="00A818DB"/>
    <w:rsid w:val="00A830AD"/>
    <w:rsid w:val="00A83816"/>
    <w:rsid w:val="00A84B17"/>
    <w:rsid w:val="00A939FD"/>
    <w:rsid w:val="00A93DAB"/>
    <w:rsid w:val="00A946E8"/>
    <w:rsid w:val="00A9749B"/>
    <w:rsid w:val="00AA500B"/>
    <w:rsid w:val="00AA501F"/>
    <w:rsid w:val="00AA6FEA"/>
    <w:rsid w:val="00AA7AA9"/>
    <w:rsid w:val="00AB1228"/>
    <w:rsid w:val="00AB190E"/>
    <w:rsid w:val="00AB2BD3"/>
    <w:rsid w:val="00AB592D"/>
    <w:rsid w:val="00AB6540"/>
    <w:rsid w:val="00AC068C"/>
    <w:rsid w:val="00AC0B94"/>
    <w:rsid w:val="00AC2A70"/>
    <w:rsid w:val="00AC70D3"/>
    <w:rsid w:val="00AD0F59"/>
    <w:rsid w:val="00AD4E22"/>
    <w:rsid w:val="00AD4FA2"/>
    <w:rsid w:val="00AE1FE5"/>
    <w:rsid w:val="00AE23BD"/>
    <w:rsid w:val="00AE2528"/>
    <w:rsid w:val="00AE423A"/>
    <w:rsid w:val="00AE498A"/>
    <w:rsid w:val="00AE705E"/>
    <w:rsid w:val="00AF047A"/>
    <w:rsid w:val="00AF3157"/>
    <w:rsid w:val="00AF573D"/>
    <w:rsid w:val="00B01539"/>
    <w:rsid w:val="00B0159D"/>
    <w:rsid w:val="00B01BBE"/>
    <w:rsid w:val="00B114F7"/>
    <w:rsid w:val="00B1581A"/>
    <w:rsid w:val="00B169D4"/>
    <w:rsid w:val="00B16DD5"/>
    <w:rsid w:val="00B22902"/>
    <w:rsid w:val="00B22B59"/>
    <w:rsid w:val="00B24882"/>
    <w:rsid w:val="00B261EC"/>
    <w:rsid w:val="00B2670C"/>
    <w:rsid w:val="00B300AB"/>
    <w:rsid w:val="00B345A9"/>
    <w:rsid w:val="00B37A95"/>
    <w:rsid w:val="00B40705"/>
    <w:rsid w:val="00B4189A"/>
    <w:rsid w:val="00B418CD"/>
    <w:rsid w:val="00B475A1"/>
    <w:rsid w:val="00B52DD0"/>
    <w:rsid w:val="00B5352D"/>
    <w:rsid w:val="00B53EA4"/>
    <w:rsid w:val="00B54EBF"/>
    <w:rsid w:val="00B60BD0"/>
    <w:rsid w:val="00B766E9"/>
    <w:rsid w:val="00B77A2E"/>
    <w:rsid w:val="00B86ECE"/>
    <w:rsid w:val="00B9094D"/>
    <w:rsid w:val="00B90EA9"/>
    <w:rsid w:val="00B936D9"/>
    <w:rsid w:val="00B94063"/>
    <w:rsid w:val="00B9516F"/>
    <w:rsid w:val="00B951AC"/>
    <w:rsid w:val="00B9702B"/>
    <w:rsid w:val="00B9774F"/>
    <w:rsid w:val="00BA63A0"/>
    <w:rsid w:val="00BA6D75"/>
    <w:rsid w:val="00BB043B"/>
    <w:rsid w:val="00BB15CC"/>
    <w:rsid w:val="00BB2C7A"/>
    <w:rsid w:val="00BB3DD8"/>
    <w:rsid w:val="00BB4A30"/>
    <w:rsid w:val="00BB69F2"/>
    <w:rsid w:val="00BB7EB2"/>
    <w:rsid w:val="00BB7F07"/>
    <w:rsid w:val="00BC0ABD"/>
    <w:rsid w:val="00BC0E33"/>
    <w:rsid w:val="00BC1D87"/>
    <w:rsid w:val="00BC4324"/>
    <w:rsid w:val="00BC7927"/>
    <w:rsid w:val="00BD0979"/>
    <w:rsid w:val="00BD1805"/>
    <w:rsid w:val="00BD38F5"/>
    <w:rsid w:val="00BD5C1C"/>
    <w:rsid w:val="00BD64AB"/>
    <w:rsid w:val="00BE6EF2"/>
    <w:rsid w:val="00BE70C9"/>
    <w:rsid w:val="00BE75B5"/>
    <w:rsid w:val="00BF0417"/>
    <w:rsid w:val="00BF1490"/>
    <w:rsid w:val="00BF15FD"/>
    <w:rsid w:val="00BF1810"/>
    <w:rsid w:val="00BF2CC9"/>
    <w:rsid w:val="00BF44A4"/>
    <w:rsid w:val="00BF576E"/>
    <w:rsid w:val="00BF6515"/>
    <w:rsid w:val="00BF6953"/>
    <w:rsid w:val="00C0071F"/>
    <w:rsid w:val="00C030F0"/>
    <w:rsid w:val="00C04ACE"/>
    <w:rsid w:val="00C050BB"/>
    <w:rsid w:val="00C05C2E"/>
    <w:rsid w:val="00C07F58"/>
    <w:rsid w:val="00C10DE8"/>
    <w:rsid w:val="00C12894"/>
    <w:rsid w:val="00C14AAE"/>
    <w:rsid w:val="00C16C0B"/>
    <w:rsid w:val="00C25730"/>
    <w:rsid w:val="00C30805"/>
    <w:rsid w:val="00C30B81"/>
    <w:rsid w:val="00C31056"/>
    <w:rsid w:val="00C341B8"/>
    <w:rsid w:val="00C36430"/>
    <w:rsid w:val="00C37F53"/>
    <w:rsid w:val="00C41455"/>
    <w:rsid w:val="00C41BF5"/>
    <w:rsid w:val="00C45D62"/>
    <w:rsid w:val="00C566C2"/>
    <w:rsid w:val="00C57753"/>
    <w:rsid w:val="00C6119F"/>
    <w:rsid w:val="00C612F7"/>
    <w:rsid w:val="00C616E4"/>
    <w:rsid w:val="00C61939"/>
    <w:rsid w:val="00C61E2E"/>
    <w:rsid w:val="00C629FE"/>
    <w:rsid w:val="00C6684D"/>
    <w:rsid w:val="00C722EC"/>
    <w:rsid w:val="00C7533B"/>
    <w:rsid w:val="00C778A8"/>
    <w:rsid w:val="00C82241"/>
    <w:rsid w:val="00C827E5"/>
    <w:rsid w:val="00C8285A"/>
    <w:rsid w:val="00C847D0"/>
    <w:rsid w:val="00C848C9"/>
    <w:rsid w:val="00C85DE1"/>
    <w:rsid w:val="00C87BC6"/>
    <w:rsid w:val="00C91768"/>
    <w:rsid w:val="00C92096"/>
    <w:rsid w:val="00C92545"/>
    <w:rsid w:val="00C9363E"/>
    <w:rsid w:val="00C93665"/>
    <w:rsid w:val="00C93680"/>
    <w:rsid w:val="00C93DD5"/>
    <w:rsid w:val="00C95B12"/>
    <w:rsid w:val="00C960AE"/>
    <w:rsid w:val="00C9647D"/>
    <w:rsid w:val="00C967B2"/>
    <w:rsid w:val="00C96DBA"/>
    <w:rsid w:val="00C97662"/>
    <w:rsid w:val="00CA2880"/>
    <w:rsid w:val="00CA2A69"/>
    <w:rsid w:val="00CA3020"/>
    <w:rsid w:val="00CB180E"/>
    <w:rsid w:val="00CB23F7"/>
    <w:rsid w:val="00CB53F8"/>
    <w:rsid w:val="00CB62BB"/>
    <w:rsid w:val="00CB6929"/>
    <w:rsid w:val="00CB7120"/>
    <w:rsid w:val="00CB7B62"/>
    <w:rsid w:val="00CC1355"/>
    <w:rsid w:val="00CC1551"/>
    <w:rsid w:val="00CC294D"/>
    <w:rsid w:val="00CC60CB"/>
    <w:rsid w:val="00CD3012"/>
    <w:rsid w:val="00CD3994"/>
    <w:rsid w:val="00CD54EA"/>
    <w:rsid w:val="00CE259E"/>
    <w:rsid w:val="00CE30DB"/>
    <w:rsid w:val="00CE41E8"/>
    <w:rsid w:val="00CE7650"/>
    <w:rsid w:val="00CE7A69"/>
    <w:rsid w:val="00CE7B26"/>
    <w:rsid w:val="00CE7BA2"/>
    <w:rsid w:val="00CF062A"/>
    <w:rsid w:val="00CF151C"/>
    <w:rsid w:val="00CF7D0C"/>
    <w:rsid w:val="00D00EBE"/>
    <w:rsid w:val="00D01B58"/>
    <w:rsid w:val="00D0420E"/>
    <w:rsid w:val="00D06D4E"/>
    <w:rsid w:val="00D10D87"/>
    <w:rsid w:val="00D12D03"/>
    <w:rsid w:val="00D13563"/>
    <w:rsid w:val="00D14C96"/>
    <w:rsid w:val="00D17599"/>
    <w:rsid w:val="00D22C9B"/>
    <w:rsid w:val="00D23796"/>
    <w:rsid w:val="00D23C9A"/>
    <w:rsid w:val="00D278D4"/>
    <w:rsid w:val="00D305B8"/>
    <w:rsid w:val="00D34FAF"/>
    <w:rsid w:val="00D412C6"/>
    <w:rsid w:val="00D415D1"/>
    <w:rsid w:val="00D43F74"/>
    <w:rsid w:val="00D44ED5"/>
    <w:rsid w:val="00D457A7"/>
    <w:rsid w:val="00D500E6"/>
    <w:rsid w:val="00D55E4C"/>
    <w:rsid w:val="00D57A2F"/>
    <w:rsid w:val="00D60367"/>
    <w:rsid w:val="00D6082F"/>
    <w:rsid w:val="00D63026"/>
    <w:rsid w:val="00D63265"/>
    <w:rsid w:val="00D646C1"/>
    <w:rsid w:val="00D65518"/>
    <w:rsid w:val="00D6590A"/>
    <w:rsid w:val="00D77415"/>
    <w:rsid w:val="00D82B06"/>
    <w:rsid w:val="00D83095"/>
    <w:rsid w:val="00D831AA"/>
    <w:rsid w:val="00D83401"/>
    <w:rsid w:val="00D843F9"/>
    <w:rsid w:val="00D84D84"/>
    <w:rsid w:val="00D85D3C"/>
    <w:rsid w:val="00D87C97"/>
    <w:rsid w:val="00D94288"/>
    <w:rsid w:val="00D97216"/>
    <w:rsid w:val="00DA3227"/>
    <w:rsid w:val="00DA4D7E"/>
    <w:rsid w:val="00DB4110"/>
    <w:rsid w:val="00DB450A"/>
    <w:rsid w:val="00DB5C60"/>
    <w:rsid w:val="00DB6CC0"/>
    <w:rsid w:val="00DB71C2"/>
    <w:rsid w:val="00DC5FE3"/>
    <w:rsid w:val="00DC71FA"/>
    <w:rsid w:val="00DD22EC"/>
    <w:rsid w:val="00DD7D32"/>
    <w:rsid w:val="00DE3C9C"/>
    <w:rsid w:val="00DE3DBE"/>
    <w:rsid w:val="00DE49D0"/>
    <w:rsid w:val="00DE4FAA"/>
    <w:rsid w:val="00DF0947"/>
    <w:rsid w:val="00DF19D4"/>
    <w:rsid w:val="00DF1E1D"/>
    <w:rsid w:val="00DF3699"/>
    <w:rsid w:val="00DF65AD"/>
    <w:rsid w:val="00DF6B7C"/>
    <w:rsid w:val="00DF732E"/>
    <w:rsid w:val="00DF7655"/>
    <w:rsid w:val="00E02260"/>
    <w:rsid w:val="00E02EC0"/>
    <w:rsid w:val="00E03930"/>
    <w:rsid w:val="00E06224"/>
    <w:rsid w:val="00E0688B"/>
    <w:rsid w:val="00E06B26"/>
    <w:rsid w:val="00E103B8"/>
    <w:rsid w:val="00E15581"/>
    <w:rsid w:val="00E15ACE"/>
    <w:rsid w:val="00E16877"/>
    <w:rsid w:val="00E206E6"/>
    <w:rsid w:val="00E210C3"/>
    <w:rsid w:val="00E22500"/>
    <w:rsid w:val="00E22658"/>
    <w:rsid w:val="00E22A38"/>
    <w:rsid w:val="00E22E75"/>
    <w:rsid w:val="00E27368"/>
    <w:rsid w:val="00E30204"/>
    <w:rsid w:val="00E30532"/>
    <w:rsid w:val="00E30CD3"/>
    <w:rsid w:val="00E31D7C"/>
    <w:rsid w:val="00E32ACB"/>
    <w:rsid w:val="00E34D4F"/>
    <w:rsid w:val="00E35ADF"/>
    <w:rsid w:val="00E36306"/>
    <w:rsid w:val="00E372B9"/>
    <w:rsid w:val="00E37D1B"/>
    <w:rsid w:val="00E430DE"/>
    <w:rsid w:val="00E45500"/>
    <w:rsid w:val="00E476D6"/>
    <w:rsid w:val="00E5028E"/>
    <w:rsid w:val="00E508EE"/>
    <w:rsid w:val="00E50906"/>
    <w:rsid w:val="00E56F66"/>
    <w:rsid w:val="00E6195B"/>
    <w:rsid w:val="00E61ED9"/>
    <w:rsid w:val="00E62F33"/>
    <w:rsid w:val="00E63E3E"/>
    <w:rsid w:val="00E71F90"/>
    <w:rsid w:val="00E72BDF"/>
    <w:rsid w:val="00E734B4"/>
    <w:rsid w:val="00E7676E"/>
    <w:rsid w:val="00E77772"/>
    <w:rsid w:val="00E817B5"/>
    <w:rsid w:val="00E85580"/>
    <w:rsid w:val="00E85585"/>
    <w:rsid w:val="00E86E9B"/>
    <w:rsid w:val="00E93D32"/>
    <w:rsid w:val="00E95A6B"/>
    <w:rsid w:val="00E977E3"/>
    <w:rsid w:val="00EA0384"/>
    <w:rsid w:val="00EA0E32"/>
    <w:rsid w:val="00EA3716"/>
    <w:rsid w:val="00EA43FC"/>
    <w:rsid w:val="00EA7B94"/>
    <w:rsid w:val="00EB32BC"/>
    <w:rsid w:val="00EB45D3"/>
    <w:rsid w:val="00EC4440"/>
    <w:rsid w:val="00EC4CEC"/>
    <w:rsid w:val="00ED0A57"/>
    <w:rsid w:val="00ED2082"/>
    <w:rsid w:val="00ED29AA"/>
    <w:rsid w:val="00ED4CD6"/>
    <w:rsid w:val="00ED4D98"/>
    <w:rsid w:val="00ED5BE8"/>
    <w:rsid w:val="00ED6CA8"/>
    <w:rsid w:val="00ED73EE"/>
    <w:rsid w:val="00EE13D4"/>
    <w:rsid w:val="00EE1DA3"/>
    <w:rsid w:val="00EE3965"/>
    <w:rsid w:val="00EE4E36"/>
    <w:rsid w:val="00EE5750"/>
    <w:rsid w:val="00EE5EC6"/>
    <w:rsid w:val="00EE7F63"/>
    <w:rsid w:val="00EF08E9"/>
    <w:rsid w:val="00EF27FB"/>
    <w:rsid w:val="00EF3FE9"/>
    <w:rsid w:val="00EF445B"/>
    <w:rsid w:val="00EF5473"/>
    <w:rsid w:val="00EF7985"/>
    <w:rsid w:val="00F00122"/>
    <w:rsid w:val="00F002F0"/>
    <w:rsid w:val="00F0191C"/>
    <w:rsid w:val="00F01FFC"/>
    <w:rsid w:val="00F049FD"/>
    <w:rsid w:val="00F05C33"/>
    <w:rsid w:val="00F1248A"/>
    <w:rsid w:val="00F13A83"/>
    <w:rsid w:val="00F14416"/>
    <w:rsid w:val="00F1444D"/>
    <w:rsid w:val="00F14572"/>
    <w:rsid w:val="00F14E60"/>
    <w:rsid w:val="00F173F2"/>
    <w:rsid w:val="00F20A5D"/>
    <w:rsid w:val="00F2202C"/>
    <w:rsid w:val="00F255A4"/>
    <w:rsid w:val="00F25B59"/>
    <w:rsid w:val="00F268BD"/>
    <w:rsid w:val="00F26B68"/>
    <w:rsid w:val="00F26DD6"/>
    <w:rsid w:val="00F30661"/>
    <w:rsid w:val="00F3082C"/>
    <w:rsid w:val="00F32919"/>
    <w:rsid w:val="00F348C5"/>
    <w:rsid w:val="00F37229"/>
    <w:rsid w:val="00F37855"/>
    <w:rsid w:val="00F37B78"/>
    <w:rsid w:val="00F40032"/>
    <w:rsid w:val="00F419CC"/>
    <w:rsid w:val="00F43D2C"/>
    <w:rsid w:val="00F4410D"/>
    <w:rsid w:val="00F45AF5"/>
    <w:rsid w:val="00F47DFB"/>
    <w:rsid w:val="00F51177"/>
    <w:rsid w:val="00F52982"/>
    <w:rsid w:val="00F53EDA"/>
    <w:rsid w:val="00F545EF"/>
    <w:rsid w:val="00F54ABA"/>
    <w:rsid w:val="00F552AF"/>
    <w:rsid w:val="00F60C7B"/>
    <w:rsid w:val="00F60F42"/>
    <w:rsid w:val="00F610CA"/>
    <w:rsid w:val="00F62A42"/>
    <w:rsid w:val="00F62E01"/>
    <w:rsid w:val="00F634EA"/>
    <w:rsid w:val="00F63C03"/>
    <w:rsid w:val="00F646A5"/>
    <w:rsid w:val="00F6500D"/>
    <w:rsid w:val="00F65860"/>
    <w:rsid w:val="00F668CA"/>
    <w:rsid w:val="00F7058F"/>
    <w:rsid w:val="00F70617"/>
    <w:rsid w:val="00F73DCE"/>
    <w:rsid w:val="00F75654"/>
    <w:rsid w:val="00F762BE"/>
    <w:rsid w:val="00F778E1"/>
    <w:rsid w:val="00F81500"/>
    <w:rsid w:val="00F837DA"/>
    <w:rsid w:val="00F84A33"/>
    <w:rsid w:val="00F8731F"/>
    <w:rsid w:val="00F94B27"/>
    <w:rsid w:val="00F97628"/>
    <w:rsid w:val="00F97944"/>
    <w:rsid w:val="00FA4CC2"/>
    <w:rsid w:val="00FA5AAB"/>
    <w:rsid w:val="00FA5E2C"/>
    <w:rsid w:val="00FB4EE6"/>
    <w:rsid w:val="00FC0A0B"/>
    <w:rsid w:val="00FC16FE"/>
    <w:rsid w:val="00FC1836"/>
    <w:rsid w:val="00FC2C0B"/>
    <w:rsid w:val="00FC3360"/>
    <w:rsid w:val="00FC3DB9"/>
    <w:rsid w:val="00FD0C48"/>
    <w:rsid w:val="00FD1F8B"/>
    <w:rsid w:val="00FD2978"/>
    <w:rsid w:val="00FD33A9"/>
    <w:rsid w:val="00FE52A5"/>
    <w:rsid w:val="00FE59A9"/>
    <w:rsid w:val="00FE5B0E"/>
    <w:rsid w:val="00FE6158"/>
    <w:rsid w:val="00FE6CD4"/>
    <w:rsid w:val="00FF1764"/>
    <w:rsid w:val="00FF299C"/>
    <w:rsid w:val="00FF2F3A"/>
    <w:rsid w:val="00FF5FCE"/>
    <w:rsid w:val="00FF6009"/>
    <w:rsid w:val="00FF71EC"/>
    <w:rsid w:val="0158A28E"/>
    <w:rsid w:val="01F67E91"/>
    <w:rsid w:val="022ADF6D"/>
    <w:rsid w:val="025B57E0"/>
    <w:rsid w:val="02BA8DA6"/>
    <w:rsid w:val="02BFF23A"/>
    <w:rsid w:val="02DE52CB"/>
    <w:rsid w:val="03059A24"/>
    <w:rsid w:val="0345FC40"/>
    <w:rsid w:val="03FC3C89"/>
    <w:rsid w:val="042852D7"/>
    <w:rsid w:val="0462A54C"/>
    <w:rsid w:val="056BC108"/>
    <w:rsid w:val="05741795"/>
    <w:rsid w:val="0705049F"/>
    <w:rsid w:val="07359065"/>
    <w:rsid w:val="076446B0"/>
    <w:rsid w:val="077E8A0E"/>
    <w:rsid w:val="085ECE2E"/>
    <w:rsid w:val="086444CA"/>
    <w:rsid w:val="08677BC5"/>
    <w:rsid w:val="0884B64B"/>
    <w:rsid w:val="08ED7BD8"/>
    <w:rsid w:val="08F32FF0"/>
    <w:rsid w:val="0A2856D0"/>
    <w:rsid w:val="0B579F53"/>
    <w:rsid w:val="0BA4EE98"/>
    <w:rsid w:val="0C251C9A"/>
    <w:rsid w:val="0CBE6336"/>
    <w:rsid w:val="0CE1D013"/>
    <w:rsid w:val="0CF36FB4"/>
    <w:rsid w:val="0D20A258"/>
    <w:rsid w:val="0D5D1873"/>
    <w:rsid w:val="0D7600E4"/>
    <w:rsid w:val="0DF6E96E"/>
    <w:rsid w:val="0E0B0FA3"/>
    <w:rsid w:val="0EA0C7C3"/>
    <w:rsid w:val="0FA66BAF"/>
    <w:rsid w:val="0FD39E03"/>
    <w:rsid w:val="106A872C"/>
    <w:rsid w:val="10F88DBD"/>
    <w:rsid w:val="11DC98DE"/>
    <w:rsid w:val="12C8C9E9"/>
    <w:rsid w:val="1305B093"/>
    <w:rsid w:val="143D5C8A"/>
    <w:rsid w:val="149A77C0"/>
    <w:rsid w:val="149E65F2"/>
    <w:rsid w:val="14E5EC8E"/>
    <w:rsid w:val="14F5B153"/>
    <w:rsid w:val="15B07276"/>
    <w:rsid w:val="1613EEC2"/>
    <w:rsid w:val="1627AB86"/>
    <w:rsid w:val="16ED592C"/>
    <w:rsid w:val="1773645D"/>
    <w:rsid w:val="17A3AEDE"/>
    <w:rsid w:val="18035B1C"/>
    <w:rsid w:val="19BBD5E2"/>
    <w:rsid w:val="19CD3B38"/>
    <w:rsid w:val="1A005600"/>
    <w:rsid w:val="1A273E80"/>
    <w:rsid w:val="1C432DEA"/>
    <w:rsid w:val="1C89E68E"/>
    <w:rsid w:val="1CAE2065"/>
    <w:rsid w:val="1D329714"/>
    <w:rsid w:val="1E393B64"/>
    <w:rsid w:val="1E40E7AA"/>
    <w:rsid w:val="1F9926D2"/>
    <w:rsid w:val="20685CF0"/>
    <w:rsid w:val="20A02B70"/>
    <w:rsid w:val="20C07ADF"/>
    <w:rsid w:val="2194DD88"/>
    <w:rsid w:val="21B9D6EB"/>
    <w:rsid w:val="21C43C21"/>
    <w:rsid w:val="21CD310B"/>
    <w:rsid w:val="238D3914"/>
    <w:rsid w:val="23F353F1"/>
    <w:rsid w:val="24664481"/>
    <w:rsid w:val="24BBAB37"/>
    <w:rsid w:val="24BCE6EE"/>
    <w:rsid w:val="24E7EB50"/>
    <w:rsid w:val="252A9484"/>
    <w:rsid w:val="2596B37E"/>
    <w:rsid w:val="25A857A2"/>
    <w:rsid w:val="25D0E7D3"/>
    <w:rsid w:val="260214E2"/>
    <w:rsid w:val="26C9DD21"/>
    <w:rsid w:val="27271143"/>
    <w:rsid w:val="277DF30B"/>
    <w:rsid w:val="27EFC2D0"/>
    <w:rsid w:val="281FF574"/>
    <w:rsid w:val="2845F3AC"/>
    <w:rsid w:val="28C459D0"/>
    <w:rsid w:val="2958B869"/>
    <w:rsid w:val="29F90505"/>
    <w:rsid w:val="2A211ED3"/>
    <w:rsid w:val="2A71CBCE"/>
    <w:rsid w:val="2ABD8153"/>
    <w:rsid w:val="2BDC54CF"/>
    <w:rsid w:val="2C0EEE06"/>
    <w:rsid w:val="2DE4A584"/>
    <w:rsid w:val="2DF8E078"/>
    <w:rsid w:val="2E9602A7"/>
    <w:rsid w:val="2ECC57BE"/>
    <w:rsid w:val="2F3413EF"/>
    <w:rsid w:val="2F5DE48A"/>
    <w:rsid w:val="2F94D831"/>
    <w:rsid w:val="2FC09811"/>
    <w:rsid w:val="30362E54"/>
    <w:rsid w:val="3038FFE4"/>
    <w:rsid w:val="312CC2D7"/>
    <w:rsid w:val="32189844"/>
    <w:rsid w:val="32B2B714"/>
    <w:rsid w:val="33322DE7"/>
    <w:rsid w:val="33F2A1B8"/>
    <w:rsid w:val="3400789D"/>
    <w:rsid w:val="34681839"/>
    <w:rsid w:val="34A787E5"/>
    <w:rsid w:val="34F23B8D"/>
    <w:rsid w:val="3584FE87"/>
    <w:rsid w:val="3597BACB"/>
    <w:rsid w:val="361C8355"/>
    <w:rsid w:val="3621CB58"/>
    <w:rsid w:val="367A8384"/>
    <w:rsid w:val="36AEADB6"/>
    <w:rsid w:val="376D606A"/>
    <w:rsid w:val="38303F74"/>
    <w:rsid w:val="3949AF66"/>
    <w:rsid w:val="3951FD8C"/>
    <w:rsid w:val="399111B7"/>
    <w:rsid w:val="3A30C778"/>
    <w:rsid w:val="3A508A8A"/>
    <w:rsid w:val="3A55AF85"/>
    <w:rsid w:val="3A82E36B"/>
    <w:rsid w:val="3AC81FA0"/>
    <w:rsid w:val="3B2FD6B0"/>
    <w:rsid w:val="3B951756"/>
    <w:rsid w:val="3BB1CB45"/>
    <w:rsid w:val="3BEA885A"/>
    <w:rsid w:val="3C74171A"/>
    <w:rsid w:val="3CD69F03"/>
    <w:rsid w:val="3D391908"/>
    <w:rsid w:val="3D983B53"/>
    <w:rsid w:val="3DB84787"/>
    <w:rsid w:val="3E7FC997"/>
    <w:rsid w:val="3E8521D1"/>
    <w:rsid w:val="401A694A"/>
    <w:rsid w:val="40A42EDC"/>
    <w:rsid w:val="41B909A5"/>
    <w:rsid w:val="4222B100"/>
    <w:rsid w:val="425C4C35"/>
    <w:rsid w:val="4273A45E"/>
    <w:rsid w:val="434B2248"/>
    <w:rsid w:val="43D04187"/>
    <w:rsid w:val="43D708DE"/>
    <w:rsid w:val="44CAC9A6"/>
    <w:rsid w:val="45BA1659"/>
    <w:rsid w:val="45DFEC01"/>
    <w:rsid w:val="46F62223"/>
    <w:rsid w:val="46FBB0CE"/>
    <w:rsid w:val="4758CB2A"/>
    <w:rsid w:val="47A70F3A"/>
    <w:rsid w:val="47E2E9E1"/>
    <w:rsid w:val="48B18632"/>
    <w:rsid w:val="48C77920"/>
    <w:rsid w:val="4A0645D0"/>
    <w:rsid w:val="4A3A4E13"/>
    <w:rsid w:val="4A516A28"/>
    <w:rsid w:val="4B3BDAED"/>
    <w:rsid w:val="4BF583B6"/>
    <w:rsid w:val="4C7B7C53"/>
    <w:rsid w:val="4C97E2A2"/>
    <w:rsid w:val="4D470B81"/>
    <w:rsid w:val="4DAD690A"/>
    <w:rsid w:val="4E38AFA4"/>
    <w:rsid w:val="4EA1FCF2"/>
    <w:rsid w:val="4EF6B015"/>
    <w:rsid w:val="4F21A6E0"/>
    <w:rsid w:val="4F6016DD"/>
    <w:rsid w:val="4F6DC408"/>
    <w:rsid w:val="4F8E42CE"/>
    <w:rsid w:val="4F9C604B"/>
    <w:rsid w:val="4FCCD742"/>
    <w:rsid w:val="4FF036C5"/>
    <w:rsid w:val="5044D648"/>
    <w:rsid w:val="5097D4A0"/>
    <w:rsid w:val="50E97C04"/>
    <w:rsid w:val="51350058"/>
    <w:rsid w:val="521A7CA4"/>
    <w:rsid w:val="529EDFAF"/>
    <w:rsid w:val="52BEC54A"/>
    <w:rsid w:val="52C89E47"/>
    <w:rsid w:val="53AC0C47"/>
    <w:rsid w:val="53B64D05"/>
    <w:rsid w:val="53CF7562"/>
    <w:rsid w:val="53F571C1"/>
    <w:rsid w:val="549CA688"/>
    <w:rsid w:val="54A94388"/>
    <w:rsid w:val="5515A5A0"/>
    <w:rsid w:val="55814232"/>
    <w:rsid w:val="55EFA86E"/>
    <w:rsid w:val="56AF8E67"/>
    <w:rsid w:val="56CCC631"/>
    <w:rsid w:val="56D6238D"/>
    <w:rsid w:val="57C97F83"/>
    <w:rsid w:val="58CA5E95"/>
    <w:rsid w:val="597B790F"/>
    <w:rsid w:val="59EBB88E"/>
    <w:rsid w:val="5A6A8583"/>
    <w:rsid w:val="5AE8174E"/>
    <w:rsid w:val="5C571218"/>
    <w:rsid w:val="5C878B72"/>
    <w:rsid w:val="5C9B2557"/>
    <w:rsid w:val="5CAF2A73"/>
    <w:rsid w:val="5D2CA94F"/>
    <w:rsid w:val="5D4BF474"/>
    <w:rsid w:val="5DB322F2"/>
    <w:rsid w:val="5E5C9F77"/>
    <w:rsid w:val="5E99EC54"/>
    <w:rsid w:val="5ED2CB9D"/>
    <w:rsid w:val="5F2D6D25"/>
    <w:rsid w:val="5FD5F35D"/>
    <w:rsid w:val="5FF1AB34"/>
    <w:rsid w:val="6023EC03"/>
    <w:rsid w:val="607AE399"/>
    <w:rsid w:val="60C33B90"/>
    <w:rsid w:val="62597898"/>
    <w:rsid w:val="62716978"/>
    <w:rsid w:val="635311A9"/>
    <w:rsid w:val="63570515"/>
    <w:rsid w:val="63797277"/>
    <w:rsid w:val="63C6069F"/>
    <w:rsid w:val="64857AA2"/>
    <w:rsid w:val="64EDC8B9"/>
    <w:rsid w:val="655534AB"/>
    <w:rsid w:val="65814296"/>
    <w:rsid w:val="65815848"/>
    <w:rsid w:val="662B210B"/>
    <w:rsid w:val="6663F1A9"/>
    <w:rsid w:val="66E406E9"/>
    <w:rsid w:val="67037270"/>
    <w:rsid w:val="670C4E89"/>
    <w:rsid w:val="67A073CE"/>
    <w:rsid w:val="67B885C7"/>
    <w:rsid w:val="67F7D484"/>
    <w:rsid w:val="68573151"/>
    <w:rsid w:val="687CB9E5"/>
    <w:rsid w:val="68A15E39"/>
    <w:rsid w:val="68B955BA"/>
    <w:rsid w:val="6946CF5C"/>
    <w:rsid w:val="6996E048"/>
    <w:rsid w:val="699B926B"/>
    <w:rsid w:val="69BB94D9"/>
    <w:rsid w:val="6A108779"/>
    <w:rsid w:val="6A1266BE"/>
    <w:rsid w:val="6AACCA7B"/>
    <w:rsid w:val="6B802291"/>
    <w:rsid w:val="6B92388C"/>
    <w:rsid w:val="6BB3ED86"/>
    <w:rsid w:val="6BDF703A"/>
    <w:rsid w:val="6BEBC5D3"/>
    <w:rsid w:val="6D21394E"/>
    <w:rsid w:val="6D2DBA1F"/>
    <w:rsid w:val="6D776D8A"/>
    <w:rsid w:val="6DE4853F"/>
    <w:rsid w:val="6E98D497"/>
    <w:rsid w:val="6EBF3964"/>
    <w:rsid w:val="6EC412A4"/>
    <w:rsid w:val="6EE717DF"/>
    <w:rsid w:val="6EF8FDC0"/>
    <w:rsid w:val="6F1828AD"/>
    <w:rsid w:val="6F63F016"/>
    <w:rsid w:val="70AD494C"/>
    <w:rsid w:val="7108D504"/>
    <w:rsid w:val="710C3081"/>
    <w:rsid w:val="71A777D8"/>
    <w:rsid w:val="7370907E"/>
    <w:rsid w:val="73D7E5E3"/>
    <w:rsid w:val="7421E23E"/>
    <w:rsid w:val="7425445F"/>
    <w:rsid w:val="7426538A"/>
    <w:rsid w:val="755E77D3"/>
    <w:rsid w:val="759B9DEE"/>
    <w:rsid w:val="7602A2B3"/>
    <w:rsid w:val="761763CA"/>
    <w:rsid w:val="7660ED16"/>
    <w:rsid w:val="770E8A2A"/>
    <w:rsid w:val="78BDF342"/>
    <w:rsid w:val="7903A3C2"/>
    <w:rsid w:val="790DBBAE"/>
    <w:rsid w:val="79271978"/>
    <w:rsid w:val="79988DD8"/>
    <w:rsid w:val="7A09F096"/>
    <w:rsid w:val="7A86A26A"/>
    <w:rsid w:val="7B0782AD"/>
    <w:rsid w:val="7B43FC21"/>
    <w:rsid w:val="7B4D8696"/>
    <w:rsid w:val="7B5D7FEE"/>
    <w:rsid w:val="7B769CE2"/>
    <w:rsid w:val="7C0A378C"/>
    <w:rsid w:val="7C4F2F56"/>
    <w:rsid w:val="7E22C527"/>
    <w:rsid w:val="7E6BFEFB"/>
    <w:rsid w:val="7F2DBF77"/>
    <w:rsid w:val="7F408E98"/>
    <w:rsid w:val="7F4B7D36"/>
    <w:rsid w:val="7F660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E1EA6"/>
  <w15:docId w15:val="{B6907DF1-05CE-4061-B541-5FFEEF7B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6C"/>
    <w:pPr>
      <w:widowControl w:val="0"/>
    </w:pPr>
    <w:rPr>
      <w:lang w:val="en-GB" w:eastAsia="en-US"/>
    </w:rPr>
  </w:style>
  <w:style w:type="paragraph" w:styleId="Heading1">
    <w:name w:val="heading 1"/>
    <w:basedOn w:val="Normal"/>
    <w:next w:val="Normal"/>
    <w:qFormat/>
    <w:rsid w:val="002B086C"/>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paragraph" w:styleId="Heading3">
    <w:name w:val="heading 3"/>
    <w:basedOn w:val="Normal"/>
    <w:next w:val="Normal"/>
    <w:autoRedefine/>
    <w:qFormat/>
    <w:rsid w:val="002B086C"/>
    <w:pPr>
      <w:keepNext/>
      <w:pBdr>
        <w:top w:val="single" w:sz="4" w:space="1" w:color="auto"/>
        <w:left w:val="single" w:sz="4" w:space="4" w:color="auto"/>
        <w:right w:val="single" w:sz="4" w:space="4" w:color="auto"/>
      </w:pBdr>
      <w:ind w:right="113"/>
      <w:outlineLvl w:val="2"/>
    </w:pPr>
    <w:rPr>
      <w:b/>
      <w:bCs/>
      <w:szCs w:val="24"/>
    </w:rPr>
  </w:style>
  <w:style w:type="paragraph" w:styleId="Heading4">
    <w:name w:val="heading 4"/>
    <w:basedOn w:val="Normal"/>
    <w:next w:val="Normal"/>
    <w:qFormat/>
    <w:rsid w:val="002B086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B086C"/>
    <w:pPr>
      <w:keepLines/>
      <w:spacing w:before="200" w:after="240" w:line="200" w:lineRule="exact"/>
    </w:pPr>
    <w:rPr>
      <w:sz w:val="16"/>
    </w:rPr>
  </w:style>
  <w:style w:type="paragraph" w:customStyle="1" w:styleId="Els-1storder-head">
    <w:name w:val="Els-1storder-head"/>
    <w:next w:val="Els-body-text"/>
    <w:rsid w:val="002B086C"/>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rsid w:val="002B086C"/>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rsid w:val="002B086C"/>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rsid w:val="002B086C"/>
    <w:pPr>
      <w:keepNext/>
      <w:numPr>
        <w:ilvl w:val="3"/>
        <w:numId w:val="25"/>
      </w:numPr>
      <w:suppressAutoHyphens/>
      <w:spacing w:before="240" w:line="240" w:lineRule="exact"/>
    </w:pPr>
    <w:rPr>
      <w:i/>
      <w:lang w:val="en-US" w:eastAsia="en-US"/>
    </w:rPr>
  </w:style>
  <w:style w:type="paragraph" w:customStyle="1" w:styleId="Els-Abstract-head">
    <w:name w:val="Els-Abstract-head"/>
    <w:next w:val="Normal"/>
    <w:rsid w:val="002B086C"/>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rsid w:val="002B086C"/>
    <w:pPr>
      <w:spacing w:line="220" w:lineRule="exact"/>
      <w:jc w:val="both"/>
    </w:pPr>
    <w:rPr>
      <w:sz w:val="18"/>
      <w:lang w:val="en-US" w:eastAsia="en-US"/>
    </w:rPr>
  </w:style>
  <w:style w:type="paragraph" w:customStyle="1" w:styleId="Els-acknowledgement">
    <w:name w:val="Els-acknowledgement"/>
    <w:next w:val="Normal"/>
    <w:rsid w:val="002B086C"/>
    <w:pPr>
      <w:keepNext/>
      <w:spacing w:before="480" w:after="240" w:line="220" w:lineRule="exact"/>
    </w:pPr>
    <w:rPr>
      <w:b/>
      <w:lang w:val="en-US" w:eastAsia="en-US"/>
    </w:rPr>
  </w:style>
  <w:style w:type="paragraph" w:customStyle="1" w:styleId="Els-aditional-article-history">
    <w:name w:val="Els-aditional-article-history"/>
    <w:basedOn w:val="Normal"/>
    <w:rsid w:val="002B086C"/>
    <w:pPr>
      <w:spacing w:after="400" w:line="200" w:lineRule="exact"/>
      <w:jc w:val="center"/>
    </w:pPr>
    <w:rPr>
      <w:b/>
      <w:noProof/>
      <w:sz w:val="16"/>
      <w:lang w:val="en-US"/>
    </w:rPr>
  </w:style>
  <w:style w:type="paragraph" w:customStyle="1" w:styleId="Els-Affiliation">
    <w:name w:val="Els-Affiliation"/>
    <w:next w:val="Els-Abstract-head"/>
    <w:rsid w:val="002B086C"/>
    <w:pPr>
      <w:suppressAutoHyphens/>
      <w:spacing w:line="200" w:lineRule="exact"/>
      <w:jc w:val="center"/>
    </w:pPr>
    <w:rPr>
      <w:i/>
      <w:noProof/>
      <w:sz w:val="16"/>
      <w:lang w:val="en-US" w:eastAsia="en-US"/>
    </w:rPr>
  </w:style>
  <w:style w:type="paragraph" w:customStyle="1" w:styleId="Els-appendixhead">
    <w:name w:val="Els-appendixhead"/>
    <w:next w:val="Normal"/>
    <w:rsid w:val="002B086C"/>
    <w:pPr>
      <w:numPr>
        <w:numId w:val="17"/>
      </w:numPr>
      <w:spacing w:before="480" w:after="240" w:line="220" w:lineRule="exact"/>
    </w:pPr>
    <w:rPr>
      <w:b/>
      <w:lang w:val="en-US" w:eastAsia="en-US"/>
    </w:rPr>
  </w:style>
  <w:style w:type="paragraph" w:customStyle="1" w:styleId="Els-appendixsubhead">
    <w:name w:val="Els-appendixsubhead"/>
    <w:next w:val="Normal"/>
    <w:rsid w:val="002B086C"/>
    <w:pPr>
      <w:numPr>
        <w:ilvl w:val="1"/>
        <w:numId w:val="18"/>
      </w:numPr>
      <w:spacing w:before="240" w:after="240" w:line="220" w:lineRule="exact"/>
    </w:pPr>
    <w:rPr>
      <w:i/>
      <w:lang w:val="en-US" w:eastAsia="en-US"/>
    </w:rPr>
  </w:style>
  <w:style w:type="paragraph" w:customStyle="1" w:styleId="Els-Author">
    <w:name w:val="Els-Author"/>
    <w:next w:val="Normal"/>
    <w:rsid w:val="002B086C"/>
    <w:pPr>
      <w:keepNext/>
      <w:suppressAutoHyphens/>
      <w:spacing w:after="160" w:line="300" w:lineRule="exact"/>
      <w:jc w:val="center"/>
    </w:pPr>
    <w:rPr>
      <w:noProof/>
      <w:sz w:val="26"/>
      <w:lang w:val="en-US" w:eastAsia="en-US"/>
    </w:rPr>
  </w:style>
  <w:style w:type="paragraph" w:customStyle="1" w:styleId="Els-body-text">
    <w:name w:val="Els-body-text"/>
    <w:rsid w:val="002B086C"/>
    <w:pPr>
      <w:spacing w:line="240" w:lineRule="exact"/>
      <w:ind w:firstLine="238"/>
      <w:jc w:val="both"/>
    </w:pPr>
    <w:rPr>
      <w:lang w:val="en-US" w:eastAsia="en-US"/>
    </w:rPr>
  </w:style>
  <w:style w:type="paragraph" w:customStyle="1" w:styleId="Els-bulletlist">
    <w:name w:val="Els-bulletlist"/>
    <w:basedOn w:val="Els-body-text"/>
    <w:rsid w:val="002B086C"/>
    <w:pPr>
      <w:numPr>
        <w:numId w:val="19"/>
      </w:numPr>
      <w:tabs>
        <w:tab w:val="left" w:pos="240"/>
      </w:tabs>
      <w:jc w:val="left"/>
    </w:pPr>
  </w:style>
  <w:style w:type="paragraph" w:customStyle="1" w:styleId="Els-caption">
    <w:name w:val="Els-caption"/>
    <w:rsid w:val="002B086C"/>
    <w:pPr>
      <w:keepLines/>
      <w:spacing w:before="200" w:after="240" w:line="200" w:lineRule="exact"/>
    </w:pPr>
    <w:rPr>
      <w:sz w:val="16"/>
      <w:lang w:val="en-US" w:eastAsia="en-US"/>
    </w:rPr>
  </w:style>
  <w:style w:type="paragraph" w:customStyle="1" w:styleId="Els-chem-equation">
    <w:name w:val="Els-chem-equation"/>
    <w:next w:val="Els-body-text"/>
    <w:rsid w:val="002B086C"/>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rsid w:val="002B086C"/>
    <w:pPr>
      <w:jc w:val="right"/>
    </w:pPr>
  </w:style>
  <w:style w:type="paragraph" w:customStyle="1" w:styleId="Els-collaboration-affiliation">
    <w:name w:val="Els-collaboration-affiliation"/>
    <w:basedOn w:val="Els-collaboration"/>
    <w:rsid w:val="002B086C"/>
  </w:style>
  <w:style w:type="paragraph" w:customStyle="1" w:styleId="Els-presented-by">
    <w:name w:val="Els-presented-by"/>
    <w:rsid w:val="002B086C"/>
    <w:pPr>
      <w:spacing w:after="200"/>
      <w:jc w:val="center"/>
    </w:pPr>
    <w:rPr>
      <w:b/>
      <w:sz w:val="16"/>
      <w:lang w:val="en-US" w:eastAsia="en-US"/>
    </w:rPr>
  </w:style>
  <w:style w:type="paragraph" w:customStyle="1" w:styleId="Els-dedicated-to">
    <w:name w:val="Els-dedicated-to"/>
    <w:basedOn w:val="Els-presented-by"/>
    <w:rsid w:val="002B086C"/>
    <w:rPr>
      <w:b w:val="0"/>
    </w:rPr>
  </w:style>
  <w:style w:type="paragraph" w:customStyle="1" w:styleId="Els-equation">
    <w:name w:val="Els-equation"/>
    <w:next w:val="Normal"/>
    <w:rsid w:val="002B086C"/>
    <w:pPr>
      <w:widowControl w:val="0"/>
      <w:tabs>
        <w:tab w:val="right" w:pos="4320"/>
        <w:tab w:val="right" w:pos="9120"/>
      </w:tabs>
      <w:spacing w:before="240" w:after="240"/>
      <w:ind w:left="482"/>
    </w:pPr>
    <w:rPr>
      <w:i/>
      <w:noProof/>
      <w:lang w:val="en-US" w:eastAsia="en-US"/>
    </w:rPr>
  </w:style>
  <w:style w:type="paragraph" w:customStyle="1" w:styleId="Els-footnote">
    <w:name w:val="Els-footnote"/>
    <w:rsid w:val="002B086C"/>
    <w:pPr>
      <w:keepLines/>
      <w:widowControl w:val="0"/>
      <w:spacing w:line="200" w:lineRule="exact"/>
      <w:ind w:firstLine="245"/>
      <w:jc w:val="both"/>
    </w:pPr>
    <w:rPr>
      <w:sz w:val="16"/>
      <w:lang w:val="en-US" w:eastAsia="en-US"/>
    </w:rPr>
  </w:style>
  <w:style w:type="paragraph" w:customStyle="1" w:styleId="Els-history">
    <w:name w:val="Els-history"/>
    <w:next w:val="Normal"/>
    <w:rsid w:val="002B086C"/>
    <w:pPr>
      <w:spacing w:before="120" w:after="400" w:line="200" w:lineRule="exact"/>
      <w:jc w:val="center"/>
    </w:pPr>
    <w:rPr>
      <w:noProof/>
      <w:sz w:val="16"/>
      <w:lang w:val="en-US" w:eastAsia="en-US"/>
    </w:rPr>
  </w:style>
  <w:style w:type="paragraph" w:customStyle="1" w:styleId="Els-journal-logo">
    <w:name w:val="Els-journal-logo"/>
    <w:rsid w:val="002B086C"/>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rsid w:val="002B086C"/>
    <w:pPr>
      <w:pBdr>
        <w:bottom w:val="single" w:sz="4" w:space="10" w:color="auto"/>
      </w:pBdr>
      <w:spacing w:after="200" w:line="200" w:lineRule="exact"/>
    </w:pPr>
    <w:rPr>
      <w:noProof/>
      <w:sz w:val="16"/>
      <w:lang w:val="en-US" w:eastAsia="en-US"/>
    </w:rPr>
  </w:style>
  <w:style w:type="paragraph" w:customStyle="1" w:styleId="Els-numlist">
    <w:name w:val="Els-numlist"/>
    <w:basedOn w:val="Els-body-text"/>
    <w:rsid w:val="002B086C"/>
    <w:pPr>
      <w:numPr>
        <w:numId w:val="20"/>
      </w:numPr>
      <w:tabs>
        <w:tab w:val="left" w:pos="240"/>
      </w:tabs>
      <w:ind w:left="480"/>
      <w:jc w:val="left"/>
    </w:pPr>
  </w:style>
  <w:style w:type="paragraph" w:customStyle="1" w:styleId="Els-reference">
    <w:name w:val="Els-reference"/>
    <w:rsid w:val="002B086C"/>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rsid w:val="002B086C"/>
    <w:pPr>
      <w:keepNext/>
      <w:spacing w:before="480" w:after="200" w:line="220" w:lineRule="exact"/>
    </w:pPr>
    <w:rPr>
      <w:b/>
      <w:lang w:val="en-US" w:eastAsia="en-US"/>
    </w:rPr>
  </w:style>
  <w:style w:type="paragraph" w:customStyle="1" w:styleId="Els-reprint-line">
    <w:name w:val="Els-reprint-line"/>
    <w:basedOn w:val="Normal"/>
    <w:rsid w:val="002B086C"/>
    <w:pPr>
      <w:tabs>
        <w:tab w:val="left" w:pos="0"/>
        <w:tab w:val="center" w:pos="5443"/>
      </w:tabs>
      <w:jc w:val="center"/>
    </w:pPr>
    <w:rPr>
      <w:sz w:val="16"/>
    </w:rPr>
  </w:style>
  <w:style w:type="paragraph" w:customStyle="1" w:styleId="Els-table-text">
    <w:name w:val="Els-table-text"/>
    <w:rsid w:val="002B086C"/>
    <w:pPr>
      <w:spacing w:after="80" w:line="200" w:lineRule="exact"/>
    </w:pPr>
    <w:rPr>
      <w:sz w:val="16"/>
      <w:lang w:val="en-US" w:eastAsia="en-US"/>
    </w:rPr>
  </w:style>
  <w:style w:type="paragraph" w:customStyle="1" w:styleId="Els-Title">
    <w:name w:val="Els-Title"/>
    <w:next w:val="Els-Author"/>
    <w:autoRedefine/>
    <w:rsid w:val="002B086C"/>
    <w:pPr>
      <w:suppressAutoHyphens/>
      <w:spacing w:after="240" w:line="400" w:lineRule="exact"/>
      <w:jc w:val="center"/>
    </w:pPr>
    <w:rPr>
      <w:sz w:val="34"/>
      <w:lang w:val="en-US" w:eastAsia="en-US"/>
    </w:rPr>
  </w:style>
  <w:style w:type="character" w:styleId="EndnoteReference">
    <w:name w:val="endnote reference"/>
    <w:semiHidden/>
    <w:rsid w:val="002B086C"/>
    <w:rPr>
      <w:vertAlign w:val="superscript"/>
    </w:rPr>
  </w:style>
  <w:style w:type="paragraph" w:styleId="Header">
    <w:name w:val="header"/>
    <w:link w:val="HeaderChar"/>
    <w:semiHidden/>
    <w:rsid w:val="002B086C"/>
    <w:pPr>
      <w:tabs>
        <w:tab w:val="center" w:pos="4706"/>
        <w:tab w:val="right" w:pos="9356"/>
      </w:tabs>
      <w:spacing w:before="100" w:beforeAutospacing="1" w:after="240" w:line="200" w:lineRule="atLeast"/>
    </w:pPr>
    <w:rPr>
      <w:i/>
      <w:noProof/>
      <w:sz w:val="16"/>
      <w:lang w:val="en-US" w:eastAsia="en-US"/>
    </w:rPr>
  </w:style>
  <w:style w:type="paragraph" w:styleId="Footer">
    <w:name w:val="footer"/>
    <w:basedOn w:val="Header"/>
    <w:semiHidden/>
    <w:rsid w:val="002B086C"/>
    <w:pPr>
      <w:tabs>
        <w:tab w:val="right" w:pos="10080"/>
      </w:tabs>
    </w:pPr>
    <w:rPr>
      <w:i w:val="0"/>
    </w:rPr>
  </w:style>
  <w:style w:type="character" w:styleId="FootnoteReference">
    <w:name w:val="footnote reference"/>
    <w:semiHidden/>
    <w:rsid w:val="002B086C"/>
    <w:rPr>
      <w:vertAlign w:val="superscript"/>
    </w:rPr>
  </w:style>
  <w:style w:type="paragraph" w:styleId="FootnoteText">
    <w:name w:val="footnote text"/>
    <w:basedOn w:val="Normal"/>
    <w:link w:val="FootnoteTextChar"/>
    <w:uiPriority w:val="99"/>
    <w:rsid w:val="002B086C"/>
    <w:rPr>
      <w:rFonts w:ascii="Univers" w:hAnsi="Univers"/>
    </w:rPr>
  </w:style>
  <w:style w:type="character" w:styleId="Hyperlink">
    <w:name w:val="Hyperlink"/>
    <w:uiPriority w:val="99"/>
    <w:semiHidden/>
    <w:rsid w:val="002B086C"/>
    <w:rPr>
      <w:color w:val="auto"/>
      <w:sz w:val="16"/>
      <w:u w:val="none"/>
    </w:rPr>
  </w:style>
  <w:style w:type="character" w:customStyle="1" w:styleId="MTEquationSection">
    <w:name w:val="MTEquationSection"/>
    <w:rsid w:val="002B086C"/>
    <w:rPr>
      <w:vanish/>
      <w:color w:val="FF0000"/>
    </w:rPr>
  </w:style>
  <w:style w:type="character" w:styleId="PageNumber">
    <w:name w:val="page number"/>
    <w:semiHidden/>
    <w:rsid w:val="002B086C"/>
    <w:rPr>
      <w:sz w:val="16"/>
    </w:rPr>
  </w:style>
  <w:style w:type="paragraph" w:styleId="PlainText">
    <w:name w:val="Plain Text"/>
    <w:basedOn w:val="Normal"/>
    <w:semiHidden/>
    <w:rsid w:val="002B086C"/>
    <w:rPr>
      <w:rFonts w:ascii="Courier New" w:hAnsi="Courier New" w:cs="Courier New"/>
      <w:lang w:val="en-US"/>
    </w:rPr>
  </w:style>
  <w:style w:type="paragraph" w:customStyle="1" w:styleId="Els-5thorder-head">
    <w:name w:val="Els-5thorder-head"/>
    <w:next w:val="Els-body-text"/>
    <w:rsid w:val="002B086C"/>
    <w:pPr>
      <w:keepNext/>
      <w:suppressAutoHyphens/>
      <w:spacing w:line="240" w:lineRule="exact"/>
    </w:pPr>
    <w:rPr>
      <w:i/>
      <w:lang w:val="en-US" w:eastAsia="en-US"/>
    </w:rPr>
  </w:style>
  <w:style w:type="paragraph" w:customStyle="1" w:styleId="Els-Abstract-Copyright">
    <w:name w:val="Els-Abstract-Copyright"/>
    <w:basedOn w:val="Els-Abstract-text"/>
    <w:rsid w:val="002B086C"/>
    <w:pPr>
      <w:spacing w:after="220"/>
    </w:pPr>
  </w:style>
  <w:style w:type="paragraph" w:customStyle="1" w:styleId="DocHead">
    <w:name w:val="DocHead"/>
    <w:rsid w:val="002B086C"/>
    <w:pPr>
      <w:spacing w:before="240" w:after="240"/>
      <w:jc w:val="center"/>
    </w:pPr>
    <w:rPr>
      <w:sz w:val="24"/>
      <w:lang w:val="en-US" w:eastAsia="en-US"/>
    </w:rPr>
  </w:style>
  <w:style w:type="character" w:styleId="FollowedHyperlink">
    <w:name w:val="FollowedHyperlink"/>
    <w:semiHidden/>
    <w:rsid w:val="002B086C"/>
    <w:rPr>
      <w:color w:val="800080"/>
      <w:u w:val="single"/>
    </w:rPr>
  </w:style>
  <w:style w:type="character" w:customStyle="1" w:styleId="Els-1storder-headChar">
    <w:name w:val="Els-1storder-head Char"/>
    <w:rsid w:val="002B086C"/>
    <w:rPr>
      <w:b/>
      <w:lang w:val="en-US" w:eastAsia="en-US" w:bidi="ar-SA"/>
    </w:rPr>
  </w:style>
  <w:style w:type="character" w:styleId="CommentReference">
    <w:name w:val="annotation reference"/>
    <w:semiHidden/>
    <w:unhideWhenUsed/>
    <w:rsid w:val="002B086C"/>
    <w:rPr>
      <w:sz w:val="16"/>
      <w:szCs w:val="16"/>
    </w:rPr>
  </w:style>
  <w:style w:type="paragraph" w:styleId="BalloonText">
    <w:name w:val="Balloon Text"/>
    <w:basedOn w:val="Normal"/>
    <w:rsid w:val="002B086C"/>
    <w:rPr>
      <w:rFonts w:ascii="Tahoma" w:hAnsi="Tahoma" w:cs="Tahoma"/>
      <w:sz w:val="16"/>
      <w:szCs w:val="16"/>
    </w:rPr>
  </w:style>
  <w:style w:type="character" w:customStyle="1" w:styleId="BalloonTextChar">
    <w:name w:val="Balloon Text Char"/>
    <w:rsid w:val="002B086C"/>
    <w:rPr>
      <w:rFonts w:ascii="Tahoma" w:hAnsi="Tahoma" w:cs="Tahoma"/>
      <w:sz w:val="16"/>
      <w:szCs w:val="16"/>
      <w:lang w:eastAsia="en-US"/>
    </w:rPr>
  </w:style>
  <w:style w:type="paragraph" w:styleId="CommentText">
    <w:name w:val="annotation text"/>
    <w:basedOn w:val="Normal"/>
    <w:semiHidden/>
    <w:unhideWhenUsed/>
    <w:rsid w:val="002B086C"/>
  </w:style>
  <w:style w:type="character" w:customStyle="1" w:styleId="CommentTextChar">
    <w:name w:val="Comment Text Char"/>
    <w:semiHidden/>
    <w:rsid w:val="002B086C"/>
    <w:rPr>
      <w:lang w:val="en-GB"/>
    </w:rPr>
  </w:style>
  <w:style w:type="paragraph" w:styleId="CommentSubject">
    <w:name w:val="annotation subject"/>
    <w:basedOn w:val="CommentText"/>
    <w:next w:val="CommentText"/>
    <w:semiHidden/>
    <w:unhideWhenUsed/>
    <w:rsid w:val="002B086C"/>
    <w:rPr>
      <w:b/>
      <w:bCs/>
    </w:rPr>
  </w:style>
  <w:style w:type="character" w:customStyle="1" w:styleId="CommentSubjectChar">
    <w:name w:val="Comment Subject Char"/>
    <w:semiHidden/>
    <w:rsid w:val="002B086C"/>
    <w:rPr>
      <w:b/>
      <w:bCs/>
      <w:lang w:val="en-GB"/>
    </w:rPr>
  </w:style>
  <w:style w:type="paragraph" w:styleId="BodyTextIndent">
    <w:name w:val="Body Text Indent"/>
    <w:basedOn w:val="Normal"/>
    <w:link w:val="BodyTextIndentChar"/>
    <w:semiHidden/>
    <w:rsid w:val="002B086C"/>
    <w:pPr>
      <w:widowControl/>
      <w:suppressAutoHyphens/>
      <w:ind w:firstLine="360"/>
      <w:jc w:val="both"/>
    </w:pPr>
    <w:rPr>
      <w:rFonts w:eastAsia="Times New Roman"/>
      <w:kern w:val="14"/>
      <w:lang w:val="en-US"/>
    </w:rPr>
  </w:style>
  <w:style w:type="paragraph" w:customStyle="1" w:styleId="ColorfulList-Accent11">
    <w:name w:val="Colorful List - Accent 11"/>
    <w:basedOn w:val="Normal"/>
    <w:qFormat/>
    <w:rsid w:val="002B086C"/>
    <w:pPr>
      <w:widowControl/>
      <w:ind w:left="720"/>
    </w:pPr>
    <w:rPr>
      <w:rFonts w:ascii="Arial" w:eastAsia="Batang" w:hAnsi="Arial"/>
      <w:sz w:val="22"/>
      <w:szCs w:val="24"/>
      <w:lang w:val="en-US" w:eastAsia="ko-KR"/>
    </w:rPr>
  </w:style>
  <w:style w:type="paragraph" w:styleId="BodyTextIndent2">
    <w:name w:val="Body Text Indent 2"/>
    <w:basedOn w:val="Normal"/>
    <w:semiHidden/>
    <w:rsid w:val="002B086C"/>
    <w:pPr>
      <w:ind w:firstLine="240"/>
    </w:pPr>
  </w:style>
  <w:style w:type="character" w:styleId="PlaceholderText">
    <w:name w:val="Placeholder Text"/>
    <w:basedOn w:val="DefaultParagraphFont"/>
    <w:uiPriority w:val="99"/>
    <w:semiHidden/>
    <w:rsid w:val="002E4529"/>
    <w:rPr>
      <w:color w:val="808080"/>
    </w:rPr>
  </w:style>
  <w:style w:type="character" w:customStyle="1" w:styleId="BodyTextIndentChar">
    <w:name w:val="Body Text Indent Char"/>
    <w:link w:val="BodyTextIndent"/>
    <w:semiHidden/>
    <w:rsid w:val="0093645D"/>
    <w:rPr>
      <w:rFonts w:eastAsia="Times New Roman"/>
      <w:kern w:val="14"/>
      <w:lang w:val="en-US" w:eastAsia="en-US"/>
    </w:rPr>
  </w:style>
  <w:style w:type="paragraph" w:styleId="ListParagraph">
    <w:name w:val="List Paragraph"/>
    <w:basedOn w:val="Normal"/>
    <w:uiPriority w:val="34"/>
    <w:qFormat/>
    <w:rsid w:val="0093645D"/>
    <w:pPr>
      <w:ind w:left="720"/>
      <w:contextualSpacing/>
    </w:pPr>
  </w:style>
  <w:style w:type="character" w:customStyle="1" w:styleId="HeaderChar">
    <w:name w:val="Header Char"/>
    <w:basedOn w:val="DefaultParagraphFont"/>
    <w:link w:val="Header"/>
    <w:semiHidden/>
    <w:rsid w:val="008E5964"/>
    <w:rPr>
      <w:i/>
      <w:noProof/>
      <w:sz w:val="16"/>
      <w:lang w:val="en-US" w:eastAsia="en-US"/>
    </w:rPr>
  </w:style>
  <w:style w:type="paragraph" w:styleId="DocumentMap">
    <w:name w:val="Document Map"/>
    <w:basedOn w:val="Normal"/>
    <w:link w:val="DocumentMapChar"/>
    <w:uiPriority w:val="99"/>
    <w:semiHidden/>
    <w:unhideWhenUsed/>
    <w:rsid w:val="00F255A4"/>
    <w:rPr>
      <w:rFonts w:ascii="Tahoma" w:hAnsi="Tahoma" w:cs="Tahoma"/>
      <w:sz w:val="16"/>
      <w:szCs w:val="16"/>
    </w:rPr>
  </w:style>
  <w:style w:type="character" w:customStyle="1" w:styleId="DocumentMapChar">
    <w:name w:val="Document Map Char"/>
    <w:basedOn w:val="DefaultParagraphFont"/>
    <w:link w:val="DocumentMap"/>
    <w:uiPriority w:val="99"/>
    <w:semiHidden/>
    <w:rsid w:val="00F255A4"/>
    <w:rPr>
      <w:rFonts w:ascii="Tahoma" w:hAnsi="Tahoma" w:cs="Tahoma"/>
      <w:sz w:val="16"/>
      <w:szCs w:val="16"/>
      <w:lang w:val="en-GB" w:eastAsia="en-US"/>
    </w:rPr>
  </w:style>
  <w:style w:type="paragraph" w:styleId="HTMLPreformatted">
    <w:name w:val="HTML Preformatted"/>
    <w:basedOn w:val="Normal"/>
    <w:link w:val="HTMLPreformattedChar"/>
    <w:uiPriority w:val="99"/>
    <w:unhideWhenUsed/>
    <w:rsid w:val="00346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lang w:val="en-US"/>
    </w:rPr>
  </w:style>
  <w:style w:type="character" w:customStyle="1" w:styleId="HTMLPreformattedChar">
    <w:name w:val="HTML Preformatted Char"/>
    <w:basedOn w:val="DefaultParagraphFont"/>
    <w:link w:val="HTMLPreformatted"/>
    <w:uiPriority w:val="99"/>
    <w:rsid w:val="003463F0"/>
    <w:rPr>
      <w:rFonts w:ascii="Courier New" w:eastAsiaTheme="minorHAnsi" w:hAnsi="Courier New" w:cs="Courier New"/>
      <w:lang w:val="en-US" w:eastAsia="en-US"/>
    </w:rPr>
  </w:style>
  <w:style w:type="character" w:styleId="UnresolvedMention">
    <w:name w:val="Unresolved Mention"/>
    <w:basedOn w:val="DefaultParagraphFont"/>
    <w:uiPriority w:val="99"/>
    <w:semiHidden/>
    <w:unhideWhenUsed/>
    <w:rsid w:val="003962D7"/>
    <w:rPr>
      <w:color w:val="605E5C"/>
      <w:shd w:val="clear" w:color="auto" w:fill="E1DFDD"/>
    </w:rPr>
  </w:style>
  <w:style w:type="paragraph" w:customStyle="1" w:styleId="DecimalAligned">
    <w:name w:val="Decimal Aligned"/>
    <w:basedOn w:val="Normal"/>
    <w:uiPriority w:val="40"/>
    <w:qFormat/>
    <w:rsid w:val="00616788"/>
    <w:pPr>
      <w:widowControl/>
      <w:tabs>
        <w:tab w:val="decimal" w:pos="360"/>
      </w:tabs>
      <w:spacing w:after="200" w:line="276" w:lineRule="auto"/>
    </w:pPr>
    <w:rPr>
      <w:rFonts w:asciiTheme="minorHAnsi" w:eastAsiaTheme="minorEastAsia" w:hAnsiTheme="minorHAnsi"/>
      <w:sz w:val="22"/>
      <w:szCs w:val="22"/>
      <w:lang w:val="en-US"/>
    </w:rPr>
  </w:style>
  <w:style w:type="character" w:customStyle="1" w:styleId="FootnoteTextChar">
    <w:name w:val="Footnote Text Char"/>
    <w:basedOn w:val="DefaultParagraphFont"/>
    <w:link w:val="FootnoteText"/>
    <w:uiPriority w:val="99"/>
    <w:rsid w:val="00616788"/>
    <w:rPr>
      <w:rFonts w:ascii="Univers" w:hAnsi="Univers"/>
      <w:lang w:val="en-GB" w:eastAsia="en-US"/>
    </w:rPr>
  </w:style>
  <w:style w:type="character" w:styleId="SubtleEmphasis">
    <w:name w:val="Subtle Emphasis"/>
    <w:basedOn w:val="DefaultParagraphFont"/>
    <w:uiPriority w:val="19"/>
    <w:qFormat/>
    <w:rsid w:val="00616788"/>
    <w:rPr>
      <w:i/>
      <w:iCs/>
    </w:rPr>
  </w:style>
  <w:style w:type="table" w:styleId="LightShading-Accent1">
    <w:name w:val="Light Shading Accent 1"/>
    <w:basedOn w:val="TableNormal"/>
    <w:uiPriority w:val="60"/>
    <w:rsid w:val="00616788"/>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178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6061"/>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748">
      <w:bodyDiv w:val="1"/>
      <w:marLeft w:val="0"/>
      <w:marRight w:val="0"/>
      <w:marTop w:val="0"/>
      <w:marBottom w:val="0"/>
      <w:divBdr>
        <w:top w:val="none" w:sz="0" w:space="0" w:color="auto"/>
        <w:left w:val="none" w:sz="0" w:space="0" w:color="auto"/>
        <w:bottom w:val="none" w:sz="0" w:space="0" w:color="auto"/>
        <w:right w:val="none" w:sz="0" w:space="0" w:color="auto"/>
      </w:divBdr>
    </w:div>
    <w:div w:id="14964179">
      <w:bodyDiv w:val="1"/>
      <w:marLeft w:val="0"/>
      <w:marRight w:val="0"/>
      <w:marTop w:val="0"/>
      <w:marBottom w:val="0"/>
      <w:divBdr>
        <w:top w:val="none" w:sz="0" w:space="0" w:color="auto"/>
        <w:left w:val="none" w:sz="0" w:space="0" w:color="auto"/>
        <w:bottom w:val="none" w:sz="0" w:space="0" w:color="auto"/>
        <w:right w:val="none" w:sz="0" w:space="0" w:color="auto"/>
      </w:divBdr>
    </w:div>
    <w:div w:id="19287007">
      <w:bodyDiv w:val="1"/>
      <w:marLeft w:val="0"/>
      <w:marRight w:val="0"/>
      <w:marTop w:val="0"/>
      <w:marBottom w:val="0"/>
      <w:divBdr>
        <w:top w:val="none" w:sz="0" w:space="0" w:color="auto"/>
        <w:left w:val="none" w:sz="0" w:space="0" w:color="auto"/>
        <w:bottom w:val="none" w:sz="0" w:space="0" w:color="auto"/>
        <w:right w:val="none" w:sz="0" w:space="0" w:color="auto"/>
      </w:divBdr>
    </w:div>
    <w:div w:id="40138607">
      <w:bodyDiv w:val="1"/>
      <w:marLeft w:val="0"/>
      <w:marRight w:val="0"/>
      <w:marTop w:val="0"/>
      <w:marBottom w:val="0"/>
      <w:divBdr>
        <w:top w:val="none" w:sz="0" w:space="0" w:color="auto"/>
        <w:left w:val="none" w:sz="0" w:space="0" w:color="auto"/>
        <w:bottom w:val="none" w:sz="0" w:space="0" w:color="auto"/>
        <w:right w:val="none" w:sz="0" w:space="0" w:color="auto"/>
      </w:divBdr>
    </w:div>
    <w:div w:id="55904774">
      <w:bodyDiv w:val="1"/>
      <w:marLeft w:val="0"/>
      <w:marRight w:val="0"/>
      <w:marTop w:val="0"/>
      <w:marBottom w:val="0"/>
      <w:divBdr>
        <w:top w:val="none" w:sz="0" w:space="0" w:color="auto"/>
        <w:left w:val="none" w:sz="0" w:space="0" w:color="auto"/>
        <w:bottom w:val="none" w:sz="0" w:space="0" w:color="auto"/>
        <w:right w:val="none" w:sz="0" w:space="0" w:color="auto"/>
      </w:divBdr>
    </w:div>
    <w:div w:id="66732922">
      <w:bodyDiv w:val="1"/>
      <w:marLeft w:val="0"/>
      <w:marRight w:val="0"/>
      <w:marTop w:val="0"/>
      <w:marBottom w:val="0"/>
      <w:divBdr>
        <w:top w:val="none" w:sz="0" w:space="0" w:color="auto"/>
        <w:left w:val="none" w:sz="0" w:space="0" w:color="auto"/>
        <w:bottom w:val="none" w:sz="0" w:space="0" w:color="auto"/>
        <w:right w:val="none" w:sz="0" w:space="0" w:color="auto"/>
      </w:divBdr>
    </w:div>
    <w:div w:id="67191606">
      <w:bodyDiv w:val="1"/>
      <w:marLeft w:val="0"/>
      <w:marRight w:val="0"/>
      <w:marTop w:val="0"/>
      <w:marBottom w:val="0"/>
      <w:divBdr>
        <w:top w:val="none" w:sz="0" w:space="0" w:color="auto"/>
        <w:left w:val="none" w:sz="0" w:space="0" w:color="auto"/>
        <w:bottom w:val="none" w:sz="0" w:space="0" w:color="auto"/>
        <w:right w:val="none" w:sz="0" w:space="0" w:color="auto"/>
      </w:divBdr>
    </w:div>
    <w:div w:id="67651013">
      <w:bodyDiv w:val="1"/>
      <w:marLeft w:val="0"/>
      <w:marRight w:val="0"/>
      <w:marTop w:val="0"/>
      <w:marBottom w:val="0"/>
      <w:divBdr>
        <w:top w:val="none" w:sz="0" w:space="0" w:color="auto"/>
        <w:left w:val="none" w:sz="0" w:space="0" w:color="auto"/>
        <w:bottom w:val="none" w:sz="0" w:space="0" w:color="auto"/>
        <w:right w:val="none" w:sz="0" w:space="0" w:color="auto"/>
      </w:divBdr>
    </w:div>
    <w:div w:id="71657424">
      <w:bodyDiv w:val="1"/>
      <w:marLeft w:val="0"/>
      <w:marRight w:val="0"/>
      <w:marTop w:val="0"/>
      <w:marBottom w:val="0"/>
      <w:divBdr>
        <w:top w:val="none" w:sz="0" w:space="0" w:color="auto"/>
        <w:left w:val="none" w:sz="0" w:space="0" w:color="auto"/>
        <w:bottom w:val="none" w:sz="0" w:space="0" w:color="auto"/>
        <w:right w:val="none" w:sz="0" w:space="0" w:color="auto"/>
      </w:divBdr>
    </w:div>
    <w:div w:id="73940305">
      <w:bodyDiv w:val="1"/>
      <w:marLeft w:val="0"/>
      <w:marRight w:val="0"/>
      <w:marTop w:val="0"/>
      <w:marBottom w:val="0"/>
      <w:divBdr>
        <w:top w:val="none" w:sz="0" w:space="0" w:color="auto"/>
        <w:left w:val="none" w:sz="0" w:space="0" w:color="auto"/>
        <w:bottom w:val="none" w:sz="0" w:space="0" w:color="auto"/>
        <w:right w:val="none" w:sz="0" w:space="0" w:color="auto"/>
      </w:divBdr>
    </w:div>
    <w:div w:id="90006202">
      <w:bodyDiv w:val="1"/>
      <w:marLeft w:val="0"/>
      <w:marRight w:val="0"/>
      <w:marTop w:val="0"/>
      <w:marBottom w:val="0"/>
      <w:divBdr>
        <w:top w:val="none" w:sz="0" w:space="0" w:color="auto"/>
        <w:left w:val="none" w:sz="0" w:space="0" w:color="auto"/>
        <w:bottom w:val="none" w:sz="0" w:space="0" w:color="auto"/>
        <w:right w:val="none" w:sz="0" w:space="0" w:color="auto"/>
      </w:divBdr>
    </w:div>
    <w:div w:id="92675171">
      <w:bodyDiv w:val="1"/>
      <w:marLeft w:val="0"/>
      <w:marRight w:val="0"/>
      <w:marTop w:val="0"/>
      <w:marBottom w:val="0"/>
      <w:divBdr>
        <w:top w:val="none" w:sz="0" w:space="0" w:color="auto"/>
        <w:left w:val="none" w:sz="0" w:space="0" w:color="auto"/>
        <w:bottom w:val="none" w:sz="0" w:space="0" w:color="auto"/>
        <w:right w:val="none" w:sz="0" w:space="0" w:color="auto"/>
      </w:divBdr>
      <w:divsChild>
        <w:div w:id="50423144">
          <w:marLeft w:val="0"/>
          <w:marRight w:val="0"/>
          <w:marTop w:val="0"/>
          <w:marBottom w:val="0"/>
          <w:divBdr>
            <w:top w:val="none" w:sz="0" w:space="0" w:color="auto"/>
            <w:left w:val="none" w:sz="0" w:space="0" w:color="auto"/>
            <w:bottom w:val="none" w:sz="0" w:space="0" w:color="auto"/>
            <w:right w:val="none" w:sz="0" w:space="0" w:color="auto"/>
          </w:divBdr>
        </w:div>
      </w:divsChild>
    </w:div>
    <w:div w:id="119498142">
      <w:bodyDiv w:val="1"/>
      <w:marLeft w:val="0"/>
      <w:marRight w:val="0"/>
      <w:marTop w:val="0"/>
      <w:marBottom w:val="0"/>
      <w:divBdr>
        <w:top w:val="none" w:sz="0" w:space="0" w:color="auto"/>
        <w:left w:val="none" w:sz="0" w:space="0" w:color="auto"/>
        <w:bottom w:val="none" w:sz="0" w:space="0" w:color="auto"/>
        <w:right w:val="none" w:sz="0" w:space="0" w:color="auto"/>
      </w:divBdr>
    </w:div>
    <w:div w:id="156188076">
      <w:bodyDiv w:val="1"/>
      <w:marLeft w:val="0"/>
      <w:marRight w:val="0"/>
      <w:marTop w:val="0"/>
      <w:marBottom w:val="0"/>
      <w:divBdr>
        <w:top w:val="none" w:sz="0" w:space="0" w:color="auto"/>
        <w:left w:val="none" w:sz="0" w:space="0" w:color="auto"/>
        <w:bottom w:val="none" w:sz="0" w:space="0" w:color="auto"/>
        <w:right w:val="none" w:sz="0" w:space="0" w:color="auto"/>
      </w:divBdr>
    </w:div>
    <w:div w:id="157548846">
      <w:bodyDiv w:val="1"/>
      <w:marLeft w:val="0"/>
      <w:marRight w:val="0"/>
      <w:marTop w:val="0"/>
      <w:marBottom w:val="0"/>
      <w:divBdr>
        <w:top w:val="none" w:sz="0" w:space="0" w:color="auto"/>
        <w:left w:val="none" w:sz="0" w:space="0" w:color="auto"/>
        <w:bottom w:val="none" w:sz="0" w:space="0" w:color="auto"/>
        <w:right w:val="none" w:sz="0" w:space="0" w:color="auto"/>
      </w:divBdr>
    </w:div>
    <w:div w:id="163009637">
      <w:bodyDiv w:val="1"/>
      <w:marLeft w:val="0"/>
      <w:marRight w:val="0"/>
      <w:marTop w:val="0"/>
      <w:marBottom w:val="0"/>
      <w:divBdr>
        <w:top w:val="none" w:sz="0" w:space="0" w:color="auto"/>
        <w:left w:val="none" w:sz="0" w:space="0" w:color="auto"/>
        <w:bottom w:val="none" w:sz="0" w:space="0" w:color="auto"/>
        <w:right w:val="none" w:sz="0" w:space="0" w:color="auto"/>
      </w:divBdr>
    </w:div>
    <w:div w:id="216938648">
      <w:bodyDiv w:val="1"/>
      <w:marLeft w:val="0"/>
      <w:marRight w:val="0"/>
      <w:marTop w:val="0"/>
      <w:marBottom w:val="0"/>
      <w:divBdr>
        <w:top w:val="none" w:sz="0" w:space="0" w:color="auto"/>
        <w:left w:val="none" w:sz="0" w:space="0" w:color="auto"/>
        <w:bottom w:val="none" w:sz="0" w:space="0" w:color="auto"/>
        <w:right w:val="none" w:sz="0" w:space="0" w:color="auto"/>
      </w:divBdr>
    </w:div>
    <w:div w:id="255018425">
      <w:bodyDiv w:val="1"/>
      <w:marLeft w:val="0"/>
      <w:marRight w:val="0"/>
      <w:marTop w:val="0"/>
      <w:marBottom w:val="0"/>
      <w:divBdr>
        <w:top w:val="none" w:sz="0" w:space="0" w:color="auto"/>
        <w:left w:val="none" w:sz="0" w:space="0" w:color="auto"/>
        <w:bottom w:val="none" w:sz="0" w:space="0" w:color="auto"/>
        <w:right w:val="none" w:sz="0" w:space="0" w:color="auto"/>
      </w:divBdr>
    </w:div>
    <w:div w:id="266038605">
      <w:bodyDiv w:val="1"/>
      <w:marLeft w:val="0"/>
      <w:marRight w:val="0"/>
      <w:marTop w:val="0"/>
      <w:marBottom w:val="0"/>
      <w:divBdr>
        <w:top w:val="none" w:sz="0" w:space="0" w:color="auto"/>
        <w:left w:val="none" w:sz="0" w:space="0" w:color="auto"/>
        <w:bottom w:val="none" w:sz="0" w:space="0" w:color="auto"/>
        <w:right w:val="none" w:sz="0" w:space="0" w:color="auto"/>
      </w:divBdr>
    </w:div>
    <w:div w:id="275600597">
      <w:bodyDiv w:val="1"/>
      <w:marLeft w:val="0"/>
      <w:marRight w:val="0"/>
      <w:marTop w:val="0"/>
      <w:marBottom w:val="0"/>
      <w:divBdr>
        <w:top w:val="none" w:sz="0" w:space="0" w:color="auto"/>
        <w:left w:val="none" w:sz="0" w:space="0" w:color="auto"/>
        <w:bottom w:val="none" w:sz="0" w:space="0" w:color="auto"/>
        <w:right w:val="none" w:sz="0" w:space="0" w:color="auto"/>
      </w:divBdr>
    </w:div>
    <w:div w:id="279260304">
      <w:bodyDiv w:val="1"/>
      <w:marLeft w:val="0"/>
      <w:marRight w:val="0"/>
      <w:marTop w:val="0"/>
      <w:marBottom w:val="0"/>
      <w:divBdr>
        <w:top w:val="none" w:sz="0" w:space="0" w:color="auto"/>
        <w:left w:val="none" w:sz="0" w:space="0" w:color="auto"/>
        <w:bottom w:val="none" w:sz="0" w:space="0" w:color="auto"/>
        <w:right w:val="none" w:sz="0" w:space="0" w:color="auto"/>
      </w:divBdr>
    </w:div>
    <w:div w:id="282462331">
      <w:bodyDiv w:val="1"/>
      <w:marLeft w:val="0"/>
      <w:marRight w:val="0"/>
      <w:marTop w:val="0"/>
      <w:marBottom w:val="0"/>
      <w:divBdr>
        <w:top w:val="none" w:sz="0" w:space="0" w:color="auto"/>
        <w:left w:val="none" w:sz="0" w:space="0" w:color="auto"/>
        <w:bottom w:val="none" w:sz="0" w:space="0" w:color="auto"/>
        <w:right w:val="none" w:sz="0" w:space="0" w:color="auto"/>
      </w:divBdr>
    </w:div>
    <w:div w:id="312224635">
      <w:bodyDiv w:val="1"/>
      <w:marLeft w:val="0"/>
      <w:marRight w:val="0"/>
      <w:marTop w:val="0"/>
      <w:marBottom w:val="0"/>
      <w:divBdr>
        <w:top w:val="none" w:sz="0" w:space="0" w:color="auto"/>
        <w:left w:val="none" w:sz="0" w:space="0" w:color="auto"/>
        <w:bottom w:val="none" w:sz="0" w:space="0" w:color="auto"/>
        <w:right w:val="none" w:sz="0" w:space="0" w:color="auto"/>
      </w:divBdr>
    </w:div>
    <w:div w:id="312636311">
      <w:bodyDiv w:val="1"/>
      <w:marLeft w:val="0"/>
      <w:marRight w:val="0"/>
      <w:marTop w:val="0"/>
      <w:marBottom w:val="0"/>
      <w:divBdr>
        <w:top w:val="none" w:sz="0" w:space="0" w:color="auto"/>
        <w:left w:val="none" w:sz="0" w:space="0" w:color="auto"/>
        <w:bottom w:val="none" w:sz="0" w:space="0" w:color="auto"/>
        <w:right w:val="none" w:sz="0" w:space="0" w:color="auto"/>
      </w:divBdr>
    </w:div>
    <w:div w:id="324864981">
      <w:bodyDiv w:val="1"/>
      <w:marLeft w:val="0"/>
      <w:marRight w:val="0"/>
      <w:marTop w:val="0"/>
      <w:marBottom w:val="0"/>
      <w:divBdr>
        <w:top w:val="none" w:sz="0" w:space="0" w:color="auto"/>
        <w:left w:val="none" w:sz="0" w:space="0" w:color="auto"/>
        <w:bottom w:val="none" w:sz="0" w:space="0" w:color="auto"/>
        <w:right w:val="none" w:sz="0" w:space="0" w:color="auto"/>
      </w:divBdr>
    </w:div>
    <w:div w:id="341394753">
      <w:bodyDiv w:val="1"/>
      <w:marLeft w:val="0"/>
      <w:marRight w:val="0"/>
      <w:marTop w:val="0"/>
      <w:marBottom w:val="0"/>
      <w:divBdr>
        <w:top w:val="none" w:sz="0" w:space="0" w:color="auto"/>
        <w:left w:val="none" w:sz="0" w:space="0" w:color="auto"/>
        <w:bottom w:val="none" w:sz="0" w:space="0" w:color="auto"/>
        <w:right w:val="none" w:sz="0" w:space="0" w:color="auto"/>
      </w:divBdr>
    </w:div>
    <w:div w:id="383675545">
      <w:bodyDiv w:val="1"/>
      <w:marLeft w:val="0"/>
      <w:marRight w:val="0"/>
      <w:marTop w:val="0"/>
      <w:marBottom w:val="0"/>
      <w:divBdr>
        <w:top w:val="none" w:sz="0" w:space="0" w:color="auto"/>
        <w:left w:val="none" w:sz="0" w:space="0" w:color="auto"/>
        <w:bottom w:val="none" w:sz="0" w:space="0" w:color="auto"/>
        <w:right w:val="none" w:sz="0" w:space="0" w:color="auto"/>
      </w:divBdr>
    </w:div>
    <w:div w:id="387919076">
      <w:bodyDiv w:val="1"/>
      <w:marLeft w:val="0"/>
      <w:marRight w:val="0"/>
      <w:marTop w:val="0"/>
      <w:marBottom w:val="0"/>
      <w:divBdr>
        <w:top w:val="none" w:sz="0" w:space="0" w:color="auto"/>
        <w:left w:val="none" w:sz="0" w:space="0" w:color="auto"/>
        <w:bottom w:val="none" w:sz="0" w:space="0" w:color="auto"/>
        <w:right w:val="none" w:sz="0" w:space="0" w:color="auto"/>
      </w:divBdr>
    </w:div>
    <w:div w:id="408161538">
      <w:bodyDiv w:val="1"/>
      <w:marLeft w:val="0"/>
      <w:marRight w:val="0"/>
      <w:marTop w:val="0"/>
      <w:marBottom w:val="0"/>
      <w:divBdr>
        <w:top w:val="none" w:sz="0" w:space="0" w:color="auto"/>
        <w:left w:val="none" w:sz="0" w:space="0" w:color="auto"/>
        <w:bottom w:val="none" w:sz="0" w:space="0" w:color="auto"/>
        <w:right w:val="none" w:sz="0" w:space="0" w:color="auto"/>
      </w:divBdr>
    </w:div>
    <w:div w:id="419907025">
      <w:bodyDiv w:val="1"/>
      <w:marLeft w:val="0"/>
      <w:marRight w:val="0"/>
      <w:marTop w:val="0"/>
      <w:marBottom w:val="0"/>
      <w:divBdr>
        <w:top w:val="none" w:sz="0" w:space="0" w:color="auto"/>
        <w:left w:val="none" w:sz="0" w:space="0" w:color="auto"/>
        <w:bottom w:val="none" w:sz="0" w:space="0" w:color="auto"/>
        <w:right w:val="none" w:sz="0" w:space="0" w:color="auto"/>
      </w:divBdr>
    </w:div>
    <w:div w:id="429354348">
      <w:bodyDiv w:val="1"/>
      <w:marLeft w:val="0"/>
      <w:marRight w:val="0"/>
      <w:marTop w:val="0"/>
      <w:marBottom w:val="0"/>
      <w:divBdr>
        <w:top w:val="none" w:sz="0" w:space="0" w:color="auto"/>
        <w:left w:val="none" w:sz="0" w:space="0" w:color="auto"/>
        <w:bottom w:val="none" w:sz="0" w:space="0" w:color="auto"/>
        <w:right w:val="none" w:sz="0" w:space="0" w:color="auto"/>
      </w:divBdr>
      <w:divsChild>
        <w:div w:id="2038652495">
          <w:marLeft w:val="0"/>
          <w:marRight w:val="0"/>
          <w:marTop w:val="0"/>
          <w:marBottom w:val="0"/>
          <w:divBdr>
            <w:top w:val="none" w:sz="0" w:space="0" w:color="auto"/>
            <w:left w:val="none" w:sz="0" w:space="0" w:color="auto"/>
            <w:bottom w:val="none" w:sz="0" w:space="0" w:color="auto"/>
            <w:right w:val="none" w:sz="0" w:space="0" w:color="auto"/>
          </w:divBdr>
        </w:div>
      </w:divsChild>
    </w:div>
    <w:div w:id="459493314">
      <w:bodyDiv w:val="1"/>
      <w:marLeft w:val="0"/>
      <w:marRight w:val="0"/>
      <w:marTop w:val="0"/>
      <w:marBottom w:val="0"/>
      <w:divBdr>
        <w:top w:val="none" w:sz="0" w:space="0" w:color="auto"/>
        <w:left w:val="none" w:sz="0" w:space="0" w:color="auto"/>
        <w:bottom w:val="none" w:sz="0" w:space="0" w:color="auto"/>
        <w:right w:val="none" w:sz="0" w:space="0" w:color="auto"/>
      </w:divBdr>
    </w:div>
    <w:div w:id="494149265">
      <w:bodyDiv w:val="1"/>
      <w:marLeft w:val="0"/>
      <w:marRight w:val="0"/>
      <w:marTop w:val="0"/>
      <w:marBottom w:val="0"/>
      <w:divBdr>
        <w:top w:val="none" w:sz="0" w:space="0" w:color="auto"/>
        <w:left w:val="none" w:sz="0" w:space="0" w:color="auto"/>
        <w:bottom w:val="none" w:sz="0" w:space="0" w:color="auto"/>
        <w:right w:val="none" w:sz="0" w:space="0" w:color="auto"/>
      </w:divBdr>
    </w:div>
    <w:div w:id="507213279">
      <w:bodyDiv w:val="1"/>
      <w:marLeft w:val="0"/>
      <w:marRight w:val="0"/>
      <w:marTop w:val="0"/>
      <w:marBottom w:val="0"/>
      <w:divBdr>
        <w:top w:val="none" w:sz="0" w:space="0" w:color="auto"/>
        <w:left w:val="none" w:sz="0" w:space="0" w:color="auto"/>
        <w:bottom w:val="none" w:sz="0" w:space="0" w:color="auto"/>
        <w:right w:val="none" w:sz="0" w:space="0" w:color="auto"/>
      </w:divBdr>
    </w:div>
    <w:div w:id="526338559">
      <w:bodyDiv w:val="1"/>
      <w:marLeft w:val="0"/>
      <w:marRight w:val="0"/>
      <w:marTop w:val="0"/>
      <w:marBottom w:val="0"/>
      <w:divBdr>
        <w:top w:val="none" w:sz="0" w:space="0" w:color="auto"/>
        <w:left w:val="none" w:sz="0" w:space="0" w:color="auto"/>
        <w:bottom w:val="none" w:sz="0" w:space="0" w:color="auto"/>
        <w:right w:val="none" w:sz="0" w:space="0" w:color="auto"/>
      </w:divBdr>
    </w:div>
    <w:div w:id="536815767">
      <w:bodyDiv w:val="1"/>
      <w:marLeft w:val="0"/>
      <w:marRight w:val="0"/>
      <w:marTop w:val="0"/>
      <w:marBottom w:val="0"/>
      <w:divBdr>
        <w:top w:val="none" w:sz="0" w:space="0" w:color="auto"/>
        <w:left w:val="none" w:sz="0" w:space="0" w:color="auto"/>
        <w:bottom w:val="none" w:sz="0" w:space="0" w:color="auto"/>
        <w:right w:val="none" w:sz="0" w:space="0" w:color="auto"/>
      </w:divBdr>
    </w:div>
    <w:div w:id="586427372">
      <w:bodyDiv w:val="1"/>
      <w:marLeft w:val="0"/>
      <w:marRight w:val="0"/>
      <w:marTop w:val="0"/>
      <w:marBottom w:val="0"/>
      <w:divBdr>
        <w:top w:val="none" w:sz="0" w:space="0" w:color="auto"/>
        <w:left w:val="none" w:sz="0" w:space="0" w:color="auto"/>
        <w:bottom w:val="none" w:sz="0" w:space="0" w:color="auto"/>
        <w:right w:val="none" w:sz="0" w:space="0" w:color="auto"/>
      </w:divBdr>
    </w:div>
    <w:div w:id="611010618">
      <w:bodyDiv w:val="1"/>
      <w:marLeft w:val="0"/>
      <w:marRight w:val="0"/>
      <w:marTop w:val="0"/>
      <w:marBottom w:val="0"/>
      <w:divBdr>
        <w:top w:val="none" w:sz="0" w:space="0" w:color="auto"/>
        <w:left w:val="none" w:sz="0" w:space="0" w:color="auto"/>
        <w:bottom w:val="none" w:sz="0" w:space="0" w:color="auto"/>
        <w:right w:val="none" w:sz="0" w:space="0" w:color="auto"/>
      </w:divBdr>
    </w:div>
    <w:div w:id="634794989">
      <w:bodyDiv w:val="1"/>
      <w:marLeft w:val="0"/>
      <w:marRight w:val="0"/>
      <w:marTop w:val="0"/>
      <w:marBottom w:val="0"/>
      <w:divBdr>
        <w:top w:val="none" w:sz="0" w:space="0" w:color="auto"/>
        <w:left w:val="none" w:sz="0" w:space="0" w:color="auto"/>
        <w:bottom w:val="none" w:sz="0" w:space="0" w:color="auto"/>
        <w:right w:val="none" w:sz="0" w:space="0" w:color="auto"/>
      </w:divBdr>
    </w:div>
    <w:div w:id="665473883">
      <w:bodyDiv w:val="1"/>
      <w:marLeft w:val="0"/>
      <w:marRight w:val="0"/>
      <w:marTop w:val="0"/>
      <w:marBottom w:val="0"/>
      <w:divBdr>
        <w:top w:val="none" w:sz="0" w:space="0" w:color="auto"/>
        <w:left w:val="none" w:sz="0" w:space="0" w:color="auto"/>
        <w:bottom w:val="none" w:sz="0" w:space="0" w:color="auto"/>
        <w:right w:val="none" w:sz="0" w:space="0" w:color="auto"/>
      </w:divBdr>
    </w:div>
    <w:div w:id="721488340">
      <w:bodyDiv w:val="1"/>
      <w:marLeft w:val="0"/>
      <w:marRight w:val="0"/>
      <w:marTop w:val="0"/>
      <w:marBottom w:val="0"/>
      <w:divBdr>
        <w:top w:val="none" w:sz="0" w:space="0" w:color="auto"/>
        <w:left w:val="none" w:sz="0" w:space="0" w:color="auto"/>
        <w:bottom w:val="none" w:sz="0" w:space="0" w:color="auto"/>
        <w:right w:val="none" w:sz="0" w:space="0" w:color="auto"/>
      </w:divBdr>
    </w:div>
    <w:div w:id="747269594">
      <w:bodyDiv w:val="1"/>
      <w:marLeft w:val="0"/>
      <w:marRight w:val="0"/>
      <w:marTop w:val="0"/>
      <w:marBottom w:val="0"/>
      <w:divBdr>
        <w:top w:val="none" w:sz="0" w:space="0" w:color="auto"/>
        <w:left w:val="none" w:sz="0" w:space="0" w:color="auto"/>
        <w:bottom w:val="none" w:sz="0" w:space="0" w:color="auto"/>
        <w:right w:val="none" w:sz="0" w:space="0" w:color="auto"/>
      </w:divBdr>
    </w:div>
    <w:div w:id="758676150">
      <w:bodyDiv w:val="1"/>
      <w:marLeft w:val="0"/>
      <w:marRight w:val="0"/>
      <w:marTop w:val="0"/>
      <w:marBottom w:val="0"/>
      <w:divBdr>
        <w:top w:val="none" w:sz="0" w:space="0" w:color="auto"/>
        <w:left w:val="none" w:sz="0" w:space="0" w:color="auto"/>
        <w:bottom w:val="none" w:sz="0" w:space="0" w:color="auto"/>
        <w:right w:val="none" w:sz="0" w:space="0" w:color="auto"/>
      </w:divBdr>
    </w:div>
    <w:div w:id="787510616">
      <w:bodyDiv w:val="1"/>
      <w:marLeft w:val="0"/>
      <w:marRight w:val="0"/>
      <w:marTop w:val="0"/>
      <w:marBottom w:val="0"/>
      <w:divBdr>
        <w:top w:val="none" w:sz="0" w:space="0" w:color="auto"/>
        <w:left w:val="none" w:sz="0" w:space="0" w:color="auto"/>
        <w:bottom w:val="none" w:sz="0" w:space="0" w:color="auto"/>
        <w:right w:val="none" w:sz="0" w:space="0" w:color="auto"/>
      </w:divBdr>
    </w:div>
    <w:div w:id="812984524">
      <w:bodyDiv w:val="1"/>
      <w:marLeft w:val="0"/>
      <w:marRight w:val="0"/>
      <w:marTop w:val="0"/>
      <w:marBottom w:val="0"/>
      <w:divBdr>
        <w:top w:val="none" w:sz="0" w:space="0" w:color="auto"/>
        <w:left w:val="none" w:sz="0" w:space="0" w:color="auto"/>
        <w:bottom w:val="none" w:sz="0" w:space="0" w:color="auto"/>
        <w:right w:val="none" w:sz="0" w:space="0" w:color="auto"/>
      </w:divBdr>
    </w:div>
    <w:div w:id="813571282">
      <w:bodyDiv w:val="1"/>
      <w:marLeft w:val="0"/>
      <w:marRight w:val="0"/>
      <w:marTop w:val="0"/>
      <w:marBottom w:val="0"/>
      <w:divBdr>
        <w:top w:val="none" w:sz="0" w:space="0" w:color="auto"/>
        <w:left w:val="none" w:sz="0" w:space="0" w:color="auto"/>
        <w:bottom w:val="none" w:sz="0" w:space="0" w:color="auto"/>
        <w:right w:val="none" w:sz="0" w:space="0" w:color="auto"/>
      </w:divBdr>
    </w:div>
    <w:div w:id="819157585">
      <w:bodyDiv w:val="1"/>
      <w:marLeft w:val="0"/>
      <w:marRight w:val="0"/>
      <w:marTop w:val="0"/>
      <w:marBottom w:val="0"/>
      <w:divBdr>
        <w:top w:val="none" w:sz="0" w:space="0" w:color="auto"/>
        <w:left w:val="none" w:sz="0" w:space="0" w:color="auto"/>
        <w:bottom w:val="none" w:sz="0" w:space="0" w:color="auto"/>
        <w:right w:val="none" w:sz="0" w:space="0" w:color="auto"/>
      </w:divBdr>
    </w:div>
    <w:div w:id="838545664">
      <w:bodyDiv w:val="1"/>
      <w:marLeft w:val="0"/>
      <w:marRight w:val="0"/>
      <w:marTop w:val="0"/>
      <w:marBottom w:val="0"/>
      <w:divBdr>
        <w:top w:val="none" w:sz="0" w:space="0" w:color="auto"/>
        <w:left w:val="none" w:sz="0" w:space="0" w:color="auto"/>
        <w:bottom w:val="none" w:sz="0" w:space="0" w:color="auto"/>
        <w:right w:val="none" w:sz="0" w:space="0" w:color="auto"/>
      </w:divBdr>
      <w:divsChild>
        <w:div w:id="832724483">
          <w:marLeft w:val="480"/>
          <w:marRight w:val="0"/>
          <w:marTop w:val="0"/>
          <w:marBottom w:val="0"/>
          <w:divBdr>
            <w:top w:val="none" w:sz="0" w:space="0" w:color="auto"/>
            <w:left w:val="none" w:sz="0" w:space="0" w:color="auto"/>
            <w:bottom w:val="none" w:sz="0" w:space="0" w:color="auto"/>
            <w:right w:val="none" w:sz="0" w:space="0" w:color="auto"/>
          </w:divBdr>
        </w:div>
        <w:div w:id="1613631663">
          <w:marLeft w:val="480"/>
          <w:marRight w:val="0"/>
          <w:marTop w:val="0"/>
          <w:marBottom w:val="0"/>
          <w:divBdr>
            <w:top w:val="none" w:sz="0" w:space="0" w:color="auto"/>
            <w:left w:val="none" w:sz="0" w:space="0" w:color="auto"/>
            <w:bottom w:val="none" w:sz="0" w:space="0" w:color="auto"/>
            <w:right w:val="none" w:sz="0" w:space="0" w:color="auto"/>
          </w:divBdr>
        </w:div>
        <w:div w:id="860819435">
          <w:marLeft w:val="480"/>
          <w:marRight w:val="0"/>
          <w:marTop w:val="0"/>
          <w:marBottom w:val="0"/>
          <w:divBdr>
            <w:top w:val="none" w:sz="0" w:space="0" w:color="auto"/>
            <w:left w:val="none" w:sz="0" w:space="0" w:color="auto"/>
            <w:bottom w:val="none" w:sz="0" w:space="0" w:color="auto"/>
            <w:right w:val="none" w:sz="0" w:space="0" w:color="auto"/>
          </w:divBdr>
        </w:div>
        <w:div w:id="1331131994">
          <w:marLeft w:val="480"/>
          <w:marRight w:val="0"/>
          <w:marTop w:val="0"/>
          <w:marBottom w:val="0"/>
          <w:divBdr>
            <w:top w:val="none" w:sz="0" w:space="0" w:color="auto"/>
            <w:left w:val="none" w:sz="0" w:space="0" w:color="auto"/>
            <w:bottom w:val="none" w:sz="0" w:space="0" w:color="auto"/>
            <w:right w:val="none" w:sz="0" w:space="0" w:color="auto"/>
          </w:divBdr>
        </w:div>
        <w:div w:id="621574698">
          <w:marLeft w:val="480"/>
          <w:marRight w:val="0"/>
          <w:marTop w:val="0"/>
          <w:marBottom w:val="0"/>
          <w:divBdr>
            <w:top w:val="none" w:sz="0" w:space="0" w:color="auto"/>
            <w:left w:val="none" w:sz="0" w:space="0" w:color="auto"/>
            <w:bottom w:val="none" w:sz="0" w:space="0" w:color="auto"/>
            <w:right w:val="none" w:sz="0" w:space="0" w:color="auto"/>
          </w:divBdr>
        </w:div>
        <w:div w:id="1653607669">
          <w:marLeft w:val="480"/>
          <w:marRight w:val="0"/>
          <w:marTop w:val="0"/>
          <w:marBottom w:val="0"/>
          <w:divBdr>
            <w:top w:val="none" w:sz="0" w:space="0" w:color="auto"/>
            <w:left w:val="none" w:sz="0" w:space="0" w:color="auto"/>
            <w:bottom w:val="none" w:sz="0" w:space="0" w:color="auto"/>
            <w:right w:val="none" w:sz="0" w:space="0" w:color="auto"/>
          </w:divBdr>
        </w:div>
        <w:div w:id="1261909659">
          <w:marLeft w:val="480"/>
          <w:marRight w:val="0"/>
          <w:marTop w:val="0"/>
          <w:marBottom w:val="0"/>
          <w:divBdr>
            <w:top w:val="none" w:sz="0" w:space="0" w:color="auto"/>
            <w:left w:val="none" w:sz="0" w:space="0" w:color="auto"/>
            <w:bottom w:val="none" w:sz="0" w:space="0" w:color="auto"/>
            <w:right w:val="none" w:sz="0" w:space="0" w:color="auto"/>
          </w:divBdr>
        </w:div>
        <w:div w:id="156460843">
          <w:marLeft w:val="480"/>
          <w:marRight w:val="0"/>
          <w:marTop w:val="0"/>
          <w:marBottom w:val="0"/>
          <w:divBdr>
            <w:top w:val="none" w:sz="0" w:space="0" w:color="auto"/>
            <w:left w:val="none" w:sz="0" w:space="0" w:color="auto"/>
            <w:bottom w:val="none" w:sz="0" w:space="0" w:color="auto"/>
            <w:right w:val="none" w:sz="0" w:space="0" w:color="auto"/>
          </w:divBdr>
        </w:div>
        <w:div w:id="695234677">
          <w:marLeft w:val="480"/>
          <w:marRight w:val="0"/>
          <w:marTop w:val="0"/>
          <w:marBottom w:val="0"/>
          <w:divBdr>
            <w:top w:val="none" w:sz="0" w:space="0" w:color="auto"/>
            <w:left w:val="none" w:sz="0" w:space="0" w:color="auto"/>
            <w:bottom w:val="none" w:sz="0" w:space="0" w:color="auto"/>
            <w:right w:val="none" w:sz="0" w:space="0" w:color="auto"/>
          </w:divBdr>
        </w:div>
        <w:div w:id="1410735569">
          <w:marLeft w:val="480"/>
          <w:marRight w:val="0"/>
          <w:marTop w:val="0"/>
          <w:marBottom w:val="0"/>
          <w:divBdr>
            <w:top w:val="none" w:sz="0" w:space="0" w:color="auto"/>
            <w:left w:val="none" w:sz="0" w:space="0" w:color="auto"/>
            <w:bottom w:val="none" w:sz="0" w:space="0" w:color="auto"/>
            <w:right w:val="none" w:sz="0" w:space="0" w:color="auto"/>
          </w:divBdr>
        </w:div>
        <w:div w:id="1631090524">
          <w:marLeft w:val="480"/>
          <w:marRight w:val="0"/>
          <w:marTop w:val="0"/>
          <w:marBottom w:val="0"/>
          <w:divBdr>
            <w:top w:val="none" w:sz="0" w:space="0" w:color="auto"/>
            <w:left w:val="none" w:sz="0" w:space="0" w:color="auto"/>
            <w:bottom w:val="none" w:sz="0" w:space="0" w:color="auto"/>
            <w:right w:val="none" w:sz="0" w:space="0" w:color="auto"/>
          </w:divBdr>
        </w:div>
        <w:div w:id="1778016042">
          <w:marLeft w:val="480"/>
          <w:marRight w:val="0"/>
          <w:marTop w:val="0"/>
          <w:marBottom w:val="0"/>
          <w:divBdr>
            <w:top w:val="none" w:sz="0" w:space="0" w:color="auto"/>
            <w:left w:val="none" w:sz="0" w:space="0" w:color="auto"/>
            <w:bottom w:val="none" w:sz="0" w:space="0" w:color="auto"/>
            <w:right w:val="none" w:sz="0" w:space="0" w:color="auto"/>
          </w:divBdr>
        </w:div>
        <w:div w:id="1128888397">
          <w:marLeft w:val="480"/>
          <w:marRight w:val="0"/>
          <w:marTop w:val="0"/>
          <w:marBottom w:val="0"/>
          <w:divBdr>
            <w:top w:val="none" w:sz="0" w:space="0" w:color="auto"/>
            <w:left w:val="none" w:sz="0" w:space="0" w:color="auto"/>
            <w:bottom w:val="none" w:sz="0" w:space="0" w:color="auto"/>
            <w:right w:val="none" w:sz="0" w:space="0" w:color="auto"/>
          </w:divBdr>
        </w:div>
        <w:div w:id="1231387728">
          <w:marLeft w:val="480"/>
          <w:marRight w:val="0"/>
          <w:marTop w:val="0"/>
          <w:marBottom w:val="0"/>
          <w:divBdr>
            <w:top w:val="none" w:sz="0" w:space="0" w:color="auto"/>
            <w:left w:val="none" w:sz="0" w:space="0" w:color="auto"/>
            <w:bottom w:val="none" w:sz="0" w:space="0" w:color="auto"/>
            <w:right w:val="none" w:sz="0" w:space="0" w:color="auto"/>
          </w:divBdr>
        </w:div>
        <w:div w:id="269820276">
          <w:marLeft w:val="480"/>
          <w:marRight w:val="0"/>
          <w:marTop w:val="0"/>
          <w:marBottom w:val="0"/>
          <w:divBdr>
            <w:top w:val="none" w:sz="0" w:space="0" w:color="auto"/>
            <w:left w:val="none" w:sz="0" w:space="0" w:color="auto"/>
            <w:bottom w:val="none" w:sz="0" w:space="0" w:color="auto"/>
            <w:right w:val="none" w:sz="0" w:space="0" w:color="auto"/>
          </w:divBdr>
        </w:div>
        <w:div w:id="1341203109">
          <w:marLeft w:val="480"/>
          <w:marRight w:val="0"/>
          <w:marTop w:val="0"/>
          <w:marBottom w:val="0"/>
          <w:divBdr>
            <w:top w:val="none" w:sz="0" w:space="0" w:color="auto"/>
            <w:left w:val="none" w:sz="0" w:space="0" w:color="auto"/>
            <w:bottom w:val="none" w:sz="0" w:space="0" w:color="auto"/>
            <w:right w:val="none" w:sz="0" w:space="0" w:color="auto"/>
          </w:divBdr>
        </w:div>
        <w:div w:id="133184843">
          <w:marLeft w:val="480"/>
          <w:marRight w:val="0"/>
          <w:marTop w:val="0"/>
          <w:marBottom w:val="0"/>
          <w:divBdr>
            <w:top w:val="none" w:sz="0" w:space="0" w:color="auto"/>
            <w:left w:val="none" w:sz="0" w:space="0" w:color="auto"/>
            <w:bottom w:val="none" w:sz="0" w:space="0" w:color="auto"/>
            <w:right w:val="none" w:sz="0" w:space="0" w:color="auto"/>
          </w:divBdr>
        </w:div>
        <w:div w:id="1177041673">
          <w:marLeft w:val="480"/>
          <w:marRight w:val="0"/>
          <w:marTop w:val="0"/>
          <w:marBottom w:val="0"/>
          <w:divBdr>
            <w:top w:val="none" w:sz="0" w:space="0" w:color="auto"/>
            <w:left w:val="none" w:sz="0" w:space="0" w:color="auto"/>
            <w:bottom w:val="none" w:sz="0" w:space="0" w:color="auto"/>
            <w:right w:val="none" w:sz="0" w:space="0" w:color="auto"/>
          </w:divBdr>
        </w:div>
        <w:div w:id="1749302651">
          <w:marLeft w:val="480"/>
          <w:marRight w:val="0"/>
          <w:marTop w:val="0"/>
          <w:marBottom w:val="0"/>
          <w:divBdr>
            <w:top w:val="none" w:sz="0" w:space="0" w:color="auto"/>
            <w:left w:val="none" w:sz="0" w:space="0" w:color="auto"/>
            <w:bottom w:val="none" w:sz="0" w:space="0" w:color="auto"/>
            <w:right w:val="none" w:sz="0" w:space="0" w:color="auto"/>
          </w:divBdr>
        </w:div>
        <w:div w:id="1586767673">
          <w:marLeft w:val="480"/>
          <w:marRight w:val="0"/>
          <w:marTop w:val="0"/>
          <w:marBottom w:val="0"/>
          <w:divBdr>
            <w:top w:val="none" w:sz="0" w:space="0" w:color="auto"/>
            <w:left w:val="none" w:sz="0" w:space="0" w:color="auto"/>
            <w:bottom w:val="none" w:sz="0" w:space="0" w:color="auto"/>
            <w:right w:val="none" w:sz="0" w:space="0" w:color="auto"/>
          </w:divBdr>
        </w:div>
        <w:div w:id="522136658">
          <w:marLeft w:val="480"/>
          <w:marRight w:val="0"/>
          <w:marTop w:val="0"/>
          <w:marBottom w:val="0"/>
          <w:divBdr>
            <w:top w:val="none" w:sz="0" w:space="0" w:color="auto"/>
            <w:left w:val="none" w:sz="0" w:space="0" w:color="auto"/>
            <w:bottom w:val="none" w:sz="0" w:space="0" w:color="auto"/>
            <w:right w:val="none" w:sz="0" w:space="0" w:color="auto"/>
          </w:divBdr>
        </w:div>
      </w:divsChild>
    </w:div>
    <w:div w:id="847250577">
      <w:bodyDiv w:val="1"/>
      <w:marLeft w:val="0"/>
      <w:marRight w:val="0"/>
      <w:marTop w:val="0"/>
      <w:marBottom w:val="0"/>
      <w:divBdr>
        <w:top w:val="none" w:sz="0" w:space="0" w:color="auto"/>
        <w:left w:val="none" w:sz="0" w:space="0" w:color="auto"/>
        <w:bottom w:val="none" w:sz="0" w:space="0" w:color="auto"/>
        <w:right w:val="none" w:sz="0" w:space="0" w:color="auto"/>
      </w:divBdr>
    </w:div>
    <w:div w:id="855583632">
      <w:bodyDiv w:val="1"/>
      <w:marLeft w:val="0"/>
      <w:marRight w:val="0"/>
      <w:marTop w:val="0"/>
      <w:marBottom w:val="0"/>
      <w:divBdr>
        <w:top w:val="none" w:sz="0" w:space="0" w:color="auto"/>
        <w:left w:val="none" w:sz="0" w:space="0" w:color="auto"/>
        <w:bottom w:val="none" w:sz="0" w:space="0" w:color="auto"/>
        <w:right w:val="none" w:sz="0" w:space="0" w:color="auto"/>
      </w:divBdr>
    </w:div>
    <w:div w:id="879976310">
      <w:bodyDiv w:val="1"/>
      <w:marLeft w:val="0"/>
      <w:marRight w:val="0"/>
      <w:marTop w:val="0"/>
      <w:marBottom w:val="0"/>
      <w:divBdr>
        <w:top w:val="none" w:sz="0" w:space="0" w:color="auto"/>
        <w:left w:val="none" w:sz="0" w:space="0" w:color="auto"/>
        <w:bottom w:val="none" w:sz="0" w:space="0" w:color="auto"/>
        <w:right w:val="none" w:sz="0" w:space="0" w:color="auto"/>
      </w:divBdr>
    </w:div>
    <w:div w:id="893270845">
      <w:bodyDiv w:val="1"/>
      <w:marLeft w:val="0"/>
      <w:marRight w:val="0"/>
      <w:marTop w:val="0"/>
      <w:marBottom w:val="0"/>
      <w:divBdr>
        <w:top w:val="none" w:sz="0" w:space="0" w:color="auto"/>
        <w:left w:val="none" w:sz="0" w:space="0" w:color="auto"/>
        <w:bottom w:val="none" w:sz="0" w:space="0" w:color="auto"/>
        <w:right w:val="none" w:sz="0" w:space="0" w:color="auto"/>
      </w:divBdr>
    </w:div>
    <w:div w:id="912935048">
      <w:bodyDiv w:val="1"/>
      <w:marLeft w:val="0"/>
      <w:marRight w:val="0"/>
      <w:marTop w:val="0"/>
      <w:marBottom w:val="0"/>
      <w:divBdr>
        <w:top w:val="none" w:sz="0" w:space="0" w:color="auto"/>
        <w:left w:val="none" w:sz="0" w:space="0" w:color="auto"/>
        <w:bottom w:val="none" w:sz="0" w:space="0" w:color="auto"/>
        <w:right w:val="none" w:sz="0" w:space="0" w:color="auto"/>
      </w:divBdr>
    </w:div>
    <w:div w:id="924875651">
      <w:bodyDiv w:val="1"/>
      <w:marLeft w:val="0"/>
      <w:marRight w:val="0"/>
      <w:marTop w:val="0"/>
      <w:marBottom w:val="0"/>
      <w:divBdr>
        <w:top w:val="none" w:sz="0" w:space="0" w:color="auto"/>
        <w:left w:val="none" w:sz="0" w:space="0" w:color="auto"/>
        <w:bottom w:val="none" w:sz="0" w:space="0" w:color="auto"/>
        <w:right w:val="none" w:sz="0" w:space="0" w:color="auto"/>
      </w:divBdr>
    </w:div>
    <w:div w:id="939527195">
      <w:bodyDiv w:val="1"/>
      <w:marLeft w:val="0"/>
      <w:marRight w:val="0"/>
      <w:marTop w:val="0"/>
      <w:marBottom w:val="0"/>
      <w:divBdr>
        <w:top w:val="none" w:sz="0" w:space="0" w:color="auto"/>
        <w:left w:val="none" w:sz="0" w:space="0" w:color="auto"/>
        <w:bottom w:val="none" w:sz="0" w:space="0" w:color="auto"/>
        <w:right w:val="none" w:sz="0" w:space="0" w:color="auto"/>
      </w:divBdr>
    </w:div>
    <w:div w:id="941961004">
      <w:bodyDiv w:val="1"/>
      <w:marLeft w:val="0"/>
      <w:marRight w:val="0"/>
      <w:marTop w:val="0"/>
      <w:marBottom w:val="0"/>
      <w:divBdr>
        <w:top w:val="none" w:sz="0" w:space="0" w:color="auto"/>
        <w:left w:val="none" w:sz="0" w:space="0" w:color="auto"/>
        <w:bottom w:val="none" w:sz="0" w:space="0" w:color="auto"/>
        <w:right w:val="none" w:sz="0" w:space="0" w:color="auto"/>
      </w:divBdr>
      <w:divsChild>
        <w:div w:id="1357348504">
          <w:marLeft w:val="480"/>
          <w:marRight w:val="0"/>
          <w:marTop w:val="0"/>
          <w:marBottom w:val="0"/>
          <w:divBdr>
            <w:top w:val="none" w:sz="0" w:space="0" w:color="auto"/>
            <w:left w:val="none" w:sz="0" w:space="0" w:color="auto"/>
            <w:bottom w:val="none" w:sz="0" w:space="0" w:color="auto"/>
            <w:right w:val="none" w:sz="0" w:space="0" w:color="auto"/>
          </w:divBdr>
        </w:div>
        <w:div w:id="1650940347">
          <w:marLeft w:val="480"/>
          <w:marRight w:val="0"/>
          <w:marTop w:val="0"/>
          <w:marBottom w:val="0"/>
          <w:divBdr>
            <w:top w:val="none" w:sz="0" w:space="0" w:color="auto"/>
            <w:left w:val="none" w:sz="0" w:space="0" w:color="auto"/>
            <w:bottom w:val="none" w:sz="0" w:space="0" w:color="auto"/>
            <w:right w:val="none" w:sz="0" w:space="0" w:color="auto"/>
          </w:divBdr>
        </w:div>
        <w:div w:id="1938630681">
          <w:marLeft w:val="480"/>
          <w:marRight w:val="0"/>
          <w:marTop w:val="0"/>
          <w:marBottom w:val="0"/>
          <w:divBdr>
            <w:top w:val="none" w:sz="0" w:space="0" w:color="auto"/>
            <w:left w:val="none" w:sz="0" w:space="0" w:color="auto"/>
            <w:bottom w:val="none" w:sz="0" w:space="0" w:color="auto"/>
            <w:right w:val="none" w:sz="0" w:space="0" w:color="auto"/>
          </w:divBdr>
        </w:div>
        <w:div w:id="2096903099">
          <w:marLeft w:val="480"/>
          <w:marRight w:val="0"/>
          <w:marTop w:val="0"/>
          <w:marBottom w:val="0"/>
          <w:divBdr>
            <w:top w:val="none" w:sz="0" w:space="0" w:color="auto"/>
            <w:left w:val="none" w:sz="0" w:space="0" w:color="auto"/>
            <w:bottom w:val="none" w:sz="0" w:space="0" w:color="auto"/>
            <w:right w:val="none" w:sz="0" w:space="0" w:color="auto"/>
          </w:divBdr>
        </w:div>
        <w:div w:id="655187272">
          <w:marLeft w:val="480"/>
          <w:marRight w:val="0"/>
          <w:marTop w:val="0"/>
          <w:marBottom w:val="0"/>
          <w:divBdr>
            <w:top w:val="none" w:sz="0" w:space="0" w:color="auto"/>
            <w:left w:val="none" w:sz="0" w:space="0" w:color="auto"/>
            <w:bottom w:val="none" w:sz="0" w:space="0" w:color="auto"/>
            <w:right w:val="none" w:sz="0" w:space="0" w:color="auto"/>
          </w:divBdr>
        </w:div>
        <w:div w:id="1582568928">
          <w:marLeft w:val="480"/>
          <w:marRight w:val="0"/>
          <w:marTop w:val="0"/>
          <w:marBottom w:val="0"/>
          <w:divBdr>
            <w:top w:val="none" w:sz="0" w:space="0" w:color="auto"/>
            <w:left w:val="none" w:sz="0" w:space="0" w:color="auto"/>
            <w:bottom w:val="none" w:sz="0" w:space="0" w:color="auto"/>
            <w:right w:val="none" w:sz="0" w:space="0" w:color="auto"/>
          </w:divBdr>
        </w:div>
        <w:div w:id="1979722607">
          <w:marLeft w:val="480"/>
          <w:marRight w:val="0"/>
          <w:marTop w:val="0"/>
          <w:marBottom w:val="0"/>
          <w:divBdr>
            <w:top w:val="none" w:sz="0" w:space="0" w:color="auto"/>
            <w:left w:val="none" w:sz="0" w:space="0" w:color="auto"/>
            <w:bottom w:val="none" w:sz="0" w:space="0" w:color="auto"/>
            <w:right w:val="none" w:sz="0" w:space="0" w:color="auto"/>
          </w:divBdr>
        </w:div>
        <w:div w:id="584802286">
          <w:marLeft w:val="480"/>
          <w:marRight w:val="0"/>
          <w:marTop w:val="0"/>
          <w:marBottom w:val="0"/>
          <w:divBdr>
            <w:top w:val="none" w:sz="0" w:space="0" w:color="auto"/>
            <w:left w:val="none" w:sz="0" w:space="0" w:color="auto"/>
            <w:bottom w:val="none" w:sz="0" w:space="0" w:color="auto"/>
            <w:right w:val="none" w:sz="0" w:space="0" w:color="auto"/>
          </w:divBdr>
        </w:div>
        <w:div w:id="1572544288">
          <w:marLeft w:val="480"/>
          <w:marRight w:val="0"/>
          <w:marTop w:val="0"/>
          <w:marBottom w:val="0"/>
          <w:divBdr>
            <w:top w:val="none" w:sz="0" w:space="0" w:color="auto"/>
            <w:left w:val="none" w:sz="0" w:space="0" w:color="auto"/>
            <w:bottom w:val="none" w:sz="0" w:space="0" w:color="auto"/>
            <w:right w:val="none" w:sz="0" w:space="0" w:color="auto"/>
          </w:divBdr>
        </w:div>
        <w:div w:id="2066635287">
          <w:marLeft w:val="480"/>
          <w:marRight w:val="0"/>
          <w:marTop w:val="0"/>
          <w:marBottom w:val="0"/>
          <w:divBdr>
            <w:top w:val="none" w:sz="0" w:space="0" w:color="auto"/>
            <w:left w:val="none" w:sz="0" w:space="0" w:color="auto"/>
            <w:bottom w:val="none" w:sz="0" w:space="0" w:color="auto"/>
            <w:right w:val="none" w:sz="0" w:space="0" w:color="auto"/>
          </w:divBdr>
        </w:div>
        <w:div w:id="1147673176">
          <w:marLeft w:val="480"/>
          <w:marRight w:val="0"/>
          <w:marTop w:val="0"/>
          <w:marBottom w:val="0"/>
          <w:divBdr>
            <w:top w:val="none" w:sz="0" w:space="0" w:color="auto"/>
            <w:left w:val="none" w:sz="0" w:space="0" w:color="auto"/>
            <w:bottom w:val="none" w:sz="0" w:space="0" w:color="auto"/>
            <w:right w:val="none" w:sz="0" w:space="0" w:color="auto"/>
          </w:divBdr>
        </w:div>
        <w:div w:id="1226717169">
          <w:marLeft w:val="480"/>
          <w:marRight w:val="0"/>
          <w:marTop w:val="0"/>
          <w:marBottom w:val="0"/>
          <w:divBdr>
            <w:top w:val="none" w:sz="0" w:space="0" w:color="auto"/>
            <w:left w:val="none" w:sz="0" w:space="0" w:color="auto"/>
            <w:bottom w:val="none" w:sz="0" w:space="0" w:color="auto"/>
            <w:right w:val="none" w:sz="0" w:space="0" w:color="auto"/>
          </w:divBdr>
        </w:div>
        <w:div w:id="1616596660">
          <w:marLeft w:val="480"/>
          <w:marRight w:val="0"/>
          <w:marTop w:val="0"/>
          <w:marBottom w:val="0"/>
          <w:divBdr>
            <w:top w:val="none" w:sz="0" w:space="0" w:color="auto"/>
            <w:left w:val="none" w:sz="0" w:space="0" w:color="auto"/>
            <w:bottom w:val="none" w:sz="0" w:space="0" w:color="auto"/>
            <w:right w:val="none" w:sz="0" w:space="0" w:color="auto"/>
          </w:divBdr>
        </w:div>
        <w:div w:id="894967583">
          <w:marLeft w:val="480"/>
          <w:marRight w:val="0"/>
          <w:marTop w:val="0"/>
          <w:marBottom w:val="0"/>
          <w:divBdr>
            <w:top w:val="none" w:sz="0" w:space="0" w:color="auto"/>
            <w:left w:val="none" w:sz="0" w:space="0" w:color="auto"/>
            <w:bottom w:val="none" w:sz="0" w:space="0" w:color="auto"/>
            <w:right w:val="none" w:sz="0" w:space="0" w:color="auto"/>
          </w:divBdr>
        </w:div>
        <w:div w:id="642466906">
          <w:marLeft w:val="480"/>
          <w:marRight w:val="0"/>
          <w:marTop w:val="0"/>
          <w:marBottom w:val="0"/>
          <w:divBdr>
            <w:top w:val="none" w:sz="0" w:space="0" w:color="auto"/>
            <w:left w:val="none" w:sz="0" w:space="0" w:color="auto"/>
            <w:bottom w:val="none" w:sz="0" w:space="0" w:color="auto"/>
            <w:right w:val="none" w:sz="0" w:space="0" w:color="auto"/>
          </w:divBdr>
        </w:div>
        <w:div w:id="311376879">
          <w:marLeft w:val="480"/>
          <w:marRight w:val="0"/>
          <w:marTop w:val="0"/>
          <w:marBottom w:val="0"/>
          <w:divBdr>
            <w:top w:val="none" w:sz="0" w:space="0" w:color="auto"/>
            <w:left w:val="none" w:sz="0" w:space="0" w:color="auto"/>
            <w:bottom w:val="none" w:sz="0" w:space="0" w:color="auto"/>
            <w:right w:val="none" w:sz="0" w:space="0" w:color="auto"/>
          </w:divBdr>
        </w:div>
        <w:div w:id="1235701395">
          <w:marLeft w:val="480"/>
          <w:marRight w:val="0"/>
          <w:marTop w:val="0"/>
          <w:marBottom w:val="0"/>
          <w:divBdr>
            <w:top w:val="none" w:sz="0" w:space="0" w:color="auto"/>
            <w:left w:val="none" w:sz="0" w:space="0" w:color="auto"/>
            <w:bottom w:val="none" w:sz="0" w:space="0" w:color="auto"/>
            <w:right w:val="none" w:sz="0" w:space="0" w:color="auto"/>
          </w:divBdr>
        </w:div>
        <w:div w:id="1191332258">
          <w:marLeft w:val="480"/>
          <w:marRight w:val="0"/>
          <w:marTop w:val="0"/>
          <w:marBottom w:val="0"/>
          <w:divBdr>
            <w:top w:val="none" w:sz="0" w:space="0" w:color="auto"/>
            <w:left w:val="none" w:sz="0" w:space="0" w:color="auto"/>
            <w:bottom w:val="none" w:sz="0" w:space="0" w:color="auto"/>
            <w:right w:val="none" w:sz="0" w:space="0" w:color="auto"/>
          </w:divBdr>
        </w:div>
        <w:div w:id="2071684432">
          <w:marLeft w:val="480"/>
          <w:marRight w:val="0"/>
          <w:marTop w:val="0"/>
          <w:marBottom w:val="0"/>
          <w:divBdr>
            <w:top w:val="none" w:sz="0" w:space="0" w:color="auto"/>
            <w:left w:val="none" w:sz="0" w:space="0" w:color="auto"/>
            <w:bottom w:val="none" w:sz="0" w:space="0" w:color="auto"/>
            <w:right w:val="none" w:sz="0" w:space="0" w:color="auto"/>
          </w:divBdr>
        </w:div>
        <w:div w:id="310797063">
          <w:marLeft w:val="480"/>
          <w:marRight w:val="0"/>
          <w:marTop w:val="0"/>
          <w:marBottom w:val="0"/>
          <w:divBdr>
            <w:top w:val="none" w:sz="0" w:space="0" w:color="auto"/>
            <w:left w:val="none" w:sz="0" w:space="0" w:color="auto"/>
            <w:bottom w:val="none" w:sz="0" w:space="0" w:color="auto"/>
            <w:right w:val="none" w:sz="0" w:space="0" w:color="auto"/>
          </w:divBdr>
        </w:div>
      </w:divsChild>
    </w:div>
    <w:div w:id="959536644">
      <w:bodyDiv w:val="1"/>
      <w:marLeft w:val="0"/>
      <w:marRight w:val="0"/>
      <w:marTop w:val="0"/>
      <w:marBottom w:val="0"/>
      <w:divBdr>
        <w:top w:val="none" w:sz="0" w:space="0" w:color="auto"/>
        <w:left w:val="none" w:sz="0" w:space="0" w:color="auto"/>
        <w:bottom w:val="none" w:sz="0" w:space="0" w:color="auto"/>
        <w:right w:val="none" w:sz="0" w:space="0" w:color="auto"/>
      </w:divBdr>
    </w:div>
    <w:div w:id="961812109">
      <w:bodyDiv w:val="1"/>
      <w:marLeft w:val="0"/>
      <w:marRight w:val="0"/>
      <w:marTop w:val="0"/>
      <w:marBottom w:val="0"/>
      <w:divBdr>
        <w:top w:val="none" w:sz="0" w:space="0" w:color="auto"/>
        <w:left w:val="none" w:sz="0" w:space="0" w:color="auto"/>
        <w:bottom w:val="none" w:sz="0" w:space="0" w:color="auto"/>
        <w:right w:val="none" w:sz="0" w:space="0" w:color="auto"/>
      </w:divBdr>
    </w:div>
    <w:div w:id="985864569">
      <w:bodyDiv w:val="1"/>
      <w:marLeft w:val="0"/>
      <w:marRight w:val="0"/>
      <w:marTop w:val="0"/>
      <w:marBottom w:val="0"/>
      <w:divBdr>
        <w:top w:val="none" w:sz="0" w:space="0" w:color="auto"/>
        <w:left w:val="none" w:sz="0" w:space="0" w:color="auto"/>
        <w:bottom w:val="none" w:sz="0" w:space="0" w:color="auto"/>
        <w:right w:val="none" w:sz="0" w:space="0" w:color="auto"/>
      </w:divBdr>
      <w:divsChild>
        <w:div w:id="718363818">
          <w:marLeft w:val="480"/>
          <w:marRight w:val="0"/>
          <w:marTop w:val="0"/>
          <w:marBottom w:val="0"/>
          <w:divBdr>
            <w:top w:val="none" w:sz="0" w:space="0" w:color="auto"/>
            <w:left w:val="none" w:sz="0" w:space="0" w:color="auto"/>
            <w:bottom w:val="none" w:sz="0" w:space="0" w:color="auto"/>
            <w:right w:val="none" w:sz="0" w:space="0" w:color="auto"/>
          </w:divBdr>
        </w:div>
        <w:div w:id="942152351">
          <w:marLeft w:val="480"/>
          <w:marRight w:val="0"/>
          <w:marTop w:val="0"/>
          <w:marBottom w:val="0"/>
          <w:divBdr>
            <w:top w:val="none" w:sz="0" w:space="0" w:color="auto"/>
            <w:left w:val="none" w:sz="0" w:space="0" w:color="auto"/>
            <w:bottom w:val="none" w:sz="0" w:space="0" w:color="auto"/>
            <w:right w:val="none" w:sz="0" w:space="0" w:color="auto"/>
          </w:divBdr>
        </w:div>
        <w:div w:id="1234582035">
          <w:marLeft w:val="480"/>
          <w:marRight w:val="0"/>
          <w:marTop w:val="0"/>
          <w:marBottom w:val="0"/>
          <w:divBdr>
            <w:top w:val="none" w:sz="0" w:space="0" w:color="auto"/>
            <w:left w:val="none" w:sz="0" w:space="0" w:color="auto"/>
            <w:bottom w:val="none" w:sz="0" w:space="0" w:color="auto"/>
            <w:right w:val="none" w:sz="0" w:space="0" w:color="auto"/>
          </w:divBdr>
          <w:divsChild>
            <w:div w:id="261228106">
              <w:marLeft w:val="0"/>
              <w:marRight w:val="0"/>
              <w:marTop w:val="0"/>
              <w:marBottom w:val="0"/>
              <w:divBdr>
                <w:top w:val="none" w:sz="0" w:space="0" w:color="auto"/>
                <w:left w:val="none" w:sz="0" w:space="0" w:color="auto"/>
                <w:bottom w:val="none" w:sz="0" w:space="0" w:color="auto"/>
                <w:right w:val="none" w:sz="0" w:space="0" w:color="auto"/>
              </w:divBdr>
            </w:div>
            <w:div w:id="928465473">
              <w:marLeft w:val="0"/>
              <w:marRight w:val="0"/>
              <w:marTop w:val="0"/>
              <w:marBottom w:val="0"/>
              <w:divBdr>
                <w:top w:val="none" w:sz="0" w:space="0" w:color="auto"/>
                <w:left w:val="none" w:sz="0" w:space="0" w:color="auto"/>
                <w:bottom w:val="none" w:sz="0" w:space="0" w:color="auto"/>
                <w:right w:val="none" w:sz="0" w:space="0" w:color="auto"/>
              </w:divBdr>
              <w:divsChild>
                <w:div w:id="306935092">
                  <w:marLeft w:val="480"/>
                  <w:marRight w:val="0"/>
                  <w:marTop w:val="0"/>
                  <w:marBottom w:val="0"/>
                  <w:divBdr>
                    <w:top w:val="none" w:sz="0" w:space="0" w:color="auto"/>
                    <w:left w:val="none" w:sz="0" w:space="0" w:color="auto"/>
                    <w:bottom w:val="none" w:sz="0" w:space="0" w:color="auto"/>
                    <w:right w:val="none" w:sz="0" w:space="0" w:color="auto"/>
                  </w:divBdr>
                </w:div>
                <w:div w:id="308020496">
                  <w:marLeft w:val="480"/>
                  <w:marRight w:val="0"/>
                  <w:marTop w:val="0"/>
                  <w:marBottom w:val="0"/>
                  <w:divBdr>
                    <w:top w:val="none" w:sz="0" w:space="0" w:color="auto"/>
                    <w:left w:val="none" w:sz="0" w:space="0" w:color="auto"/>
                    <w:bottom w:val="none" w:sz="0" w:space="0" w:color="auto"/>
                    <w:right w:val="none" w:sz="0" w:space="0" w:color="auto"/>
                  </w:divBdr>
                </w:div>
                <w:div w:id="723409430">
                  <w:marLeft w:val="480"/>
                  <w:marRight w:val="0"/>
                  <w:marTop w:val="0"/>
                  <w:marBottom w:val="0"/>
                  <w:divBdr>
                    <w:top w:val="none" w:sz="0" w:space="0" w:color="auto"/>
                    <w:left w:val="none" w:sz="0" w:space="0" w:color="auto"/>
                    <w:bottom w:val="none" w:sz="0" w:space="0" w:color="auto"/>
                    <w:right w:val="none" w:sz="0" w:space="0" w:color="auto"/>
                  </w:divBdr>
                </w:div>
                <w:div w:id="762871379">
                  <w:marLeft w:val="480"/>
                  <w:marRight w:val="0"/>
                  <w:marTop w:val="0"/>
                  <w:marBottom w:val="0"/>
                  <w:divBdr>
                    <w:top w:val="none" w:sz="0" w:space="0" w:color="auto"/>
                    <w:left w:val="none" w:sz="0" w:space="0" w:color="auto"/>
                    <w:bottom w:val="none" w:sz="0" w:space="0" w:color="auto"/>
                    <w:right w:val="none" w:sz="0" w:space="0" w:color="auto"/>
                  </w:divBdr>
                </w:div>
                <w:div w:id="773281356">
                  <w:marLeft w:val="480"/>
                  <w:marRight w:val="0"/>
                  <w:marTop w:val="0"/>
                  <w:marBottom w:val="0"/>
                  <w:divBdr>
                    <w:top w:val="none" w:sz="0" w:space="0" w:color="auto"/>
                    <w:left w:val="none" w:sz="0" w:space="0" w:color="auto"/>
                    <w:bottom w:val="none" w:sz="0" w:space="0" w:color="auto"/>
                    <w:right w:val="none" w:sz="0" w:space="0" w:color="auto"/>
                  </w:divBdr>
                </w:div>
                <w:div w:id="817957556">
                  <w:marLeft w:val="480"/>
                  <w:marRight w:val="0"/>
                  <w:marTop w:val="0"/>
                  <w:marBottom w:val="0"/>
                  <w:divBdr>
                    <w:top w:val="none" w:sz="0" w:space="0" w:color="auto"/>
                    <w:left w:val="none" w:sz="0" w:space="0" w:color="auto"/>
                    <w:bottom w:val="none" w:sz="0" w:space="0" w:color="auto"/>
                    <w:right w:val="none" w:sz="0" w:space="0" w:color="auto"/>
                  </w:divBdr>
                </w:div>
                <w:div w:id="956568268">
                  <w:marLeft w:val="480"/>
                  <w:marRight w:val="0"/>
                  <w:marTop w:val="0"/>
                  <w:marBottom w:val="0"/>
                  <w:divBdr>
                    <w:top w:val="none" w:sz="0" w:space="0" w:color="auto"/>
                    <w:left w:val="none" w:sz="0" w:space="0" w:color="auto"/>
                    <w:bottom w:val="none" w:sz="0" w:space="0" w:color="auto"/>
                    <w:right w:val="none" w:sz="0" w:space="0" w:color="auto"/>
                  </w:divBdr>
                </w:div>
                <w:div w:id="1148864155">
                  <w:marLeft w:val="480"/>
                  <w:marRight w:val="0"/>
                  <w:marTop w:val="0"/>
                  <w:marBottom w:val="0"/>
                  <w:divBdr>
                    <w:top w:val="none" w:sz="0" w:space="0" w:color="auto"/>
                    <w:left w:val="none" w:sz="0" w:space="0" w:color="auto"/>
                    <w:bottom w:val="none" w:sz="0" w:space="0" w:color="auto"/>
                    <w:right w:val="none" w:sz="0" w:space="0" w:color="auto"/>
                  </w:divBdr>
                </w:div>
                <w:div w:id="1602109550">
                  <w:marLeft w:val="480"/>
                  <w:marRight w:val="0"/>
                  <w:marTop w:val="0"/>
                  <w:marBottom w:val="0"/>
                  <w:divBdr>
                    <w:top w:val="none" w:sz="0" w:space="0" w:color="auto"/>
                    <w:left w:val="none" w:sz="0" w:space="0" w:color="auto"/>
                    <w:bottom w:val="none" w:sz="0" w:space="0" w:color="auto"/>
                    <w:right w:val="none" w:sz="0" w:space="0" w:color="auto"/>
                  </w:divBdr>
                </w:div>
              </w:divsChild>
            </w:div>
            <w:div w:id="1749812702">
              <w:marLeft w:val="0"/>
              <w:marRight w:val="0"/>
              <w:marTop w:val="0"/>
              <w:marBottom w:val="0"/>
              <w:divBdr>
                <w:top w:val="none" w:sz="0" w:space="0" w:color="auto"/>
                <w:left w:val="none" w:sz="0" w:space="0" w:color="auto"/>
                <w:bottom w:val="none" w:sz="0" w:space="0" w:color="auto"/>
                <w:right w:val="none" w:sz="0" w:space="0" w:color="auto"/>
              </w:divBdr>
              <w:divsChild>
                <w:div w:id="375083703">
                  <w:marLeft w:val="480"/>
                  <w:marRight w:val="0"/>
                  <w:marTop w:val="0"/>
                  <w:marBottom w:val="0"/>
                  <w:divBdr>
                    <w:top w:val="none" w:sz="0" w:space="0" w:color="auto"/>
                    <w:left w:val="none" w:sz="0" w:space="0" w:color="auto"/>
                    <w:bottom w:val="none" w:sz="0" w:space="0" w:color="auto"/>
                    <w:right w:val="none" w:sz="0" w:space="0" w:color="auto"/>
                  </w:divBdr>
                </w:div>
                <w:div w:id="863251587">
                  <w:marLeft w:val="480"/>
                  <w:marRight w:val="0"/>
                  <w:marTop w:val="0"/>
                  <w:marBottom w:val="0"/>
                  <w:divBdr>
                    <w:top w:val="none" w:sz="0" w:space="0" w:color="auto"/>
                    <w:left w:val="none" w:sz="0" w:space="0" w:color="auto"/>
                    <w:bottom w:val="none" w:sz="0" w:space="0" w:color="auto"/>
                    <w:right w:val="none" w:sz="0" w:space="0" w:color="auto"/>
                  </w:divBdr>
                </w:div>
                <w:div w:id="975453959">
                  <w:marLeft w:val="480"/>
                  <w:marRight w:val="0"/>
                  <w:marTop w:val="0"/>
                  <w:marBottom w:val="0"/>
                  <w:divBdr>
                    <w:top w:val="none" w:sz="0" w:space="0" w:color="auto"/>
                    <w:left w:val="none" w:sz="0" w:space="0" w:color="auto"/>
                    <w:bottom w:val="none" w:sz="0" w:space="0" w:color="auto"/>
                    <w:right w:val="none" w:sz="0" w:space="0" w:color="auto"/>
                  </w:divBdr>
                </w:div>
                <w:div w:id="1016463575">
                  <w:marLeft w:val="480"/>
                  <w:marRight w:val="0"/>
                  <w:marTop w:val="0"/>
                  <w:marBottom w:val="0"/>
                  <w:divBdr>
                    <w:top w:val="none" w:sz="0" w:space="0" w:color="auto"/>
                    <w:left w:val="none" w:sz="0" w:space="0" w:color="auto"/>
                    <w:bottom w:val="none" w:sz="0" w:space="0" w:color="auto"/>
                    <w:right w:val="none" w:sz="0" w:space="0" w:color="auto"/>
                  </w:divBdr>
                </w:div>
                <w:div w:id="1062873515">
                  <w:marLeft w:val="480"/>
                  <w:marRight w:val="0"/>
                  <w:marTop w:val="0"/>
                  <w:marBottom w:val="0"/>
                  <w:divBdr>
                    <w:top w:val="none" w:sz="0" w:space="0" w:color="auto"/>
                    <w:left w:val="none" w:sz="0" w:space="0" w:color="auto"/>
                    <w:bottom w:val="none" w:sz="0" w:space="0" w:color="auto"/>
                    <w:right w:val="none" w:sz="0" w:space="0" w:color="auto"/>
                  </w:divBdr>
                </w:div>
                <w:div w:id="1573199230">
                  <w:marLeft w:val="480"/>
                  <w:marRight w:val="0"/>
                  <w:marTop w:val="0"/>
                  <w:marBottom w:val="0"/>
                  <w:divBdr>
                    <w:top w:val="none" w:sz="0" w:space="0" w:color="auto"/>
                    <w:left w:val="none" w:sz="0" w:space="0" w:color="auto"/>
                    <w:bottom w:val="none" w:sz="0" w:space="0" w:color="auto"/>
                    <w:right w:val="none" w:sz="0" w:space="0" w:color="auto"/>
                  </w:divBdr>
                </w:div>
                <w:div w:id="1598632294">
                  <w:marLeft w:val="480"/>
                  <w:marRight w:val="0"/>
                  <w:marTop w:val="0"/>
                  <w:marBottom w:val="0"/>
                  <w:divBdr>
                    <w:top w:val="none" w:sz="0" w:space="0" w:color="auto"/>
                    <w:left w:val="none" w:sz="0" w:space="0" w:color="auto"/>
                    <w:bottom w:val="none" w:sz="0" w:space="0" w:color="auto"/>
                    <w:right w:val="none" w:sz="0" w:space="0" w:color="auto"/>
                  </w:divBdr>
                </w:div>
                <w:div w:id="1654329112">
                  <w:marLeft w:val="480"/>
                  <w:marRight w:val="0"/>
                  <w:marTop w:val="0"/>
                  <w:marBottom w:val="0"/>
                  <w:divBdr>
                    <w:top w:val="none" w:sz="0" w:space="0" w:color="auto"/>
                    <w:left w:val="none" w:sz="0" w:space="0" w:color="auto"/>
                    <w:bottom w:val="none" w:sz="0" w:space="0" w:color="auto"/>
                    <w:right w:val="none" w:sz="0" w:space="0" w:color="auto"/>
                  </w:divBdr>
                </w:div>
                <w:div w:id="170586839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46246932">
          <w:marLeft w:val="480"/>
          <w:marRight w:val="0"/>
          <w:marTop w:val="0"/>
          <w:marBottom w:val="0"/>
          <w:divBdr>
            <w:top w:val="none" w:sz="0" w:space="0" w:color="auto"/>
            <w:left w:val="none" w:sz="0" w:space="0" w:color="auto"/>
            <w:bottom w:val="none" w:sz="0" w:space="0" w:color="auto"/>
            <w:right w:val="none" w:sz="0" w:space="0" w:color="auto"/>
          </w:divBdr>
        </w:div>
        <w:div w:id="1407722880">
          <w:marLeft w:val="480"/>
          <w:marRight w:val="0"/>
          <w:marTop w:val="0"/>
          <w:marBottom w:val="0"/>
          <w:divBdr>
            <w:top w:val="none" w:sz="0" w:space="0" w:color="auto"/>
            <w:left w:val="none" w:sz="0" w:space="0" w:color="auto"/>
            <w:bottom w:val="none" w:sz="0" w:space="0" w:color="auto"/>
            <w:right w:val="none" w:sz="0" w:space="0" w:color="auto"/>
          </w:divBdr>
        </w:div>
        <w:div w:id="1677073653">
          <w:marLeft w:val="480"/>
          <w:marRight w:val="0"/>
          <w:marTop w:val="0"/>
          <w:marBottom w:val="0"/>
          <w:divBdr>
            <w:top w:val="none" w:sz="0" w:space="0" w:color="auto"/>
            <w:left w:val="none" w:sz="0" w:space="0" w:color="auto"/>
            <w:bottom w:val="none" w:sz="0" w:space="0" w:color="auto"/>
            <w:right w:val="none" w:sz="0" w:space="0" w:color="auto"/>
          </w:divBdr>
        </w:div>
        <w:div w:id="1996954494">
          <w:marLeft w:val="480"/>
          <w:marRight w:val="0"/>
          <w:marTop w:val="0"/>
          <w:marBottom w:val="0"/>
          <w:divBdr>
            <w:top w:val="none" w:sz="0" w:space="0" w:color="auto"/>
            <w:left w:val="none" w:sz="0" w:space="0" w:color="auto"/>
            <w:bottom w:val="none" w:sz="0" w:space="0" w:color="auto"/>
            <w:right w:val="none" w:sz="0" w:space="0" w:color="auto"/>
          </w:divBdr>
        </w:div>
        <w:div w:id="2005820183">
          <w:marLeft w:val="480"/>
          <w:marRight w:val="0"/>
          <w:marTop w:val="0"/>
          <w:marBottom w:val="0"/>
          <w:divBdr>
            <w:top w:val="none" w:sz="0" w:space="0" w:color="auto"/>
            <w:left w:val="none" w:sz="0" w:space="0" w:color="auto"/>
            <w:bottom w:val="none" w:sz="0" w:space="0" w:color="auto"/>
            <w:right w:val="none" w:sz="0" w:space="0" w:color="auto"/>
          </w:divBdr>
        </w:div>
        <w:div w:id="2143569375">
          <w:marLeft w:val="480"/>
          <w:marRight w:val="0"/>
          <w:marTop w:val="0"/>
          <w:marBottom w:val="0"/>
          <w:divBdr>
            <w:top w:val="none" w:sz="0" w:space="0" w:color="auto"/>
            <w:left w:val="none" w:sz="0" w:space="0" w:color="auto"/>
            <w:bottom w:val="none" w:sz="0" w:space="0" w:color="auto"/>
            <w:right w:val="none" w:sz="0" w:space="0" w:color="auto"/>
          </w:divBdr>
        </w:div>
      </w:divsChild>
    </w:div>
    <w:div w:id="993294848">
      <w:bodyDiv w:val="1"/>
      <w:marLeft w:val="0"/>
      <w:marRight w:val="0"/>
      <w:marTop w:val="0"/>
      <w:marBottom w:val="0"/>
      <w:divBdr>
        <w:top w:val="none" w:sz="0" w:space="0" w:color="auto"/>
        <w:left w:val="none" w:sz="0" w:space="0" w:color="auto"/>
        <w:bottom w:val="none" w:sz="0" w:space="0" w:color="auto"/>
        <w:right w:val="none" w:sz="0" w:space="0" w:color="auto"/>
      </w:divBdr>
    </w:div>
    <w:div w:id="1041783715">
      <w:bodyDiv w:val="1"/>
      <w:marLeft w:val="0"/>
      <w:marRight w:val="0"/>
      <w:marTop w:val="0"/>
      <w:marBottom w:val="0"/>
      <w:divBdr>
        <w:top w:val="none" w:sz="0" w:space="0" w:color="auto"/>
        <w:left w:val="none" w:sz="0" w:space="0" w:color="auto"/>
        <w:bottom w:val="none" w:sz="0" w:space="0" w:color="auto"/>
        <w:right w:val="none" w:sz="0" w:space="0" w:color="auto"/>
      </w:divBdr>
    </w:div>
    <w:div w:id="1051617811">
      <w:bodyDiv w:val="1"/>
      <w:marLeft w:val="0"/>
      <w:marRight w:val="0"/>
      <w:marTop w:val="0"/>
      <w:marBottom w:val="0"/>
      <w:divBdr>
        <w:top w:val="none" w:sz="0" w:space="0" w:color="auto"/>
        <w:left w:val="none" w:sz="0" w:space="0" w:color="auto"/>
        <w:bottom w:val="none" w:sz="0" w:space="0" w:color="auto"/>
        <w:right w:val="none" w:sz="0" w:space="0" w:color="auto"/>
      </w:divBdr>
    </w:div>
    <w:div w:id="1071386449">
      <w:bodyDiv w:val="1"/>
      <w:marLeft w:val="0"/>
      <w:marRight w:val="0"/>
      <w:marTop w:val="0"/>
      <w:marBottom w:val="0"/>
      <w:divBdr>
        <w:top w:val="none" w:sz="0" w:space="0" w:color="auto"/>
        <w:left w:val="none" w:sz="0" w:space="0" w:color="auto"/>
        <w:bottom w:val="none" w:sz="0" w:space="0" w:color="auto"/>
        <w:right w:val="none" w:sz="0" w:space="0" w:color="auto"/>
      </w:divBdr>
    </w:div>
    <w:div w:id="1087270314">
      <w:bodyDiv w:val="1"/>
      <w:marLeft w:val="0"/>
      <w:marRight w:val="0"/>
      <w:marTop w:val="0"/>
      <w:marBottom w:val="0"/>
      <w:divBdr>
        <w:top w:val="none" w:sz="0" w:space="0" w:color="auto"/>
        <w:left w:val="none" w:sz="0" w:space="0" w:color="auto"/>
        <w:bottom w:val="none" w:sz="0" w:space="0" w:color="auto"/>
        <w:right w:val="none" w:sz="0" w:space="0" w:color="auto"/>
      </w:divBdr>
    </w:div>
    <w:div w:id="1099525013">
      <w:bodyDiv w:val="1"/>
      <w:marLeft w:val="0"/>
      <w:marRight w:val="0"/>
      <w:marTop w:val="0"/>
      <w:marBottom w:val="0"/>
      <w:divBdr>
        <w:top w:val="none" w:sz="0" w:space="0" w:color="auto"/>
        <w:left w:val="none" w:sz="0" w:space="0" w:color="auto"/>
        <w:bottom w:val="none" w:sz="0" w:space="0" w:color="auto"/>
        <w:right w:val="none" w:sz="0" w:space="0" w:color="auto"/>
      </w:divBdr>
    </w:div>
    <w:div w:id="1121993729">
      <w:bodyDiv w:val="1"/>
      <w:marLeft w:val="0"/>
      <w:marRight w:val="0"/>
      <w:marTop w:val="0"/>
      <w:marBottom w:val="0"/>
      <w:divBdr>
        <w:top w:val="none" w:sz="0" w:space="0" w:color="auto"/>
        <w:left w:val="none" w:sz="0" w:space="0" w:color="auto"/>
        <w:bottom w:val="none" w:sz="0" w:space="0" w:color="auto"/>
        <w:right w:val="none" w:sz="0" w:space="0" w:color="auto"/>
      </w:divBdr>
    </w:div>
    <w:div w:id="1130175542">
      <w:bodyDiv w:val="1"/>
      <w:marLeft w:val="0"/>
      <w:marRight w:val="0"/>
      <w:marTop w:val="0"/>
      <w:marBottom w:val="0"/>
      <w:divBdr>
        <w:top w:val="none" w:sz="0" w:space="0" w:color="auto"/>
        <w:left w:val="none" w:sz="0" w:space="0" w:color="auto"/>
        <w:bottom w:val="none" w:sz="0" w:space="0" w:color="auto"/>
        <w:right w:val="none" w:sz="0" w:space="0" w:color="auto"/>
      </w:divBdr>
    </w:div>
    <w:div w:id="1141384146">
      <w:bodyDiv w:val="1"/>
      <w:marLeft w:val="0"/>
      <w:marRight w:val="0"/>
      <w:marTop w:val="0"/>
      <w:marBottom w:val="0"/>
      <w:divBdr>
        <w:top w:val="none" w:sz="0" w:space="0" w:color="auto"/>
        <w:left w:val="none" w:sz="0" w:space="0" w:color="auto"/>
        <w:bottom w:val="none" w:sz="0" w:space="0" w:color="auto"/>
        <w:right w:val="none" w:sz="0" w:space="0" w:color="auto"/>
      </w:divBdr>
    </w:div>
    <w:div w:id="1156998716">
      <w:bodyDiv w:val="1"/>
      <w:marLeft w:val="0"/>
      <w:marRight w:val="0"/>
      <w:marTop w:val="0"/>
      <w:marBottom w:val="0"/>
      <w:divBdr>
        <w:top w:val="none" w:sz="0" w:space="0" w:color="auto"/>
        <w:left w:val="none" w:sz="0" w:space="0" w:color="auto"/>
        <w:bottom w:val="none" w:sz="0" w:space="0" w:color="auto"/>
        <w:right w:val="none" w:sz="0" w:space="0" w:color="auto"/>
      </w:divBdr>
    </w:div>
    <w:div w:id="1158225209">
      <w:bodyDiv w:val="1"/>
      <w:marLeft w:val="0"/>
      <w:marRight w:val="0"/>
      <w:marTop w:val="0"/>
      <w:marBottom w:val="0"/>
      <w:divBdr>
        <w:top w:val="none" w:sz="0" w:space="0" w:color="auto"/>
        <w:left w:val="none" w:sz="0" w:space="0" w:color="auto"/>
        <w:bottom w:val="none" w:sz="0" w:space="0" w:color="auto"/>
        <w:right w:val="none" w:sz="0" w:space="0" w:color="auto"/>
      </w:divBdr>
    </w:div>
    <w:div w:id="1184899829">
      <w:bodyDiv w:val="1"/>
      <w:marLeft w:val="0"/>
      <w:marRight w:val="0"/>
      <w:marTop w:val="0"/>
      <w:marBottom w:val="0"/>
      <w:divBdr>
        <w:top w:val="none" w:sz="0" w:space="0" w:color="auto"/>
        <w:left w:val="none" w:sz="0" w:space="0" w:color="auto"/>
        <w:bottom w:val="none" w:sz="0" w:space="0" w:color="auto"/>
        <w:right w:val="none" w:sz="0" w:space="0" w:color="auto"/>
      </w:divBdr>
    </w:div>
    <w:div w:id="1198397712">
      <w:bodyDiv w:val="1"/>
      <w:marLeft w:val="0"/>
      <w:marRight w:val="0"/>
      <w:marTop w:val="0"/>
      <w:marBottom w:val="0"/>
      <w:divBdr>
        <w:top w:val="none" w:sz="0" w:space="0" w:color="auto"/>
        <w:left w:val="none" w:sz="0" w:space="0" w:color="auto"/>
        <w:bottom w:val="none" w:sz="0" w:space="0" w:color="auto"/>
        <w:right w:val="none" w:sz="0" w:space="0" w:color="auto"/>
      </w:divBdr>
    </w:div>
    <w:div w:id="1234271935">
      <w:bodyDiv w:val="1"/>
      <w:marLeft w:val="0"/>
      <w:marRight w:val="0"/>
      <w:marTop w:val="0"/>
      <w:marBottom w:val="0"/>
      <w:divBdr>
        <w:top w:val="none" w:sz="0" w:space="0" w:color="auto"/>
        <w:left w:val="none" w:sz="0" w:space="0" w:color="auto"/>
        <w:bottom w:val="none" w:sz="0" w:space="0" w:color="auto"/>
        <w:right w:val="none" w:sz="0" w:space="0" w:color="auto"/>
      </w:divBdr>
    </w:div>
    <w:div w:id="1241601430">
      <w:bodyDiv w:val="1"/>
      <w:marLeft w:val="0"/>
      <w:marRight w:val="0"/>
      <w:marTop w:val="0"/>
      <w:marBottom w:val="0"/>
      <w:divBdr>
        <w:top w:val="none" w:sz="0" w:space="0" w:color="auto"/>
        <w:left w:val="none" w:sz="0" w:space="0" w:color="auto"/>
        <w:bottom w:val="none" w:sz="0" w:space="0" w:color="auto"/>
        <w:right w:val="none" w:sz="0" w:space="0" w:color="auto"/>
      </w:divBdr>
    </w:div>
    <w:div w:id="1246959344">
      <w:bodyDiv w:val="1"/>
      <w:marLeft w:val="0"/>
      <w:marRight w:val="0"/>
      <w:marTop w:val="0"/>
      <w:marBottom w:val="0"/>
      <w:divBdr>
        <w:top w:val="none" w:sz="0" w:space="0" w:color="auto"/>
        <w:left w:val="none" w:sz="0" w:space="0" w:color="auto"/>
        <w:bottom w:val="none" w:sz="0" w:space="0" w:color="auto"/>
        <w:right w:val="none" w:sz="0" w:space="0" w:color="auto"/>
      </w:divBdr>
    </w:div>
    <w:div w:id="1260600293">
      <w:bodyDiv w:val="1"/>
      <w:marLeft w:val="0"/>
      <w:marRight w:val="0"/>
      <w:marTop w:val="0"/>
      <w:marBottom w:val="0"/>
      <w:divBdr>
        <w:top w:val="none" w:sz="0" w:space="0" w:color="auto"/>
        <w:left w:val="none" w:sz="0" w:space="0" w:color="auto"/>
        <w:bottom w:val="none" w:sz="0" w:space="0" w:color="auto"/>
        <w:right w:val="none" w:sz="0" w:space="0" w:color="auto"/>
      </w:divBdr>
    </w:div>
    <w:div w:id="1263223958">
      <w:bodyDiv w:val="1"/>
      <w:marLeft w:val="0"/>
      <w:marRight w:val="0"/>
      <w:marTop w:val="0"/>
      <w:marBottom w:val="0"/>
      <w:divBdr>
        <w:top w:val="none" w:sz="0" w:space="0" w:color="auto"/>
        <w:left w:val="none" w:sz="0" w:space="0" w:color="auto"/>
        <w:bottom w:val="none" w:sz="0" w:space="0" w:color="auto"/>
        <w:right w:val="none" w:sz="0" w:space="0" w:color="auto"/>
      </w:divBdr>
    </w:div>
    <w:div w:id="1273366015">
      <w:bodyDiv w:val="1"/>
      <w:marLeft w:val="0"/>
      <w:marRight w:val="0"/>
      <w:marTop w:val="0"/>
      <w:marBottom w:val="0"/>
      <w:divBdr>
        <w:top w:val="none" w:sz="0" w:space="0" w:color="auto"/>
        <w:left w:val="none" w:sz="0" w:space="0" w:color="auto"/>
        <w:bottom w:val="none" w:sz="0" w:space="0" w:color="auto"/>
        <w:right w:val="none" w:sz="0" w:space="0" w:color="auto"/>
      </w:divBdr>
    </w:div>
    <w:div w:id="1289358619">
      <w:bodyDiv w:val="1"/>
      <w:marLeft w:val="0"/>
      <w:marRight w:val="0"/>
      <w:marTop w:val="0"/>
      <w:marBottom w:val="0"/>
      <w:divBdr>
        <w:top w:val="none" w:sz="0" w:space="0" w:color="auto"/>
        <w:left w:val="none" w:sz="0" w:space="0" w:color="auto"/>
        <w:bottom w:val="none" w:sz="0" w:space="0" w:color="auto"/>
        <w:right w:val="none" w:sz="0" w:space="0" w:color="auto"/>
      </w:divBdr>
    </w:div>
    <w:div w:id="1321157155">
      <w:bodyDiv w:val="1"/>
      <w:marLeft w:val="0"/>
      <w:marRight w:val="0"/>
      <w:marTop w:val="0"/>
      <w:marBottom w:val="0"/>
      <w:divBdr>
        <w:top w:val="none" w:sz="0" w:space="0" w:color="auto"/>
        <w:left w:val="none" w:sz="0" w:space="0" w:color="auto"/>
        <w:bottom w:val="none" w:sz="0" w:space="0" w:color="auto"/>
        <w:right w:val="none" w:sz="0" w:space="0" w:color="auto"/>
      </w:divBdr>
    </w:div>
    <w:div w:id="1321732375">
      <w:bodyDiv w:val="1"/>
      <w:marLeft w:val="0"/>
      <w:marRight w:val="0"/>
      <w:marTop w:val="0"/>
      <w:marBottom w:val="0"/>
      <w:divBdr>
        <w:top w:val="none" w:sz="0" w:space="0" w:color="auto"/>
        <w:left w:val="none" w:sz="0" w:space="0" w:color="auto"/>
        <w:bottom w:val="none" w:sz="0" w:space="0" w:color="auto"/>
        <w:right w:val="none" w:sz="0" w:space="0" w:color="auto"/>
      </w:divBdr>
    </w:div>
    <w:div w:id="1322778742">
      <w:bodyDiv w:val="1"/>
      <w:marLeft w:val="0"/>
      <w:marRight w:val="0"/>
      <w:marTop w:val="0"/>
      <w:marBottom w:val="0"/>
      <w:divBdr>
        <w:top w:val="none" w:sz="0" w:space="0" w:color="auto"/>
        <w:left w:val="none" w:sz="0" w:space="0" w:color="auto"/>
        <w:bottom w:val="none" w:sz="0" w:space="0" w:color="auto"/>
        <w:right w:val="none" w:sz="0" w:space="0" w:color="auto"/>
      </w:divBdr>
    </w:div>
    <w:div w:id="1366248286">
      <w:bodyDiv w:val="1"/>
      <w:marLeft w:val="0"/>
      <w:marRight w:val="0"/>
      <w:marTop w:val="0"/>
      <w:marBottom w:val="0"/>
      <w:divBdr>
        <w:top w:val="none" w:sz="0" w:space="0" w:color="auto"/>
        <w:left w:val="none" w:sz="0" w:space="0" w:color="auto"/>
        <w:bottom w:val="none" w:sz="0" w:space="0" w:color="auto"/>
        <w:right w:val="none" w:sz="0" w:space="0" w:color="auto"/>
      </w:divBdr>
    </w:div>
    <w:div w:id="1366562689">
      <w:bodyDiv w:val="1"/>
      <w:marLeft w:val="0"/>
      <w:marRight w:val="0"/>
      <w:marTop w:val="0"/>
      <w:marBottom w:val="0"/>
      <w:divBdr>
        <w:top w:val="none" w:sz="0" w:space="0" w:color="auto"/>
        <w:left w:val="none" w:sz="0" w:space="0" w:color="auto"/>
        <w:bottom w:val="none" w:sz="0" w:space="0" w:color="auto"/>
        <w:right w:val="none" w:sz="0" w:space="0" w:color="auto"/>
      </w:divBdr>
    </w:div>
    <w:div w:id="1450858842">
      <w:bodyDiv w:val="1"/>
      <w:marLeft w:val="0"/>
      <w:marRight w:val="0"/>
      <w:marTop w:val="0"/>
      <w:marBottom w:val="0"/>
      <w:divBdr>
        <w:top w:val="none" w:sz="0" w:space="0" w:color="auto"/>
        <w:left w:val="none" w:sz="0" w:space="0" w:color="auto"/>
        <w:bottom w:val="none" w:sz="0" w:space="0" w:color="auto"/>
        <w:right w:val="none" w:sz="0" w:space="0" w:color="auto"/>
      </w:divBdr>
    </w:div>
    <w:div w:id="1450975643">
      <w:bodyDiv w:val="1"/>
      <w:marLeft w:val="0"/>
      <w:marRight w:val="0"/>
      <w:marTop w:val="0"/>
      <w:marBottom w:val="0"/>
      <w:divBdr>
        <w:top w:val="none" w:sz="0" w:space="0" w:color="auto"/>
        <w:left w:val="none" w:sz="0" w:space="0" w:color="auto"/>
        <w:bottom w:val="none" w:sz="0" w:space="0" w:color="auto"/>
        <w:right w:val="none" w:sz="0" w:space="0" w:color="auto"/>
      </w:divBdr>
    </w:div>
    <w:div w:id="1479033960">
      <w:bodyDiv w:val="1"/>
      <w:marLeft w:val="0"/>
      <w:marRight w:val="0"/>
      <w:marTop w:val="0"/>
      <w:marBottom w:val="0"/>
      <w:divBdr>
        <w:top w:val="none" w:sz="0" w:space="0" w:color="auto"/>
        <w:left w:val="none" w:sz="0" w:space="0" w:color="auto"/>
        <w:bottom w:val="none" w:sz="0" w:space="0" w:color="auto"/>
        <w:right w:val="none" w:sz="0" w:space="0" w:color="auto"/>
      </w:divBdr>
      <w:divsChild>
        <w:div w:id="1836795648">
          <w:marLeft w:val="480"/>
          <w:marRight w:val="0"/>
          <w:marTop w:val="0"/>
          <w:marBottom w:val="0"/>
          <w:divBdr>
            <w:top w:val="none" w:sz="0" w:space="0" w:color="auto"/>
            <w:left w:val="none" w:sz="0" w:space="0" w:color="auto"/>
            <w:bottom w:val="none" w:sz="0" w:space="0" w:color="auto"/>
            <w:right w:val="none" w:sz="0" w:space="0" w:color="auto"/>
          </w:divBdr>
        </w:div>
        <w:div w:id="113057682">
          <w:marLeft w:val="480"/>
          <w:marRight w:val="0"/>
          <w:marTop w:val="0"/>
          <w:marBottom w:val="0"/>
          <w:divBdr>
            <w:top w:val="none" w:sz="0" w:space="0" w:color="auto"/>
            <w:left w:val="none" w:sz="0" w:space="0" w:color="auto"/>
            <w:bottom w:val="none" w:sz="0" w:space="0" w:color="auto"/>
            <w:right w:val="none" w:sz="0" w:space="0" w:color="auto"/>
          </w:divBdr>
        </w:div>
        <w:div w:id="1941795389">
          <w:marLeft w:val="480"/>
          <w:marRight w:val="0"/>
          <w:marTop w:val="0"/>
          <w:marBottom w:val="0"/>
          <w:divBdr>
            <w:top w:val="none" w:sz="0" w:space="0" w:color="auto"/>
            <w:left w:val="none" w:sz="0" w:space="0" w:color="auto"/>
            <w:bottom w:val="none" w:sz="0" w:space="0" w:color="auto"/>
            <w:right w:val="none" w:sz="0" w:space="0" w:color="auto"/>
          </w:divBdr>
        </w:div>
        <w:div w:id="395520631">
          <w:marLeft w:val="480"/>
          <w:marRight w:val="0"/>
          <w:marTop w:val="0"/>
          <w:marBottom w:val="0"/>
          <w:divBdr>
            <w:top w:val="none" w:sz="0" w:space="0" w:color="auto"/>
            <w:left w:val="none" w:sz="0" w:space="0" w:color="auto"/>
            <w:bottom w:val="none" w:sz="0" w:space="0" w:color="auto"/>
            <w:right w:val="none" w:sz="0" w:space="0" w:color="auto"/>
          </w:divBdr>
        </w:div>
        <w:div w:id="1757482161">
          <w:marLeft w:val="480"/>
          <w:marRight w:val="0"/>
          <w:marTop w:val="0"/>
          <w:marBottom w:val="0"/>
          <w:divBdr>
            <w:top w:val="none" w:sz="0" w:space="0" w:color="auto"/>
            <w:left w:val="none" w:sz="0" w:space="0" w:color="auto"/>
            <w:bottom w:val="none" w:sz="0" w:space="0" w:color="auto"/>
            <w:right w:val="none" w:sz="0" w:space="0" w:color="auto"/>
          </w:divBdr>
        </w:div>
        <w:div w:id="24252663">
          <w:marLeft w:val="480"/>
          <w:marRight w:val="0"/>
          <w:marTop w:val="0"/>
          <w:marBottom w:val="0"/>
          <w:divBdr>
            <w:top w:val="none" w:sz="0" w:space="0" w:color="auto"/>
            <w:left w:val="none" w:sz="0" w:space="0" w:color="auto"/>
            <w:bottom w:val="none" w:sz="0" w:space="0" w:color="auto"/>
            <w:right w:val="none" w:sz="0" w:space="0" w:color="auto"/>
          </w:divBdr>
        </w:div>
        <w:div w:id="1957448818">
          <w:marLeft w:val="480"/>
          <w:marRight w:val="0"/>
          <w:marTop w:val="0"/>
          <w:marBottom w:val="0"/>
          <w:divBdr>
            <w:top w:val="none" w:sz="0" w:space="0" w:color="auto"/>
            <w:left w:val="none" w:sz="0" w:space="0" w:color="auto"/>
            <w:bottom w:val="none" w:sz="0" w:space="0" w:color="auto"/>
            <w:right w:val="none" w:sz="0" w:space="0" w:color="auto"/>
          </w:divBdr>
        </w:div>
        <w:div w:id="980621097">
          <w:marLeft w:val="480"/>
          <w:marRight w:val="0"/>
          <w:marTop w:val="0"/>
          <w:marBottom w:val="0"/>
          <w:divBdr>
            <w:top w:val="none" w:sz="0" w:space="0" w:color="auto"/>
            <w:left w:val="none" w:sz="0" w:space="0" w:color="auto"/>
            <w:bottom w:val="none" w:sz="0" w:space="0" w:color="auto"/>
            <w:right w:val="none" w:sz="0" w:space="0" w:color="auto"/>
          </w:divBdr>
        </w:div>
        <w:div w:id="886717566">
          <w:marLeft w:val="480"/>
          <w:marRight w:val="0"/>
          <w:marTop w:val="0"/>
          <w:marBottom w:val="0"/>
          <w:divBdr>
            <w:top w:val="none" w:sz="0" w:space="0" w:color="auto"/>
            <w:left w:val="none" w:sz="0" w:space="0" w:color="auto"/>
            <w:bottom w:val="none" w:sz="0" w:space="0" w:color="auto"/>
            <w:right w:val="none" w:sz="0" w:space="0" w:color="auto"/>
          </w:divBdr>
        </w:div>
        <w:div w:id="1921987725">
          <w:marLeft w:val="480"/>
          <w:marRight w:val="0"/>
          <w:marTop w:val="0"/>
          <w:marBottom w:val="0"/>
          <w:divBdr>
            <w:top w:val="none" w:sz="0" w:space="0" w:color="auto"/>
            <w:left w:val="none" w:sz="0" w:space="0" w:color="auto"/>
            <w:bottom w:val="none" w:sz="0" w:space="0" w:color="auto"/>
            <w:right w:val="none" w:sz="0" w:space="0" w:color="auto"/>
          </w:divBdr>
        </w:div>
        <w:div w:id="83839817">
          <w:marLeft w:val="480"/>
          <w:marRight w:val="0"/>
          <w:marTop w:val="0"/>
          <w:marBottom w:val="0"/>
          <w:divBdr>
            <w:top w:val="none" w:sz="0" w:space="0" w:color="auto"/>
            <w:left w:val="none" w:sz="0" w:space="0" w:color="auto"/>
            <w:bottom w:val="none" w:sz="0" w:space="0" w:color="auto"/>
            <w:right w:val="none" w:sz="0" w:space="0" w:color="auto"/>
          </w:divBdr>
        </w:div>
        <w:div w:id="1532381866">
          <w:marLeft w:val="480"/>
          <w:marRight w:val="0"/>
          <w:marTop w:val="0"/>
          <w:marBottom w:val="0"/>
          <w:divBdr>
            <w:top w:val="none" w:sz="0" w:space="0" w:color="auto"/>
            <w:left w:val="none" w:sz="0" w:space="0" w:color="auto"/>
            <w:bottom w:val="none" w:sz="0" w:space="0" w:color="auto"/>
            <w:right w:val="none" w:sz="0" w:space="0" w:color="auto"/>
          </w:divBdr>
        </w:div>
        <w:div w:id="1777365864">
          <w:marLeft w:val="480"/>
          <w:marRight w:val="0"/>
          <w:marTop w:val="0"/>
          <w:marBottom w:val="0"/>
          <w:divBdr>
            <w:top w:val="none" w:sz="0" w:space="0" w:color="auto"/>
            <w:left w:val="none" w:sz="0" w:space="0" w:color="auto"/>
            <w:bottom w:val="none" w:sz="0" w:space="0" w:color="auto"/>
            <w:right w:val="none" w:sz="0" w:space="0" w:color="auto"/>
          </w:divBdr>
        </w:div>
        <w:div w:id="713580842">
          <w:marLeft w:val="480"/>
          <w:marRight w:val="0"/>
          <w:marTop w:val="0"/>
          <w:marBottom w:val="0"/>
          <w:divBdr>
            <w:top w:val="none" w:sz="0" w:space="0" w:color="auto"/>
            <w:left w:val="none" w:sz="0" w:space="0" w:color="auto"/>
            <w:bottom w:val="none" w:sz="0" w:space="0" w:color="auto"/>
            <w:right w:val="none" w:sz="0" w:space="0" w:color="auto"/>
          </w:divBdr>
        </w:div>
        <w:div w:id="254482853">
          <w:marLeft w:val="480"/>
          <w:marRight w:val="0"/>
          <w:marTop w:val="0"/>
          <w:marBottom w:val="0"/>
          <w:divBdr>
            <w:top w:val="none" w:sz="0" w:space="0" w:color="auto"/>
            <w:left w:val="none" w:sz="0" w:space="0" w:color="auto"/>
            <w:bottom w:val="none" w:sz="0" w:space="0" w:color="auto"/>
            <w:right w:val="none" w:sz="0" w:space="0" w:color="auto"/>
          </w:divBdr>
        </w:div>
        <w:div w:id="115949332">
          <w:marLeft w:val="480"/>
          <w:marRight w:val="0"/>
          <w:marTop w:val="0"/>
          <w:marBottom w:val="0"/>
          <w:divBdr>
            <w:top w:val="none" w:sz="0" w:space="0" w:color="auto"/>
            <w:left w:val="none" w:sz="0" w:space="0" w:color="auto"/>
            <w:bottom w:val="none" w:sz="0" w:space="0" w:color="auto"/>
            <w:right w:val="none" w:sz="0" w:space="0" w:color="auto"/>
          </w:divBdr>
        </w:div>
        <w:div w:id="365059393">
          <w:marLeft w:val="480"/>
          <w:marRight w:val="0"/>
          <w:marTop w:val="0"/>
          <w:marBottom w:val="0"/>
          <w:divBdr>
            <w:top w:val="none" w:sz="0" w:space="0" w:color="auto"/>
            <w:left w:val="none" w:sz="0" w:space="0" w:color="auto"/>
            <w:bottom w:val="none" w:sz="0" w:space="0" w:color="auto"/>
            <w:right w:val="none" w:sz="0" w:space="0" w:color="auto"/>
          </w:divBdr>
        </w:div>
        <w:div w:id="1242329816">
          <w:marLeft w:val="480"/>
          <w:marRight w:val="0"/>
          <w:marTop w:val="0"/>
          <w:marBottom w:val="0"/>
          <w:divBdr>
            <w:top w:val="none" w:sz="0" w:space="0" w:color="auto"/>
            <w:left w:val="none" w:sz="0" w:space="0" w:color="auto"/>
            <w:bottom w:val="none" w:sz="0" w:space="0" w:color="auto"/>
            <w:right w:val="none" w:sz="0" w:space="0" w:color="auto"/>
          </w:divBdr>
        </w:div>
        <w:div w:id="1975064269">
          <w:marLeft w:val="480"/>
          <w:marRight w:val="0"/>
          <w:marTop w:val="0"/>
          <w:marBottom w:val="0"/>
          <w:divBdr>
            <w:top w:val="none" w:sz="0" w:space="0" w:color="auto"/>
            <w:left w:val="none" w:sz="0" w:space="0" w:color="auto"/>
            <w:bottom w:val="none" w:sz="0" w:space="0" w:color="auto"/>
            <w:right w:val="none" w:sz="0" w:space="0" w:color="auto"/>
          </w:divBdr>
        </w:div>
        <w:div w:id="1778864891">
          <w:marLeft w:val="480"/>
          <w:marRight w:val="0"/>
          <w:marTop w:val="0"/>
          <w:marBottom w:val="0"/>
          <w:divBdr>
            <w:top w:val="none" w:sz="0" w:space="0" w:color="auto"/>
            <w:left w:val="none" w:sz="0" w:space="0" w:color="auto"/>
            <w:bottom w:val="none" w:sz="0" w:space="0" w:color="auto"/>
            <w:right w:val="none" w:sz="0" w:space="0" w:color="auto"/>
          </w:divBdr>
        </w:div>
      </w:divsChild>
    </w:div>
    <w:div w:id="1490750925">
      <w:bodyDiv w:val="1"/>
      <w:marLeft w:val="0"/>
      <w:marRight w:val="0"/>
      <w:marTop w:val="0"/>
      <w:marBottom w:val="0"/>
      <w:divBdr>
        <w:top w:val="none" w:sz="0" w:space="0" w:color="auto"/>
        <w:left w:val="none" w:sz="0" w:space="0" w:color="auto"/>
        <w:bottom w:val="none" w:sz="0" w:space="0" w:color="auto"/>
        <w:right w:val="none" w:sz="0" w:space="0" w:color="auto"/>
      </w:divBdr>
    </w:div>
    <w:div w:id="1492939449">
      <w:bodyDiv w:val="1"/>
      <w:marLeft w:val="0"/>
      <w:marRight w:val="0"/>
      <w:marTop w:val="0"/>
      <w:marBottom w:val="0"/>
      <w:divBdr>
        <w:top w:val="none" w:sz="0" w:space="0" w:color="auto"/>
        <w:left w:val="none" w:sz="0" w:space="0" w:color="auto"/>
        <w:bottom w:val="none" w:sz="0" w:space="0" w:color="auto"/>
        <w:right w:val="none" w:sz="0" w:space="0" w:color="auto"/>
      </w:divBdr>
    </w:div>
    <w:div w:id="1495729091">
      <w:bodyDiv w:val="1"/>
      <w:marLeft w:val="0"/>
      <w:marRight w:val="0"/>
      <w:marTop w:val="0"/>
      <w:marBottom w:val="0"/>
      <w:divBdr>
        <w:top w:val="none" w:sz="0" w:space="0" w:color="auto"/>
        <w:left w:val="none" w:sz="0" w:space="0" w:color="auto"/>
        <w:bottom w:val="none" w:sz="0" w:space="0" w:color="auto"/>
        <w:right w:val="none" w:sz="0" w:space="0" w:color="auto"/>
      </w:divBdr>
    </w:div>
    <w:div w:id="1512336242">
      <w:bodyDiv w:val="1"/>
      <w:marLeft w:val="0"/>
      <w:marRight w:val="0"/>
      <w:marTop w:val="0"/>
      <w:marBottom w:val="0"/>
      <w:divBdr>
        <w:top w:val="none" w:sz="0" w:space="0" w:color="auto"/>
        <w:left w:val="none" w:sz="0" w:space="0" w:color="auto"/>
        <w:bottom w:val="none" w:sz="0" w:space="0" w:color="auto"/>
        <w:right w:val="none" w:sz="0" w:space="0" w:color="auto"/>
      </w:divBdr>
    </w:div>
    <w:div w:id="1513180564">
      <w:bodyDiv w:val="1"/>
      <w:marLeft w:val="0"/>
      <w:marRight w:val="0"/>
      <w:marTop w:val="0"/>
      <w:marBottom w:val="0"/>
      <w:divBdr>
        <w:top w:val="none" w:sz="0" w:space="0" w:color="auto"/>
        <w:left w:val="none" w:sz="0" w:space="0" w:color="auto"/>
        <w:bottom w:val="none" w:sz="0" w:space="0" w:color="auto"/>
        <w:right w:val="none" w:sz="0" w:space="0" w:color="auto"/>
      </w:divBdr>
    </w:div>
    <w:div w:id="1515264603">
      <w:bodyDiv w:val="1"/>
      <w:marLeft w:val="0"/>
      <w:marRight w:val="0"/>
      <w:marTop w:val="0"/>
      <w:marBottom w:val="0"/>
      <w:divBdr>
        <w:top w:val="none" w:sz="0" w:space="0" w:color="auto"/>
        <w:left w:val="none" w:sz="0" w:space="0" w:color="auto"/>
        <w:bottom w:val="none" w:sz="0" w:space="0" w:color="auto"/>
        <w:right w:val="none" w:sz="0" w:space="0" w:color="auto"/>
      </w:divBdr>
    </w:div>
    <w:div w:id="1567761097">
      <w:bodyDiv w:val="1"/>
      <w:marLeft w:val="0"/>
      <w:marRight w:val="0"/>
      <w:marTop w:val="0"/>
      <w:marBottom w:val="0"/>
      <w:divBdr>
        <w:top w:val="none" w:sz="0" w:space="0" w:color="auto"/>
        <w:left w:val="none" w:sz="0" w:space="0" w:color="auto"/>
        <w:bottom w:val="none" w:sz="0" w:space="0" w:color="auto"/>
        <w:right w:val="none" w:sz="0" w:space="0" w:color="auto"/>
      </w:divBdr>
    </w:div>
    <w:div w:id="1571428829">
      <w:bodyDiv w:val="1"/>
      <w:marLeft w:val="0"/>
      <w:marRight w:val="0"/>
      <w:marTop w:val="0"/>
      <w:marBottom w:val="0"/>
      <w:divBdr>
        <w:top w:val="none" w:sz="0" w:space="0" w:color="auto"/>
        <w:left w:val="none" w:sz="0" w:space="0" w:color="auto"/>
        <w:bottom w:val="none" w:sz="0" w:space="0" w:color="auto"/>
        <w:right w:val="none" w:sz="0" w:space="0" w:color="auto"/>
      </w:divBdr>
      <w:divsChild>
        <w:div w:id="524248081">
          <w:marLeft w:val="480"/>
          <w:marRight w:val="0"/>
          <w:marTop w:val="0"/>
          <w:marBottom w:val="0"/>
          <w:divBdr>
            <w:top w:val="none" w:sz="0" w:space="0" w:color="auto"/>
            <w:left w:val="none" w:sz="0" w:space="0" w:color="auto"/>
            <w:bottom w:val="none" w:sz="0" w:space="0" w:color="auto"/>
            <w:right w:val="none" w:sz="0" w:space="0" w:color="auto"/>
          </w:divBdr>
        </w:div>
        <w:div w:id="1845973732">
          <w:marLeft w:val="480"/>
          <w:marRight w:val="0"/>
          <w:marTop w:val="0"/>
          <w:marBottom w:val="0"/>
          <w:divBdr>
            <w:top w:val="none" w:sz="0" w:space="0" w:color="auto"/>
            <w:left w:val="none" w:sz="0" w:space="0" w:color="auto"/>
            <w:bottom w:val="none" w:sz="0" w:space="0" w:color="auto"/>
            <w:right w:val="none" w:sz="0" w:space="0" w:color="auto"/>
          </w:divBdr>
        </w:div>
        <w:div w:id="753279221">
          <w:marLeft w:val="480"/>
          <w:marRight w:val="0"/>
          <w:marTop w:val="0"/>
          <w:marBottom w:val="0"/>
          <w:divBdr>
            <w:top w:val="none" w:sz="0" w:space="0" w:color="auto"/>
            <w:left w:val="none" w:sz="0" w:space="0" w:color="auto"/>
            <w:bottom w:val="none" w:sz="0" w:space="0" w:color="auto"/>
            <w:right w:val="none" w:sz="0" w:space="0" w:color="auto"/>
          </w:divBdr>
        </w:div>
        <w:div w:id="127673384">
          <w:marLeft w:val="480"/>
          <w:marRight w:val="0"/>
          <w:marTop w:val="0"/>
          <w:marBottom w:val="0"/>
          <w:divBdr>
            <w:top w:val="none" w:sz="0" w:space="0" w:color="auto"/>
            <w:left w:val="none" w:sz="0" w:space="0" w:color="auto"/>
            <w:bottom w:val="none" w:sz="0" w:space="0" w:color="auto"/>
            <w:right w:val="none" w:sz="0" w:space="0" w:color="auto"/>
          </w:divBdr>
        </w:div>
        <w:div w:id="324435317">
          <w:marLeft w:val="480"/>
          <w:marRight w:val="0"/>
          <w:marTop w:val="0"/>
          <w:marBottom w:val="0"/>
          <w:divBdr>
            <w:top w:val="none" w:sz="0" w:space="0" w:color="auto"/>
            <w:left w:val="none" w:sz="0" w:space="0" w:color="auto"/>
            <w:bottom w:val="none" w:sz="0" w:space="0" w:color="auto"/>
            <w:right w:val="none" w:sz="0" w:space="0" w:color="auto"/>
          </w:divBdr>
        </w:div>
        <w:div w:id="240140040">
          <w:marLeft w:val="480"/>
          <w:marRight w:val="0"/>
          <w:marTop w:val="0"/>
          <w:marBottom w:val="0"/>
          <w:divBdr>
            <w:top w:val="none" w:sz="0" w:space="0" w:color="auto"/>
            <w:left w:val="none" w:sz="0" w:space="0" w:color="auto"/>
            <w:bottom w:val="none" w:sz="0" w:space="0" w:color="auto"/>
            <w:right w:val="none" w:sz="0" w:space="0" w:color="auto"/>
          </w:divBdr>
        </w:div>
        <w:div w:id="956332438">
          <w:marLeft w:val="480"/>
          <w:marRight w:val="0"/>
          <w:marTop w:val="0"/>
          <w:marBottom w:val="0"/>
          <w:divBdr>
            <w:top w:val="none" w:sz="0" w:space="0" w:color="auto"/>
            <w:left w:val="none" w:sz="0" w:space="0" w:color="auto"/>
            <w:bottom w:val="none" w:sz="0" w:space="0" w:color="auto"/>
            <w:right w:val="none" w:sz="0" w:space="0" w:color="auto"/>
          </w:divBdr>
        </w:div>
        <w:div w:id="2094203168">
          <w:marLeft w:val="480"/>
          <w:marRight w:val="0"/>
          <w:marTop w:val="0"/>
          <w:marBottom w:val="0"/>
          <w:divBdr>
            <w:top w:val="none" w:sz="0" w:space="0" w:color="auto"/>
            <w:left w:val="none" w:sz="0" w:space="0" w:color="auto"/>
            <w:bottom w:val="none" w:sz="0" w:space="0" w:color="auto"/>
            <w:right w:val="none" w:sz="0" w:space="0" w:color="auto"/>
          </w:divBdr>
        </w:div>
        <w:div w:id="382221245">
          <w:marLeft w:val="480"/>
          <w:marRight w:val="0"/>
          <w:marTop w:val="0"/>
          <w:marBottom w:val="0"/>
          <w:divBdr>
            <w:top w:val="none" w:sz="0" w:space="0" w:color="auto"/>
            <w:left w:val="none" w:sz="0" w:space="0" w:color="auto"/>
            <w:bottom w:val="none" w:sz="0" w:space="0" w:color="auto"/>
            <w:right w:val="none" w:sz="0" w:space="0" w:color="auto"/>
          </w:divBdr>
        </w:div>
        <w:div w:id="661549691">
          <w:marLeft w:val="480"/>
          <w:marRight w:val="0"/>
          <w:marTop w:val="0"/>
          <w:marBottom w:val="0"/>
          <w:divBdr>
            <w:top w:val="none" w:sz="0" w:space="0" w:color="auto"/>
            <w:left w:val="none" w:sz="0" w:space="0" w:color="auto"/>
            <w:bottom w:val="none" w:sz="0" w:space="0" w:color="auto"/>
            <w:right w:val="none" w:sz="0" w:space="0" w:color="auto"/>
          </w:divBdr>
        </w:div>
        <w:div w:id="25756016">
          <w:marLeft w:val="480"/>
          <w:marRight w:val="0"/>
          <w:marTop w:val="0"/>
          <w:marBottom w:val="0"/>
          <w:divBdr>
            <w:top w:val="none" w:sz="0" w:space="0" w:color="auto"/>
            <w:left w:val="none" w:sz="0" w:space="0" w:color="auto"/>
            <w:bottom w:val="none" w:sz="0" w:space="0" w:color="auto"/>
            <w:right w:val="none" w:sz="0" w:space="0" w:color="auto"/>
          </w:divBdr>
        </w:div>
        <w:div w:id="521289310">
          <w:marLeft w:val="480"/>
          <w:marRight w:val="0"/>
          <w:marTop w:val="0"/>
          <w:marBottom w:val="0"/>
          <w:divBdr>
            <w:top w:val="none" w:sz="0" w:space="0" w:color="auto"/>
            <w:left w:val="none" w:sz="0" w:space="0" w:color="auto"/>
            <w:bottom w:val="none" w:sz="0" w:space="0" w:color="auto"/>
            <w:right w:val="none" w:sz="0" w:space="0" w:color="auto"/>
          </w:divBdr>
        </w:div>
        <w:div w:id="303003029">
          <w:marLeft w:val="480"/>
          <w:marRight w:val="0"/>
          <w:marTop w:val="0"/>
          <w:marBottom w:val="0"/>
          <w:divBdr>
            <w:top w:val="none" w:sz="0" w:space="0" w:color="auto"/>
            <w:left w:val="none" w:sz="0" w:space="0" w:color="auto"/>
            <w:bottom w:val="none" w:sz="0" w:space="0" w:color="auto"/>
            <w:right w:val="none" w:sz="0" w:space="0" w:color="auto"/>
          </w:divBdr>
        </w:div>
        <w:div w:id="655913802">
          <w:marLeft w:val="480"/>
          <w:marRight w:val="0"/>
          <w:marTop w:val="0"/>
          <w:marBottom w:val="0"/>
          <w:divBdr>
            <w:top w:val="none" w:sz="0" w:space="0" w:color="auto"/>
            <w:left w:val="none" w:sz="0" w:space="0" w:color="auto"/>
            <w:bottom w:val="none" w:sz="0" w:space="0" w:color="auto"/>
            <w:right w:val="none" w:sz="0" w:space="0" w:color="auto"/>
          </w:divBdr>
        </w:div>
        <w:div w:id="1445616979">
          <w:marLeft w:val="480"/>
          <w:marRight w:val="0"/>
          <w:marTop w:val="0"/>
          <w:marBottom w:val="0"/>
          <w:divBdr>
            <w:top w:val="none" w:sz="0" w:space="0" w:color="auto"/>
            <w:left w:val="none" w:sz="0" w:space="0" w:color="auto"/>
            <w:bottom w:val="none" w:sz="0" w:space="0" w:color="auto"/>
            <w:right w:val="none" w:sz="0" w:space="0" w:color="auto"/>
          </w:divBdr>
        </w:div>
        <w:div w:id="1190723894">
          <w:marLeft w:val="480"/>
          <w:marRight w:val="0"/>
          <w:marTop w:val="0"/>
          <w:marBottom w:val="0"/>
          <w:divBdr>
            <w:top w:val="none" w:sz="0" w:space="0" w:color="auto"/>
            <w:left w:val="none" w:sz="0" w:space="0" w:color="auto"/>
            <w:bottom w:val="none" w:sz="0" w:space="0" w:color="auto"/>
            <w:right w:val="none" w:sz="0" w:space="0" w:color="auto"/>
          </w:divBdr>
        </w:div>
        <w:div w:id="994649868">
          <w:marLeft w:val="480"/>
          <w:marRight w:val="0"/>
          <w:marTop w:val="0"/>
          <w:marBottom w:val="0"/>
          <w:divBdr>
            <w:top w:val="none" w:sz="0" w:space="0" w:color="auto"/>
            <w:left w:val="none" w:sz="0" w:space="0" w:color="auto"/>
            <w:bottom w:val="none" w:sz="0" w:space="0" w:color="auto"/>
            <w:right w:val="none" w:sz="0" w:space="0" w:color="auto"/>
          </w:divBdr>
        </w:div>
        <w:div w:id="444619550">
          <w:marLeft w:val="480"/>
          <w:marRight w:val="0"/>
          <w:marTop w:val="0"/>
          <w:marBottom w:val="0"/>
          <w:divBdr>
            <w:top w:val="none" w:sz="0" w:space="0" w:color="auto"/>
            <w:left w:val="none" w:sz="0" w:space="0" w:color="auto"/>
            <w:bottom w:val="none" w:sz="0" w:space="0" w:color="auto"/>
            <w:right w:val="none" w:sz="0" w:space="0" w:color="auto"/>
          </w:divBdr>
        </w:div>
        <w:div w:id="1723745980">
          <w:marLeft w:val="480"/>
          <w:marRight w:val="0"/>
          <w:marTop w:val="0"/>
          <w:marBottom w:val="0"/>
          <w:divBdr>
            <w:top w:val="none" w:sz="0" w:space="0" w:color="auto"/>
            <w:left w:val="none" w:sz="0" w:space="0" w:color="auto"/>
            <w:bottom w:val="none" w:sz="0" w:space="0" w:color="auto"/>
            <w:right w:val="none" w:sz="0" w:space="0" w:color="auto"/>
          </w:divBdr>
        </w:div>
        <w:div w:id="687146986">
          <w:marLeft w:val="480"/>
          <w:marRight w:val="0"/>
          <w:marTop w:val="0"/>
          <w:marBottom w:val="0"/>
          <w:divBdr>
            <w:top w:val="none" w:sz="0" w:space="0" w:color="auto"/>
            <w:left w:val="none" w:sz="0" w:space="0" w:color="auto"/>
            <w:bottom w:val="none" w:sz="0" w:space="0" w:color="auto"/>
            <w:right w:val="none" w:sz="0" w:space="0" w:color="auto"/>
          </w:divBdr>
        </w:div>
        <w:div w:id="986276684">
          <w:marLeft w:val="480"/>
          <w:marRight w:val="0"/>
          <w:marTop w:val="0"/>
          <w:marBottom w:val="0"/>
          <w:divBdr>
            <w:top w:val="none" w:sz="0" w:space="0" w:color="auto"/>
            <w:left w:val="none" w:sz="0" w:space="0" w:color="auto"/>
            <w:bottom w:val="none" w:sz="0" w:space="0" w:color="auto"/>
            <w:right w:val="none" w:sz="0" w:space="0" w:color="auto"/>
          </w:divBdr>
        </w:div>
      </w:divsChild>
    </w:div>
    <w:div w:id="1604876283">
      <w:bodyDiv w:val="1"/>
      <w:marLeft w:val="0"/>
      <w:marRight w:val="0"/>
      <w:marTop w:val="0"/>
      <w:marBottom w:val="0"/>
      <w:divBdr>
        <w:top w:val="none" w:sz="0" w:space="0" w:color="auto"/>
        <w:left w:val="none" w:sz="0" w:space="0" w:color="auto"/>
        <w:bottom w:val="none" w:sz="0" w:space="0" w:color="auto"/>
        <w:right w:val="none" w:sz="0" w:space="0" w:color="auto"/>
      </w:divBdr>
    </w:div>
    <w:div w:id="1620336047">
      <w:bodyDiv w:val="1"/>
      <w:marLeft w:val="0"/>
      <w:marRight w:val="0"/>
      <w:marTop w:val="0"/>
      <w:marBottom w:val="0"/>
      <w:divBdr>
        <w:top w:val="none" w:sz="0" w:space="0" w:color="auto"/>
        <w:left w:val="none" w:sz="0" w:space="0" w:color="auto"/>
        <w:bottom w:val="none" w:sz="0" w:space="0" w:color="auto"/>
        <w:right w:val="none" w:sz="0" w:space="0" w:color="auto"/>
      </w:divBdr>
    </w:div>
    <w:div w:id="1628392573">
      <w:bodyDiv w:val="1"/>
      <w:marLeft w:val="0"/>
      <w:marRight w:val="0"/>
      <w:marTop w:val="0"/>
      <w:marBottom w:val="0"/>
      <w:divBdr>
        <w:top w:val="none" w:sz="0" w:space="0" w:color="auto"/>
        <w:left w:val="none" w:sz="0" w:space="0" w:color="auto"/>
        <w:bottom w:val="none" w:sz="0" w:space="0" w:color="auto"/>
        <w:right w:val="none" w:sz="0" w:space="0" w:color="auto"/>
      </w:divBdr>
    </w:div>
    <w:div w:id="1631401813">
      <w:bodyDiv w:val="1"/>
      <w:marLeft w:val="0"/>
      <w:marRight w:val="0"/>
      <w:marTop w:val="0"/>
      <w:marBottom w:val="0"/>
      <w:divBdr>
        <w:top w:val="none" w:sz="0" w:space="0" w:color="auto"/>
        <w:left w:val="none" w:sz="0" w:space="0" w:color="auto"/>
        <w:bottom w:val="none" w:sz="0" w:space="0" w:color="auto"/>
        <w:right w:val="none" w:sz="0" w:space="0" w:color="auto"/>
      </w:divBdr>
    </w:div>
    <w:div w:id="1638994653">
      <w:bodyDiv w:val="1"/>
      <w:marLeft w:val="0"/>
      <w:marRight w:val="0"/>
      <w:marTop w:val="0"/>
      <w:marBottom w:val="0"/>
      <w:divBdr>
        <w:top w:val="none" w:sz="0" w:space="0" w:color="auto"/>
        <w:left w:val="none" w:sz="0" w:space="0" w:color="auto"/>
        <w:bottom w:val="none" w:sz="0" w:space="0" w:color="auto"/>
        <w:right w:val="none" w:sz="0" w:space="0" w:color="auto"/>
      </w:divBdr>
    </w:div>
    <w:div w:id="1654261509">
      <w:bodyDiv w:val="1"/>
      <w:marLeft w:val="0"/>
      <w:marRight w:val="0"/>
      <w:marTop w:val="0"/>
      <w:marBottom w:val="0"/>
      <w:divBdr>
        <w:top w:val="none" w:sz="0" w:space="0" w:color="auto"/>
        <w:left w:val="none" w:sz="0" w:space="0" w:color="auto"/>
        <w:bottom w:val="none" w:sz="0" w:space="0" w:color="auto"/>
        <w:right w:val="none" w:sz="0" w:space="0" w:color="auto"/>
      </w:divBdr>
    </w:div>
    <w:div w:id="1659184196">
      <w:bodyDiv w:val="1"/>
      <w:marLeft w:val="0"/>
      <w:marRight w:val="0"/>
      <w:marTop w:val="0"/>
      <w:marBottom w:val="0"/>
      <w:divBdr>
        <w:top w:val="none" w:sz="0" w:space="0" w:color="auto"/>
        <w:left w:val="none" w:sz="0" w:space="0" w:color="auto"/>
        <w:bottom w:val="none" w:sz="0" w:space="0" w:color="auto"/>
        <w:right w:val="none" w:sz="0" w:space="0" w:color="auto"/>
      </w:divBdr>
    </w:div>
    <w:div w:id="1692074599">
      <w:bodyDiv w:val="1"/>
      <w:marLeft w:val="0"/>
      <w:marRight w:val="0"/>
      <w:marTop w:val="0"/>
      <w:marBottom w:val="0"/>
      <w:divBdr>
        <w:top w:val="none" w:sz="0" w:space="0" w:color="auto"/>
        <w:left w:val="none" w:sz="0" w:space="0" w:color="auto"/>
        <w:bottom w:val="none" w:sz="0" w:space="0" w:color="auto"/>
        <w:right w:val="none" w:sz="0" w:space="0" w:color="auto"/>
      </w:divBdr>
    </w:div>
    <w:div w:id="1706635839">
      <w:bodyDiv w:val="1"/>
      <w:marLeft w:val="0"/>
      <w:marRight w:val="0"/>
      <w:marTop w:val="0"/>
      <w:marBottom w:val="0"/>
      <w:divBdr>
        <w:top w:val="none" w:sz="0" w:space="0" w:color="auto"/>
        <w:left w:val="none" w:sz="0" w:space="0" w:color="auto"/>
        <w:bottom w:val="none" w:sz="0" w:space="0" w:color="auto"/>
        <w:right w:val="none" w:sz="0" w:space="0" w:color="auto"/>
      </w:divBdr>
    </w:div>
    <w:div w:id="1712680442">
      <w:bodyDiv w:val="1"/>
      <w:marLeft w:val="0"/>
      <w:marRight w:val="0"/>
      <w:marTop w:val="0"/>
      <w:marBottom w:val="0"/>
      <w:divBdr>
        <w:top w:val="none" w:sz="0" w:space="0" w:color="auto"/>
        <w:left w:val="none" w:sz="0" w:space="0" w:color="auto"/>
        <w:bottom w:val="none" w:sz="0" w:space="0" w:color="auto"/>
        <w:right w:val="none" w:sz="0" w:space="0" w:color="auto"/>
      </w:divBdr>
    </w:div>
    <w:div w:id="1718819016">
      <w:bodyDiv w:val="1"/>
      <w:marLeft w:val="0"/>
      <w:marRight w:val="0"/>
      <w:marTop w:val="0"/>
      <w:marBottom w:val="0"/>
      <w:divBdr>
        <w:top w:val="none" w:sz="0" w:space="0" w:color="auto"/>
        <w:left w:val="none" w:sz="0" w:space="0" w:color="auto"/>
        <w:bottom w:val="none" w:sz="0" w:space="0" w:color="auto"/>
        <w:right w:val="none" w:sz="0" w:space="0" w:color="auto"/>
      </w:divBdr>
      <w:divsChild>
        <w:div w:id="223225678">
          <w:marLeft w:val="480"/>
          <w:marRight w:val="0"/>
          <w:marTop w:val="0"/>
          <w:marBottom w:val="0"/>
          <w:divBdr>
            <w:top w:val="none" w:sz="0" w:space="0" w:color="auto"/>
            <w:left w:val="none" w:sz="0" w:space="0" w:color="auto"/>
            <w:bottom w:val="none" w:sz="0" w:space="0" w:color="auto"/>
            <w:right w:val="none" w:sz="0" w:space="0" w:color="auto"/>
          </w:divBdr>
        </w:div>
        <w:div w:id="1885218082">
          <w:marLeft w:val="480"/>
          <w:marRight w:val="0"/>
          <w:marTop w:val="0"/>
          <w:marBottom w:val="0"/>
          <w:divBdr>
            <w:top w:val="none" w:sz="0" w:space="0" w:color="auto"/>
            <w:left w:val="none" w:sz="0" w:space="0" w:color="auto"/>
            <w:bottom w:val="none" w:sz="0" w:space="0" w:color="auto"/>
            <w:right w:val="none" w:sz="0" w:space="0" w:color="auto"/>
          </w:divBdr>
        </w:div>
        <w:div w:id="1701315530">
          <w:marLeft w:val="480"/>
          <w:marRight w:val="0"/>
          <w:marTop w:val="0"/>
          <w:marBottom w:val="0"/>
          <w:divBdr>
            <w:top w:val="none" w:sz="0" w:space="0" w:color="auto"/>
            <w:left w:val="none" w:sz="0" w:space="0" w:color="auto"/>
            <w:bottom w:val="none" w:sz="0" w:space="0" w:color="auto"/>
            <w:right w:val="none" w:sz="0" w:space="0" w:color="auto"/>
          </w:divBdr>
        </w:div>
        <w:div w:id="989555386">
          <w:marLeft w:val="480"/>
          <w:marRight w:val="0"/>
          <w:marTop w:val="0"/>
          <w:marBottom w:val="0"/>
          <w:divBdr>
            <w:top w:val="none" w:sz="0" w:space="0" w:color="auto"/>
            <w:left w:val="none" w:sz="0" w:space="0" w:color="auto"/>
            <w:bottom w:val="none" w:sz="0" w:space="0" w:color="auto"/>
            <w:right w:val="none" w:sz="0" w:space="0" w:color="auto"/>
          </w:divBdr>
        </w:div>
        <w:div w:id="1855875134">
          <w:marLeft w:val="480"/>
          <w:marRight w:val="0"/>
          <w:marTop w:val="0"/>
          <w:marBottom w:val="0"/>
          <w:divBdr>
            <w:top w:val="none" w:sz="0" w:space="0" w:color="auto"/>
            <w:left w:val="none" w:sz="0" w:space="0" w:color="auto"/>
            <w:bottom w:val="none" w:sz="0" w:space="0" w:color="auto"/>
            <w:right w:val="none" w:sz="0" w:space="0" w:color="auto"/>
          </w:divBdr>
        </w:div>
        <w:div w:id="251278502">
          <w:marLeft w:val="480"/>
          <w:marRight w:val="0"/>
          <w:marTop w:val="0"/>
          <w:marBottom w:val="0"/>
          <w:divBdr>
            <w:top w:val="none" w:sz="0" w:space="0" w:color="auto"/>
            <w:left w:val="none" w:sz="0" w:space="0" w:color="auto"/>
            <w:bottom w:val="none" w:sz="0" w:space="0" w:color="auto"/>
            <w:right w:val="none" w:sz="0" w:space="0" w:color="auto"/>
          </w:divBdr>
        </w:div>
        <w:div w:id="210580315">
          <w:marLeft w:val="480"/>
          <w:marRight w:val="0"/>
          <w:marTop w:val="0"/>
          <w:marBottom w:val="0"/>
          <w:divBdr>
            <w:top w:val="none" w:sz="0" w:space="0" w:color="auto"/>
            <w:left w:val="none" w:sz="0" w:space="0" w:color="auto"/>
            <w:bottom w:val="none" w:sz="0" w:space="0" w:color="auto"/>
            <w:right w:val="none" w:sz="0" w:space="0" w:color="auto"/>
          </w:divBdr>
        </w:div>
        <w:div w:id="2082019662">
          <w:marLeft w:val="480"/>
          <w:marRight w:val="0"/>
          <w:marTop w:val="0"/>
          <w:marBottom w:val="0"/>
          <w:divBdr>
            <w:top w:val="none" w:sz="0" w:space="0" w:color="auto"/>
            <w:left w:val="none" w:sz="0" w:space="0" w:color="auto"/>
            <w:bottom w:val="none" w:sz="0" w:space="0" w:color="auto"/>
            <w:right w:val="none" w:sz="0" w:space="0" w:color="auto"/>
          </w:divBdr>
        </w:div>
        <w:div w:id="433481378">
          <w:marLeft w:val="480"/>
          <w:marRight w:val="0"/>
          <w:marTop w:val="0"/>
          <w:marBottom w:val="0"/>
          <w:divBdr>
            <w:top w:val="none" w:sz="0" w:space="0" w:color="auto"/>
            <w:left w:val="none" w:sz="0" w:space="0" w:color="auto"/>
            <w:bottom w:val="none" w:sz="0" w:space="0" w:color="auto"/>
            <w:right w:val="none" w:sz="0" w:space="0" w:color="auto"/>
          </w:divBdr>
        </w:div>
        <w:div w:id="332614753">
          <w:marLeft w:val="480"/>
          <w:marRight w:val="0"/>
          <w:marTop w:val="0"/>
          <w:marBottom w:val="0"/>
          <w:divBdr>
            <w:top w:val="none" w:sz="0" w:space="0" w:color="auto"/>
            <w:left w:val="none" w:sz="0" w:space="0" w:color="auto"/>
            <w:bottom w:val="none" w:sz="0" w:space="0" w:color="auto"/>
            <w:right w:val="none" w:sz="0" w:space="0" w:color="auto"/>
          </w:divBdr>
        </w:div>
        <w:div w:id="897016393">
          <w:marLeft w:val="480"/>
          <w:marRight w:val="0"/>
          <w:marTop w:val="0"/>
          <w:marBottom w:val="0"/>
          <w:divBdr>
            <w:top w:val="none" w:sz="0" w:space="0" w:color="auto"/>
            <w:left w:val="none" w:sz="0" w:space="0" w:color="auto"/>
            <w:bottom w:val="none" w:sz="0" w:space="0" w:color="auto"/>
            <w:right w:val="none" w:sz="0" w:space="0" w:color="auto"/>
          </w:divBdr>
        </w:div>
        <w:div w:id="348024309">
          <w:marLeft w:val="480"/>
          <w:marRight w:val="0"/>
          <w:marTop w:val="0"/>
          <w:marBottom w:val="0"/>
          <w:divBdr>
            <w:top w:val="none" w:sz="0" w:space="0" w:color="auto"/>
            <w:left w:val="none" w:sz="0" w:space="0" w:color="auto"/>
            <w:bottom w:val="none" w:sz="0" w:space="0" w:color="auto"/>
            <w:right w:val="none" w:sz="0" w:space="0" w:color="auto"/>
          </w:divBdr>
        </w:div>
        <w:div w:id="1865174102">
          <w:marLeft w:val="480"/>
          <w:marRight w:val="0"/>
          <w:marTop w:val="0"/>
          <w:marBottom w:val="0"/>
          <w:divBdr>
            <w:top w:val="none" w:sz="0" w:space="0" w:color="auto"/>
            <w:left w:val="none" w:sz="0" w:space="0" w:color="auto"/>
            <w:bottom w:val="none" w:sz="0" w:space="0" w:color="auto"/>
            <w:right w:val="none" w:sz="0" w:space="0" w:color="auto"/>
          </w:divBdr>
        </w:div>
        <w:div w:id="1679890195">
          <w:marLeft w:val="480"/>
          <w:marRight w:val="0"/>
          <w:marTop w:val="0"/>
          <w:marBottom w:val="0"/>
          <w:divBdr>
            <w:top w:val="none" w:sz="0" w:space="0" w:color="auto"/>
            <w:left w:val="none" w:sz="0" w:space="0" w:color="auto"/>
            <w:bottom w:val="none" w:sz="0" w:space="0" w:color="auto"/>
            <w:right w:val="none" w:sz="0" w:space="0" w:color="auto"/>
          </w:divBdr>
        </w:div>
        <w:div w:id="1823884994">
          <w:marLeft w:val="480"/>
          <w:marRight w:val="0"/>
          <w:marTop w:val="0"/>
          <w:marBottom w:val="0"/>
          <w:divBdr>
            <w:top w:val="none" w:sz="0" w:space="0" w:color="auto"/>
            <w:left w:val="none" w:sz="0" w:space="0" w:color="auto"/>
            <w:bottom w:val="none" w:sz="0" w:space="0" w:color="auto"/>
            <w:right w:val="none" w:sz="0" w:space="0" w:color="auto"/>
          </w:divBdr>
        </w:div>
        <w:div w:id="1925263602">
          <w:marLeft w:val="480"/>
          <w:marRight w:val="0"/>
          <w:marTop w:val="0"/>
          <w:marBottom w:val="0"/>
          <w:divBdr>
            <w:top w:val="none" w:sz="0" w:space="0" w:color="auto"/>
            <w:left w:val="none" w:sz="0" w:space="0" w:color="auto"/>
            <w:bottom w:val="none" w:sz="0" w:space="0" w:color="auto"/>
            <w:right w:val="none" w:sz="0" w:space="0" w:color="auto"/>
          </w:divBdr>
        </w:div>
        <w:div w:id="570972107">
          <w:marLeft w:val="480"/>
          <w:marRight w:val="0"/>
          <w:marTop w:val="0"/>
          <w:marBottom w:val="0"/>
          <w:divBdr>
            <w:top w:val="none" w:sz="0" w:space="0" w:color="auto"/>
            <w:left w:val="none" w:sz="0" w:space="0" w:color="auto"/>
            <w:bottom w:val="none" w:sz="0" w:space="0" w:color="auto"/>
            <w:right w:val="none" w:sz="0" w:space="0" w:color="auto"/>
          </w:divBdr>
        </w:div>
        <w:div w:id="1135875632">
          <w:marLeft w:val="480"/>
          <w:marRight w:val="0"/>
          <w:marTop w:val="0"/>
          <w:marBottom w:val="0"/>
          <w:divBdr>
            <w:top w:val="none" w:sz="0" w:space="0" w:color="auto"/>
            <w:left w:val="none" w:sz="0" w:space="0" w:color="auto"/>
            <w:bottom w:val="none" w:sz="0" w:space="0" w:color="auto"/>
            <w:right w:val="none" w:sz="0" w:space="0" w:color="auto"/>
          </w:divBdr>
        </w:div>
        <w:div w:id="2088183139">
          <w:marLeft w:val="480"/>
          <w:marRight w:val="0"/>
          <w:marTop w:val="0"/>
          <w:marBottom w:val="0"/>
          <w:divBdr>
            <w:top w:val="none" w:sz="0" w:space="0" w:color="auto"/>
            <w:left w:val="none" w:sz="0" w:space="0" w:color="auto"/>
            <w:bottom w:val="none" w:sz="0" w:space="0" w:color="auto"/>
            <w:right w:val="none" w:sz="0" w:space="0" w:color="auto"/>
          </w:divBdr>
        </w:div>
        <w:div w:id="699745123">
          <w:marLeft w:val="480"/>
          <w:marRight w:val="0"/>
          <w:marTop w:val="0"/>
          <w:marBottom w:val="0"/>
          <w:divBdr>
            <w:top w:val="none" w:sz="0" w:space="0" w:color="auto"/>
            <w:left w:val="none" w:sz="0" w:space="0" w:color="auto"/>
            <w:bottom w:val="none" w:sz="0" w:space="0" w:color="auto"/>
            <w:right w:val="none" w:sz="0" w:space="0" w:color="auto"/>
          </w:divBdr>
        </w:div>
      </w:divsChild>
    </w:div>
    <w:div w:id="1748113211">
      <w:bodyDiv w:val="1"/>
      <w:marLeft w:val="0"/>
      <w:marRight w:val="0"/>
      <w:marTop w:val="0"/>
      <w:marBottom w:val="0"/>
      <w:divBdr>
        <w:top w:val="none" w:sz="0" w:space="0" w:color="auto"/>
        <w:left w:val="none" w:sz="0" w:space="0" w:color="auto"/>
        <w:bottom w:val="none" w:sz="0" w:space="0" w:color="auto"/>
        <w:right w:val="none" w:sz="0" w:space="0" w:color="auto"/>
      </w:divBdr>
    </w:div>
    <w:div w:id="1769931992">
      <w:bodyDiv w:val="1"/>
      <w:marLeft w:val="0"/>
      <w:marRight w:val="0"/>
      <w:marTop w:val="0"/>
      <w:marBottom w:val="0"/>
      <w:divBdr>
        <w:top w:val="none" w:sz="0" w:space="0" w:color="auto"/>
        <w:left w:val="none" w:sz="0" w:space="0" w:color="auto"/>
        <w:bottom w:val="none" w:sz="0" w:space="0" w:color="auto"/>
        <w:right w:val="none" w:sz="0" w:space="0" w:color="auto"/>
      </w:divBdr>
    </w:div>
    <w:div w:id="1805350335">
      <w:bodyDiv w:val="1"/>
      <w:marLeft w:val="0"/>
      <w:marRight w:val="0"/>
      <w:marTop w:val="0"/>
      <w:marBottom w:val="0"/>
      <w:divBdr>
        <w:top w:val="none" w:sz="0" w:space="0" w:color="auto"/>
        <w:left w:val="none" w:sz="0" w:space="0" w:color="auto"/>
        <w:bottom w:val="none" w:sz="0" w:space="0" w:color="auto"/>
        <w:right w:val="none" w:sz="0" w:space="0" w:color="auto"/>
      </w:divBdr>
    </w:div>
    <w:div w:id="1824203019">
      <w:bodyDiv w:val="1"/>
      <w:marLeft w:val="0"/>
      <w:marRight w:val="0"/>
      <w:marTop w:val="0"/>
      <w:marBottom w:val="0"/>
      <w:divBdr>
        <w:top w:val="none" w:sz="0" w:space="0" w:color="auto"/>
        <w:left w:val="none" w:sz="0" w:space="0" w:color="auto"/>
        <w:bottom w:val="none" w:sz="0" w:space="0" w:color="auto"/>
        <w:right w:val="none" w:sz="0" w:space="0" w:color="auto"/>
      </w:divBdr>
    </w:div>
    <w:div w:id="1831408039">
      <w:bodyDiv w:val="1"/>
      <w:marLeft w:val="0"/>
      <w:marRight w:val="0"/>
      <w:marTop w:val="0"/>
      <w:marBottom w:val="0"/>
      <w:divBdr>
        <w:top w:val="none" w:sz="0" w:space="0" w:color="auto"/>
        <w:left w:val="none" w:sz="0" w:space="0" w:color="auto"/>
        <w:bottom w:val="none" w:sz="0" w:space="0" w:color="auto"/>
        <w:right w:val="none" w:sz="0" w:space="0" w:color="auto"/>
      </w:divBdr>
    </w:div>
    <w:div w:id="1844510758">
      <w:bodyDiv w:val="1"/>
      <w:marLeft w:val="0"/>
      <w:marRight w:val="0"/>
      <w:marTop w:val="0"/>
      <w:marBottom w:val="0"/>
      <w:divBdr>
        <w:top w:val="none" w:sz="0" w:space="0" w:color="auto"/>
        <w:left w:val="none" w:sz="0" w:space="0" w:color="auto"/>
        <w:bottom w:val="none" w:sz="0" w:space="0" w:color="auto"/>
        <w:right w:val="none" w:sz="0" w:space="0" w:color="auto"/>
      </w:divBdr>
    </w:div>
    <w:div w:id="1862356685">
      <w:bodyDiv w:val="1"/>
      <w:marLeft w:val="0"/>
      <w:marRight w:val="0"/>
      <w:marTop w:val="0"/>
      <w:marBottom w:val="0"/>
      <w:divBdr>
        <w:top w:val="none" w:sz="0" w:space="0" w:color="auto"/>
        <w:left w:val="none" w:sz="0" w:space="0" w:color="auto"/>
        <w:bottom w:val="none" w:sz="0" w:space="0" w:color="auto"/>
        <w:right w:val="none" w:sz="0" w:space="0" w:color="auto"/>
      </w:divBdr>
    </w:div>
    <w:div w:id="1910923305">
      <w:bodyDiv w:val="1"/>
      <w:marLeft w:val="0"/>
      <w:marRight w:val="0"/>
      <w:marTop w:val="0"/>
      <w:marBottom w:val="0"/>
      <w:divBdr>
        <w:top w:val="none" w:sz="0" w:space="0" w:color="auto"/>
        <w:left w:val="none" w:sz="0" w:space="0" w:color="auto"/>
        <w:bottom w:val="none" w:sz="0" w:space="0" w:color="auto"/>
        <w:right w:val="none" w:sz="0" w:space="0" w:color="auto"/>
      </w:divBdr>
    </w:div>
    <w:div w:id="1924025713">
      <w:bodyDiv w:val="1"/>
      <w:marLeft w:val="0"/>
      <w:marRight w:val="0"/>
      <w:marTop w:val="0"/>
      <w:marBottom w:val="0"/>
      <w:divBdr>
        <w:top w:val="none" w:sz="0" w:space="0" w:color="auto"/>
        <w:left w:val="none" w:sz="0" w:space="0" w:color="auto"/>
        <w:bottom w:val="none" w:sz="0" w:space="0" w:color="auto"/>
        <w:right w:val="none" w:sz="0" w:space="0" w:color="auto"/>
      </w:divBdr>
    </w:div>
    <w:div w:id="1966084420">
      <w:bodyDiv w:val="1"/>
      <w:marLeft w:val="0"/>
      <w:marRight w:val="0"/>
      <w:marTop w:val="0"/>
      <w:marBottom w:val="0"/>
      <w:divBdr>
        <w:top w:val="none" w:sz="0" w:space="0" w:color="auto"/>
        <w:left w:val="none" w:sz="0" w:space="0" w:color="auto"/>
        <w:bottom w:val="none" w:sz="0" w:space="0" w:color="auto"/>
        <w:right w:val="none" w:sz="0" w:space="0" w:color="auto"/>
      </w:divBdr>
    </w:div>
    <w:div w:id="1970667923">
      <w:bodyDiv w:val="1"/>
      <w:marLeft w:val="0"/>
      <w:marRight w:val="0"/>
      <w:marTop w:val="0"/>
      <w:marBottom w:val="0"/>
      <w:divBdr>
        <w:top w:val="none" w:sz="0" w:space="0" w:color="auto"/>
        <w:left w:val="none" w:sz="0" w:space="0" w:color="auto"/>
        <w:bottom w:val="none" w:sz="0" w:space="0" w:color="auto"/>
        <w:right w:val="none" w:sz="0" w:space="0" w:color="auto"/>
      </w:divBdr>
    </w:div>
    <w:div w:id="2020235885">
      <w:bodyDiv w:val="1"/>
      <w:marLeft w:val="0"/>
      <w:marRight w:val="0"/>
      <w:marTop w:val="0"/>
      <w:marBottom w:val="0"/>
      <w:divBdr>
        <w:top w:val="none" w:sz="0" w:space="0" w:color="auto"/>
        <w:left w:val="none" w:sz="0" w:space="0" w:color="auto"/>
        <w:bottom w:val="none" w:sz="0" w:space="0" w:color="auto"/>
        <w:right w:val="none" w:sz="0" w:space="0" w:color="auto"/>
      </w:divBdr>
    </w:div>
    <w:div w:id="2037347324">
      <w:bodyDiv w:val="1"/>
      <w:marLeft w:val="0"/>
      <w:marRight w:val="0"/>
      <w:marTop w:val="0"/>
      <w:marBottom w:val="0"/>
      <w:divBdr>
        <w:top w:val="none" w:sz="0" w:space="0" w:color="auto"/>
        <w:left w:val="none" w:sz="0" w:space="0" w:color="auto"/>
        <w:bottom w:val="none" w:sz="0" w:space="0" w:color="auto"/>
        <w:right w:val="none" w:sz="0" w:space="0" w:color="auto"/>
      </w:divBdr>
    </w:div>
    <w:div w:id="2066834990">
      <w:bodyDiv w:val="1"/>
      <w:marLeft w:val="0"/>
      <w:marRight w:val="0"/>
      <w:marTop w:val="0"/>
      <w:marBottom w:val="0"/>
      <w:divBdr>
        <w:top w:val="none" w:sz="0" w:space="0" w:color="auto"/>
        <w:left w:val="none" w:sz="0" w:space="0" w:color="auto"/>
        <w:bottom w:val="none" w:sz="0" w:space="0" w:color="auto"/>
        <w:right w:val="none" w:sz="0" w:space="0" w:color="auto"/>
      </w:divBdr>
    </w:div>
    <w:div w:id="2111588111">
      <w:bodyDiv w:val="1"/>
      <w:marLeft w:val="0"/>
      <w:marRight w:val="0"/>
      <w:marTop w:val="0"/>
      <w:marBottom w:val="0"/>
      <w:divBdr>
        <w:top w:val="none" w:sz="0" w:space="0" w:color="auto"/>
        <w:left w:val="none" w:sz="0" w:space="0" w:color="auto"/>
        <w:bottom w:val="none" w:sz="0" w:space="0" w:color="auto"/>
        <w:right w:val="none" w:sz="0" w:space="0" w:color="auto"/>
      </w:divBdr>
    </w:div>
    <w:div w:id="2111656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hinaa.nabiilah@binus.ac.i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am11.safelinks.protection.outlook.com/?url=https%3A%2F%2Fcreativecommons.org%2Flicenses%2Fby-nc-nd%2F4.0&amp;data=05%7C01%7CPROCS%40elsevier.com%7C62360667222a4d5f398b08db29f20f6b%7C9274ee3f94254109a27f9fb15c10675d%7C0%7C0%7C638149891839468101%7CUnknown%7CTWFpbGZsb3d8eyJWIjoiMC4wLjAwMDAiLCJQIjoiV2luMzIiLCJBTiI6Ik1haWwiLCJXVCI6Mn0%3D%7C3000%7C%7C%7C&amp;sdata=YiZJOJH5ZqyE58SojxNCuUtjAhnNezZeuJK9WmAdNYY%3D&amp;reserved=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hyperlink" Target="https://nam11.safelinks.protection.outlook.com/?url=https%3A%2F%2Fcreativecommons.org%2Flicenses%2Fby-nc-nd%2F4.0&amp;data=05%7C01%7CPROCS%40elsevier.com%7Ce17ab5ee9c2a4464746408db199d4e81%7C9274ee3f94254109a27f9fb15c10675d%7C0%7C0%7C638131935656073248%7CUnknown%7CTWFpbGZsb3d8eyJWIjoiMC4wLjAwMDAiLCJQIjoiV2luMzIiLCJBTiI6Ik1haWwiLCJXVCI6Mn0%3D%7C3000%7C%7C%7C&amp;sdata=wfTY5%2FiSCZNT%2F6jJxRNGOtytYpQyG3D6Txuzlb8IwgE%3D&amp;reserved=0" TargetMode="Externa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www.sciencedirect.com/science/journal/22107843" TargetMode="External"/><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og\My%20Documents\--%20procedia\PROENG\Templates\new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58"/>
        <w:category>
          <w:name w:val="General"/>
          <w:gallery w:val="placeholder"/>
        </w:category>
        <w:types>
          <w:type w:val="bbPlcHdr"/>
        </w:types>
        <w:behaviors>
          <w:behavior w:val="content"/>
        </w:behaviors>
        <w:guid w:val="{05ABAFB5-0FFD-43DE-9171-98EC546C277B}"/>
      </w:docPartPr>
      <w:docPartBody>
        <w:p w:rsidR="0082133F" w:rsidRDefault="00121A9E">
          <w:r w:rsidRPr="006A13EB">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52086317-2D8A-443F-8BA7-726839F38D1F}"/>
      </w:docPartPr>
      <w:docPartBody>
        <w:p w:rsidR="000422C3" w:rsidRDefault="0041723B">
          <w:r w:rsidRPr="00062BA7">
            <w:rPr>
              <w:rStyle w:val="PlaceholderText"/>
            </w:rPr>
            <w:t>Click here to enter text.</w:t>
          </w:r>
        </w:p>
      </w:docPartBody>
    </w:docPart>
    <w:docPart>
      <w:docPartPr>
        <w:name w:val="F7358C82D3E44842B5ADBC8AFFA1AA2F"/>
        <w:category>
          <w:name w:val="General"/>
          <w:gallery w:val="placeholder"/>
        </w:category>
        <w:types>
          <w:type w:val="bbPlcHdr"/>
        </w:types>
        <w:behaviors>
          <w:behavior w:val="content"/>
        </w:behaviors>
        <w:guid w:val="{F914D6A8-84F2-4E3D-9A3E-D173B91C1C71}"/>
      </w:docPartPr>
      <w:docPartBody>
        <w:p w:rsidR="003621E2" w:rsidRDefault="00EE4E36" w:rsidP="00EE4E36">
          <w:pPr>
            <w:pStyle w:val="F7358C82D3E44842B5ADBC8AFFA1AA2F"/>
          </w:pPr>
          <w:r w:rsidRPr="006A13EB">
            <w:rPr>
              <w:rStyle w:val="PlaceholderText"/>
            </w:rPr>
            <w:t>Click here to enter text.</w:t>
          </w:r>
        </w:p>
      </w:docPartBody>
    </w:docPart>
    <w:docPart>
      <w:docPartPr>
        <w:name w:val="FA037F0D2D6F439CB8F166C243D803D9"/>
        <w:category>
          <w:name w:val="General"/>
          <w:gallery w:val="placeholder"/>
        </w:category>
        <w:types>
          <w:type w:val="bbPlcHdr"/>
        </w:types>
        <w:behaviors>
          <w:behavior w:val="content"/>
        </w:behaviors>
        <w:guid w:val="{9317D648-B9AC-4534-B759-8CAECA72D11A}"/>
      </w:docPartPr>
      <w:docPartBody>
        <w:p w:rsidR="00F37855" w:rsidRDefault="00F37855" w:rsidP="00F37855">
          <w:pPr>
            <w:pStyle w:val="FA037F0D2D6F439CB8F166C243D803D9"/>
          </w:pPr>
          <w:r w:rsidRPr="00DB79E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F562F26-6D6E-48BC-B9A4-E23D9D0ECBE3}"/>
      </w:docPartPr>
      <w:docPartBody>
        <w:p w:rsidR="0030732B" w:rsidRDefault="00F223DD">
          <w:r w:rsidRPr="00D4443A">
            <w:rPr>
              <w:rStyle w:val="PlaceholderText"/>
            </w:rPr>
            <w:t>Click or tap here to enter text.</w:t>
          </w:r>
        </w:p>
      </w:docPartBody>
    </w:docPart>
    <w:docPart>
      <w:docPartPr>
        <w:name w:val="A5370B21334F40E2B55F5800AFE25874"/>
        <w:category>
          <w:name w:val="General"/>
          <w:gallery w:val="placeholder"/>
        </w:category>
        <w:types>
          <w:type w:val="bbPlcHdr"/>
        </w:types>
        <w:behaviors>
          <w:behavior w:val="content"/>
        </w:behaviors>
        <w:guid w:val="{4946AED2-35BF-431A-A7EC-21A4832005C3}"/>
      </w:docPartPr>
      <w:docPartBody>
        <w:p w:rsidR="00287BA4" w:rsidRDefault="00B7513B" w:rsidP="00B7513B">
          <w:pPr>
            <w:pStyle w:val="A5370B21334F40E2B55F5800AFE25874"/>
          </w:pPr>
          <w:r w:rsidRPr="006A13EB">
            <w:rPr>
              <w:rStyle w:val="PlaceholderText"/>
            </w:rPr>
            <w:t>Click here to enter text.</w:t>
          </w:r>
        </w:p>
      </w:docPartBody>
    </w:docPart>
    <w:docPart>
      <w:docPartPr>
        <w:name w:val="FA08A498ACEF406882712E1721626D83"/>
        <w:category>
          <w:name w:val="General"/>
          <w:gallery w:val="placeholder"/>
        </w:category>
        <w:types>
          <w:type w:val="bbPlcHdr"/>
        </w:types>
        <w:behaviors>
          <w:behavior w:val="content"/>
        </w:behaviors>
        <w:guid w:val="{CBD3DBD0-3C61-4C28-A759-DFFDEACBCD86}"/>
      </w:docPartPr>
      <w:docPartBody>
        <w:p w:rsidR="00287BA4" w:rsidRDefault="00B7513B" w:rsidP="00B7513B">
          <w:pPr>
            <w:pStyle w:val="FA08A498ACEF406882712E1721626D83"/>
          </w:pPr>
          <w:r w:rsidRPr="006A13EB">
            <w:rPr>
              <w:rStyle w:val="PlaceholderText"/>
            </w:rPr>
            <w:t>Click here to enter text.</w:t>
          </w:r>
        </w:p>
      </w:docPartBody>
    </w:docPart>
    <w:docPart>
      <w:docPartPr>
        <w:name w:val="DAAABED59B8B45388F2FF9ECD8AA54E2"/>
        <w:category>
          <w:name w:val="General"/>
          <w:gallery w:val="placeholder"/>
        </w:category>
        <w:types>
          <w:type w:val="bbPlcHdr"/>
        </w:types>
        <w:behaviors>
          <w:behavior w:val="content"/>
        </w:behaviors>
        <w:guid w:val="{F1202DA6-16D2-4192-98AF-22D9BD1B9020}"/>
      </w:docPartPr>
      <w:docPartBody>
        <w:p w:rsidR="00287BA4" w:rsidRDefault="00B7513B" w:rsidP="00B7513B">
          <w:pPr>
            <w:pStyle w:val="DAAABED59B8B45388F2FF9ECD8AA54E2"/>
          </w:pPr>
          <w:r w:rsidRPr="006A13E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1A9E"/>
    <w:rsid w:val="000422C3"/>
    <w:rsid w:val="000627EB"/>
    <w:rsid w:val="000660E3"/>
    <w:rsid w:val="000848BD"/>
    <w:rsid w:val="00095C22"/>
    <w:rsid w:val="000C4FBE"/>
    <w:rsid w:val="000D4135"/>
    <w:rsid w:val="000D74B3"/>
    <w:rsid w:val="00121A9E"/>
    <w:rsid w:val="00121F7A"/>
    <w:rsid w:val="00171FDB"/>
    <w:rsid w:val="001D4F8C"/>
    <w:rsid w:val="001D664B"/>
    <w:rsid w:val="001E692F"/>
    <w:rsid w:val="001F2884"/>
    <w:rsid w:val="00262E41"/>
    <w:rsid w:val="00286EC3"/>
    <w:rsid w:val="00287BA4"/>
    <w:rsid w:val="002E213D"/>
    <w:rsid w:val="0030732B"/>
    <w:rsid w:val="00315E43"/>
    <w:rsid w:val="00342498"/>
    <w:rsid w:val="003473A3"/>
    <w:rsid w:val="003621E2"/>
    <w:rsid w:val="0036757A"/>
    <w:rsid w:val="003B4F44"/>
    <w:rsid w:val="003C1CA9"/>
    <w:rsid w:val="003E316B"/>
    <w:rsid w:val="00403CC7"/>
    <w:rsid w:val="004153C2"/>
    <w:rsid w:val="0041723B"/>
    <w:rsid w:val="00423246"/>
    <w:rsid w:val="00475404"/>
    <w:rsid w:val="004D315E"/>
    <w:rsid w:val="005110DB"/>
    <w:rsid w:val="0052260B"/>
    <w:rsid w:val="0054240A"/>
    <w:rsid w:val="00554B50"/>
    <w:rsid w:val="0056026B"/>
    <w:rsid w:val="00594310"/>
    <w:rsid w:val="005E0B5D"/>
    <w:rsid w:val="005F3062"/>
    <w:rsid w:val="00610285"/>
    <w:rsid w:val="00625521"/>
    <w:rsid w:val="006366A7"/>
    <w:rsid w:val="00647096"/>
    <w:rsid w:val="006516B8"/>
    <w:rsid w:val="006D6F32"/>
    <w:rsid w:val="006F29DD"/>
    <w:rsid w:val="00727A3A"/>
    <w:rsid w:val="00730C47"/>
    <w:rsid w:val="007359AA"/>
    <w:rsid w:val="007435BC"/>
    <w:rsid w:val="00746059"/>
    <w:rsid w:val="007667B3"/>
    <w:rsid w:val="0078588F"/>
    <w:rsid w:val="007E2923"/>
    <w:rsid w:val="00804252"/>
    <w:rsid w:val="008070B3"/>
    <w:rsid w:val="0082133F"/>
    <w:rsid w:val="00844D40"/>
    <w:rsid w:val="00880570"/>
    <w:rsid w:val="008D79E1"/>
    <w:rsid w:val="00962B8C"/>
    <w:rsid w:val="009A6608"/>
    <w:rsid w:val="009B2CA8"/>
    <w:rsid w:val="00A62C3F"/>
    <w:rsid w:val="00A75EE7"/>
    <w:rsid w:val="00A90A2C"/>
    <w:rsid w:val="00AA5031"/>
    <w:rsid w:val="00AA7460"/>
    <w:rsid w:val="00B36ABB"/>
    <w:rsid w:val="00B7513B"/>
    <w:rsid w:val="00B800E6"/>
    <w:rsid w:val="00BC1D87"/>
    <w:rsid w:val="00BD3AF4"/>
    <w:rsid w:val="00BD6A06"/>
    <w:rsid w:val="00C12805"/>
    <w:rsid w:val="00C302AA"/>
    <w:rsid w:val="00CA2A69"/>
    <w:rsid w:val="00CD0734"/>
    <w:rsid w:val="00CD3994"/>
    <w:rsid w:val="00CF7E1E"/>
    <w:rsid w:val="00D23C9A"/>
    <w:rsid w:val="00D45880"/>
    <w:rsid w:val="00D4794C"/>
    <w:rsid w:val="00D97216"/>
    <w:rsid w:val="00DD22EC"/>
    <w:rsid w:val="00E2177B"/>
    <w:rsid w:val="00E22500"/>
    <w:rsid w:val="00E33071"/>
    <w:rsid w:val="00E37D1B"/>
    <w:rsid w:val="00E5472E"/>
    <w:rsid w:val="00E62F33"/>
    <w:rsid w:val="00E8302A"/>
    <w:rsid w:val="00EA0E32"/>
    <w:rsid w:val="00EA43FC"/>
    <w:rsid w:val="00EC5B48"/>
    <w:rsid w:val="00ED2C78"/>
    <w:rsid w:val="00ED73EE"/>
    <w:rsid w:val="00EE4E36"/>
    <w:rsid w:val="00EF27FB"/>
    <w:rsid w:val="00F1248A"/>
    <w:rsid w:val="00F223DD"/>
    <w:rsid w:val="00F37855"/>
    <w:rsid w:val="00F42E6E"/>
    <w:rsid w:val="00F4691A"/>
    <w:rsid w:val="00F573B7"/>
    <w:rsid w:val="00F77934"/>
    <w:rsid w:val="00FE57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13B"/>
    <w:rPr>
      <w:color w:val="808080"/>
    </w:rPr>
  </w:style>
  <w:style w:type="paragraph" w:customStyle="1" w:styleId="F7358C82D3E44842B5ADBC8AFFA1AA2F">
    <w:name w:val="F7358C82D3E44842B5ADBC8AFFA1AA2F"/>
    <w:rsid w:val="00EE4E36"/>
    <w:pPr>
      <w:spacing w:after="160" w:line="259" w:lineRule="auto"/>
    </w:pPr>
    <w:rPr>
      <w:lang w:val="en-US" w:eastAsia="en-US"/>
    </w:rPr>
  </w:style>
  <w:style w:type="paragraph" w:customStyle="1" w:styleId="FA037F0D2D6F439CB8F166C243D803D9">
    <w:name w:val="FA037F0D2D6F439CB8F166C243D803D9"/>
    <w:rsid w:val="00F37855"/>
    <w:pPr>
      <w:spacing w:after="160" w:line="278" w:lineRule="auto"/>
    </w:pPr>
    <w:rPr>
      <w:kern w:val="2"/>
      <w:sz w:val="24"/>
      <w:szCs w:val="24"/>
      <w:lang w:val="en-US" w:eastAsia="en-US"/>
      <w14:ligatures w14:val="standardContextual"/>
    </w:rPr>
  </w:style>
  <w:style w:type="paragraph" w:customStyle="1" w:styleId="A5370B21334F40E2B55F5800AFE25874">
    <w:name w:val="A5370B21334F40E2B55F5800AFE25874"/>
    <w:rsid w:val="00B7513B"/>
    <w:pPr>
      <w:spacing w:after="160" w:line="278" w:lineRule="auto"/>
    </w:pPr>
    <w:rPr>
      <w:kern w:val="2"/>
      <w:sz w:val="24"/>
      <w:szCs w:val="24"/>
      <w:lang w:val="en-ID" w:eastAsia="ja-JP"/>
      <w14:ligatures w14:val="standardContextual"/>
    </w:rPr>
  </w:style>
  <w:style w:type="paragraph" w:customStyle="1" w:styleId="FA08A498ACEF406882712E1721626D83">
    <w:name w:val="FA08A498ACEF406882712E1721626D83"/>
    <w:rsid w:val="00B7513B"/>
    <w:pPr>
      <w:spacing w:after="160" w:line="278" w:lineRule="auto"/>
    </w:pPr>
    <w:rPr>
      <w:kern w:val="2"/>
      <w:sz w:val="24"/>
      <w:szCs w:val="24"/>
      <w:lang w:val="en-ID" w:eastAsia="ja-JP"/>
      <w14:ligatures w14:val="standardContextual"/>
    </w:rPr>
  </w:style>
  <w:style w:type="paragraph" w:customStyle="1" w:styleId="DAAABED59B8B45388F2FF9ECD8AA54E2">
    <w:name w:val="DAAABED59B8B45388F2FF9ECD8AA54E2"/>
    <w:rsid w:val="00B7513B"/>
    <w:pPr>
      <w:spacing w:after="160" w:line="278" w:lineRule="auto"/>
    </w:pPr>
    <w:rPr>
      <w:kern w:val="2"/>
      <w:sz w:val="24"/>
      <w:szCs w:val="24"/>
      <w:lang w:val="en-ID" w:eastAsia="ja-JP"/>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67c66d-7145-480c-bcc8-8ff9699e1a0f">
  <we:reference id="wa104382081" version="1.55.1.0" store="en-US" storeType="OMEX"/>
  <we:alternateReferences>
    <we:reference id="wa104382081" version="1.55.1.0" store="" storeType="OMEX"/>
  </we:alternateReferences>
  <we:properties>
    <we:property name="MENDELEY_CITATIONS" value="[{&quot;citationID&quot;:&quot;MENDELEY_CITATION_a12e30fc-d82b-4146-a4d3-cc7398a5b0be&quot;,&quot;properties&quot;:{&quot;noteIndex&quot;:0},&quot;isEdited&quot;:false,&quot;manualOverride&quot;:{&quot;isManuallyOverridden&quot;:false,&quot;citeprocText&quot;:&quot;(Panagiotidi &amp;#38; Overton, 2022)&quot;,&quot;manualOverrideText&quot;:&quot;&quot;},&quot;citationTag&quot;:&quot;MENDELEY_CITATION_v3_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&quot;,&quot;citationItems&quot;:[{&quot;id&quot;:&quot;fd983661-dcd3-38f7-be05-50f7173a2c62&quot;,&quot;itemData&quot;:{&quot;type&quot;:&quot;article-journal&quot;,&quot;id&quot;:&quot;fd983661-dcd3-38f7-be05-50f7173a2c62&quot;,&quot;title&quot;:&quot;Attention deficit hyperactivity symptoms predict problematic mobile phone use&quot;,&quot;author&quot;:[{&quot;family&quot;:&quot;Panagiotidi&quot;,&quot;given&quot;:&quot;Maria&quot;,&quot;parse-names&quot;:false,&quot;dropping-particle&quot;:&quot;&quot;,&quot;non-dropping-particle&quot;:&quot;&quot;},{&quot;family&quot;:&quot;Overton&quot;,&quot;given&quot;:&quot;Paul&quot;,&quot;parse-names&quot;:false,&quot;dropping-particle&quot;:&quot;&quot;,&quot;non-dropping-particle&quot;:&quot;&quot;}],&quot;container-title&quot;:&quot;Current Psychology&quot;,&quot;DOI&quot;:&quot;10.1007/s12144-020-00785-2&quot;,&quot;ISSN&quot;:&quot;19364733&quot;,&quot;issued&quot;:{&quot;date-parts&quot;:[[2022,5,1]]},&quot;page&quot;:&quot;2765-2771&quot;,&quot;abstract&quot;:&quot;Attention-deficit-hyperactivity disorder (ADHD) is the most commonly diagnosed childhood disorder characterised by inattention, hyperactivity/impulsivity, or both. Some of the key traits of ADHD have previously been linked to addictive and problematic behaviours. The aim of the present study was to examine the relationship between problematic mobile phone use, smartphone addiction risk and ADHD symptoms in an adult population. A sample of 273 healthy adult volunteers completed the Adult ADHD Self-Report Scale (ASRS), the Mobile Phone Problem Usage Scale (MPPUS), and the Smartphone Addiction Scale (SAS). A significant positive correlation was found between the ASRS and both scales. More specifically, inattention symptoms and age predicted smartphone addiction risk and problematic mobile phone use. Our results suggest that there is a positive relationship between ADHD traits and problematic mobile phone use. In particular, younger adults with higher level of inattention symptoms could be at higher risk of developing smartphone addiction. The implication of our findings for theoretical frameworks of problematic mobile phone use and clinical practice are discussed.&quot;,&quot;publisher&quot;:&quot;Springer&quot;,&quot;issue&quot;:&quot;5&quot;,&quot;volume&quot;:&quot;41&quot;,&quot;container-title-short&quot;:&quot;&quot;},&quot;isTemporary&quot;:false,&quot;suppress-author&quot;:false,&quot;composite&quot;:false,&quot;author-only&quot;:false}]},{&quot;citationID&quot;:&quot;MENDELEY_CITATION_75536562-1ba9-4b62-b8f6-bb551675af2a&quot;,&quot;properties&quot;:{&quot;noteIndex&quot;:0},&quot;isEdited&quot;:false,&quot;manualOverride&quot;:{&quot;isManuallyOverridden&quot;:false,&quot;citeprocText&quot;:&quot;(Thorell et al., 2022)&quot;,&quot;manualOverrideText&quot;:&quot;&quot;},&quot;citationTag&quot;:&quot;MENDELEY_CITATION_v3_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&quot;,&quot;citationItems&quot;:[{&quot;id&quot;:&quot;853cc51b-ce69-3dc1-b754-ca1fcb9f90c8&quot;,&quot;itemData&quot;:{&quot;type&quot;:&quot;article&quot;,&quot;id&quot;:&quot;853cc51b-ce69-3dc1-b754-ca1fcb9f90c8&quot;,&quot;title&quot;:&quot;Longitudinal associations between digital media use and ADHD symptoms in children and adolescents: a systematic literature review&quot;,&quot;author&quot;:[{&quot;family&quot;:&quot;Thorell&quot;,&quot;given&quot;:&quot;Lisa B.&quot;,&quot;parse-names&quot;:false,&quot;dropping-particle&quot;:&quot;&quot;,&quot;non-dropping-particle&quot;:&quot;&quot;},{&quot;family&quot;:&quot;Burén&quot;,&quot;given&quot;:&quot;Jonas&quot;,&quot;parse-names&quot;:false,&quot;dropping-particle&quot;:&quot;&quot;,&quot;non-dropping-particle&quot;:&quot;&quot;},{&quot;family&quot;:&quot;Ström Wiman&quot;,&quot;given&quot;:&quot;Johanna&quot;,&quot;parse-names&quot;:false,&quot;dropping-particle&quot;:&quot;&quot;,&quot;non-dropping-particle&quot;:&quot;&quot;},{&quot;family&quot;:&quot;Sandberg&quot;,&quot;given&quot;:&quot;David&quot;,&quot;parse-names&quot;:false,&quot;dropping-particle&quot;:&quot;&quot;,&quot;non-dropping-particle&quot;:&quot;&quot;},{&quot;family&quot;:&quot;Nutley&quot;,&quot;given&quot;:&quot;Sissela B.&quot;,&quot;parse-names&quot;:false,&quot;dropping-particle&quot;:&quot;&quot;,&quot;non-dropping-particle&quot;:&quot;&quot;}],&quot;container-title&quot;:&quot;European Child and Adolescent Psychiatry&quot;,&quot;container-title-short&quot;:&quot;Eur Child Adolesc Psychiatry&quot;,&quot;DOI&quot;:&quot;10.1007/s00787-022-02130-3&quot;,&quot;ISSN&quot;:&quot;1435165X&quot;,&quot;PMID&quot;:&quot;36562860&quot;,&quot;issued&quot;:{&quot;date-parts&quot;:[[2022]]},&quot;abstract&quot;:&quot;Previous reviews have often shown a link between digital media ADHD symptom levels. However, longitudinal studies are needed to find stronger evidence of a causal effect as well as to determine the direction of effects. The aim of the present review (PROSPERO CRD42021262695) was therefore to provide a systematic review of studies meeting the following inclusion criteria: (1) include longitudinal data investigating associations between digital media (i.e., gaming and social media) and later ADHD symptoms or vice versa, (2) be published within the past 10 years (i.e., 2011 until June 2021), (3) be published in a peer-reviewed journal in English, and (4) include children or adolescents (age 0–17 years). After a systematic search in the Web of Science and PsycInfo databases, we included 28 studies, all with adequate or high quality. Results showed support for reciprocal associations between digital media and ADHD symptoms, with associations being more consistent for problematic use of digital media than for screen time. Thus, children with ADHD symptoms appear more vulnerable to developing high or problematic use of digital media (i.e., selection effects), and digital media also have effects on later ADHD symptom levels, either because of specific characteristics of digital media or because of indirect effects on, for example, sleep and social relations (i.e., media effects). However, it should be emphasized that further studies investigating potential moderators and mediators are needed if we are to better understand the complex associations between digital media and ADHD symptom levels.&quot;,&quot;publisher&quot;:&quot;Springer Science and Business Media Deutschland GmbH&quot;},&quot;isTemporary&quot;:false,&quot;suppress-author&quot;:false,&quot;composite&quot;:false,&quot;author-only&quot;:false}]},{&quot;citationID&quot;:&quot;MENDELEY_CITATION_e4dc265e-543f-4ce6-aa31-150dac93a307&quot;,&quot;properties&quot;:{&quot;noteIndex&quot;:0},&quot;isEdited&quot;:false,&quot;manualOverride&quot;:{&quot;isManuallyOverridden&quot;:false,&quot;citeprocText&quot;:&quot;(Bozzola et al., 2022)&quot;,&quot;manualOverrideText&quot;:&quot;&quot;},&quot;citationTag&quot;:&quot;MENDELEY_CITATION_v3_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&quot;,&quot;citationItems&quot;:[{&quot;id&quot;:&quot;1c213cbf-4c83-3372-a7a2-f53fc8c9226b&quot;,&quot;itemData&quot;:{&quot;type&quot;:&quot;article-journal&quot;,&quot;id&quot;:&quot;1c213cbf-4c83-3372-a7a2-f53fc8c9226b&quot;,&quot;title&quot;:&quot;The Use of Social Media in Children and Adolescents: Scoping Review on the Potential Risks&quot;,&quot;author&quot;:[{&quot;family&quot;:&quot;Bozzola&quot;,&quot;given&quot;:&quot;Elena&quot;,&quot;parse-names&quot;:false,&quot;dropping-particle&quot;:&quot;&quot;,&quot;non-dropping-particle&quot;:&quot;&quot;},{&quot;family&quot;:&quot;Spina&quot;,&quot;given&quot;:&quot;Giulia&quot;,&quot;parse-names&quot;:false,&quot;dropping-particle&quot;:&quot;&quot;,&quot;non-dropping-particle&quot;:&quot;&quot;},{&quot;family&quot;:&quot;Agostiniani&quot;,&quot;given&quot;:&quot;Rino&quot;,&quot;parse-names&quot;:false,&quot;dropping-particle&quot;:&quot;&quot;,&quot;non-dropping-particle&quot;:&quot;&quot;},{&quot;family&quot;:&quot;Barni&quot;,&quot;given&quot;:&quot;Sarah&quot;,&quot;parse-names&quot;:false,&quot;dropping-particle&quot;:&quot;&quot;,&quot;non-dropping-particle&quot;:&quot;&quot;},{&quot;family&quot;:&quot;Russo&quot;,&quot;given&quot;:&quot;Rocco&quot;,&quot;parse-names&quot;:false,&quot;dropping-particle&quot;:&quot;&quot;,&quot;non-dropping-particle&quot;:&quot;&quot;},{&quot;family&quot;:&quot;Scarpato&quot;,&quot;given&quot;:&quot;Elena&quot;,&quot;parse-names&quot;:false,&quot;dropping-particle&quot;:&quot;&quot;,&quot;non-dropping-particle&quot;:&quot;&quot;},{&quot;family&quot;:&quot;Mauro&quot;,&quot;given&quot;:&quot;Antonio&quot;,&quot;parse-names&quot;:false,&quot;dropping-particle&quot;:&quot;&quot;,&quot;non-dropping-particle&quot;:&quot;Di&quot;},{&quot;family&quot;:&quot;Stefano&quot;,&quot;given&quot;:&quot;Antonella Vita&quot;,&quot;parse-names&quot;:false,&quot;dropping-particle&quot;:&quot;&quot;,&quot;non-dropping-particle&quot;:&quot;Di&quot;},{&quot;family&quot;:&quot;Caruso&quot;,&quot;given&quot;:&quot;Cinthia&quot;,&quot;parse-names&quot;:false,&quot;dropping-particle&quot;:&quot;&quot;,&quot;non-dropping-particle&quot;:&quot;&quot;},{&quot;family&quot;:&quot;Corsello&quot;,&quot;given&quot;:&quot;Giovanni&quot;,&quot;parse-names&quot;:false,&quot;dropping-particle&quot;:&quot;&quot;,&quot;non-dropping-particle&quot;:&quot;&quot;},{&quot;family&quot;:&quot;Staiano&quot;,&quot;given&quot;:&quot;Annamaria&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169960&quot;,&quot;ISSN&quot;:&quot;16604601&quot;,&quot;PMID&quot;:&quot;36011593&quot;,&quot;issued&quot;:{&quot;date-parts&quot;:[[2022,8,1]]},&quot;abstract&quot;:&quot;In recent years, social media has become part of our lives, even among children. From the beginning of COVID-19 pandemic period, media device and Internet access rapidly increased. Adolescents connected Internet alone, consulting social media, mostly Instagram, TikTok, and YouTube. During “lockdown”, the Internet usage allowed communication with peers and the continuity activities such as school teaching. However, we have to keep in mind that media usage may be related to some adverse consequences especially in the most vulnerable people, such as the young. Aim of the review is to focus on risks correlated to social media use by children and adolescents, identifying spies of rising problems and engaging in preventive recommendations. The scoping review was performed according to PRISMA guidelines, searching on PubMed the terms “social media” or “social network”, “health”, and “pediatrics”. Excluding articles not pertinent, we found 68 reports. Out of them, 19 were dealing with depression, 15 with diet, and 15 with psychological problems, which appeared to be the most reported risk of social media use. Other identified associated problems were sleep, addiction, anxiety, sex related issues, behavioral problems, body image, physical activity, online grooming, sight, headache, and dental caries. Public and medical awareness must rise over this topic and new prevention measures must be found, starting with health practitioners, caregivers, and websites/application developers. Pediatricians should be aware of the risks associated to a problematic social media use for the young’s health and identify sentinel signs in children as well as prevent negative outcomes in accordance with the family.&quot;,&quot;publisher&quot;:&quot;MDPI&quot;,&quot;issue&quot;:&quot;16&quot;,&quot;volume&quot;:&quot;19&quot;},&quot;isTemporary&quot;:false,&quot;suppress-author&quot;:false,&quot;composite&quot;:false,&quot;author-only&quot;:false}]},{&quot;citationID&quot;:&quot;MENDELEY_CITATION_93b86d89-ff19-43e9-94b6-ee81dbaad8ad&quot;,&quot;properties&quot;:{&quot;noteIndex&quot;:0},&quot;isEdited&quot;:false,&quot;manualOverride&quot;:{&quot;isManuallyOverridden&quot;:false,&quot;citeprocText&quot;:&quot;(Núñez-Jaramillo et al., 2021)&quot;,&quot;manualOverrideText&quot;:&quot;&quot;},&quot;citationTag&quot;:&quot;MENDELEY_CITATION_v3_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&quot;,&quot;citationItems&quot;:[{&quot;id&quot;:&quot;4063b49e-5baf-38c4-8e90-fd1dd2543b60&quot;,&quot;itemData&quot;:{&quot;type&quot;:&quot;article&quot;,&quot;id&quot;:&quot;4063b49e-5baf-38c4-8e90-fd1dd2543b60&quot;,&quot;title&quot;:&quot;Adhd: Reviewing the causes and evaluating solutions&quot;,&quot;author&quot;:[{&quot;family&quot;:&quot;Núñez-Jaramillo&quot;,&quot;given&quot;:&quot;Luis&quot;,&quot;parse-names&quot;:false,&quot;dropping-particle&quot;:&quot;&quot;,&quot;non-dropping-particle&quot;:&quot;&quot;},{&quot;family&quot;:&quot;Herrera-Solís&quot;,&quot;given&quot;:&quot;Andrea&quot;,&quot;parse-names&quot;:false,&quot;dropping-particle&quot;:&quot;&quot;,&quot;non-dropping-particle&quot;:&quot;&quot;},{&quot;family&quot;:&quot;Herrera-Morales&quot;,&quot;given&quot;:&quot;Wendy Verónica&quot;,&quot;parse-names&quot;:false,&quot;dropping-particle&quot;:&quot;&quot;,&quot;non-dropping-particle&quot;:&quot;&quot;}],&quot;container-title&quot;:&quot;Journal of Personalized Medicine&quot;,&quot;container-title-short&quot;:&quot;J Pers Med&quot;,&quot;DOI&quot;:&quot;10.3390/jpm11030166&quot;,&quot;ISSN&quot;:&quot;20754426&quot;,&quot;issued&quot;:{&quot;date-parts&quot;:[[2021,3,1]]},&quot;page&quot;:&quot;1-25&quot;,&quot;abstract&quot;:&quot;Attention deficit hyperactivity disorder (ADHD) is a neurodevelopmental disorder in which patients present inattention, hyperactivity, and impulsivity. The etiology of this condition is diverse, including environmental factors and the presence of variants of some genes. However, a great diversity exists among patients regarding the presence of these ADHD-associated factors. Moreover, there are variations in the reported neurophysiological correlates of ADHD. ADHD is often treated pharmacologically, producing an improvement in symptomatology, albeit there are patients who are refractory to the main pharmacological treatments or present side effects to these drugs, highlighting the importance of developing other therapeutic options. Different non-pharmacological treatments are in this review addressed, finding diverse results regarding efficacy. Altogether, ADHD is associated with different etiologies, all of them producing changes in brain development, leading to the characteristic symptomatology of this condition. Given the heterogeneous etiology of ADHD, discussion is presented about the convenience of personalizing ADHD treatment, whether pharmacological or non-pharmacological, to reach an optimum effect in the majority of patients. Approaches to personalizing both pharmacological therapy and neurofeedback are presented.&quot;,&quot;publisher&quot;:&quot;MDPI AG&quot;,&quot;issue&quot;:&quot;3&quot;,&quot;volume&quot;:&quot;11&quot;},&quot;isTemporary&quot;:false,&quot;suppress-author&quot;:false,&quot;composite&quot;:false,&quot;author-only&quot;:false}]},{&quot;citationID&quot;:&quot;MENDELEY_CITATION_648bd722-fb9b-4cd8-b4f0-a4fc55881636&quot;,&quot;properties&quot;:{&quot;noteIndex&quot;:0},&quot;isEdited&quot;:false,&quot;manualOverride&quot;:{&quot;isManuallyOverridden&quot;:false,&quot;citeprocText&quot;:&quot;(Ríssola et al., 2020)&quot;,&quot;manualOverrideText&quot;:&quot;&quot;},&quot;citationTag&quot;:&quot;MENDELEY_CITATION_v3_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&quot;,&quot;citationItems&quot;:[{&quot;id&quot;:&quot;1a5f55e0-4c21-3ddc-996c-5af41b462a90&quot;,&quot;itemData&quot;:{&quot;type&quot;:&quot;paper-conference&quot;,&quot;id&quot;:&quot;1a5f55e0-4c21-3ddc-996c-5af41b462a90&quot;,&quot;title&quot;:&quot;Beyond Modelling: Understanding Mental Disorders in Online Social Media&quot;,&quot;author&quot;:[{&quot;family&quot;:&quot;Ríssola&quot;,&quot;given&quot;:&quot;Esteban Andrés&quot;,&quot;parse-names&quot;:false,&quot;dropping-particle&quot;:&quot;&quot;,&quot;non-dropping-particle&quot;:&quot;&quot;},{&quot;family&quot;:&quot;Aliannejadi&quot;,&quot;given&quot;:&quot;Mohammad&quot;,&quot;parse-names&quot;:false,&quot;dropping-particle&quot;:&quot;&quot;,&quot;non-dropping-particle&quot;:&quot;&quot;},{&quot;family&quot;:&quot;Crestani&quot;,&quot;given&quot;:&quot;Fabio&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0-45439-5_20&quot;,&quot;ISBN&quot;:&quot;9783030454388&quot;,&quot;ISSN&quot;:&quot;16113349&quot;,&quot;issued&quot;:{&quot;date-parts&quot;:[[2020]]},&quot;page&quot;:&quot;296-310&quot;,&quot;abstract&quot;:&quot;Mental disorders are a major concern in societies all over the world, and in spite of the improved diagnosis rates of such disorders in recent years, many cases still go undetected. Nowadays, many people are increasingly utilising online social media platforms to share their feelings and moods. Despite the collective efforts in the community to develop models for identifying potential cases of mental disorders, not much work has been done to provide insights that could be used by a predictive system or a health practitioner in the elaboration of a diagnosis. In this paper, we present our research towards better visualising and understanding the factors that characterise and differentiate social media users who are affected by mental disorders from those who are not. Furthermore, we study to which extent various mental disorders, such as depression and anorexia, differ in terms of language use. We conduct different experiments considering various dimensions of language such as vocabulary, psychometric attributes and emotional indicators. Our findings reveal that positive instances of mental disorders show significant differences from control individuals in the way they write and express emotions in social media. However, there are not quantifiable differences that could be used to distinguish one mental disorder from each other.&quot;,&quot;publisher&quot;:&quot;Springer&quot;,&quot;volume&quot;:&quot;12035 LNCS&quot;,&quot;container-title-short&quot;:&quot;&quot;},&quot;isTemporary&quot;:false,&quot;suppress-author&quot;:false,&quot;composite&quot;:false,&quot;author-only&quot;:false}]},{&quot;citationID&quot;:&quot;MENDELEY_CITATION_7c25507a-690b-464f-96f1-5276b40c206e&quot;,&quot;properties&quot;:{&quot;noteIndex&quot;:0},&quot;isEdited&quot;:false,&quot;manualOverride&quot;:{&quot;isManuallyOverridden&quot;:false,&quot;citeprocText&quot;:&quot;(Thorell et al., 2022)&quot;,&quot;manualOverrideText&quot;:&quot;&quot;},&quot;citationTag&quot;:&quot;MENDELEY_CITATION_v3_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&quot;,&quot;citationItems&quot;:[{&quot;id&quot;:&quot;853cc51b-ce69-3dc1-b754-ca1fcb9f90c8&quot;,&quot;itemData&quot;:{&quot;type&quot;:&quot;article&quot;,&quot;id&quot;:&quot;853cc51b-ce69-3dc1-b754-ca1fcb9f90c8&quot;,&quot;title&quot;:&quot;Longitudinal associations between digital media use and ADHD symptoms in children and adolescents: a systematic literature review&quot;,&quot;author&quot;:[{&quot;family&quot;:&quot;Thorell&quot;,&quot;given&quot;:&quot;Lisa B.&quot;,&quot;parse-names&quot;:false,&quot;dropping-particle&quot;:&quot;&quot;,&quot;non-dropping-particle&quot;:&quot;&quot;},{&quot;family&quot;:&quot;Burén&quot;,&quot;given&quot;:&quot;Jonas&quot;,&quot;parse-names&quot;:false,&quot;dropping-particle&quot;:&quot;&quot;,&quot;non-dropping-particle&quot;:&quot;&quot;},{&quot;family&quot;:&quot;Ström Wiman&quot;,&quot;given&quot;:&quot;Johanna&quot;,&quot;parse-names&quot;:false,&quot;dropping-particle&quot;:&quot;&quot;,&quot;non-dropping-particle&quot;:&quot;&quot;},{&quot;family&quot;:&quot;Sandberg&quot;,&quot;given&quot;:&quot;David&quot;,&quot;parse-names&quot;:false,&quot;dropping-particle&quot;:&quot;&quot;,&quot;non-dropping-particle&quot;:&quot;&quot;},{&quot;family&quot;:&quot;Nutley&quot;,&quot;given&quot;:&quot;Sissela B.&quot;,&quot;parse-names&quot;:false,&quot;dropping-particle&quot;:&quot;&quot;,&quot;non-dropping-particle&quot;:&quot;&quot;}],&quot;container-title&quot;:&quot;European Child and Adolescent Psychiatry&quot;,&quot;container-title-short&quot;:&quot;Eur Child Adolesc Psychiatry&quot;,&quot;DOI&quot;:&quot;10.1007/s00787-022-02130-3&quot;,&quot;ISSN&quot;:&quot;1435165X&quot;,&quot;PMID&quot;:&quot;36562860&quot;,&quot;issued&quot;:{&quot;date-parts&quot;:[[2022]]},&quot;abstract&quot;:&quot;Previous reviews have often shown a link between digital media ADHD symptom levels. However, longitudinal studies are needed to find stronger evidence of a causal effect as well as to determine the direction of effects. The aim of the present review (PROSPERO CRD42021262695) was therefore to provide a systematic review of studies meeting the following inclusion criteria: (1) include longitudinal data investigating associations between digital media (i.e., gaming and social media) and later ADHD symptoms or vice versa, (2) be published within the past 10 years (i.e., 2011 until June 2021), (3) be published in a peer-reviewed journal in English, and (4) include children or adolescents (age 0–17 years). After a systematic search in the Web of Science and PsycInfo databases, we included 28 studies, all with adequate or high quality. Results showed support for reciprocal associations between digital media and ADHD symptoms, with associations being more consistent for problematic use of digital media than for screen time. Thus, children with ADHD symptoms appear more vulnerable to developing high or problematic use of digital media (i.e., selection effects), and digital media also have effects on later ADHD symptom levels, either because of specific characteristics of digital media or because of indirect effects on, for example, sleep and social relations (i.e., media effects). However, it should be emphasized that further studies investigating potential moderators and mediators are needed if we are to better understand the complex associations between digital media and ADHD symptom levels.&quot;,&quot;publisher&quot;:&quot;Springer Science and Business Media Deutschland GmbH&quot;},&quot;isTemporary&quot;:false,&quot;suppress-author&quot;:false,&quot;composite&quot;:false,&quot;author-only&quot;:false}]},{&quot;citationID&quot;:&quot;MENDELEY_CITATION_954a31fb-9a56-444b-b60b-ac5cfbeadd97&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OTU0YTMxZmItOWE1Ni00NDRiLWI2MGItYWM1Y2ZiZWFkZDk3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70ecdbab-320c-4610-97e5-fe44fd29abc6&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NzBlY2RiYWItMzIwYy00NjEwLTk3ZTUtZmU0NGZkMjlhYmM2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b0f91ca3-6d25-4495-a649-e080f2d3c550&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YjBmOTFjYTMtNmQyNS00NDk1LWE2NDktZTA4MGYyZDNjNTUw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a0cf526a-80c5-4433-9663-520f880aa082&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YTBjZjUyNmEtODBjNS00NDMzLTk2NjMtNTIwZjg4MGFhMDgy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3b0c69a8-e5d2-44cd-93dd-93d3c23cf249&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M2IwYzY5YTgtZTVkMi00NGNkLTkzZGQtOTNkM2MyM2NmMjQ5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382f21f3-500c-4c64-97c5-11510695faa6&quot;,&quot;properties&quot;:{&quot;noteIndex&quot;:0},&quot;isEdited&quot;:false,&quot;manualOverride&quot;:{&quot;isManuallyOverridden&quot;:false,&quot;citeprocText&quot;:&quot;(Chen et al., 2021)&quot;,&quot;manualOverrideText&quot;:&quot;&quot;},&quot;citationTag&quot;:&quot;MENDELEY_CITATION_v3_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&quot;,&quot;citationItems&quot;:[{&quot;id&quot;:&quot;52c4f16c-f58b-39e1-901e-24f87f0f0e29&quot;,&quot;itemData&quot;:{&quot;type&quot;:&quot;article-journal&quot;,&quot;id&quot;:&quot;52c4f16c-f58b-39e1-901e-24f87f0f0e29&quot;,&quot;title&quot;:&quot;Automatic Diagnosis of Attention Deficit Hyperactivity Disorder Using Machine Learning&quot;,&quot;author&quot;:[{&quot;family&quot;:&quot;Chen&quot;,&quot;given&quot;:&quot;Tianhua&quot;,&quot;parse-names&quot;:false,&quot;dropping-particle&quot;:&quot;&quot;,&quot;non-dropping-particle&quot;:&quot;&quot;},{&quot;family&quot;:&quot;Antoniou&quot;,&quot;given&quot;:&quot;Grigoris&quot;,&quot;parse-names&quot;:false,&quot;dropping-particle&quot;:&quot;&quot;,&quot;non-dropping-particle&quot;:&quot;&quot;},{&quot;family&quot;:&quot;Adamou&quot;,&quot;given&quot;:&quot;Marios&quot;,&quot;parse-names&quot;:false,&quot;dropping-particle&quot;:&quot;&quot;,&quot;non-dropping-particle&quot;:&quot;&quot;},{&quot;family&quot;:&quot;Tachmazidis&quot;,&quot;given&quot;:&quot;Ilias&quot;,&quot;parse-names&quot;:false,&quot;dropping-particle&quot;:&quot;&quot;,&quot;non-dropping-particle&quot;:&quot;&quot;},{&quot;family&quot;:&quot;Su&quot;,&quot;given&quot;:&quot;Pan&quot;,&quot;parse-names&quot;:false,&quot;dropping-particle&quot;:&quot;&quot;,&quot;non-dropping-particle&quot;:&quot;&quot;}],&quot;container-title&quot;:&quot;Applied Artificial Intelligence&quot;,&quot;DOI&quot;:&quot;10.1080/08839514.2021.1933761&quot;,&quot;ISSN&quot;:&quot;10876545&quot;,&quot;issued&quot;:{&quot;date-parts&quot;:[[2021]]},&quot;page&quot;:&quot;657-669&quot;,&quot;abstract&quot;:&quot;Attention Deficit Hyperactivity Disorder (ADHD) is a neurodevelopmental disorder that includes symptoms such as inattentiveness, hyperactivity and impulsiveness. It is considered as an important public health issue, and prevalence of diagnosis has increased as awareness of the disease grew over the past years. Supply of specialist medical experts has not kept pace with the increasing demand for assessment, both due to financial pressures on health systems and the difficulty to train new experts, resulting in growing waiting lists. Patients are not being treated quickly enough causing problems in other areas of health systems (e.g. increased GP visits, increased risk of self-harm and accidents) and more broadly (e.g. time off work, relationship problems). Advances in machine learning make it possible to attempt to diagnose ADHD based on the analysis of relevant data, and this could inform clinical practice. This paper reports on findings related to the mental health services of a specialist Trust within the UK’s National Health Service (NHS). The analysis studied data of adult patients who underwent diagnosis over the past few years, and developed a diagnostic model for ADHD in adults. The results demonstrate that it is indeed possible to correctly diagnose ADHD patients with promising statistical accuracy.&quot;,&quot;publisher&quot;:&quot;Bellwether Publishing, Ltd.&quot;,&quot;issue&quot;:&quot;9&quot;,&quot;volume&quot;:&quot;35&quot;,&quot;container-title-short&quot;:&quot;&quot;},&quot;isTemporary&quot;:false,&quot;suppress-author&quot;:false,&quot;composite&quot;:false,&quot;author-only&quot;:false}]},{&quot;citationID&quot;:&quot;MENDELEY_CITATION_e9ac5515-0808-4620-92f2-35cd394b6866&quot;,&quot;properties&quot;:{&quot;noteIndex&quot;:0},&quot;isEdited&quot;:false,&quot;manualOverride&quot;:{&quot;isManuallyOverridden&quot;:false,&quot;citeprocText&quot;:&quot;(Anitha &amp;#38; Thomas Geroge, 2021)&quot;,&quot;manualOverrideText&quot;:&quot;&quot;},&quot;citationTag&quot;:&quot;MENDELEY_CITATION_v3_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&quot;,&quot;citationItems&quot;:[{&quot;id&quot;:&quot;3ff7e2b3-115e-3cfb-aca1-ae53debe845f&quot;,&quot;itemData&quot;:{&quot;type&quot;:&quot;paper-conference&quot;,&quot;id&quot;:&quot;3ff7e2b3-115e-3cfb-aca1-ae53debe845f&quot;,&quot;title&quot;:&quot;Adhd Classification from FMRI Data Using Fine Tunining in SVM&quot;,&quot;author&quot;:[{&quot;family&quot;:&quot;Anitha&quot;,&quot;given&quot;:&quot;S.&quot;,&quot;parse-names&quot;:false,&quot;dropping-particle&quot;:&quot;&quot;,&quot;non-dropping-particle&quot;:&quot;&quot;},{&quot;family&quot;:&quot;Thomas Geroge&quot;,&quot;given&quot;:&quot;S.&quot;,&quot;parse-names&quot;:false,&quot;dropping-particle&quot;:&quot;&quot;,&quot;non-dropping-particle&quot;:&quot;&quot;}],&quot;container-title&quot;:&quot;Journal of Physics: Conference Series&quot;,&quot;container-title-short&quot;:&quot;J Phys Conf Ser&quot;,&quot;DOI&quot;:&quot;10.1088/1742-6596/1937/1/012014&quot;,&quot;ISSN&quot;:&quot;17426596&quot;,&quot;issued&quot;:{&quot;date-parts&quot;:[[2021,6,23]]},&quot;abstract&quot;:&quot;ML (Machine learning) is a subset of AI and also improved learning technique has different performance in result over the conventional ML determining the complexity in structures of dimensional data. ADHD is one of the most important neurological disorders and it is represented by different symptoms and we can extract useful the information from FMRI time series. In this paper the ADHD identification and classification is obtained by machine learning techniques. This paper explores an artificial intelligence in unsupervised learning is appropriate to learn features from raw data. The proposed system presented with two stage approaches for ADHD diagnosis which associated SoftMax Regression and SVM fine tuning approach. In the implementation part used FMRI brain images are data sets. The two stage approach shows the high accuracy in performance by using the learning techniques.&quot;,&quot;publisher&quot;:&quot;IOP Publishing Ltd&quot;,&quot;issue&quot;:&quot;1&quot;,&quot;volume&quot;:&quot;1937&quot;},&quot;isTemporary&quot;:false,&quot;suppress-author&quot;:false,&quot;composite&quot;:false,&quot;author-only&quot;:false}]},{&quot;citationID&quot;:&quot;MENDELEY_CITATION_3de7bf3e-6a9d-43dc-8a58-bb6009597c44&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M2RlN2JmM2UtNmE5ZC00M2RjLThhNTgtYmI2MDA5NTk3YzQ0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3b44a66d-6167-42c6-b417-ab1e30f5a492&quot;,&quot;properties&quot;:{&quot;noteIndex&quot;:0},&quot;isEdited&quot;:false,&quot;manualOverride&quot;:{&quot;isManuallyOverridden&quot;:false,&quot;citeprocText&quot;:&quot;(Chen et al., 2021)&quot;,&quot;manualOverrideText&quot;:&quot;&quot;},&quot;citationTag&quot;:&quot;MENDELEY_CITATION_v3_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&quot;,&quot;citationItems&quot;:[{&quot;id&quot;:&quot;52c4f16c-f58b-39e1-901e-24f87f0f0e29&quot;,&quot;itemData&quot;:{&quot;type&quot;:&quot;article-journal&quot;,&quot;id&quot;:&quot;52c4f16c-f58b-39e1-901e-24f87f0f0e29&quot;,&quot;title&quot;:&quot;Automatic Diagnosis of Attention Deficit Hyperactivity Disorder Using Machine Learning&quot;,&quot;author&quot;:[{&quot;family&quot;:&quot;Chen&quot;,&quot;given&quot;:&quot;Tianhua&quot;,&quot;parse-names&quot;:false,&quot;dropping-particle&quot;:&quot;&quot;,&quot;non-dropping-particle&quot;:&quot;&quot;},{&quot;family&quot;:&quot;Antoniou&quot;,&quot;given&quot;:&quot;Grigoris&quot;,&quot;parse-names&quot;:false,&quot;dropping-particle&quot;:&quot;&quot;,&quot;non-dropping-particle&quot;:&quot;&quot;},{&quot;family&quot;:&quot;Adamou&quot;,&quot;given&quot;:&quot;Marios&quot;,&quot;parse-names&quot;:false,&quot;dropping-particle&quot;:&quot;&quot;,&quot;non-dropping-particle&quot;:&quot;&quot;},{&quot;family&quot;:&quot;Tachmazidis&quot;,&quot;given&quot;:&quot;Ilias&quot;,&quot;parse-names&quot;:false,&quot;dropping-particle&quot;:&quot;&quot;,&quot;non-dropping-particle&quot;:&quot;&quot;},{&quot;family&quot;:&quot;Su&quot;,&quot;given&quot;:&quot;Pan&quot;,&quot;parse-names&quot;:false,&quot;dropping-particle&quot;:&quot;&quot;,&quot;non-dropping-particle&quot;:&quot;&quot;}],&quot;container-title&quot;:&quot;Applied Artificial Intelligence&quot;,&quot;DOI&quot;:&quot;10.1080/08839514.2021.1933761&quot;,&quot;ISSN&quot;:&quot;10876545&quot;,&quot;issued&quot;:{&quot;date-parts&quot;:[[2021]]},&quot;page&quot;:&quot;657-669&quot;,&quot;abstract&quot;:&quot;Attention Deficit Hyperactivity Disorder (ADHD) is a neurodevelopmental disorder that includes symptoms such as inattentiveness, hyperactivity and impulsiveness. It is considered as an important public health issue, and prevalence of diagnosis has increased as awareness of the disease grew over the past years. Supply of specialist medical experts has not kept pace with the increasing demand for assessment, both due to financial pressures on health systems and the difficulty to train new experts, resulting in growing waiting lists. Patients are not being treated quickly enough causing problems in other areas of health systems (e.g. increased GP visits, increased risk of self-harm and accidents) and more broadly (e.g. time off work, relationship problems). Advances in machine learning make it possible to attempt to diagnose ADHD based on the analysis of relevant data, and this could inform clinical practice. This paper reports on findings related to the mental health services of a specialist Trust within the UK’s National Health Service (NHS). The analysis studied data of adult patients who underwent diagnosis over the past few years, and developed a diagnostic model for ADHD in adults. The results demonstrate that it is indeed possible to correctly diagnose ADHD patients with promising statistical accuracy.&quot;,&quot;publisher&quot;:&quot;Bellwether Publishing, Ltd.&quot;,&quot;issue&quot;:&quot;9&quot;,&quot;volume&quot;:&quot;35&quot;,&quot;container-title-short&quot;:&quot;&quot;},&quot;isTemporary&quot;:false,&quot;suppress-author&quot;:false,&quot;composite&quot;:false,&quot;author-only&quot;:false}]},{&quot;citationID&quot;:&quot;MENDELEY_CITATION_7c60677e-7c93-48d1-97f6-d619feb63aaf&quot;,&quot;properties&quot;:{&quot;noteIndex&quot;:0},&quot;isEdited&quot;:false,&quot;manualOverride&quot;:{&quot;isManuallyOverridden&quot;:false,&quot;citeprocText&quot;:&quot;(Dekkers &amp;#38; van Hoorn, 2022)&quot;,&quot;manualOverrideText&quot;:&quot;&quot;},&quot;citationTag&quot;:&quot;MENDELEY_CITATION_v3_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&quot;,&quot;citationItems&quot;:[{&quot;id&quot;:&quot;8b6406d3-d9b6-3932-9a46-5c9f4b8d03eb&quot;,&quot;itemData&quot;:{&quot;type&quot;:&quot;article&quot;,&quot;id&quot;:&quot;8b6406d3-d9b6-3932-9a46-5c9f4b8d03eb&quot;,&quot;title&quot;:&quot;Understanding Problematic Social Media Use in Adolescents with Attention-Deficit/Hyperactivity Disorder (ADHD): A Narrative Review and Clinical Recommendations&quot;,&quot;author&quot;:[{&quot;family&quot;:&quot;Dekkers&quot;,&quot;given&quot;:&quot;Tycho J.&quot;,&quot;parse-names&quot;:false,&quot;dropping-particle&quot;:&quot;&quot;,&quot;non-dropping-particle&quot;:&quot;&quot;},{&quot;family&quot;:&quot;Hoorn&quot;,&quot;given&quot;:&quot;Jorien&quot;,&quot;parse-names&quot;:false,&quot;dropping-particle&quot;:&quot;&quot;,&quot;non-dropping-particle&quot;:&quot;van&quot;}],&quot;container-title&quot;:&quot;Brain Sciences&quot;,&quot;container-title-short&quot;:&quot;Brain Sci&quot;,&quot;DOI&quot;:&quot;10.3390/brainsci12121625&quot;,&quot;ISSN&quot;:&quot;20763425&quot;,&quot;issued&quot;:{&quot;date-parts&quot;:[[2022,12,1]]},&quot;abstract&quot;:&quot;Attention-Deficit/Hyperactivity Disorder (ADHD) is consistently associated with a host of social problems, such as victimization and difficulties in maintaining close friendships. These problems are not limited to offline relations but also manifest in the online social world, as previous research shows that ADHD is associated with problematic use of social media. Given the ubiquitous nature of social media, the goal of the current review is to understand why adolescents with ADHD demonstrate more problematic social media use than their typically developing peers. To this end, we provide a narrative review on the evidence for the link between ADHD and social media use, and consequently present an integrative framework, which encompasses neurobiological mechanisms (i.e., imbalance theory of brain development and dual pathway model of ADHD) and social mechanisms, including influences from peers and parents. We conclude that empirical work shows most consistent evidence for the link between problematic social media use and ADHD (symptoms), while intensity of social media use is also associated with several other behaviors and outcomes. Finally, we hypothesize how existing interventions for ADHD may work on the identified mechanisms and provide at-hand clinical recommendations for therapists working with adolescents with ADHD who exhibit problematic social media use.&quot;,&quot;publisher&quot;:&quot;MDPI&quot;,&quot;issue&quot;:&quot;12&quot;,&quot;volume&quot;:&quot;12&quot;},&quot;isTemporary&quot;:false,&quot;suppress-author&quot;:false,&quot;composite&quot;:false,&quot;author-only&quot;:false}]},{&quot;citationID&quot;:&quot;MENDELEY_CITATION_caadd963-508a-46ff-ba1f-01274eb3b2c9&quot;,&quot;properties&quot;:{&quot;noteIndex&quot;:0},&quot;isEdited&quot;:false,&quot;manualOverride&quot;:{&quot;isManuallyOverridden&quot;:false,&quot;citeprocText&quot;:&quot;(Maniruzzaman et al., 2022)&quot;,&quot;manualOverrideText&quot;:&quot;&quot;},&quot;citationTag&quot;:&quot;MENDELEY_CITATION_v3_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&quot;,&quot;citationItems&quot;:[{&quot;id&quot;:&quot;8a467012-3e02-3f84-ab21-750d5ddae628&quot;,&quot;itemData&quot;:{&quot;type&quot;:&quot;article-journal&quot;,&quot;id&quot;:&quot;8a467012-3e02-3f84-ab21-750d5ddae628&quot;,&quot;title&quot;:&quot;Predicting Children with ADHD Using Behavioral Activity: A Machine Learning Analysis&quot;,&quot;author&quot;:[{&quot;family&quot;:&quot;Maniruzzaman&quot;,&quot;given&quot;:&quot;Md&quot;,&quot;parse-names&quot;:false,&quot;dropping-particle&quot;:&quot;&quot;,&quot;non-dropping-particle&quot;:&quot;&quot;},{&quot;family&quot;:&quot;Shin&quot;,&quot;given&quot;:&quot;Jungpil&quot;,&quot;parse-names&quot;:false,&quot;dropping-particle&quot;:&quot;&quot;,&quot;non-dropping-particle&quot;:&quot;&quot;},{&quot;family&quot;:&quot;Hasan&quot;,&quot;given&quot;:&quot;Md Al Mehedi&quot;,&quot;parse-names&quot;:false,&quot;dropping-particle&quot;:&quot;&quot;,&quot;non-dropping-particle&quot;:&quot;&quot;}],&quot;container-title&quot;:&quot;Applied Sciences (Switzerland)&quot;,&quot;DOI&quot;:&quot;10.3390/app12052737&quot;,&quot;ISSN&quot;:&quot;20763417&quot;,&quot;issued&quot;:{&quot;date-parts&quot;:[[2022,3,1]]},&quot;abstract&quot;:&quot;Attention deficit hyperactivity disorder (ADHD) is one of childhood’s most frequent neurobehavioral disorders. The purpose of this study is to: (i) extract the most prominent risk factors for children with ADHD; and (ii) propose a machine learning (ML)-based approach to classify children as either having ADHD or healthy. We extracted the data of 45,779 children aged 3–17 years from the 2018–2019 National Survey of Children’s Health (NSCH, 2018–2019). About 5218 (11.4%) of children were ADHD, and the rest of the children were healthy. Since the class label is highly imbalanced, we adopted a combination of oversampling and undersampling approaches to make a balanced class label. We adopted logistic regression (LR) to extract the significant factors for children with ADHD based on p-values (&lt;0.05). Eight ML-based classifiers such as random forest (RF), Naïve Bayes (NB), decision tree (DT), XGBoost, k-nearest neighborhood (KNN), multilayer perceptron (MLP), support vector machine (SVM), and 1-dimensional convolution neural network (1D CNN) were adopted for the prediction of children with ADHD. The average age of the children with ADHD was 12.4 ± 3.4 years. Our findings showed that RF-based classifier provided the highest classification accuracy of 85.5%, sensitivity of 84.4%, specificity of 86.4%, and an AUC of 0.94. This study illustrated that LR with RF-based system could provide excellent accuracy for classifying and predicting children with ADHD. This system will be helpful for early detection and diagnosis of ADHD.&quot;,&quot;publisher&quot;:&quot;MDPI&quot;,&quot;issue&quot;:&quot;5&quot;,&quot;volume&quot;:&quot;12&quot;,&quot;container-title-short&quot;:&quot;&quot;},&quot;isTemporary&quot;:false,&quot;suppress-author&quot;:false,&quot;composite&quot;:false,&quot;author-only&quot;:false}]},{&quot;citationID&quot;:&quot;MENDELEY_CITATION_2b772fde-ce59-46c5-a1b5-c7853e68db13&quot;,&quot;properties&quot;:{&quot;noteIndex&quot;:0},&quot;isEdited&quot;:false,&quot;manualOverride&quot;:{&quot;isManuallyOverridden&quot;:false,&quot;citeprocText&quot;:&quot;(Maniruzzaman et al., 2022)&quot;,&quot;manualOverrideText&quot;:&quot;&quot;},&quot;citationTag&quot;:&quot;MENDELEY_CITATION_v3_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&quot;,&quot;citationItems&quot;:[{&quot;id&quot;:&quot;8a467012-3e02-3f84-ab21-750d5ddae628&quot;,&quot;itemData&quot;:{&quot;type&quot;:&quot;article-journal&quot;,&quot;id&quot;:&quot;8a467012-3e02-3f84-ab21-750d5ddae628&quot;,&quot;title&quot;:&quot;Predicting Children with ADHD Using Behavioral Activity: A Machine Learning Analysis&quot;,&quot;author&quot;:[{&quot;family&quot;:&quot;Maniruzzaman&quot;,&quot;given&quot;:&quot;Md&quot;,&quot;parse-names&quot;:false,&quot;dropping-particle&quot;:&quot;&quot;,&quot;non-dropping-particle&quot;:&quot;&quot;},{&quot;family&quot;:&quot;Shin&quot;,&quot;given&quot;:&quot;Jungpil&quot;,&quot;parse-names&quot;:false,&quot;dropping-particle&quot;:&quot;&quot;,&quot;non-dropping-particle&quot;:&quot;&quot;},{&quot;family&quot;:&quot;Hasan&quot;,&quot;given&quot;:&quot;Md Al Mehedi&quot;,&quot;parse-names&quot;:false,&quot;dropping-particle&quot;:&quot;&quot;,&quot;non-dropping-particle&quot;:&quot;&quot;}],&quot;container-title&quot;:&quot;Applied Sciences (Switzerland)&quot;,&quot;DOI&quot;:&quot;10.3390/app12052737&quot;,&quot;ISSN&quot;:&quot;20763417&quot;,&quot;issued&quot;:{&quot;date-parts&quot;:[[2022,3,1]]},&quot;abstract&quot;:&quot;Attention deficit hyperactivity disorder (ADHD) is one of childhood’s most frequent neurobehavioral disorders. The purpose of this study is to: (i) extract the most prominent risk factors for children with ADHD; and (ii) propose a machine learning (ML)-based approach to classify children as either having ADHD or healthy. We extracted the data of 45,779 children aged 3–17 years from the 2018–2019 National Survey of Children’s Health (NSCH, 2018–2019). About 5218 (11.4%) of children were ADHD, and the rest of the children were healthy. Since the class label is highly imbalanced, we adopted a combination of oversampling and undersampling approaches to make a balanced class label. We adopted logistic regression (LR) to extract the significant factors for children with ADHD based on p-values (&lt;0.05). Eight ML-based classifiers such as random forest (RF), Naïve Bayes (NB), decision tree (DT), XGBoost, k-nearest neighborhood (KNN), multilayer perceptron (MLP), support vector machine (SVM), and 1-dimensional convolution neural network (1D CNN) were adopted for the prediction of children with ADHD. The average age of the children with ADHD was 12.4 ± 3.4 years. Our findings showed that RF-based classifier provided the highest classification accuracy of 85.5%, sensitivity of 84.4%, specificity of 86.4%, and an AUC of 0.94. This study illustrated that LR with RF-based system could provide excellent accuracy for classifying and predicting children with ADHD. This system will be helpful for early detection and diagnosis of ADHD.&quot;,&quot;publisher&quot;:&quot;MDPI&quot;,&quot;issue&quot;:&quot;5&quot;,&quot;volume&quot;:&quot;12&quot;,&quot;container-title-short&quot;:&quot;&quot;},&quot;isTemporary&quot;:false,&quot;suppress-author&quot;:false,&quot;composite&quot;:false,&quot;author-only&quot;:false}]},{&quot;citationID&quot;:&quot;MENDELEY_CITATION_4035e704-a22b-4748-816e-03d0747142a9&quot;,&quot;properties&quot;:{&quot;noteIndex&quot;:0},&quot;isEdited&quot;:false,&quot;manualOverride&quot;:{&quot;isManuallyOverridden&quot;:false,&quot;citeprocText&quot;:&quot;(Ahmed, 2022)&quot;,&quot;manualOverrideText&quot;:&quot;&quot;},&quot;citationTag&quot;:&quot;MENDELEY_CITATION_v3_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&quot;,&quot;citationItems&quot;:[{&quot;id&quot;:&quot;b57a3188-c5a8-315b-b8cb-bb8abd1cc771&quot;,&quot;itemData&quot;:{&quot;type&quot;:&quot;webpage&quot;,&quot;id&quot;:&quot;b57a3188-c5a8-315b-b8cb-bb8abd1cc771&quot;,&quot;title&quot;:&quot;Social Media and Mental Health: Correlation between Social Media use and General Mental Well-being&quot;,&quot;author&quot;:[{&quot;family&quot;:&quot;Ahmed&quot;,&quot;given&quot;:&quot;S&quot;,&quot;parse-names&quot;:false,&quot;dropping-particle&quot;:&quot;&quot;,&quot;non-dropping-particle&quot;:&quot;&quot;}],&quot;accessed&quot;:{&quot;date-parts&quot;:[[2024,4,4]]},&quot;URL&quot;:&quot;https://www.kaggle.com/datasets/souvikahmed071/social-media-and-mental-health/data/version/1&quot;,&quot;issued&quot;:{&quot;date-parts&quot;:[[2022,4]]},&quot;volume&quot;:&quot;1&quot;,&quot;container-title-short&quot;:&quot;&quot;},&quot;isTemporary&quot;:false,&quot;suppress-author&quot;:false,&quot;composite&quot;:false,&quot;author-only&quot;:false}]},{&quot;citationID&quot;:&quot;MENDELEY_CITATION_1dcb19d2-15f8-4928-bcf6-8abc56ca83d9&quot;,&quot;properties&quot;:{&quot;noteIndex&quot;:0},&quot;isEdited&quot;:false,&quot;manualOverride&quot;:{&quot;isManuallyOverridden&quot;:false,&quot;citeprocText&quot;:&quot;(Sheykhmousa et al., 2020)&quot;,&quot;manualOverrideText&quot;:&quot;&quot;},&quot;citationTag&quot;:&quot;MENDELEY_CITATION_v3_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&quot;,&quot;citationItems&quot;:[{&quot;id&quot;:&quot;e58b925a-40bc-3fd0-aa96-4e30101891af&quot;,&quot;itemData&quot;:{&quot;type&quot;:&quot;article&quot;,&quot;id&quot;:&quot;e58b925a-40bc-3fd0-aa96-4e30101891af&quot;,&quot;title&quot;:&quot;Support Vector Machine Versus Random Forest for Remote Sensing Image Classification: A Meta-Analysis and Systematic Review&quot;,&quot;author&quot;:[{&quot;family&quot;:&quot;Sheykhmousa&quot;,&quot;given&quot;:&quot;Mohammadreza&quot;,&quot;parse-names&quot;:false,&quot;dropping-particle&quot;:&quot;&quot;,&quot;non-dropping-particle&quot;:&quot;&quot;},{&quot;family&quot;:&quot;Mahdianpari&quot;,&quot;given&quot;:&quot;Masoud&quot;,&quot;parse-names&quot;:false,&quot;dropping-particle&quot;:&quot;&quot;,&quot;non-dropping-particle&quot;:&quot;&quot;},{&quot;family&quot;:&quot;Ghanbari&quot;,&quot;given&quot;:&quot;Hamid&quot;,&quot;parse-names&quot;:false,&quot;dropping-particle&quot;:&quot;&quot;,&quot;non-dropping-particle&quot;:&quot;&quot;},{&quot;family&quot;:&quot;Mohammadimanesh&quot;,&quot;given&quot;:&quot;Fariba&quot;,&quot;parse-names&quot;:false,&quot;dropping-particle&quot;:&quot;&quot;,&quot;non-dropping-particle&quot;:&quot;&quot;},{&quot;family&quot;:&quot;Ghamisi&quot;,&quot;given&quot;:&quot;Pedram&quot;,&quot;parse-names&quot;:false,&quot;dropping-particle&quot;:&quot;&quot;,&quot;non-dropping-particle&quot;:&quot;&quot;},{&quot;family&quot;:&quot;Homayouni&quot;,&quot;given&quot;:&quot;Saeid&quot;,&quot;parse-names&quot;:false,&quot;dropping-particle&quot;:&quot;&quot;,&quot;non-dropping-particle&quot;:&quot;&quot;}],&quot;container-title&quot;:&quot;IEEE Journal of Selected Topics in Applied Earth Observations and Remote Sensing&quot;,&quot;DOI&quot;:&quot;10.1109/JSTARS.2020.3026724&quot;,&quot;ISSN&quot;:&quot;21511535&quot;,&quot;issued&quot;:{&quot;date-parts&quot;:[[2020]]},&quot;page&quot;:&quot;6308-6325&quot;,&quot;abstract&quot;:&quot;Several machine-learning algorithms have been proposed for remote sensing image classification during the past two decades. Among these machine learning algorithms, Random Forest (RF) and Support Vector Machines (SVM) have drawn attention to image classification in several remote sensing applications. This article reviews RF and SVM concepts relevant to remote sensing image classification and applies a meta-analysis of 251 peer-reviewed journal papers. A database with more than 40 quantitative and qualitative fields was constructed from these reviewed papers. The meta-analysis mainly focuses on 1) the analysis regarding the general characteristics of the studies, such as geographical distribution, frequency of the papers considering time, journals, application domains, and remote sensing software packages used in the case studies, and 2) a comparative analysis regarding the performances of RF and SVM classification against various parameters, such as data type, RS applications, spatial resolution, and the number of extracted features in the feature engineering step. The challenges, recommendations, and potential directions for future research are also discussed in detail. Moreover, a summary of the results is provided to aid researchers to customize their efforts in order to achieve the most accurate results based on their thematic applications.&quot;,&quot;publisher&quot;:&quot;Institute of Electrical and Electronics Engineers Inc.&quot;,&quot;volume&quot;:&quot;13&quot;,&quot;container-title-short&quot;:&quot;IEEE J Sel Top Appl Earth Obs Remote Sens&quot;},&quot;isTemporary&quot;:false,&quot;suppress-author&quot;:false,&quot;composite&quot;:false,&quot;author-only&quot;:false}]},{&quot;citationID&quot;:&quot;MENDELEY_CITATION_289b5bf7-252e-4adc-9e0a-43272b0e691c&quot;,&quot;properties&quot;:{&quot;noteIndex&quot;:0},&quot;isEdited&quot;:false,&quot;manualOverride&quot;:{&quot;isManuallyOverridden&quot;:false,&quot;citeprocText&quot;:&quot;(Ibrahim &amp;#38; Abdulazeez, 2021)&quot;,&quot;manualOverrideText&quot;:&quot;&quot;},&quot;citationTag&quot;:&quot;MENDELEY_CITATION_v3_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&quot;,&quot;citationItems&quot;:[{&quot;id&quot;:&quot;46d3d6d2-5bdd-30fd-a785-6705ac2aa83f&quot;,&quot;itemData&quot;:{&quot;type&quot;:&quot;article-journal&quot;,&quot;id&quot;:&quot;46d3d6d2-5bdd-30fd-a785-6705ac2aa83f&quot;,&quot;title&quot;:&quot;The Role of Machine Learning Algorithms for Diagnosing Diseases&quot;,&quot;author&quot;:[{&quot;family&quot;:&quot;Ibrahim&quot;,&quot;given&quot;:&quot;Ibrahim&quot;,&quot;parse-names&quot;:false,&quot;dropping-particle&quot;:&quot;&quot;,&quot;non-dropping-particle&quot;:&quot;&quot;},{&quot;family&quot;:&quot;Abdulazeez&quot;,&quot;given&quot;:&quot;Adnan&quot;,&quot;parse-names&quot;:false,&quot;dropping-particle&quot;:&quot;&quot;,&quot;non-dropping-particle&quot;:&quot;&quot;}],&quot;container-title&quot;:&quot;Journal of Applied Science and Technology Trends&quot;,&quot;DOI&quot;:&quot;10.38094/jastt20179&quot;,&quot;issued&quot;:{&quot;date-parts&quot;:[[2021,3,19]]},&quot;page&quot;:&quot;10-19&quot;,&quot;abstract&quot;:&quot;Nowadays, machine learning algorithms have become very important in the medical sector, especially for diagnosing disease from the medical database. Many companies using these techniques for the early prediction of diseases and enhance medical diagnostics. The motivation of this paper is to give an overview of the machine learning algorithms that are applied for the identification and prediction of many diseases such as Naïve Bayes, logistic regression, support vector machine, K-nearest neighbor, K-means clustering, decision tree, and random forest. In this work, many previous studies were reviewed that used machine learning algorithms for detecting various diseases in the medical area in the last three years. A comparison is provided concerning these algorithms, assessment processes, and the obtained results. Finally, a discussion of the previous works is presented.&quot;,&quot;publisher&quot;:&quot;Interdisciplinary Publishing Academia&quot;,&quot;issue&quot;:&quot;01&quot;,&quot;volume&quot;:&quot;2&quot;,&quot;container-title-short&quot;:&quot;&quot;},&quot;isTemporary&quot;:false,&quot;suppress-author&quot;:false,&quot;composite&quot;:false,&quot;author-only&quot;:false}]},{&quot;citationID&quot;:&quot;MENDELEY_CITATION_09eeda19-e271-43b2-be90-48fd1370231c&quot;,&quot;properties&quot;:{&quot;noteIndex&quot;:0},&quot;isEdited&quot;:false,&quot;manualOverride&quot;:{&quot;isManuallyOverridden&quot;:false,&quot;citeprocText&quot;:&quot;(Duong &amp;#38; Nguyen-Thi, 2021)&quot;,&quot;manualOverrideText&quot;:&quot;&quot;},&quot;citationTag&quot;:&quot;MENDELEY_CITATION_v3_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&quot;,&quot;citationItems&quot;:[{&quot;id&quot;:&quot;e7d11db3-d9a1-35b1-9c86-68d5bc24ab02&quot;,&quot;itemData&quot;:{&quot;type&quot;:&quot;article-journal&quot;,&quot;id&quot;:&quot;e7d11db3-d9a1-35b1-9c86-68d5bc24ab02&quot;,&quot;title&quot;:&quot;A review: preprocessing techniques and data augmentation for sentiment analysis&quot;,&quot;author&quot;:[{&quot;family&quot;:&quot;Duong&quot;,&quot;given&quot;:&quot;Huu Thanh&quot;,&quot;parse-names&quot;:false,&quot;dropping-particle&quot;:&quot;&quot;,&quot;non-dropping-particle&quot;:&quot;&quot;},{&quot;family&quot;:&quot;Nguyen-Thi&quot;,&quot;given&quot;:&quot;Tram Anh&quot;,&quot;parse-names&quot;:false,&quot;dropping-particle&quot;:&quot;&quot;,&quot;non-dropping-particle&quot;:&quot;&quot;}],&quot;container-title&quot;:&quot;Computational Social Networks&quot;,&quot;DOI&quot;:&quot;10.1186/s40649-020-00080-x&quot;,&quot;ISSN&quot;:&quot;21974314&quot;,&quot;issued&quot;:{&quot;date-parts&quot;:[[2021,12,1]]},&quot;abstract&quot;:&quot;In literature, the machine learning-based studies of sentiment analysis are usually supervised learning which must have pre-labeled datasets to be large enough in certain domains. Obviously, this task is tedious, expensive and time-consuming to build, and hard to handle unseen data. This paper has approached semi-supervised learning for Vietnamese sentiment analysis which has limited datasets. We have summarized many preprocessing techniques which were performed to clean and normalize data, negation handling, intensification handling to improve the performances. Moreover, data augmentation techniques, which generate new data from the original data to enrich training data without user intervention, have also been presented. In experiments, we have performed various aspects and obtained competitive results which may motivate the next propositions.&quot;,&quot;publisher&quot;:&quot;Springer Science and Business Media Deutschland GmbH&quot;,&quot;issue&quot;:&quot;1&quot;,&quot;volume&quot;:&quot;8&quot;,&quot;container-title-short&quot;:&quot;Comput Soc Netw&quot;},&quot;isTemporary&quot;:false,&quot;suppress-author&quot;:false,&quot;composite&quot;:false,&quot;author-only&quot;:false}]},{&quot;citationID&quot;:&quot;MENDELEY_CITATION_4fe2f840-65d4-42e6-9ae3-a869c4174607&quot;,&quot;properties&quot;:{&quot;noteIndex&quot;:0},&quot;isEdited&quot;:false,&quot;manualOverride&quot;:{&quot;isManuallyOverridden&quot;:false,&quot;citeprocText&quot;:&quot;(Janda &amp;#38; Endresen, 2017)&quot;,&quot;manualOverrideText&quot;:&quot;&quot;},&quot;citationTag&quot;:&quot;MENDELEY_CITATION_v3_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&quot;,&quot;citationItems&quot;:[{&quot;id&quot;:&quot;a6a2b801-78d3-3249-a776-45d5b54ad4d4&quot;,&quot;itemData&quot;:{&quot;type&quot;:&quot;article-journal&quot;,&quot;id&quot;:&quot;a6a2b801-78d3-3249-a776-45d5b54ad4d4&quot;,&quot;title&quot;:&quot;Five statistical models for Likert-type experimental data on acceptability judgments&quot;,&quot;author&quot;:[{&quot;family&quot;:&quot;Janda&quot;,&quot;given&quot;:&quot;Laura A.&quot;,&quot;parse-names&quot;:false,&quot;dropping-particle&quot;:&quot;&quot;,&quot;non-dropping-particle&quot;:&quot;&quot;},{&quot;family&quot;:&quot;Endresen&quot;,&quot;given&quot;:&quot;Anna&quot;,&quot;parse-names&quot;:false,&quot;dropping-particle&quot;:&quot;&quot;,&quot;non-dropping-particle&quot;:&quot;&quot;}],&quot;container-title&quot;:&quot;Journal of Research Design and Statistics in Linguistics and Communication Science&quot;,&quot;DOI&quot;:&quot;10.1558/jrds.30822&quot;,&quot;ISSN&quot;:&quot;2052-417X&quot;,&quot;issued&quot;:{&quot;date-parts&quot;:[[2017,10,30]]},&quot;page&quot;:&quot;217-250&quot;,&quot;abstract&quot;:&quot;This paper contributes to the ongoing debate over Likert scale experiments, in particular the issues of how to treat acceptability judgment data (as ordinal or interval) and what statistical model is appropriate to apply. We analyze empirical data on native speakers’ intuitions regarding marginal change-of state verbs in Russian (e.g. ukonkretit’ ‘concretize’, ovnešnit’ ‘externalize’) and compare the outcomes of five statistical models (parametric and non-parametric tests): (1) ANOVA; (2) Ordinal Logistic Regression Model; (3) Mixed-Effects Regression Model for Ordinal data; (4) Regression Tree and Random Forests Model; and (5) Classification Tree and Random Forests Model. We make four claims: (1) all five models are appropriate for this data to a greater or lesser degree; (2) overall, the outcomes of parametric and non-parametric tests applied to this data provide comparable results; (3) Classification Tree and Random Forests Model is the most appropriate, informative, and user-friendly regarding this data; and (4) the use of a culturally entrenched grading scale is an advantage.&quot;,&quot;publisher&quot;:&quot;Equinox Publishing&quot;,&quot;issue&quot;:&quot;2&quot;,&quot;volume&quot;:&quot;3&quot;,&quot;container-title-short&quot;:&quot;&quot;},&quot;isTemporary&quot;:false,&quot;suppress-author&quot;:false,&quot;composite&quot;:false,&quot;author-only&quot;:false}]},{&quot;citationID&quot;:&quot;MENDELEY_CITATION_7c8c6c98-2ed8-4925-b029-7099828501ee&quot;,&quot;properties&quot;:{&quot;noteIndex&quot;:0},&quot;isEdited&quot;:false,&quot;manualOverride&quot;:{&quot;isManuallyOverridden&quot;:false,&quot;citeprocText&quot;:&quot;(Choi et al., 2020)&quot;,&quot;manualOverrideText&quot;:&quot;&quot;},&quot;citationTag&quot;:&quot;MENDELEY_CITATION_v3_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&quot;,&quot;citationItems&quot;:[{&quot;id&quot;:&quot;dbeb6bf9-38e1-3f2f-883f-6967d2ebfdf2&quot;,&quot;itemData&quot;:{&quot;type&quot;:&quot;article-journal&quot;,&quot;id&quot;:&quot;dbeb6bf9-38e1-3f2f-883f-6967d2ebfdf2&quot;,&quot;title&quot;:&quot;Introduction to machine learning, neural networks, and deep learning&quot;,&quot;author&quot;:[{&quot;family&quot;:&quot;Choi&quot;,&quot;given&quot;:&quot;Rene Y.&quot;,&quot;parse-names&quot;:false,&quot;dropping-particle&quot;:&quot;&quot;,&quot;non-dropping-particle&quot;:&quot;&quot;},{&quot;family&quot;:&quot;Coyner&quot;,&quot;given&quot;:&quot;Aaron S.&quot;,&quot;parse-names&quot;:false,&quot;dropping-particle&quot;:&quot;&quot;,&quot;non-dropping-particle&quot;:&quot;&quot;},{&quot;family&quot;:&quot;Kalpathy-Cramer&quot;,&quot;given&quot;:&quot;Jayashree&quot;,&quot;parse-names&quot;:false,&quot;dropping-particle&quot;:&quot;&quot;,&quot;non-dropping-particle&quot;:&quot;&quot;},{&quot;family&quot;:&quot;Chiang&quot;,&quot;given&quot;:&quot;Michael F.&quot;,&quot;parse-names&quot;:false,&quot;dropping-particle&quot;:&quot;&quot;,&quot;non-dropping-particle&quot;:&quot;&quot;},{&quot;family&quot;:&quot;Peter Campbell&quot;,&quot;given&quot;:&quot;J.&quot;,&quot;parse-names&quot;:false,&quot;dropping-particle&quot;:&quot;&quot;,&quot;non-dropping-particle&quot;:&quot;&quot;}],&quot;container-title&quot;:&quot;Translational Vision Science and Technology&quot;,&quot;DOI&quot;:&quot;10.1167/tvst.9.2.14&quot;,&quot;ISSN&quot;:&quot;21642591&quot;,&quot;issued&quot;:{&quot;date-parts&quot;:[[2020]]},&quot;abstract&quot;:&quot;Purpose: To present an overview of current machine learning methods and their use in medical research, focusing on select machine learning techniques, best practices, and deep learning. Methods: A systematic literature search in PubMed was performed for articles pertinent to the topic of artificial intelligence methods used in medicine with an emphasis on ophthalmology. Results: A review of machine learning and deep learning methodology for the audience without an extensive technical computer programming background. Conclusions: Artificial intelligence has a promising future in medicine; however, many challenges remain. Translational Relevance: The aim of this review article is to provide the nontechnical readers a layman’s explanation of the machine learning methods being used in medicine today. The goal is to provide the reader a better understanding of the potential and challenges of artificial intelligence within the field of medicine.&quot;,&quot;publisher&quot;:&quot;Association for Research in Vision and Ophthalmology Inc.&quot;,&quot;issue&quot;:&quot;2&quot;,&quot;volume&quot;:&quot;9&quot;,&quot;container-title-short&quot;:&quot;Transl Vis Sci Technol&quot;},&quot;isTemporary&quot;:false,&quot;suppress-author&quot;:false,&quot;composite&quot;:false,&quot;author-only&quot;:false}]},{&quot;citationID&quot;:&quot;MENDELEY_CITATION_f2bb74b1-a09b-4dd5-9617-6e5568cc65c5&quot;,&quot;properties&quot;:{&quot;noteIndex&quot;:0},&quot;isEdited&quot;:false,&quot;manualOverride&quot;:{&quot;isManuallyOverridden&quot;:false,&quot;citeprocText&quot;:&quot;(Sheykhmousa et al., 2020)&quot;,&quot;manualOverrideText&quot;:&quot;&quot;},&quot;citationTag&quot;:&quot;MENDELEY_CITATION_v3_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&quot;,&quot;citationItems&quot;:[{&quot;id&quot;:&quot;e58b925a-40bc-3fd0-aa96-4e30101891af&quot;,&quot;itemData&quot;:{&quot;type&quot;:&quot;article&quot;,&quot;id&quot;:&quot;e58b925a-40bc-3fd0-aa96-4e30101891af&quot;,&quot;title&quot;:&quot;Support Vector Machine Versus Random Forest for Remote Sensing Image Classification: A Meta-Analysis and Systematic Review&quot;,&quot;author&quot;:[{&quot;family&quot;:&quot;Sheykhmousa&quot;,&quot;given&quot;:&quot;Mohammadreza&quot;,&quot;parse-names&quot;:false,&quot;dropping-particle&quot;:&quot;&quot;,&quot;non-dropping-particle&quot;:&quot;&quot;},{&quot;family&quot;:&quot;Mahdianpari&quot;,&quot;given&quot;:&quot;Masoud&quot;,&quot;parse-names&quot;:false,&quot;dropping-particle&quot;:&quot;&quot;,&quot;non-dropping-particle&quot;:&quot;&quot;},{&quot;family&quot;:&quot;Ghanbari&quot;,&quot;given&quot;:&quot;Hamid&quot;,&quot;parse-names&quot;:false,&quot;dropping-particle&quot;:&quot;&quot;,&quot;non-dropping-particle&quot;:&quot;&quot;},{&quot;family&quot;:&quot;Mohammadimanesh&quot;,&quot;given&quot;:&quot;Fariba&quot;,&quot;parse-names&quot;:false,&quot;dropping-particle&quot;:&quot;&quot;,&quot;non-dropping-particle&quot;:&quot;&quot;},{&quot;family&quot;:&quot;Ghamisi&quot;,&quot;given&quot;:&quot;Pedram&quot;,&quot;parse-names&quot;:false,&quot;dropping-particle&quot;:&quot;&quot;,&quot;non-dropping-particle&quot;:&quot;&quot;},{&quot;family&quot;:&quot;Homayouni&quot;,&quot;given&quot;:&quot;Saeid&quot;,&quot;parse-names&quot;:false,&quot;dropping-particle&quot;:&quot;&quot;,&quot;non-dropping-particle&quot;:&quot;&quot;}],&quot;container-title&quot;:&quot;IEEE Journal of Selected Topics in Applied Earth Observations and Remote Sensing&quot;,&quot;DOI&quot;:&quot;10.1109/JSTARS.2020.3026724&quot;,&quot;ISSN&quot;:&quot;21511535&quot;,&quot;issued&quot;:{&quot;date-parts&quot;:[[2020]]},&quot;page&quot;:&quot;6308-6325&quot;,&quot;abstract&quot;:&quot;Several machine-learning algorithms have been proposed for remote sensing image classification during the past two decades. Among these machine learning algorithms, Random Forest (RF) and Support Vector Machines (SVM) have drawn attention to image classification in several remote sensing applications. This article reviews RF and SVM concepts relevant to remote sensing image classification and applies a meta-analysis of 251 peer-reviewed journal papers. A database with more than 40 quantitative and qualitative fields was constructed from these reviewed papers. The meta-analysis mainly focuses on 1) the analysis regarding the general characteristics of the studies, such as geographical distribution, frequency of the papers considering time, journals, application domains, and remote sensing software packages used in the case studies, and 2) a comparative analysis regarding the performances of RF and SVM classification against various parameters, such as data type, RS applications, spatial resolution, and the number of extracted features in the feature engineering step. The challenges, recommendations, and potential directions for future research are also discussed in detail. Moreover, a summary of the results is provided to aid researchers to customize their efforts in order to achieve the most accurate results based on their thematic applications.&quot;,&quot;publisher&quot;:&quot;Institute of Electrical and Electronics Engineers Inc.&quot;,&quot;volume&quot;:&quot;13&quot;,&quot;container-title-short&quot;:&quot;IEEE J Sel Top Appl Earth Obs Remote Sens&quot;},&quot;isTemporary&quot;:false,&quot;suppress-author&quot;:false,&quot;composite&quot;:false,&quot;author-only&quot;:false}]},{&quot;citationID&quot;:&quot;MENDELEY_CITATION_12fecdfb-af20-472a-8b42-dbfcd994bad0&quot;,&quot;properties&quot;:{&quot;noteIndex&quot;:0},&quot;isEdited&quot;:false,&quot;manualOverride&quot;:{&quot;isManuallyOverridden&quot;:false,&quot;citeprocText&quot;:&quot;(Tan, 2021)&quot;,&quot;manualOverrideText&quot;:&quot;&quot;},&quot;citationTag&quot;:&quot;MENDELEY_CITATION_v3_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&quot;,&quot;citationItems&quot;:[{&quot;id&quot;:&quot;70ff33ec-3b95-377c-b867-11ef60ef58d3&quot;,&quot;itemData&quot;:{&quot;type&quot;:&quot;paper-conference&quot;,&quot;id&quot;:&quot;70ff33ec-3b95-377c-b867-11ef60ef58d3&quot;,&quot;title&quot;:&quot;Machine Learning Algorithm for Classification&quot;,&quot;author&quot;:[{&quot;family&quot;:&quot;Tan&quot;,&quot;given&quot;:&quot;Haoyuan&quot;,&quot;parse-names&quot;:false,&quot;dropping-particle&quot;:&quot;&quot;,&quot;non-dropping-particle&quot;:&quot;&quot;}],&quot;container-title&quot;:&quot;Journal of Physics: Conference Series&quot;,&quot;DOI&quot;:&quot;10.1088/1742-6596/1994/1/012016&quot;,&quot;ISSN&quot;:&quot;17426596&quot;,&quot;issued&quot;:{&quot;date-parts&quot;:[[2021,8,10]]},&quot;abstract&quot;:&quot;Recently, machine learning methods have a good performance in the field of classification tasks. Summarizing and comparing the performances of different classifiers in the application of their specific classification tasks has a reference significance. In this paper, five classical machine learning classifiers, including GMM, Random Forest, SVM, XGBoost, and Naive Bayes, are compared to show their computing characteristics. The advantages and disadvantages are analysed in this paper. Based on the different datasets, namely different specific classification tasks, the different classifiers perform similarly. However, the SVM-based classifier has the lowest accuracy while processing the text data to apply the text classification task. This result shows that if the classification task is difficult, the accuracy would not be high. This research summarizes the performances of different machine learning methods in the application of specific classification tasks. And this research has a reference significance for the machine learning-based classifiers.&quot;,&quot;publisher&quot;:&quot;IOP Publishing Ltd&quot;,&quot;issue&quot;:&quot;1&quot;,&quot;volume&quot;:&quot;1994&quot;,&quot;container-title-short&quot;:&quot;J Phys Conf Ser&quot;},&quot;isTemporary&quot;:false,&quot;suppress-author&quot;:false,&quot;composite&quot;:false,&quot;author-only&quot;:false}]},{&quot;citationID&quot;:&quot;MENDELEY_CITATION_d21b6cef-3821-4444-aac6-1d632cabffa0&quot;,&quot;properties&quot;:{&quot;noteIndex&quot;:0},&quot;isEdited&quot;:false,&quot;manualOverride&quot;:{&quot;isManuallyOverridden&quot;:false,&quot;citeprocText&quot;:&quot;(Boateng et al., 2020)&quot;,&quot;manualOverrideText&quot;:&quot;&quot;},&quot;citationTag&quot;:&quot;MENDELEY_CITATION_v3_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&quot;,&quot;citationItems&quot;:[{&quot;id&quot;:&quot;c0bae6a2-112a-37db-bd1f-e5ee1d197f2e&quot;,&quot;itemData&quot;:{&quot;type&quot;:&quot;article-journal&quot;,&quot;id&quot;:&quot;c0bae6a2-112a-37db-bd1f-e5ee1d197f2e&quot;,&quot;title&quot;:&quot;Basic Tenets of Classification Algorithms K-Nearest-Neighbor, Support Vector Machine, Random Forest and Neural Network: A Review&quot;,&quot;author&quot;:[{&quot;family&quot;:&quot;Boateng&quot;,&quot;given&quot;:&quot;Ernest Yeboah&quot;,&quot;parse-names&quot;:false,&quot;dropping-particle&quot;:&quot;&quot;,&quot;non-dropping-particle&quot;:&quot;&quot;},{&quot;family&quot;:&quot;Otoo&quot;,&quot;given&quot;:&quot;Joseph&quot;,&quot;parse-names&quot;:false,&quot;dropping-particle&quot;:&quot;&quot;,&quot;non-dropping-particle&quot;:&quot;&quot;},{&quot;family&quot;:&quot;Abaye&quot;,&quot;given&quot;:&quot;Daniel A.&quot;,&quot;parse-names&quot;:false,&quot;dropping-particle&quot;:&quot;&quot;,&quot;non-dropping-particle&quot;:&quot;&quot;}],&quot;container-title&quot;:&quot;Journal of Data Analysis and Information Processing&quot;,&quot;DOI&quot;:&quot;10.4236/jdaip.2020.84020&quot;,&quot;ISSN&quot;:&quot;2327-7211&quot;,&quot;issued&quot;:{&quot;date-parts&quot;:[[2020]]},&quot;page&quot;:&quot;341-357&quot;,&quot;abstract&quot;:&quot;In this paper, sixty-eight research articles published between 2000 and 2017 as well as textbooks which employed four classification algorithms: K-Nearest-Neighbor (KNN), Support Vector Machines (SVM), Random Forest (RF) and Neural Network (NN) as the main statistical tools were reviewed. The aim was to examine and compare these nonparametric classification methods on the following attributes: robustness to training data, sensitivity to changes, data fitting, stability, ability to handle large data sizes, sensitivity to noise, time invested in parameter tuning, and accuracy. The performances, strengths and shortcomings of each of the algorithms were examined, and finally, a conclusion was arrived at on which one has higher performance. It was evident from the literature reviewed that RF is too sensitive to small changes in the training dataset and is occasionally unstable and tends to overfit in the model. KNN is easy to implement and understand but has a major drawback of becoming significantly slow as the size of the data in use grows, while the ideal value of K for the KNN classifier is difficult to set. SVM and RF are insensitive to noise or overtraining, which shows their ability in dealing with unbalanced data. Larger input datasets will lengthen classification times for NN and KNN more than for SVM and RF. Among these nonparametric classification methods, NN has the potential to become a more widely used classification algorithm, but because of their time-consuming parameter tuning procedure, high level of complexity in computational processing, the numerous types of NN architectures to choose from and the high number of algorithms used for training, most researchers recommend SVM and RF as easier and wieldy used methods which repeatedly achieve results with high accuracies and are often faster to implement.&quot;,&quot;publisher&quot;:&quot;Scientific Research Publishing, Inc.&quot;,&quot;issue&quot;:&quot;04&quot;,&quot;volume&quot;:&quot;08&quot;,&quot;container-title-short&quot;:&quot;&quot;},&quot;isTemporary&quot;:false,&quot;suppress-author&quot;:false,&quot;composite&quot;:false,&quot;author-only&quot;:false}]},{&quot;citationID&quot;:&quot;MENDELEY_CITATION_903faec2-3471-4377-a3f6-db3d93687c52&quot;,&quot;properties&quot;:{&quot;noteIndex&quot;:0},&quot;isEdited&quot;:false,&quot;manualOverride&quot;:{&quot;isManuallyOverridden&quot;:false,&quot;citeprocText&quot;:&quot;(Pandria et al., n.d.)&quot;,&quot;manualOverrideText&quot;:&quot;&quot;},&quot;citationTag&quot;:&quot;MENDELEY_CITATION_v3_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&quot;,&quot;citationItems&quot;:[{&quot;id&quot;:&quot;9f6382d8-292f-3636-b1d9-3cce8eac1431&quot;,&quot;itemData&quot;:{&quot;type&quot;:&quot;article-journal&quot;,&quot;id&quot;:&quot;9f6382d8-292f-3636-b1d9-3cce8eac1431&quot;,&quot;title&quot;:&quot;An Information System for Symptom Diagnosis and Improvement of Attention Deficit Hyperactivity Disorder: The ADHD360 Project&quot;,&quot;author&quot;:[{&quot;family&quot;:&quot;Pandria&quot;,&quot;given&quot;:&quot;Niki&quot;,&quot;parse-names&quot;:false,&quot;dropping-particle&quot;:&quot;&quot;,&quot;non-dropping-particle&quot;:&quot;&quot;},{&quot;family&quot;:&quot;Petronikolou&quot;,&quot;given&quot;:&quot;Vasileia&quot;,&quot;parse-names&quot;:false,&quot;dropping-particle&quot;:&quot;&quot;,&quot;non-dropping-particle&quot;:&quot;&quot;},{&quot;family&quot;:&quot;Lazaridis&quot;,&quot;given&quot;:&quot;Aristotelis&quot;,&quot;parse-names&quot;:false,&quot;dropping-particle&quot;:&quot;&quot;,&quot;non-dropping-particle&quot;:&quot;&quot;},{&quot;family&quot;:&quot;Karapiperis&quot;,&quot;given&quot;:&quot;Christos&quot;,&quot;parse-names&quot;:false,&quot;dropping-particle&quot;:&quot;&quot;,&quot;non-dropping-particle&quot;:&quot;&quot;},{&quot;family&quot;:&quot;Kouloumpris&quot;,&quot;given&quot;:&quot;Eleutherios&quot;,&quot;parse-names&quot;:false,&quot;dropping-particle&quot;:&quot;&quot;,&quot;non-dropping-particle&quot;:&quot;&quot;},{&quot;family&quot;:&quot;Spachos&quot;,&quot;given&quot;:&quot;Dimitrios&quot;,&quot;parse-names&quot;:false,&quot;dropping-particle&quot;:&quot;&quot;,&quot;non-dropping-particle&quot;:&quot;&quot;},{&quot;family&quot;:&quot;Fachantidis&quot;,&quot;given&quot;:&quot;Anestis&quot;,&quot;parse-names&quot;:false,&quot;dropping-particle&quot;:&quot;&quot;,&quot;non-dropping-particle&quot;:&quot;&quot;},{&quot;family&quot;:&quot;Vasileiou&quot;,&quot;given&quot;:&quot;Dimitrios&quot;,&quot;parse-names&quot;:false,&quot;dropping-particle&quot;:&quot;&quot;,&quot;non-dropping-particle&quot;:&quot;&quot;},{&quot;family&quot;:&quot;Vlahavas&quot;,&quot;given&quot;:&quot;Ioannis&quot;,&quot;parse-names&quot;:false,&quot;dropping-particle&quot;:&quot;&quot;,&quot;non-dropping-particle&quot;:&quot;&quot;},{&quot;family&quot;:&quot;Bamidis&quot;,&quot;given&quot;:&quot;Panagiotis&quot;,&quot;parse-names&quot;:false,&quot;dropping-particle&quot;:&quot;&quot;,&quot;non-dropping-particle&quot;:&quot;&quot;}],&quot;DOI&quot;:&quot;10.2196/preprints.40189&quot;,&quot;URL&quot;:&quot;https://doi.org/10.2196/preprints.40189&quot;,&quot;container-title-short&quot;:&quot;&quot;},&quot;isTemporary&quot;:false,&quot;suppress-author&quot;:false,&quot;composite&quot;:false,&quot;author-only&quot;:false}]},{&quot;citationID&quot;:&quot;MENDELEY_CITATION_dbad8bec-9080-4c10-a620-423d4dc48ae3&quot;,&quot;properties&quot;:{&quot;noteIndex&quot;:0},&quot;isEdited&quot;:false,&quot;manualOverride&quot;:{&quot;isManuallyOverridden&quot;:false,&quot;citeprocText&quot;:&quot;(Guleria &amp;#38; Sood, 2023)&quot;,&quot;manualOverrideText&quot;:&quot;&quot;},&quot;citationTag&quot;:&quot;MENDELEY_CITATION_v3_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&quot;,&quot;citationItems&quot;:[{&quot;id&quot;:&quot;f6ba56a8-5262-329c-8523-0ee3b417d461&quot;,&quot;itemData&quot;:{&quot;type&quot;:&quot;article-journal&quot;,&quot;id&quot;:&quot;f6ba56a8-5262-329c-8523-0ee3b417d461&quot;,&quot;title&quot;:&quot;Explainable AI and machine learning: performance evaluation and explainability of classifiers on educational data mining inspired career counseling&quot;,&quot;author&quot;:[{&quot;family&quot;:&quot;Guleria&quot;,&quot;given&quot;:&quot;Pratiyush&quot;,&quot;parse-names&quot;:false,&quot;dropping-particle&quot;:&quot;&quot;,&quot;non-dropping-particle&quot;:&quot;&quot;},{&quot;family&quot;:&quot;Sood&quot;,&quot;given&quot;:&quot;Manu&quot;,&quot;parse-names&quot;:false,&quot;dropping-particle&quot;:&quot;&quot;,&quot;non-dropping-particle&quot;:&quot;&quot;}],&quot;container-title&quot;:&quot;Education and Information Technologies&quot;,&quot;container-title-short&quot;:&quot;Educ Inf Technol (Dordr)&quot;,&quot;DOI&quot;:&quot;10.1007/s10639-022-11221-2&quot;,&quot;ISSN&quot;:&quot;15737608&quot;,&quot;issued&quot;:{&quot;date-parts&quot;:[[2023,1,1]]},&quot;page&quot;:&quot;1081-1116&quot;,&quot;abstract&quot;:&quot;Machine Learning concept learns from experiences, inferences and conceives complex queries. Machine learning techniques can be used to develop the educational framework which understands the inputs from students, parents and with intelligence generates the result. The framework integrates the features of Machine Learning (ML), Explainable AI (XAI) to analyze the educational factors which are helpful to students in achieving career placements and help students to opt for the right decision for their career growth. It is supposed to work like an expert system with decision support to figure out the problems, the way humans solve the problems by understanding, analyzing, and remembering. In this paper, the authors have proposed a framework for career counseling of students using ML and AI techniques. ML-based White and Black Box models analyze the educational dataset comprising of academic and employability attributes that are important for the job placements and skilling of the students. In the proposed framework, White Box and Black Box models get trained over an educational dataset taken in the study. The Recall and F-Measure score achieved by the Naive Bayes for performing predictions is 91.2% and 90.7% that is best compared to the score of Logistic Regression, Decision Tree, SVM, KNN, and Ensemble models taken in the study.&quot;,&quot;publisher&quot;:&quot;Springer&quot;,&quot;issue&quot;:&quot;1&quot;,&quot;volume&quot;:&quot;28&quot;},&quot;isTemporary&quot;:false,&quot;suppress-author&quot;:false,&quot;composite&quot;:false,&quot;author-only&quot;:false}]},{&quot;citationID&quot;:&quot;MENDELEY_CITATION_94cf3e0c-d3bb-48ce-8e1e-54563a07020e&quot;,&quot;properties&quot;:{&quot;noteIndex&quot;:0},&quot;isEdited&quot;:false,&quot;manualOverride&quot;:{&quot;isManuallyOverridden&quot;:false,&quot;citeprocText&quot;:&quot;(Bhatnagar et al., 2022)&quot;,&quot;manualOverrideText&quot;:&quot;&quot;},&quot;citationTag&quot;:&quot;MENDELEY_CITATION_v3_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&quot;,&quot;citationItems&quot;:[{&quot;id&quot;:&quot;0ac8eb55-c992-3757-a55f-97c6ee99cd4c&quot;,&quot;itemData&quot;:{&quot;type&quot;:&quot;paper-conference&quot;,&quot;id&quot;:&quot;0ac8eb55-c992-3757-a55f-97c6ee99cd4c&quot;,&quot;title&quot;:&quot;Detection and classification of anxiety in university students through the application of machine learning&quot;,&quot;author&quot;:[{&quot;family&quot;:&quot;Bhatnagar&quot;,&quot;given&quot;:&quot;Shaurya&quot;,&quot;parse-names&quot;:false,&quot;dropping-particle&quot;:&quot;&quot;,&quot;non-dropping-particle&quot;:&quot;&quot;},{&quot;family&quot;:&quot;Agarwal&quot;,&quot;given&quot;:&quot;Jyoti&quot;,&quot;parse-names&quot;:false,&quot;dropping-particle&quot;:&quot;&quot;,&quot;non-dropping-particle&quot;:&quot;&quot;},{&quot;family&quot;:&quot;Sharma&quot;,&quot;given&quot;:&quot;Ojasvi Rajeev&quot;,&quot;parse-names&quot;:false,&quot;dropping-particle&quot;:&quot;&quot;,&quot;non-dropping-particle&quot;:&quot;&quot;}],&quot;container-title&quot;:&quot;Procedia Computer Science&quot;,&quot;DOI&quot;:&quot;10.1016/j.procs.2023.01.132&quot;,&quot;ISSN&quot;:&quot;18770509&quot;,&quot;issued&quot;:{&quot;date-parts&quot;:[[2022]]},&quot;page&quot;:&quot;1542-1550&quot;,&quot;abstract&quot;:&quot;Mental Health has recently transformed into a domain that caused interest in almost every field and has garnered attention in recent years, millions of people suffer due to mental illnesses that are often left unaccounted for, a vast majority of these people are youngsters, a large chunk being students belonging to various universities. This research's aim was to pinpoint the extent of anxiety, in conjunction, its effects, as noticed in Indian university students. The dataset was gathered using a questionnaire, that was matching with Likert scale measurement criteria, which consisted of university engineering students. This questionnaire was distributed amongst 127 engineering students, as a result, the level of anxiety was quantified, and its causes and effects were identified, a series of statistical reliability and validity tests were performed on the dataset. Machine learning algorithms are applied in the end to classify the anxiety level based on the effects of anxiety after being trained on pre-existing data points. It was found that the Cronbach's alpha value for the entire dataset was 0.723 and Pearson's correlation coefficient was 0.823, the accuracy for the naïve bayes, decision tree, random forest and support vector machine algorithms were 71.05%, 71.05%, 78.9% and 75.5% respectively.&quot;,&quot;publisher&quot;:&quot;Elsevier B.V.&quot;,&quot;volume&quot;:&quot;218&quot;,&quot;container-title-short&quot;:&quot;Procedia Comput Sci&quot;},&quot;isTemporary&quot;:false,&quot;suppress-author&quot;:false,&quot;composite&quot;:false,&quot;author-only&quot;:false}]},{&quot;citationID&quot;:&quot;MENDELEY_CITATION_d8576cee-2133-4c51-bb5b-c0a41c65999c&quot;,&quot;properties&quot;:{&quot;noteIndex&quot;:0},&quot;isEdited&quot;:false,&quot;manualOverride&quot;:{&quot;isManuallyOverridden&quot;:false,&quot;citeprocText&quot;:&quot;(Alsharif et al., 2024)&quot;,&quot;manualOverrideText&quot;:&quot;&quot;},&quot;citationTag&quot;:&quot;MENDELEY_CITATION_v3_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&quot;,&quot;citationItems&quot;:[{&quot;id&quot;:&quot;841c3e91-3477-393c-b645-e3161964fbe3&quot;,&quot;itemData&quot;:{&quot;type&quot;:&quot;article-journal&quot;,&quot;id&quot;:&quot;841c3e91-3477-393c-b645-e3161964fbe3&quot;,&quot;title&quot;:&quot;Accurate Identification of Attention-deficit/Hyperactivity Disorder Using Machine Learning Approaches&quot;,&quot;author&quot;:[{&quot;family&quot;:&quot;Alsharif&quot;,&quot;given&quot;:&quot;Nizar&quot;,&quot;parse-names&quot;:false,&quot;dropping-particle&quot;:&quot;&quot;,&quot;non-dropping-particle&quot;:&quot;&quot;},{&quot;family&quot;:&quot;Al-Adhaileh&quot;,&quot;given&quot;:&quot;Mosleh Hmoud&quot;,&quot;parse-names&quot;:false,&quot;dropping-particle&quot;:&quot;&quot;,&quot;non-dropping-particle&quot;:&quot;&quot;},{&quot;family&quot;:&quot;Al-Yaari&quot;,&quot;given&quot;:&quot;Mohammed&quot;,&quot;parse-names&quot;:false,&quot;dropping-particle&quot;:&quot;&quot;,&quot;non-dropping-particle&quot;:&quot;&quot;}],&quot;container-title&quot;:&quot;Journal of Disability Research&quot;,&quot;DOI&quot;:&quot;10.57197/jdr-2023-0053&quot;,&quot;issued&quot;:{&quot;date-parts&quot;:[[2024,1,4]]},&quot;abstract&quot;:&quot;The identification of ADHD is laden with a great number of challenges and obstacles. If a patient is incorrectly diagnosed, there is a possibility that this will have adverse impact on their health. ADHD is a neurodevelopmental condition characterized by persistent patterns of inattention, hyperactivity, and impulsivity that often emerge in infancy. ADHD is a neurodevelopmental disorder characterized by difficulties in sustaining attention, concentrating, and regulating behavior. Therefore, using artificial intelligence approaches for early detection is very important for reducing the increase in disease. The goal of this research is to find out an accurate model that could differentiate between those who have ADHD and those who do not have it by making use of the method of pattern recognition. The research project was composed of a combination of event-related potential data from people who had been diagnosed with ADHD, in addition to a control group that was made up of people who did not have ADHD. This research presents novel machine learning models based on decision tree (DT), random forest (RF), support vector machine (SVM), and multilayer perceptron (MLP), using dataset collected from ADHD patients for the purpose of training. Significant performance outcomes have been seen in the context of the SVM which has achieved a high accuracy rate of 91%. MLP has demonstrated an accuracy rate of 89%. Furthermore, the RF model has shown an accuracy rate of 87%. Finally, the DT model revealed accurate results up to 78%. The aforementioned results highlight the effectiveness of the utilized methods and the ability of modern computational frameworks in attaining substantial levels of accuracy in the diagnosis and categorization of ADHD.&quot;,&quot;publisher&quot;:&quot;King Salman Center for Disability Research&quot;,&quot;issue&quot;:&quot;1&quot;,&quot;volume&quot;:&quot;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0498c4-e43b-4008-a026-ee57d6cbe4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76BB35FC240BA49901990477783942C" ma:contentTypeVersion="11" ma:contentTypeDescription="Create a new document." ma:contentTypeScope="" ma:versionID="0d494f2461ce809e9083b2309f10a095">
  <xsd:schema xmlns:xsd="http://www.w3.org/2001/XMLSchema" xmlns:xs="http://www.w3.org/2001/XMLSchema" xmlns:p="http://schemas.microsoft.com/office/2006/metadata/properties" xmlns:ns3="2c0498c4-e43b-4008-a026-ee57d6cbe4fe" xmlns:ns4="62073a73-ecdf-4451-886e-03feaff21349" targetNamespace="http://schemas.microsoft.com/office/2006/metadata/properties" ma:root="true" ma:fieldsID="8104c2170c01ce5897810e6e21cd30d1" ns3:_="" ns4:_="">
    <xsd:import namespace="2c0498c4-e43b-4008-a026-ee57d6cbe4fe"/>
    <xsd:import namespace="62073a73-ecdf-4451-886e-03feaff2134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3:MediaServiceAutoTags"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498c4-e43b-4008-a026-ee57d6cbe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073a73-ecdf-4451-886e-03feaff2134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C76F40-1B52-4655-844D-F2DF5EE8695F}">
  <ds:schemaRefs>
    <ds:schemaRef ds:uri="http://schemas.microsoft.com/office/2006/metadata/properties"/>
    <ds:schemaRef ds:uri="http://schemas.microsoft.com/office/infopath/2007/PartnerControls"/>
    <ds:schemaRef ds:uri="2c0498c4-e43b-4008-a026-ee57d6cbe4fe"/>
  </ds:schemaRefs>
</ds:datastoreItem>
</file>

<file path=customXml/itemProps2.xml><?xml version="1.0" encoding="utf-8"?>
<ds:datastoreItem xmlns:ds="http://schemas.openxmlformats.org/officeDocument/2006/customXml" ds:itemID="{FD4AAD1C-F151-4E3D-B53D-930DD6BB4D98}">
  <ds:schemaRefs>
    <ds:schemaRef ds:uri="http://schemas.microsoft.com/sharepoint/v3/contenttype/forms"/>
  </ds:schemaRefs>
</ds:datastoreItem>
</file>

<file path=customXml/itemProps3.xml><?xml version="1.0" encoding="utf-8"?>
<ds:datastoreItem xmlns:ds="http://schemas.openxmlformats.org/officeDocument/2006/customXml" ds:itemID="{FA2DEE1B-E742-4286-A874-BD1EA91A99F5}">
  <ds:schemaRefs>
    <ds:schemaRef ds:uri="http://schemas.openxmlformats.org/officeDocument/2006/bibliography"/>
  </ds:schemaRefs>
</ds:datastoreItem>
</file>

<file path=customXml/itemProps4.xml><?xml version="1.0" encoding="utf-8"?>
<ds:datastoreItem xmlns:ds="http://schemas.openxmlformats.org/officeDocument/2006/customXml" ds:itemID="{6E0CEE9F-B47C-470C-97AC-DBA0B62E7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498c4-e43b-4008-a026-ee57d6cbe4fe"/>
    <ds:schemaRef ds:uri="62073a73-ecdf-4451-886e-03feaff21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485b963-82ba-4a6f-810f-b5cc226ff898}" enabled="0" method="" siteId="{3485b963-82ba-4a6f-810f-b5cc226ff898}" removed="1"/>
</clbl:labelList>
</file>

<file path=docProps/app.xml><?xml version="1.0" encoding="utf-8"?>
<Properties xmlns="http://schemas.openxmlformats.org/officeDocument/2006/extended-properties" xmlns:vt="http://schemas.openxmlformats.org/officeDocument/2006/docPropsVTypes">
  <Template>newtemplate</Template>
  <TotalTime>1601</TotalTime>
  <Pages>9</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Article</vt:lpstr>
    </vt:vector>
  </TitlesOfParts>
  <Company>Hewlett-Packard Company</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subject/>
  <dc:creator>yaog</dc:creator>
  <cp:keywords/>
  <dc:description/>
  <cp:lastModifiedBy>TISHA JILLIAN</cp:lastModifiedBy>
  <cp:revision>65</cp:revision>
  <cp:lastPrinted>2023-03-01T21:04:00Z</cp:lastPrinted>
  <dcterms:created xsi:type="dcterms:W3CDTF">2024-05-15T11:19:00Z</dcterms:created>
  <dcterms:modified xsi:type="dcterms:W3CDTF">2024-05-29T16:23:00Z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0x010100E76BB35FC240BA49901990477783942C</vt:lpwstr>
  </property>
</Properties>
</file>